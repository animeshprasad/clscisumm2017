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125" w:right="12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Experiments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spacing w:val="-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ord</w:t>
      </w:r>
      <w:r>
        <w:rPr>
          <w:rFonts w:ascii="Arial" w:hAnsi="Arial" w:cs="Arial" w:eastAsia="Arial"/>
          <w:sz w:val="28"/>
          <w:szCs w:val="28"/>
          <w:spacing w:val="13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alignment,</w:t>
      </w:r>
      <w:r>
        <w:rPr>
          <w:rFonts w:ascii="Arial" w:hAnsi="Arial" w:cs="Arial" w:eastAsia="Arial"/>
          <w:sz w:val="28"/>
          <w:szCs w:val="28"/>
          <w:spacing w:val="-15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normalization</w:t>
      </w:r>
      <w:r>
        <w:rPr>
          <w:rFonts w:ascii="Arial" w:hAnsi="Arial" w:cs="Arial" w:eastAsia="Arial"/>
          <w:sz w:val="28"/>
          <w:szCs w:val="28"/>
          <w:spacing w:val="18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-6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5"/>
          <w:b/>
          <w:bCs/>
        </w:rPr>
        <w:t>clause</w:t>
      </w:r>
      <w:r>
        <w:rPr>
          <w:rFonts w:ascii="Arial" w:hAnsi="Arial" w:cs="Arial" w:eastAsia="Arial"/>
          <w:sz w:val="28"/>
          <w:szCs w:val="28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5"/>
          <w:w w:val="93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eordering</w:t>
      </w:r>
      <w:r>
        <w:rPr>
          <w:rFonts w:ascii="Arial" w:hAnsi="Arial" w:cs="Arial" w:eastAsia="Arial"/>
          <w:sz w:val="28"/>
          <w:szCs w:val="28"/>
          <w:spacing w:val="11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2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2578" w:right="2578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SMT</w:t>
      </w:r>
      <w:r>
        <w:rPr>
          <w:rFonts w:ascii="Arial" w:hAnsi="Arial" w:cs="Arial" w:eastAsia="Arial"/>
          <w:sz w:val="28"/>
          <w:szCs w:val="28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between</w:t>
      </w:r>
      <w:r>
        <w:rPr>
          <w:rFonts w:ascii="Arial" w:hAnsi="Arial" w:cs="Arial" w:eastAsia="Arial"/>
          <w:sz w:val="28"/>
          <w:szCs w:val="28"/>
          <w:spacing w:val="-9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English</w:t>
      </w:r>
      <w:r>
        <w:rPr>
          <w:rFonts w:ascii="Arial" w:hAnsi="Arial" w:cs="Arial" w:eastAsia="Arial"/>
          <w:sz w:val="28"/>
          <w:szCs w:val="28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German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2089" w:right="208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Maria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Holmqvist,</w:t>
      </w:r>
      <w:r>
        <w:rPr>
          <w:rFonts w:ascii="Arial" w:hAnsi="Arial" w:cs="Arial" w:eastAsia="Arial"/>
          <w:sz w:val="24"/>
          <w:szCs w:val="24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Sara</w:t>
      </w:r>
      <w:r>
        <w:rPr>
          <w:rFonts w:ascii="Arial" w:hAnsi="Arial" w:cs="Arial" w:eastAsia="Arial"/>
          <w:sz w:val="24"/>
          <w:szCs w:val="24"/>
          <w:spacing w:val="5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Stymne</w:t>
      </w:r>
      <w:r>
        <w:rPr>
          <w:rFonts w:ascii="Arial" w:hAnsi="Arial" w:cs="Arial" w:eastAsia="Arial"/>
          <w:sz w:val="24"/>
          <w:szCs w:val="24"/>
          <w:spacing w:val="-18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Lars</w:t>
      </w:r>
      <w:r>
        <w:rPr>
          <w:rFonts w:ascii="Arial" w:hAnsi="Arial" w:cs="Arial" w:eastAsia="Arial"/>
          <w:sz w:val="24"/>
          <w:szCs w:val="24"/>
          <w:spacing w:val="2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Ah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enbe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Department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Computer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-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Information</w:t>
      </w:r>
      <w:r>
        <w:rPr>
          <w:rFonts w:ascii="Arial" w:hAnsi="Arial" w:cs="Arial" w:eastAsia="Arial"/>
          <w:sz w:val="24"/>
          <w:szCs w:val="24"/>
          <w:spacing w:val="6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Link</w:t>
      </w:r>
      <w:r>
        <w:rPr>
          <w:rFonts w:ascii="Arial" w:hAnsi="Arial" w:cs="Arial" w:eastAsia="Arial"/>
          <w:sz w:val="24"/>
          <w:szCs w:val="24"/>
          <w:spacing w:val="-10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¨</w:t>
      </w:r>
      <w:r>
        <w:rPr>
          <w:rFonts w:ascii="Arial" w:hAnsi="Arial" w:cs="Arial" w:eastAsia="Arial"/>
          <w:sz w:val="24"/>
          <w:szCs w:val="24"/>
          <w:spacing w:val="-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ping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ersit</w:t>
      </w:r>
      <w:r>
        <w:rPr>
          <w:rFonts w:ascii="Arial" w:hAnsi="Arial" w:cs="Arial" w:eastAsia="Arial"/>
          <w:sz w:val="24"/>
          <w:szCs w:val="24"/>
          <w:spacing w:val="-15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Sweden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hyperlink r:id="rId5">
        <w:r>
          <w:rPr>
            <w:rFonts w:ascii="Arial" w:hAnsi="Arial" w:cs="Arial" w:eastAsia="Arial"/>
            <w:sz w:val="24"/>
            <w:szCs w:val="24"/>
            <w:spacing w:val="0"/>
            <w:w w:val="126"/>
          </w:rPr>
          <w:t>firstname.lastname@liu.se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paper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LIU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tween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English–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attempted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tables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combination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alignments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phrase-based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alignments.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German–English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lation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tried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similar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English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normalizing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morphology</w:t>
      </w:r>
      <w:r>
        <w:rPr>
          <w:rFonts w:ascii="Arial" w:hAnsi="Arial" w:cs="Arial" w:eastAsia="Arial"/>
          <w:sz w:val="20"/>
          <w:szCs w:val="20"/>
          <w:spacing w:val="3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rule-based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clause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reordering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German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sulted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small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ements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WMT11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glish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address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problems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lation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der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ferences,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incorrect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certain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erbs,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dealing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unseen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clude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compound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quence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models,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hierarchical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reordering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German–English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phological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normalization,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source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processing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out-of-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ulary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English–German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xtracted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supervised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alignments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Giza++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alignments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phrase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table.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ays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combining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heuristic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symmetrization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interpo-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lating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three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metrics,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pineni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(Doddington,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2002)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Meteor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ranking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scores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2008)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truecased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60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Baseline</w:t>
      </w:r>
      <w:r>
        <w:rPr>
          <w:rFonts w:ascii="Arial" w:hAnsi="Arial" w:cs="Arial" w:eastAsia="Arial"/>
          <w:sz w:val="24"/>
          <w:szCs w:val="24"/>
          <w:spacing w:val="1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years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LIU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(Stymne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actored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SMT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Moses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oehn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2007)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2003)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alignment,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SRILM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(Stol-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2002)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enLM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(Heafie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ld,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modelling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minimum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(Och,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2003)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tune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weights.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contains: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39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processing,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2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art-of-speech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trained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truecased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data.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rans-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lation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Europarl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Commentary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concatenated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created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5-gram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by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interpolating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79" w:right="478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393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1169" w:right="1471" w:firstLine="39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6th</w:t>
      </w:r>
      <w:r>
        <w:rPr>
          <w:rFonts w:ascii="Arial" w:hAnsi="Arial" w:cs="Arial" w:eastAsia="Arial"/>
          <w:sz w:val="18"/>
          <w:szCs w:val="18"/>
          <w:spacing w:val="6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393–398,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Edin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gh,</w:t>
      </w:r>
      <w:r>
        <w:rPr>
          <w:rFonts w:ascii="Arial" w:hAnsi="Arial" w:cs="Arial" w:eastAsia="Arial"/>
          <w:sz w:val="18"/>
          <w:szCs w:val="18"/>
          <w:spacing w:val="1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Scotland,</w:t>
      </w:r>
      <w:r>
        <w:rPr>
          <w:rFonts w:ascii="Arial" w:hAnsi="Arial" w:cs="Arial" w:eastAsia="Arial"/>
          <w:sz w:val="18"/>
          <w:szCs w:val="18"/>
          <w:spacing w:val="-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UK,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July</w:t>
      </w:r>
      <w:r>
        <w:rPr>
          <w:rFonts w:ascii="Arial" w:hAnsi="Arial" w:cs="Arial" w:eastAsia="Arial"/>
          <w:sz w:val="18"/>
          <w:szCs w:val="18"/>
          <w:spacing w:val="1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30–31,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2011.</w:t>
      </w:r>
      <w:r>
        <w:rPr>
          <w:rFonts w:ascii="Arial" w:hAnsi="Arial" w:cs="Arial" w:eastAsia="Arial"/>
          <w:sz w:val="18"/>
          <w:szCs w:val="18"/>
          <w:spacing w:val="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2011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52" w:after="0" w:line="252" w:lineRule="auto"/>
        <w:ind w:left="100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Commentary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roparl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weight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Commentary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model.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4-gram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monolingual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entro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y-based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pruning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8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threshold.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Due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constraints,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tuning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tuned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1262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wstest2009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ults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vtest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1244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wstest2010.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591" w:right="133" w:firstLine="-491"/>
        <w:jc w:val="left"/>
        <w:tabs>
          <w:tab w:pos="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Sequence</w:t>
      </w:r>
      <w:r>
        <w:rPr>
          <w:rFonts w:ascii="Arial" w:hAnsi="Arial" w:cs="Arial" w:eastAsia="Arial"/>
          <w:sz w:val="22"/>
          <w:szCs w:val="22"/>
          <w:spacing w:val="-8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3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phology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4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agreement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output,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consisting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obtained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enriching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1994)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additional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logical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features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number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determiners.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tained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agger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(Schmid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case,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gender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nouns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tense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added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7-gram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interpolated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ngual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Europarl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entar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second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6-gram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mono-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lingual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19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Compound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modified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ersion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corpus-ba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oehn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Knight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(2003).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nouns,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compounds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content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cardinal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arithmetic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corpus.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letter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changes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(Lange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1998)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yphens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points.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ept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compound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modifiers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of-speech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tag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40" w:lineRule="auto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gy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Stymne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identified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of-speech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compound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wed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conjunction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und</w:t>
      </w:r>
      <w:r>
        <w:rPr>
          <w:rFonts w:ascii="Arial" w:hAnsi="Arial" w:cs="Arial" w:eastAsia="Arial"/>
          <w:sz w:val="22"/>
          <w:szCs w:val="22"/>
          <w:spacing w:val="2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7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added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yphen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part,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ount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coordinated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pounds.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8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Hiera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chical</w:t>
      </w:r>
      <w:r>
        <w:rPr>
          <w:rFonts w:ascii="Arial" w:hAnsi="Arial" w:cs="Arial" w:eastAsia="Arial"/>
          <w:sz w:val="22"/>
          <w:szCs w:val="22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eordering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xperimented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xicalized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models.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standard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Moses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oehn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2005),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hierarchi-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Gall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Manning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acement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phrase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and/or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dard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up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reorderings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distinguished,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monotone,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discontinuous.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archical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discontinuous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vided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classes,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continuous.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hierarchical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further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compares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der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block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phrases,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single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phrase.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 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configuration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msd-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bidi</w:t>
      </w:r>
      <w:r>
        <w:rPr>
          <w:rFonts w:ascii="Arial" w:hAnsi="Arial" w:cs="Arial" w:eastAsia="Arial"/>
          <w:sz w:val="22"/>
          <w:szCs w:val="22"/>
          <w:spacing w:val="-8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ectional-fe</w:t>
      </w:r>
      <w:r>
        <w:rPr>
          <w:rFonts w:ascii="Arial" w:hAnsi="Arial" w:cs="Arial" w:eastAsia="Arial"/>
          <w:sz w:val="22"/>
          <w:szCs w:val="22"/>
          <w:spacing w:val="48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setting,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three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orienta-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conditioned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phrase.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hierarchical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orientations,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conditioned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language,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considers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phrase.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replacing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standard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hierarchical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erarchical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led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small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ements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sured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Meteo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ferences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metrics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small.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decided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hiera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chical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50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German–English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cused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making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ving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redundant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394"/>
          <w:pgMar w:footer="1115" w:header="0" w:top="1060" w:bottom="1300" w:left="1340" w:right="1320"/>
          <w:footerReference w:type="default" r:id="rId6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6003" w:type="dxa"/>
      </w:tblPr>
      <w:tblGrid/>
      <w:tr>
        <w:trPr>
          <w:trHeight w:val="279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changing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9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ord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order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before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training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translation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9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NIST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Meteor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models.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9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6.2742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41.32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8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+hier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20.94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6.2800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41.24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tabs>
                <w:tab w:pos="5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3.1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1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Normalization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8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+normalization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20.85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6.2370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41.04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5"/>
                <w:w w:val="9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performed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normalization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German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ords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+source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reordering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21.06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6.3082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41.40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" w:hRule="exact"/>
        </w:trPr>
        <w:tc>
          <w:tcPr>
            <w:tcW w:w="49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distinctions</w:t>
            </w:r>
            <w:r>
              <w:rPr>
                <w:rFonts w:ascii="Arial" w:hAnsi="Arial" w:cs="Arial" w:eastAsia="Arial"/>
                <w:sz w:val="22"/>
                <w:szCs w:val="22"/>
                <w:spacing w:val="3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do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xist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English,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such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9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proc.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6.3692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6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41.51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115" w:top="1000" w:bottom="1300" w:left="1300" w:right="1320"/>
          <w:pgSz w:w="12240" w:h="15840"/>
        </w:sectPr>
      </w:pPr>
      <w:rPr/>
    </w:p>
    <w:p>
      <w:pPr>
        <w:spacing w:before="0" w:after="0" w:line="247" w:lineRule="exact"/>
        <w:ind w:left="104" w:right="-5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distinctions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nouns.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gy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ilar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El-Kahlout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(2010),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used</w:t>
      </w:r>
      <w:r>
        <w:rPr>
          <w:rFonts w:ascii="Arial" w:hAnsi="Arial" w:cs="Arial" w:eastAsia="Arial"/>
          <w:sz w:val="22"/>
          <w:szCs w:val="22"/>
          <w:spacing w:val="2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transformations,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thought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mirrored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RF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agger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lemmas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transformations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lemma+s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plural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3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lemma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otherwise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5" w:after="0" w:line="240" w:lineRule="auto"/>
        <w:ind w:left="3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13" w:right="-58" w:firstLine="-20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lemma</w:t>
      </w:r>
      <w:r>
        <w:rPr>
          <w:rFonts w:ascii="Arial" w:hAnsi="Arial" w:cs="Arial" w:eastAsia="Arial"/>
          <w:sz w:val="22"/>
          <w:szCs w:val="22"/>
          <w:spacing w:val="1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present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tense,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person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singular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5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lemma+p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past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tense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5" w:after="0" w:line="240" w:lineRule="auto"/>
        <w:ind w:left="3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Adject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lemma+c</w:t>
      </w:r>
      <w:r>
        <w:rPr>
          <w:rFonts w:ascii="Arial" w:hAnsi="Arial" w:cs="Arial" w:eastAsia="Arial"/>
          <w:sz w:val="22"/>
          <w:szCs w:val="22"/>
          <w:spacing w:val="-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comparat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3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lemma+sup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superlat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3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lemma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otherwise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5" w:after="0" w:line="240" w:lineRule="auto"/>
        <w:ind w:left="3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Definite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66" w:lineRule="exact"/>
        <w:ind w:left="1090" w:right="84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83"/>
          <w:i/>
          <w:position w:val="2"/>
        </w:rPr>
        <w:t>∗</w:t>
      </w:r>
      <w:r>
        <w:rPr>
          <w:rFonts w:ascii="Meiryo" w:hAnsi="Meiryo" w:cs="Meiryo" w:eastAsia="Meiryo"/>
          <w:sz w:val="22"/>
          <w:szCs w:val="22"/>
          <w:spacing w:val="32"/>
          <w:w w:val="83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2"/>
        </w:rPr>
        <w:t>Replace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2"/>
        </w:rPr>
        <w:t>des</w:t>
      </w:r>
      <w:r>
        <w:rPr>
          <w:rFonts w:ascii="Arial" w:hAnsi="Arial" w:cs="Arial" w:eastAsia="Arial"/>
          <w:sz w:val="22"/>
          <w:szCs w:val="22"/>
          <w:spacing w:val="4"/>
          <w:w w:val="82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2"/>
        </w:rPr>
        <w:t>genit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94" w:lineRule="exact"/>
        <w:ind w:left="1090" w:right="87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83"/>
          <w:i/>
          <w:position w:val="4"/>
        </w:rPr>
        <w:t>∗</w:t>
      </w:r>
      <w:r>
        <w:rPr>
          <w:rFonts w:ascii="Meiryo" w:hAnsi="Meiryo" w:cs="Meiryo" w:eastAsia="Meiryo"/>
          <w:sz w:val="22"/>
          <w:szCs w:val="22"/>
          <w:spacing w:val="32"/>
          <w:w w:val="83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4"/>
        </w:rPr>
        <w:t>Replace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4"/>
        </w:rPr>
        <w:t>der</w:t>
      </w:r>
      <w:r>
        <w:rPr>
          <w:rFonts w:ascii="Arial" w:hAnsi="Arial" w:cs="Arial" w:eastAsia="Arial"/>
          <w:sz w:val="22"/>
          <w:szCs w:val="22"/>
          <w:spacing w:val="7"/>
          <w:w w:val="9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otherwise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Indefinite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66" w:lineRule="exact"/>
        <w:ind w:left="1090" w:right="69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83"/>
          <w:i/>
          <w:position w:val="2"/>
        </w:rPr>
        <w:t>∗</w:t>
      </w:r>
      <w:r>
        <w:rPr>
          <w:rFonts w:ascii="Meiryo" w:hAnsi="Meiryo" w:cs="Meiryo" w:eastAsia="Meiryo"/>
          <w:sz w:val="22"/>
          <w:szCs w:val="22"/>
          <w:spacing w:val="32"/>
          <w:w w:val="83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2"/>
        </w:rPr>
        <w:t>Replace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2"/>
        </w:rPr>
        <w:t>eines</w:t>
      </w:r>
      <w:r>
        <w:rPr>
          <w:rFonts w:ascii="Arial" w:hAnsi="Arial" w:cs="Arial" w:eastAsia="Arial"/>
          <w:sz w:val="22"/>
          <w:szCs w:val="22"/>
          <w:spacing w:val="2"/>
          <w:w w:val="85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2"/>
        </w:rPr>
        <w:t>genit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94" w:lineRule="exact"/>
        <w:ind w:left="1090" w:right="90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83"/>
          <w:i/>
          <w:position w:val="4"/>
        </w:rPr>
        <w:t>∗</w:t>
      </w:r>
      <w:r>
        <w:rPr>
          <w:rFonts w:ascii="Meiryo" w:hAnsi="Meiryo" w:cs="Meiryo" w:eastAsia="Meiryo"/>
          <w:sz w:val="22"/>
          <w:szCs w:val="22"/>
          <w:spacing w:val="32"/>
          <w:w w:val="83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4"/>
        </w:rPr>
        <w:t>Replace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4"/>
        </w:rPr>
        <w:t>ein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otherwise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5" w:after="0" w:line="240" w:lineRule="auto"/>
        <w:ind w:left="36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Pronouns: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RELP</w:t>
      </w:r>
      <w:r>
        <w:rPr>
          <w:rFonts w:ascii="Arial" w:hAnsi="Arial" w:cs="Arial" w:eastAsia="Arial"/>
          <w:sz w:val="22"/>
          <w:szCs w:val="22"/>
          <w:spacing w:val="-8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relat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3" w:after="0" w:line="257" w:lineRule="auto"/>
        <w:ind w:left="1013" w:right="-58" w:firstLine="-20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lemma</w:t>
      </w:r>
      <w:r>
        <w:rPr>
          <w:rFonts w:ascii="Arial" w:hAnsi="Arial" w:cs="Arial" w:eastAsia="Arial"/>
          <w:sz w:val="22"/>
          <w:szCs w:val="22"/>
          <w:spacing w:val="-1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indefinite,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interrog-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possess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pronouns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5" w:after="0" w:line="257" w:lineRule="auto"/>
        <w:ind w:left="1013" w:right="-58" w:firstLine="-20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+g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pronouns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e,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unless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possess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40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types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mentioned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German–English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results.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cumulat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performed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enization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normalizations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suggested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El-Kahlout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(2010),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judged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safely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collect-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statistics.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letters,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40-j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40j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yea</w:t>
      </w:r>
      <w:r>
        <w:rPr>
          <w:rFonts w:ascii="Arial" w:hAnsi="Arial" w:cs="Arial" w:eastAsia="Arial"/>
          <w:sz w:val="22"/>
          <w:szCs w:val="22"/>
          <w:spacing w:val="-3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-ol</w:t>
      </w:r>
      <w:r>
        <w:rPr>
          <w:rFonts w:ascii="Arial" w:hAnsi="Arial" w:cs="Arial" w:eastAsia="Arial"/>
          <w:sz w:val="22"/>
          <w:szCs w:val="22"/>
          <w:spacing w:val="5"/>
          <w:w w:val="87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),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unless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fix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indicates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nal,</w:t>
      </w:r>
      <w:r>
        <w:rPr>
          <w:rFonts w:ascii="Arial" w:hAnsi="Arial" w:cs="Arial" w:eastAsia="Arial"/>
          <w:sz w:val="22"/>
          <w:szCs w:val="22"/>
          <w:spacing w:val="3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such</w:t>
      </w:r>
      <w:r>
        <w:rPr>
          <w:rFonts w:ascii="Arial" w:hAnsi="Arial" w:cs="Arial" w:eastAsia="Arial"/>
          <w:sz w:val="22"/>
          <w:szCs w:val="22"/>
          <w:spacing w:val="2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70sten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70th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).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spelling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normalization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xchanging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ß</w:t>
      </w:r>
      <w:r>
        <w:rPr>
          <w:rFonts w:ascii="Arial" w:hAnsi="Arial" w:cs="Arial" w:eastAsia="Arial"/>
          <w:sz w:val="22"/>
          <w:szCs w:val="22"/>
          <w:spacing w:val="-5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ss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replacing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tripled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consonants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doubled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consonants.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changes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harmful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normalized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ariant,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translation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9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Sou</w:t>
      </w:r>
      <w:r>
        <w:rPr>
          <w:rFonts w:ascii="Arial" w:hAnsi="Arial" w:cs="Arial" w:eastAsia="Arial"/>
          <w:sz w:val="22"/>
          <w:szCs w:val="22"/>
          <w:spacing w:val="-3"/>
          <w:w w:val="8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ce</w:t>
      </w:r>
      <w:r>
        <w:rPr>
          <w:rFonts w:ascii="Arial" w:hAnsi="Arial" w:cs="Arial" w:eastAsia="Arial"/>
          <w:sz w:val="22"/>
          <w:szCs w:val="22"/>
          <w:spacing w:val="23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side</w:t>
      </w:r>
      <w:r>
        <w:rPr>
          <w:rFonts w:ascii="Arial" w:hAnsi="Arial" w:cs="Arial" w:eastAsia="Arial"/>
          <w:sz w:val="22"/>
          <w:szCs w:val="22"/>
          <w:spacing w:val="-1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eordering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tences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English-li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(Collins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2005)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partially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ented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tagged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Basicall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ginnings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subordinate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clauses,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their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subjects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(if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present)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final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lusters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identified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sequences,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clusters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ginning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clause,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reordered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ended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clause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common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cluster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erbs.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testing,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decided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apply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subordinate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clauses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tences,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identified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good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precision.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750,000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clauses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5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limited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processing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Vs.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step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ariants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ailable,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markup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normalized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resulted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00" w:right="1320"/>
          <w:cols w:num="2" w:equalWidth="0">
            <w:col w:w="4677" w:space="287"/>
            <w:col w:w="4656"/>
          </w:cols>
        </w:sectPr>
      </w:pPr>
      <w:rPr/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en,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yphened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suspected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names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had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single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uppe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-case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middle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ord,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ConocoPhillips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Conoco</w:t>
      </w:r>
      <w:r>
        <w:rPr>
          <w:rFonts w:ascii="Arial" w:hAnsi="Arial" w:cs="Arial" w:eastAsia="Arial"/>
          <w:sz w:val="22"/>
          <w:szCs w:val="22"/>
          <w:spacing w:val="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Phillips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post-processing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formatting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changing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points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thousand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separators,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agree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orthograp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cannot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xpected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884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vtest,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39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options,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126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yphened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147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markup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normalization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ed,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suspected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331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xperiments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-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each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system.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hierarchical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reordering,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-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while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normalization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seem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metric,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processing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small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238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English–German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tempted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quality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table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adding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12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Phrase-based</w:t>
      </w:r>
      <w:r>
        <w:rPr>
          <w:rFonts w:ascii="Arial" w:hAnsi="Arial" w:cs="Arial" w:eastAsia="Arial"/>
          <w:sz w:val="22"/>
          <w:szCs w:val="22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ord</w:t>
      </w:r>
      <w:r>
        <w:rPr>
          <w:rFonts w:ascii="Arial" w:hAnsi="Arial" w:cs="Arial" w:eastAsia="Arial"/>
          <w:sz w:val="22"/>
          <w:szCs w:val="22"/>
          <w:spacing w:val="9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bining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phrase-based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-17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alignment</w:t>
      </w:r>
      <w:r>
        <w:rPr>
          <w:rFonts w:ascii="Arial" w:hAnsi="Arial" w:cs="Arial" w:eastAsia="Arial"/>
          <w:sz w:val="22"/>
          <w:szCs w:val="22"/>
          <w:spacing w:val="-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quality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English–Swedish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(Holmqvist,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idea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phrase-based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manual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First,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containing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gment,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gment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links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xtracted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step,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phrases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matched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ainst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lel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matching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matching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recall,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40" w:lineRule="auto"/>
        <w:ind w:right="2027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7"/>
        </w:rPr>
        <w:t>typical</w:t>
      </w:r>
      <w:r>
        <w:rPr>
          <w:rFonts w:ascii="Arial" w:hAnsi="Arial" w:cs="Arial" w:eastAsia="Arial"/>
          <w:sz w:val="18"/>
          <w:szCs w:val="18"/>
          <w:spacing w:val="34"/>
          <w:w w:val="14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example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148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De: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ein</w:t>
      </w:r>
      <w:r>
        <w:rPr>
          <w:rFonts w:ascii="Arial" w:hAnsi="Arial" w:cs="Arial" w:eastAsia="Arial"/>
          <w:sz w:val="18"/>
          <w:szCs w:val="18"/>
          <w:spacing w:val="35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typisches</w:t>
      </w:r>
      <w:r>
        <w:rPr>
          <w:rFonts w:ascii="Arial" w:hAnsi="Arial" w:cs="Arial" w:eastAsia="Arial"/>
          <w:sz w:val="18"/>
          <w:szCs w:val="18"/>
          <w:spacing w:val="-13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Beispiel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26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7"/>
        </w:rPr>
        <w:t>Links: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0-0</w:t>
      </w:r>
      <w:r>
        <w:rPr>
          <w:rFonts w:ascii="Arial" w:hAnsi="Arial" w:cs="Arial" w:eastAsia="Arial"/>
          <w:sz w:val="18"/>
          <w:szCs w:val="18"/>
          <w:spacing w:val="37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1-1</w:t>
      </w:r>
      <w:r>
        <w:rPr>
          <w:rFonts w:ascii="Arial" w:hAnsi="Arial" w:cs="Arial" w:eastAsia="Arial"/>
          <w:sz w:val="18"/>
          <w:szCs w:val="18"/>
          <w:spacing w:val="37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2-2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5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En: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example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20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De: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ein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ADJA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Beispiel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26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7"/>
        </w:rPr>
        <w:t>Links: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0-0</w:t>
      </w:r>
      <w:r>
        <w:rPr>
          <w:rFonts w:ascii="Arial" w:hAnsi="Arial" w:cs="Arial" w:eastAsia="Arial"/>
          <w:sz w:val="18"/>
          <w:szCs w:val="18"/>
          <w:spacing w:val="37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1-1</w:t>
      </w:r>
      <w:r>
        <w:rPr>
          <w:rFonts w:ascii="Arial" w:hAnsi="Arial" w:cs="Arial" w:eastAsia="Arial"/>
          <w:sz w:val="18"/>
          <w:szCs w:val="18"/>
          <w:spacing w:val="37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2-2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right="2668"/>
        <w:jc w:val="left"/>
        <w:tabs>
          <w:tab w:pos="7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En: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DT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De: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ART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ADJA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Links: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0-0</w:t>
      </w:r>
      <w:r>
        <w:rPr>
          <w:rFonts w:ascii="Arial" w:hAnsi="Arial" w:cs="Arial" w:eastAsia="Arial"/>
          <w:sz w:val="18"/>
          <w:szCs w:val="18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1-1</w:t>
      </w:r>
      <w:r>
        <w:rPr>
          <w:rFonts w:ascii="Arial" w:hAnsi="Arial" w:cs="Arial" w:eastAsia="Arial"/>
          <w:sz w:val="18"/>
          <w:szCs w:val="18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2-2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Examples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phrases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alignment.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98.639984" w:type="dxa"/>
      </w:tblPr>
      <w:tblGrid/>
      <w:tr>
        <w:trPr>
          <w:trHeight w:val="279" w:hRule="exact"/>
        </w:trPr>
        <w:tc>
          <w:tcPr>
            <w:tcW w:w="1072" w:type="dxa"/>
            <w:gridSpan w:val="2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0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BLEU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NIST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1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Meteor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9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9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6.2742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50.89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" w:hRule="exact"/>
        </w:trPr>
        <w:tc>
          <w:tcPr>
            <w:tcW w:w="9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+hier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16.06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9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6.2800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51.25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9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+pal-gd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92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9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5.6527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51.10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9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+pal-dual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15.71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9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5.5735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50.43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" w:hRule="exact"/>
        </w:trPr>
        <w:tc>
          <w:tcPr>
            <w:tcW w:w="9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+pal-inter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9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5.6230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50.73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42.371796pt;margin-top:-49.618107pt;width:3.985pt;height:.1pt;mso-position-horizontal-relative:page;mso-position-vertical-relative:paragraph;z-index:-471" coordorigin="6847,-992" coordsize="80,2">
            <v:shape style="position:absolute;left:6847;top:-992;width:80;height:2" coordorigin="6847,-992" coordsize="80,0" path="m6847,-992l6927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50.594788pt;margin-top:-49.618107pt;width:3.985pt;height:.1pt;mso-position-horizontal-relative:page;mso-position-vertical-relative:paragraph;z-index:-470" coordorigin="7012,-992" coordsize="80,2">
            <v:shape style="position:absolute;left:7012;top:-992;width:80;height:2" coordorigin="7012,-992" coordsize="80,0" path="m7012,-992l7092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58.818787pt;margin-top:-49.618107pt;width:3.985pt;height:.1pt;mso-position-horizontal-relative:page;mso-position-vertical-relative:paragraph;z-index:-469" coordorigin="7176,-992" coordsize="80,2">
            <v:shape style="position:absolute;left:7176;top:-992;width:80;height:2" coordorigin="7176,-992" coordsize="80,0" path="m7176,-992l7256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7.042786pt;margin-top:-49.618107pt;width:3.985pt;height:.1pt;mso-position-horizontal-relative:page;mso-position-vertical-relative:paragraph;z-index:-468" coordorigin="7341,-992" coordsize="80,2">
            <v:shape style="position:absolute;left:7341;top:-992;width:80;height:2" coordorigin="7341,-992" coordsize="80,0" path="m7341,-992l7421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91.713806pt;margin-top:-49.618107pt;width:3.985pt;height:.1pt;mso-position-horizontal-relative:page;mso-position-vertical-relative:paragraph;z-index:-467" coordorigin="7834,-992" coordsize="80,2">
            <v:shape style="position:absolute;left:7834;top:-992;width:80;height:2" coordorigin="7834,-992" coordsize="80,0" path="m7834,-992l7914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99.936798pt;margin-top:-49.618107pt;width:3.985pt;height:.1pt;mso-position-horizontal-relative:page;mso-position-vertical-relative:paragraph;z-index:-466" coordorigin="7999,-992" coordsize="80,2">
            <v:shape style="position:absolute;left:7999;top:-992;width:80;height:2" coordorigin="7999,-992" coordsize="80,0" path="m7999,-992l8078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8.160797pt;margin-top:-49.618107pt;width:3.985pt;height:.1pt;mso-position-horizontal-relative:page;mso-position-vertical-relative:paragraph;z-index:-465" coordorigin="8163,-992" coordsize="80,2">
            <v:shape style="position:absolute;left:8163;top:-992;width:80;height:2" coordorigin="8163,-992" coordsize="80,0" path="m8163,-992l8243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2.831787pt;margin-top:-49.618107pt;width:3.985pt;height:.1pt;mso-position-horizontal-relative:page;mso-position-vertical-relative:paragraph;z-index:-464" coordorigin="8657,-992" coordsize="80,2">
            <v:shape style="position:absolute;left:8657;top:-992;width:80;height:2" coordorigin="8657,-992" coordsize="80,0" path="m8657,-992l8736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41.055786pt;margin-top:-49.618107pt;width:3.985pt;height:.1pt;mso-position-horizontal-relative:page;mso-position-vertical-relative:paragraph;z-index:-463" coordorigin="8821,-992" coordsize="80,2">
            <v:shape style="position:absolute;left:8821;top:-992;width:80;height:2" coordorigin="8821,-992" coordsize="80,0" path="m8821,-992l8901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49.279785pt;margin-top:-49.618107pt;width:3.985pt;height:.1pt;mso-position-horizontal-relative:page;mso-position-vertical-relative:paragraph;z-index:-462" coordorigin="8986,-992" coordsize="80,2">
            <v:shape style="position:absolute;left:8986;top:-992;width:80;height:2" coordorigin="8986,-992" coordsize="80,0" path="m8986,-992l9065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73.950806pt;margin-top:-49.618107pt;width:3.985pt;height:.1pt;mso-position-horizontal-relative:page;mso-position-vertical-relative:paragraph;z-index:-461" coordorigin="9479,-992" coordsize="80,2">
            <v:shape style="position:absolute;left:9479;top:-992;width:80;height:2" coordorigin="9479,-992" coordsize="80,0" path="m9479,-992l9559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2.173798pt;margin-top:-49.618107pt;width:3.985pt;height:.1pt;mso-position-horizontal-relative:page;mso-position-vertical-relative:paragraph;z-index:-460" coordorigin="9643,-992" coordsize="80,2">
            <v:shape style="position:absolute;left:9643;top:-992;width:80;height:2" coordorigin="9643,-992" coordsize="80,0" path="m9643,-992l9723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90.397797pt;margin-top:-49.618107pt;width:3.985pt;height:.1pt;mso-position-horizontal-relative:page;mso-position-vertical-relative:paragraph;z-index:-459" coordorigin="9808,-992" coordsize="80,2">
            <v:shape style="position:absolute;left:9808;top:-992;width:80;height:2" coordorigin="9808,-992" coordsize="80,0" path="m9808,-992l9888,-99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98.621796pt;margin-top:-49.618107pt;width:3.985pt;height:.1pt;mso-position-horizontal-relative:page;mso-position-vertical-relative:paragraph;z-index:-458" coordorigin="9972,-992" coordsize="80,2">
            <v:shape style="position:absolute;left:9972;top:-992;width:80;height:2" coordorigin="9972,-992" coordsize="80,0" path="m9972,-992l10052,-99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English–German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cumulat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configurations.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gments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replaced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POS/morphological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Alignment</w:t>
      </w:r>
      <w:r>
        <w:rPr>
          <w:rFonts w:ascii="Arial" w:hAnsi="Arial" w:cs="Arial" w:eastAsia="Arial"/>
          <w:sz w:val="22"/>
          <w:szCs w:val="22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racted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1000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tences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manually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sample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English–German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Europarl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ado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ata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(2006).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xtracted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xts,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xtracting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arallel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generalized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ord/POS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alignment.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subset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patterns,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high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precision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80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)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1000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sentences,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entire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training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symmetrization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heuristic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w-diag-final-and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three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one,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phrase-based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Giza++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directions.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separate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phrase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sparser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phrase-based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constrained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xtraction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lim-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unaligned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reason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98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33.707794pt;margin-top:3.157854pt;width:185.786pt;height:.1pt;mso-position-horizontal-relative:page;mso-position-vertical-relative:paragraph;z-index:-457" coordorigin="6674,63" coordsize="3716,2">
            <v:shape style="position:absolute;left:6674;top:63;width:3716;height:2" coordorigin="6674,63" coordsize="3716,0" path="m6674,63l10390,6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standard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xtraction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sparse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produces,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useful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xtract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ing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reliable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phrases.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xperimentation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decided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unlim-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ited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number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internal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unaligned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ords,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surrounded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aligned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xternal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unaligned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i.e.,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unaligned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ginning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phrase,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either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zero.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0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include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sparse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table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into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process: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39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phrase-tables,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sparse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table,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Moses’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dual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decoding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45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Interpolate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sparse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phrase-table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phrase-table,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mixture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formulation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fing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(2007),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equal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weights,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boost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probabilities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40" w:lineRule="auto"/>
        <w:ind w:left="53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reliable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phrases.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331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vtest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phrase-based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pared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eline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hierarchical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ordering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heuristic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AL</w:t>
      </w:r>
      <w:r>
        <w:rPr>
          <w:rFonts w:ascii="Arial" w:hAnsi="Arial" w:cs="Arial" w:eastAsia="Arial"/>
          <w:sz w:val="22"/>
          <w:szCs w:val="22"/>
          <w:spacing w:val="37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(pal-gd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small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metrics.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sparse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baseline.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tem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dual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decoding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paths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(pal-dual)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orse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interpolated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(pal-inter).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2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Submitted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participated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German–English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English–German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additions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were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unsupervised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supervised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ments,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normalization,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clause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reordering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submitted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additions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English-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performing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method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1" w:after="0" w:line="257" w:lineRule="auto"/>
        <w:ind w:left="1253" w:right="602" w:firstLine="1827"/>
        <w:jc w:val="left"/>
        <w:tabs>
          <w:tab w:pos="2720" w:val="left"/>
          <w:tab w:pos="36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-15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2" w:after="0" w:line="165" w:lineRule="auto"/>
        <w:ind w:left="1253" w:right="577" w:firstLine="-724"/>
        <w:jc w:val="left"/>
        <w:tabs>
          <w:tab w:pos="1240" w:val="left"/>
          <w:tab w:pos="2860" w:val="left"/>
          <w:tab w:pos="36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33.707794pt;margin-top:1.035354pt;width:185.786pt;height:.1pt;mso-position-horizontal-relative:page;mso-position-vertical-relative:paragraph;z-index:-456" coordorigin="6674,21" coordsize="3716,2">
            <v:shape style="position:absolute;left:6674;top:21;width:3716;height:2" coordorigin="6674,21" coordsize="3716,0" path="m6674,21l10390,2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33.707794pt;margin-top:28.532354pt;width:185.786pt;height:.1pt;mso-position-horizontal-relative:page;mso-position-vertical-relative:paragraph;z-index:-455" coordorigin="6674,571" coordsize="3716,2">
            <v:shape style="position:absolute;left:6674;top:571;width:3716;height:2" coordorigin="6674,571" coordsize="3716,0" path="m6674,571l10390,5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en-de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+hier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16.1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14.5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submitted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16.1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14.8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5" w:lineRule="auto"/>
        <w:ind w:left="1253" w:right="577" w:firstLine="-724"/>
        <w:jc w:val="left"/>
        <w:tabs>
          <w:tab w:pos="1240" w:val="left"/>
          <w:tab w:pos="2860" w:val="left"/>
          <w:tab w:pos="36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33.707794pt;margin-top:24.932344pt;width:185.786pt;height:.1pt;mso-position-horizontal-relative:page;mso-position-vertical-relative:paragraph;z-index:-454" coordorigin="6674,499" coordsize="3716,2">
            <v:shape style="position:absolute;left:6674;top:499;width:3716;height:2" coordorigin="6674,499" coordsize="3716,0" path="m6674,499l10390,4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de-en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+hier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20.9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19.3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submitted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21.2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19.9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Summary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vtest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submitted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LIU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baseline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archical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reordering.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uses</w:t>
      </w:r>
      <w:r>
        <w:rPr>
          <w:rFonts w:ascii="Arial" w:hAnsi="Arial" w:cs="Arial" w:eastAsia="Arial"/>
          <w:sz w:val="22"/>
          <w:szCs w:val="22"/>
          <w:spacing w:val="-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heuristic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similar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w-diag-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final-and.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submitted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hierarchical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models.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modest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vtest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ion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directions.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found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smal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submitted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shared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task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aluation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wstest2011.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48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Abhaya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Meteo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M-BLEU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M-TER: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ion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metrics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correlation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human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rankings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3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2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4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pages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115–118,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Ohio.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ucer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52" w:lineRule="auto"/>
        <w:ind w:left="-34" w:right="100" w:firstLine="218"/>
        <w:jc w:val="righ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Clause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restructuring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43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ing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531–540,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Arbo</w:t>
      </w:r>
      <w:r>
        <w:rPr>
          <w:rFonts w:ascii="Arial" w:hAnsi="Arial" w:cs="Arial" w:eastAsia="Arial"/>
          <w:sz w:val="20"/>
          <w:szCs w:val="20"/>
          <w:spacing w:val="-8"/>
          <w:w w:val="9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Michi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Doddington.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2002.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n-gram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co-occurence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statistics.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Second</w:t>
      </w:r>
      <w:r>
        <w:rPr>
          <w:rFonts w:ascii="Arial" w:hAnsi="Arial" w:cs="Arial" w:eastAsia="Arial"/>
          <w:sz w:val="20"/>
          <w:szCs w:val="20"/>
          <w:spacing w:val="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3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Human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3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228–231,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San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California.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40" w:lineRule="exact"/>
        <w:ind w:left="218" w:right="6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66"/>
          <w:w w:val="100"/>
          <w:position w:val="4"/>
        </w:rPr>
        <w:t>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Ilknur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El-Kahlout</w:t>
      </w:r>
      <w:r>
        <w:rPr>
          <w:rFonts w:ascii="Arial" w:hAnsi="Arial" w:cs="Arial" w:eastAsia="Arial"/>
          <w:sz w:val="20"/>
          <w:szCs w:val="20"/>
          <w:spacing w:val="4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Fran</w:t>
      </w:r>
      <w:r>
        <w:rPr>
          <w:rFonts w:ascii="Arial" w:hAnsi="Arial" w:cs="Arial" w:eastAsia="Arial"/>
          <w:sz w:val="20"/>
          <w:szCs w:val="20"/>
          <w:spacing w:val="-70"/>
          <w:w w:val="9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90"/>
          <w:position w:val="0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ois</w:t>
      </w:r>
      <w:r>
        <w:rPr>
          <w:rFonts w:ascii="Arial" w:hAnsi="Arial" w:cs="Arial" w:eastAsia="Arial"/>
          <w:sz w:val="20"/>
          <w:szCs w:val="20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on.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2010.</w:t>
      </w:r>
      <w:r>
        <w:rPr>
          <w:rFonts w:ascii="Arial" w:hAnsi="Arial" w:cs="Arial" w:eastAsia="Arial"/>
          <w:sz w:val="20"/>
          <w:szCs w:val="20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pay-o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fs</w:t>
      </w:r>
      <w:r>
        <w:rPr>
          <w:rFonts w:ascii="Arial" w:hAnsi="Arial" w:cs="Arial" w:eastAsia="Arial"/>
          <w:sz w:val="20"/>
          <w:szCs w:val="20"/>
          <w:spacing w:val="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preprocessing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German-English</w:t>
      </w:r>
      <w:r>
        <w:rPr>
          <w:rFonts w:ascii="Arial" w:hAnsi="Arial" w:cs="Arial" w:eastAsia="Arial"/>
          <w:sz w:val="20"/>
          <w:szCs w:val="20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statisti-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translation.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oceedings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national</w:t>
      </w:r>
      <w:r>
        <w:rPr>
          <w:rFonts w:ascii="Arial" w:hAnsi="Arial" w:cs="Arial" w:eastAsia="Arial"/>
          <w:sz w:val="20"/>
          <w:szCs w:val="20"/>
          <w:spacing w:val="37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251–258,</w:t>
      </w:r>
      <w:r>
        <w:rPr>
          <w:rFonts w:ascii="Arial" w:hAnsi="Arial" w:cs="Arial" w:eastAsia="Arial"/>
          <w:sz w:val="20"/>
          <w:szCs w:val="20"/>
          <w:spacing w:val="36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aris,</w:t>
      </w:r>
      <w:r>
        <w:rPr>
          <w:rFonts w:ascii="Arial" w:hAnsi="Arial" w:cs="Arial" w:eastAsia="Arial"/>
          <w:sz w:val="20"/>
          <w:szCs w:val="20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France.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9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Christopher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Manning.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hierarchical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phrase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reordering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Empi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ical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848–856,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Honolulu,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enneth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Heafield.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enLM: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aster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Language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Queries.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Sixth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0" w:footer="1115" w:top="104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3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3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2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gh,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Maria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Holmqvist.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Heuristic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phrases.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7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venth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744-748,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alletta,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Malta.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Philipp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oehn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Knight.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2003.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Empirical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compound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enth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187–193,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Budapest,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Amittai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elrod,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xandra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Birch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Mayne,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Callison-Burch,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Miles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Osborne,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albot.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Edin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gh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system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description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2005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IWS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aluation.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4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Pitts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gh,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Pennsyl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Hieu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Hoang,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xandra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Birch,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Callison-Burch,</w:t>
      </w:r>
      <w:r>
        <w:rPr>
          <w:rFonts w:ascii="Arial" w:hAnsi="Arial" w:cs="Arial" w:eastAsia="Arial"/>
          <w:sz w:val="20"/>
          <w:szCs w:val="20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Marcello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Federico,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Nicola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Bertoldi,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Broo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Shen,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Christine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Moran,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Richard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Zens,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Ondrej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Boja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xandra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stantin,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Herbst.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Moses: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45th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CL,</w:t>
      </w:r>
      <w:r>
        <w:rPr>
          <w:rFonts w:ascii="Arial" w:hAnsi="Arial" w:cs="Arial" w:eastAsia="Arial"/>
          <w:sz w:val="20"/>
          <w:szCs w:val="20"/>
          <w:spacing w:val="2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Demon-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st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Session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177–180,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Prague,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50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Zur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Morphologie</w:t>
      </w:r>
      <w:r>
        <w:rPr>
          <w:rFonts w:ascii="Arial" w:hAnsi="Arial" w:cs="Arial" w:eastAsia="Arial"/>
          <w:sz w:val="20"/>
          <w:szCs w:val="20"/>
          <w:spacing w:val="2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Semantik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Nominal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omposita.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gungsband</w:t>
      </w:r>
      <w:r>
        <w:rPr>
          <w:rFonts w:ascii="Arial" w:hAnsi="Arial" w:cs="Arial" w:eastAsia="Arial"/>
          <w:sz w:val="20"/>
          <w:szCs w:val="20"/>
          <w:spacing w:val="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der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4.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enz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zur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arbeitung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nat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rli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her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Sp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83–97,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Bonn,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7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Franz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Josef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Hermann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atic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tatistical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alignment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els.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29(1):19–51.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Franz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Josef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rate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raining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41st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160–167,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poro,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Japan.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Sebastian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ado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Mirella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Lapata.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Optimal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stituent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edge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semantic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jection.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21st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3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44th</w:t>
      </w:r>
      <w:r>
        <w:rPr>
          <w:rFonts w:ascii="Arial" w:hAnsi="Arial" w:cs="Arial" w:eastAsia="Arial"/>
          <w:sz w:val="20"/>
          <w:szCs w:val="20"/>
          <w:spacing w:val="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1161–1168,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Sydn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tralia.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Kishore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apineni,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Salim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odd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ard,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BLEU: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</w:t>
      </w:r>
      <w:r>
        <w:rPr>
          <w:rFonts w:ascii="Arial" w:hAnsi="Arial" w:cs="Arial" w:eastAsia="Arial"/>
          <w:sz w:val="20"/>
          <w:szCs w:val="20"/>
          <w:spacing w:val="5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40th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2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311–318,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Philadelphia,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Pennsyl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55" w:lineRule="auto"/>
        <w:ind w:left="66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Florian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decision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trees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fine-grained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20th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1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777–784,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Helmut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Schmid.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Probabilistic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part-of-speech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31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ging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decision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trees.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4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Confe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218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4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44–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8" w:right="273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49,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Andreas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Stolc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2002.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SRILM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xtensible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modeling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venth</w:t>
      </w:r>
      <w:r>
        <w:rPr>
          <w:rFonts w:ascii="Arial" w:hAnsi="Arial" w:cs="Arial" w:eastAsia="Arial"/>
          <w:sz w:val="20"/>
          <w:szCs w:val="20"/>
          <w:spacing w:val="-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2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</w:t>
      </w:r>
      <w:r>
        <w:rPr>
          <w:rFonts w:ascii="Arial" w:hAnsi="Arial" w:cs="Arial" w:eastAsia="Arial"/>
          <w:sz w:val="20"/>
          <w:szCs w:val="20"/>
          <w:spacing w:val="-1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901–904,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Colorado.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Sara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Stymne,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Maria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Holmqvist,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Ahrenbe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Vs: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ems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German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English.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ifth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4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4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hine</w:t>
      </w:r>
      <w:r>
        <w:rPr>
          <w:rFonts w:ascii="Arial" w:hAnsi="Arial" w:cs="Arial" w:eastAsia="Arial"/>
          <w:sz w:val="20"/>
          <w:szCs w:val="20"/>
          <w:spacing w:val="3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lation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MetricsM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189–194,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Uppsala,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Sweden.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Sara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Stymne.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2009.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ging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compounds.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Student</w:t>
      </w:r>
      <w:r>
        <w:rPr>
          <w:rFonts w:ascii="Arial" w:hAnsi="Arial" w:cs="Arial" w:eastAsia="Arial"/>
          <w:sz w:val="20"/>
          <w:szCs w:val="20"/>
          <w:spacing w:val="3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Resea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h</w:t>
      </w:r>
      <w:r>
        <w:rPr>
          <w:rFonts w:ascii="Arial" w:hAnsi="Arial" w:cs="Arial" w:eastAsia="Arial"/>
          <w:sz w:val="20"/>
          <w:szCs w:val="20"/>
          <w:spacing w:val="32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5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shop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281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69,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Athens,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Nicola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fing,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Gholamreza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Anoop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Sarka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2007.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Semi-supervised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adaptation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hine</w:t>
      </w:r>
      <w:r>
        <w:rPr>
          <w:rFonts w:ascii="Arial" w:hAnsi="Arial" w:cs="Arial" w:eastAsia="Arial"/>
          <w:sz w:val="20"/>
          <w:szCs w:val="20"/>
          <w:spacing w:val="2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21(2):77–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41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6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471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name.lastname@liu.se" TargetMode="Externa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Holmqvist ; Sara Stymne ; Lars Ahrenberg</dc:creator>
  <dc:subject>WMT 2011</dc:subject>
  <dc:title>Experiments with word alignment, normalization and clause reordering for SMT between English and German</dc:title>
  <dcterms:created xsi:type="dcterms:W3CDTF">2016-02-20T16:41:59Z</dcterms:created>
  <dcterms:modified xsi:type="dcterms:W3CDTF">2016-02-20T16:41:59Z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LastSaved">
    <vt:filetime>2016-02-20T00:00:00Z</vt:filetime>
  </property>
</Properties>
</file>