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3" w:after="0" w:line="240" w:lineRule="auto"/>
        <w:ind w:left="478" w:right="473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Vs</w:t>
      </w:r>
      <w:r>
        <w:rPr>
          <w:rFonts w:ascii="Arial" w:hAnsi="Arial" w:cs="Arial" w:eastAsia="Arial"/>
          <w:sz w:val="28"/>
          <w:szCs w:val="28"/>
          <w:spacing w:val="-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4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Vs: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9"/>
          <w:w w:val="9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3"/>
          <w:w w:val="92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22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5"/>
          <w:w w:val="92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oblems</w:t>
      </w:r>
      <w:r>
        <w:rPr>
          <w:rFonts w:ascii="Arial" w:hAnsi="Arial" w:cs="Arial" w:eastAsia="Arial"/>
          <w:sz w:val="28"/>
          <w:szCs w:val="28"/>
          <w:spacing w:val="-2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9"/>
          <w:w w:val="9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ranslation</w:t>
      </w:r>
      <w:r>
        <w:rPr>
          <w:rFonts w:ascii="Arial" w:hAnsi="Arial" w:cs="Arial" w:eastAsia="Arial"/>
          <w:sz w:val="28"/>
          <w:szCs w:val="28"/>
          <w:spacing w:val="47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between</w:t>
      </w:r>
      <w:r>
        <w:rPr>
          <w:rFonts w:ascii="Arial" w:hAnsi="Arial" w:cs="Arial" w:eastAsia="Arial"/>
          <w:sz w:val="28"/>
          <w:szCs w:val="28"/>
          <w:spacing w:val="-21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German</w:t>
      </w:r>
      <w:r>
        <w:rPr>
          <w:rFonts w:ascii="Arial" w:hAnsi="Arial" w:cs="Arial" w:eastAsia="Arial"/>
          <w:sz w:val="28"/>
          <w:szCs w:val="28"/>
          <w:spacing w:val="43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319" w:lineRule="exact"/>
        <w:ind w:left="4131" w:right="4126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English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18" w:right="211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Sara</w:t>
      </w:r>
      <w:r>
        <w:rPr>
          <w:rFonts w:ascii="Arial" w:hAnsi="Arial" w:cs="Arial" w:eastAsia="Arial"/>
          <w:sz w:val="24"/>
          <w:szCs w:val="24"/>
          <w:spacing w:val="11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Stymne,</w:t>
      </w:r>
      <w:r>
        <w:rPr>
          <w:rFonts w:ascii="Arial" w:hAnsi="Arial" w:cs="Arial" w:eastAsia="Arial"/>
          <w:sz w:val="24"/>
          <w:szCs w:val="24"/>
          <w:spacing w:val="-9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Maria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Holmqvist,</w:t>
      </w:r>
      <w:r>
        <w:rPr>
          <w:rFonts w:ascii="Arial" w:hAnsi="Arial" w:cs="Arial" w:eastAsia="Arial"/>
          <w:sz w:val="24"/>
          <w:szCs w:val="24"/>
          <w:spacing w:val="-14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Lars</w:t>
      </w:r>
      <w:r>
        <w:rPr>
          <w:rFonts w:ascii="Arial" w:hAnsi="Arial" w:cs="Arial" w:eastAsia="Arial"/>
          <w:sz w:val="24"/>
          <w:szCs w:val="24"/>
          <w:spacing w:val="8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Ah</w:t>
      </w:r>
      <w:r>
        <w:rPr>
          <w:rFonts w:ascii="Arial" w:hAnsi="Arial" w:cs="Arial" w:eastAsia="Arial"/>
          <w:sz w:val="24"/>
          <w:szCs w:val="24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enbe</w:t>
      </w:r>
      <w:r>
        <w:rPr>
          <w:rFonts w:ascii="Arial" w:hAnsi="Arial" w:cs="Arial" w:eastAsia="Arial"/>
          <w:sz w:val="24"/>
          <w:szCs w:val="24"/>
          <w:spacing w:val="-2"/>
          <w:w w:val="8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567" w:right="356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2"/>
        </w:rPr>
        <w:t>Link</w:t>
      </w:r>
      <w:r>
        <w:rPr>
          <w:rFonts w:ascii="Arial" w:hAnsi="Arial" w:cs="Arial" w:eastAsia="Arial"/>
          <w:sz w:val="24"/>
          <w:szCs w:val="24"/>
          <w:spacing w:val="-10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¨</w:t>
      </w:r>
      <w:r>
        <w:rPr>
          <w:rFonts w:ascii="Arial" w:hAnsi="Arial" w:cs="Arial" w:eastAsia="Arial"/>
          <w:sz w:val="24"/>
          <w:szCs w:val="24"/>
          <w:spacing w:val="-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ping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ersity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219" w:right="421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Sweden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2607" w:right="260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49"/>
          <w:i/>
        </w:rPr>
        <w:t>{</w:t>
      </w:r>
      <w:r>
        <w:rPr>
          <w:rFonts w:ascii="Arial" w:hAnsi="Arial" w:cs="Arial" w:eastAsia="Arial"/>
          <w:sz w:val="24"/>
          <w:szCs w:val="24"/>
          <w:w w:val="130"/>
        </w:rPr>
        <w:t>sarst,marho,lah</w:t>
      </w:r>
      <w:r>
        <w:rPr>
          <w:rFonts w:ascii="Arial" w:hAnsi="Arial" w:cs="Arial" w:eastAsia="Arial"/>
          <w:sz w:val="24"/>
          <w:szCs w:val="24"/>
          <w:w w:val="149"/>
          <w:i/>
        </w:rPr>
        <w:t>}</w:t>
      </w:r>
      <w:r>
        <w:rPr>
          <w:rFonts w:ascii="Arial" w:hAnsi="Arial" w:cs="Arial" w:eastAsia="Arial"/>
          <w:sz w:val="24"/>
          <w:szCs w:val="24"/>
          <w:w w:val="132"/>
        </w:rPr>
        <w:t>@ida.liu.se</w:t>
      </w:r>
      <w:r>
        <w:rPr>
          <w:rFonts w:ascii="Arial" w:hAnsi="Arial" w:cs="Arial" w:eastAsia="Arial"/>
          <w:sz w:val="24"/>
          <w:szCs w:val="24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11" w:after="0" w:line="240" w:lineRule="auto"/>
        <w:ind w:left="1800" w:right="168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40" w:right="2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report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preprocessing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gies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gies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studied: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basis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Giza++,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gments.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translation,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out-of-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preprocessed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wledge-lite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ashion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identify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equ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alent.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gies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plemented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submitted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WMT10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shared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Combining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them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lead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65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sent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condition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WMT10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shared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tion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task,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rections.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system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2009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mission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(Holmqvist</w:t>
      </w:r>
      <w:r>
        <w:rPr>
          <w:rFonts w:ascii="Arial" w:hAnsi="Arial" w:cs="Arial" w:eastAsia="Arial"/>
          <w:sz w:val="22"/>
          <w:szCs w:val="22"/>
          <w:spacing w:val="3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2009),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pound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processi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ng,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els,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year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focused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issues: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erbs,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problematic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placement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often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ing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sentences;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Vs,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of-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ords,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problematic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geted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alignment,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beli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crucial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since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erbs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apart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often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mainly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ving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end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vious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alignment,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which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alignments.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Vs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into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wn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post-processing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step,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ing,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stemming,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splitting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yphenated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compounds.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addition,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perform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general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both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reduces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elop-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ment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wstest2009,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truecased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Bleu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scores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apineni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2002)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Meteor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ranking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(without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ordNet)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scores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vie,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2008),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percent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notation.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metrics,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reported.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significance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approximate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randomization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(Riezler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Maxwell,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2005),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42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Baseline</w:t>
      </w:r>
      <w:r>
        <w:rPr>
          <w:rFonts w:ascii="Arial" w:hAnsi="Arial" w:cs="Arial" w:eastAsia="Arial"/>
          <w:sz w:val="24"/>
          <w:szCs w:val="24"/>
          <w:spacing w:val="13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4" w:lineRule="auto"/>
        <w:ind w:right="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system</w:t>
      </w:r>
      <w:r>
        <w:rPr>
          <w:rFonts w:ascii="Arial" w:hAnsi="Arial" w:cs="Arial" w:eastAsia="Arial"/>
          <w:sz w:val="22"/>
          <w:szCs w:val="22"/>
          <w:spacing w:val="2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-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PBSMT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shared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Moses</w:t>
      </w:r>
      <w:r>
        <w:rPr>
          <w:rFonts w:ascii="Arial" w:hAnsi="Arial" w:cs="Arial" w:eastAsia="Arial"/>
          <w:sz w:val="22"/>
          <w:szCs w:val="22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toolkit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oehn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2007)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decoding</w:t>
      </w:r>
      <w:r>
        <w:rPr>
          <w:rFonts w:ascii="Arial" w:hAnsi="Arial" w:cs="Arial" w:eastAsia="Arial"/>
          <w:sz w:val="22"/>
          <w:szCs w:val="22"/>
          <w:spacing w:val="3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train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models,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Giza++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(Och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2003)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alignment,</w:t>
      </w:r>
      <w:r>
        <w:rPr>
          <w:rFonts w:ascii="Arial" w:hAnsi="Arial" w:cs="Arial" w:eastAsia="Arial"/>
          <w:sz w:val="22"/>
          <w:szCs w:val="22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SRILM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toolkit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(Stolc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e,</w:t>
      </w:r>
      <w:r>
        <w:rPr>
          <w:rFonts w:ascii="Arial" w:hAnsi="Arial" w:cs="Arial" w:eastAsia="Arial"/>
          <w:sz w:val="22"/>
          <w:szCs w:val="22"/>
          <w:spacing w:val="3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2002)</w:t>
      </w:r>
      <w:r>
        <w:rPr>
          <w:rFonts w:ascii="Arial" w:hAnsi="Arial" w:cs="Arial" w:eastAsia="Arial"/>
          <w:sz w:val="22"/>
          <w:szCs w:val="22"/>
          <w:spacing w:val="2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train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models.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main</w:t>
      </w:r>
      <w:r>
        <w:rPr>
          <w:rFonts w:ascii="Arial" w:hAnsi="Arial" w:cs="Arial" w:eastAsia="Arial"/>
          <w:sz w:val="22"/>
          <w:szCs w:val="22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ference</w:t>
      </w:r>
      <w:r>
        <w:rPr>
          <w:rFonts w:ascii="Arial" w:hAnsi="Arial" w:cs="Arial" w:eastAsia="Arial"/>
          <w:sz w:val="22"/>
          <w:szCs w:val="22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WMT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line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Liu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trained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truecased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data,</w:t>
      </w:r>
      <w:r>
        <w:rPr>
          <w:rFonts w:ascii="Arial" w:hAnsi="Arial" w:cs="Arial" w:eastAsia="Arial"/>
          <w:sz w:val="22"/>
          <w:szCs w:val="22"/>
          <w:spacing w:val="46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oehn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al.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(2008),</w:t>
      </w:r>
      <w:r>
        <w:rPr>
          <w:rFonts w:ascii="Arial" w:hAnsi="Arial" w:cs="Arial" w:eastAsia="Arial"/>
          <w:sz w:val="22"/>
          <w:szCs w:val="22"/>
          <w:spacing w:val="3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instead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cased</w:t>
      </w:r>
      <w:r>
        <w:rPr>
          <w:rFonts w:ascii="Arial" w:hAnsi="Arial" w:cs="Arial" w:eastAsia="Arial"/>
          <w:sz w:val="22"/>
          <w:szCs w:val="22"/>
          <w:spacing w:val="-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data.</w:t>
      </w:r>
      <w:r>
        <w:rPr>
          <w:rFonts w:ascii="Arial" w:hAnsi="Arial" w:cs="Arial" w:eastAsia="Arial"/>
          <w:sz w:val="22"/>
          <w:szCs w:val="22"/>
          <w:spacing w:val="2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3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means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no</w:t>
      </w:r>
      <w:r>
        <w:rPr>
          <w:rFonts w:ascii="Arial" w:hAnsi="Arial" w:cs="Arial" w:eastAsia="Arial"/>
          <w:sz w:val="22"/>
          <w:szCs w:val="22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need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full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recasing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step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after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translation,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nstead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need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uppercase</w:t>
      </w:r>
      <w:r>
        <w:rPr>
          <w:rFonts w:ascii="Arial" w:hAnsi="Arial" w:cs="Arial" w:eastAsia="Arial"/>
          <w:sz w:val="22"/>
          <w:szCs w:val="22"/>
          <w:spacing w:val="-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first</w:t>
      </w:r>
      <w:r>
        <w:rPr>
          <w:rFonts w:ascii="Arial" w:hAnsi="Arial" w:cs="Arial" w:eastAsia="Arial"/>
          <w:sz w:val="22"/>
          <w:szCs w:val="22"/>
          <w:spacing w:val="3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4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-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sentence.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324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9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pus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participate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constrained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task,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tem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roparl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corpora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vided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orkshop.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reordering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Europarl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commentary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corpora,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concatenated.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sets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Europarl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commentar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interpolated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ind w:right="125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07.276398pt;margin-top:-2.675099pt;width:59.7758pt;height:.1pt;mso-position-horizontal-relative:page;mso-position-vertical-relative:paragraph;z-index:-613" coordorigin="6146,-54" coordsize="1196,2">
            <v:shape style="position:absolute;left:6146;top:-54;width:1196;height:2" coordorigin="6146,-54" coordsize="1196,0" path="m6146,-54l7341,-54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5">
        <w:r>
          <w:rPr>
            <w:rFonts w:ascii="Arial" w:hAnsi="Arial" w:cs="Arial" w:eastAsia="Arial"/>
            <w:sz w:val="18"/>
            <w:szCs w:val="18"/>
            <w:spacing w:val="0"/>
            <w:w w:val="130"/>
            <w:position w:val="0"/>
          </w:rPr>
          <w:t>http://www.statmt.org/wmt10/baseline.</w:t>
        </w:r>
        <w:r>
          <w:rPr>
            <w:rFonts w:ascii="Arial" w:hAnsi="Arial" w:cs="Arial" w:eastAsia="Arial"/>
            <w:sz w:val="18"/>
            <w:szCs w:val="18"/>
            <w:spacing w:val="0"/>
            <w:w w:val="130"/>
            <w:position w:val="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26"/>
          <w:position w:val="0"/>
        </w:rPr>
        <w:t>html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66" w:space="340"/>
            <w:col w:w="4494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435" w:right="443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183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5" w:lineRule="auto"/>
        <w:ind w:left="659" w:right="69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90"/>
          <w:i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oint</w:t>
      </w:r>
      <w:r>
        <w:rPr>
          <w:rFonts w:ascii="Arial" w:hAnsi="Arial" w:cs="Arial" w:eastAsia="Arial"/>
          <w:sz w:val="18"/>
          <w:szCs w:val="18"/>
          <w:spacing w:val="15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5th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18"/>
          <w:szCs w:val="18"/>
          <w:spacing w:val="-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Ma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hine</w:t>
      </w:r>
      <w:r>
        <w:rPr>
          <w:rFonts w:ascii="Arial" w:hAnsi="Arial" w:cs="Arial" w:eastAsia="Arial"/>
          <w:sz w:val="18"/>
          <w:szCs w:val="18"/>
          <w:spacing w:val="-12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93"/>
          <w:i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anslation</w:t>
      </w:r>
      <w:r>
        <w:rPr>
          <w:rFonts w:ascii="Arial" w:hAnsi="Arial" w:cs="Arial" w:eastAsia="Arial"/>
          <w:sz w:val="18"/>
          <w:szCs w:val="18"/>
          <w:spacing w:val="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and</w:t>
      </w:r>
      <w:r>
        <w:rPr>
          <w:rFonts w:ascii="Arial" w:hAnsi="Arial" w:cs="Arial" w:eastAsia="Arial"/>
          <w:sz w:val="18"/>
          <w:szCs w:val="18"/>
          <w:spacing w:val="-13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MetricsM</w:t>
      </w:r>
      <w:r>
        <w:rPr>
          <w:rFonts w:ascii="Arial" w:hAnsi="Arial" w:cs="Arial" w:eastAsia="Arial"/>
          <w:sz w:val="18"/>
          <w:szCs w:val="18"/>
          <w:spacing w:val="-6"/>
          <w:w w:val="93"/>
          <w:i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TR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,</w:t>
      </w:r>
      <w:r>
        <w:rPr>
          <w:rFonts w:ascii="Arial" w:hAnsi="Arial" w:cs="Arial" w:eastAsia="Arial"/>
          <w:sz w:val="18"/>
          <w:szCs w:val="18"/>
          <w:spacing w:val="-10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183–188,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Uppsala,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Sweden,</w:t>
      </w:r>
      <w:r>
        <w:rPr>
          <w:rFonts w:ascii="Arial" w:hAnsi="Arial" w:cs="Arial" w:eastAsia="Arial"/>
          <w:sz w:val="18"/>
          <w:szCs w:val="18"/>
          <w:spacing w:val="-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15-16</w:t>
      </w:r>
      <w:r>
        <w:rPr>
          <w:rFonts w:ascii="Arial" w:hAnsi="Arial" w:cs="Arial" w:eastAsia="Arial"/>
          <w:sz w:val="18"/>
          <w:szCs w:val="18"/>
          <w:spacing w:val="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July</w:t>
      </w:r>
      <w:r>
        <w:rPr>
          <w:rFonts w:ascii="Arial" w:hAnsi="Arial" w:cs="Arial" w:eastAsia="Arial"/>
          <w:sz w:val="18"/>
          <w:szCs w:val="18"/>
          <w:spacing w:val="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2010.</w:t>
      </w:r>
      <w:r>
        <w:rPr>
          <w:rFonts w:ascii="Arial" w:hAnsi="Arial" w:cs="Arial" w:eastAsia="Arial"/>
          <w:sz w:val="18"/>
          <w:szCs w:val="18"/>
          <w:spacing w:val="1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2010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71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0.461609pt;margin-top:3.108289pt;width:131.8972pt;height:.1pt;mso-position-horizontal-relative:page;mso-position-vertical-relative:paragraph;z-index:-612" coordorigin="7009,62" coordsize="2638,2">
            <v:shape style="position:absolute;left:7009;top:62;width:2638;height:2" coordorigin="7009,62" coordsize="2638,0" path="m7009,62l9647,62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weight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commentar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oehn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Schroeder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(2007).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were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tuning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ery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sentence,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total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1025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sentences,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ws-test2008.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raining</w:t>
      </w:r>
      <w:r>
        <w:rPr>
          <w:rFonts w:ascii="Arial" w:hAnsi="Arial" w:cs="Arial" w:eastAsia="Arial"/>
          <w:sz w:val="22"/>
          <w:szCs w:val="22"/>
          <w:spacing w:val="9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Limited</w:t>
      </w:r>
      <w:r>
        <w:rPr>
          <w:rFonts w:ascii="Arial" w:hAnsi="Arial" w:cs="Arial" w:eastAsia="Arial"/>
          <w:sz w:val="22"/>
          <w:szCs w:val="22"/>
          <w:spacing w:val="5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9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7"/>
          <w:b/>
          <w:bCs/>
        </w:rPr>
        <w:t>Resou</w:t>
      </w:r>
      <w:r>
        <w:rPr>
          <w:rFonts w:ascii="Arial" w:hAnsi="Arial" w:cs="Arial" w:eastAsia="Arial"/>
          <w:sz w:val="22"/>
          <w:szCs w:val="22"/>
          <w:spacing w:val="-4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5"/>
          <w:b/>
          <w:bCs/>
        </w:rPr>
        <w:t>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challenge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sytem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resources.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CPU,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3.0Ghz,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Gb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RAM,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64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Linux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(RedHat)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machine.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constrained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possibilities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vided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orkshop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full.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main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problem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bilingual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order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runtime,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possible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ail-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memor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chose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SRILM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(Stolc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e,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2002),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entro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y-based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pruning,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100" w:right="-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9"/>
        </w:rPr>
        <w:t>10</w:t>
      </w:r>
      <w:r>
        <w:rPr>
          <w:rFonts w:ascii="Arial" w:hAnsi="Arial" w:cs="Arial" w:eastAsia="Arial"/>
          <w:sz w:val="16"/>
          <w:szCs w:val="16"/>
          <w:w w:val="140"/>
          <w:i/>
          <w:position w:val="7"/>
        </w:rPr>
        <w:t>−</w:t>
      </w:r>
      <w:r>
        <w:rPr>
          <w:rFonts w:ascii="Arial" w:hAnsi="Arial" w:cs="Arial" w:eastAsia="Arial"/>
          <w:sz w:val="16"/>
          <w:szCs w:val="16"/>
          <w:w w:val="95"/>
          <w:position w:val="7"/>
        </w:rPr>
        <w:t>8</w:t>
      </w:r>
      <w:r>
        <w:rPr>
          <w:rFonts w:ascii="Arial" w:hAnsi="Arial" w:cs="Arial" w:eastAsia="Arial"/>
          <w:sz w:val="16"/>
          <w:szCs w:val="16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-19"/>
          <w:w w:val="100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thres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hold.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reduce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size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order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4-grams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instead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5-grams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6-grams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instead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7-grams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impossible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train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corpus,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nearly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50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million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tences,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split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corpus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into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three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equal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parts,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three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models,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interpo-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equal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weights.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13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Mo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phological</w:t>
      </w:r>
      <w:r>
        <w:rPr>
          <w:rFonts w:ascii="Arial" w:hAnsi="Arial" w:cs="Arial" w:eastAsia="Arial"/>
          <w:sz w:val="24"/>
          <w:szCs w:val="24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ocessing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added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processing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system,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sequence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enriched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tags,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processing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utilized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actored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fram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Moses,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enrich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line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sequence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obtained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agger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(Schmid,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1994),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enriched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grained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determiners,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more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issues,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nce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nouns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already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tagset.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used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tags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RF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(Schmid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ws,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2008),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phological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nformation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case,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numbe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gender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nouns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tense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erbs.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xtra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quence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get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side,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9" w:after="0" w:line="240" w:lineRule="auto"/>
        <w:ind w:left="983" w:right="-20"/>
        <w:jc w:val="left"/>
        <w:tabs>
          <w:tab w:pos="2000" w:val="left"/>
          <w:tab w:pos="27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Meteor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40" w:lineRule="auto"/>
        <w:ind w:left="983" w:right="-20"/>
        <w:jc w:val="left"/>
        <w:tabs>
          <w:tab w:pos="1960" w:val="left"/>
          <w:tab w:pos="27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0.461609pt;margin-top:1.934246pt;width:131.8972pt;height:.1pt;mso-position-horizontal-relative:page;mso-position-vertical-relative:paragraph;z-index:-611" coordorigin="7009,39" coordsize="2638,2">
            <v:shape style="position:absolute;left:7009;top:39;width:2638;height:2" coordorigin="7009,39" coordsize="2638,0" path="m7009,39l9647,39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13.42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48.83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83" w:right="-20"/>
        <w:jc w:val="left"/>
        <w:tabs>
          <w:tab w:pos="1960" w:val="left"/>
          <w:tab w:pos="27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13.85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49.69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83" w:right="-20"/>
        <w:jc w:val="left"/>
        <w:tabs>
          <w:tab w:pos="1960" w:val="left"/>
          <w:tab w:pos="27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0.461609pt;margin-top:15.481957pt;width:131.8972pt;height:.1pt;mso-position-horizontal-relative:page;mso-position-vertical-relative:paragraph;z-index:-610" coordorigin="7009,310" coordsize="2638,2">
            <v:shape style="position:absolute;left:7009;top:310;width:2638;height:2" coordorigin="7009,310" coordsize="2638,0" path="m7009,310l9647,310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14.24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49.41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processing,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83" w:right="-20"/>
        <w:jc w:val="left"/>
        <w:tabs>
          <w:tab w:pos="2000" w:val="left"/>
          <w:tab w:pos="27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0.461609pt;margin-top:.634242pt;width:131.8972pt;height:.1pt;mso-position-horizontal-relative:page;mso-position-vertical-relative:paragraph;z-index:-609" coordorigin="7009,13" coordsize="2638,2">
            <v:shape style="position:absolute;left:7009;top:13;width:2638;height:2" coordorigin="7009,13" coordsize="2638,0" path="m7009,13l9647,13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Meteor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40" w:lineRule="auto"/>
        <w:ind w:left="983" w:right="-20"/>
        <w:jc w:val="left"/>
        <w:tabs>
          <w:tab w:pos="1960" w:val="left"/>
          <w:tab w:pos="27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0.461609pt;margin-top:1.934249pt;width:131.8972pt;height:.1pt;mso-position-horizontal-relative:page;mso-position-vertical-relative:paragraph;z-index:-608" coordorigin="7009,39" coordsize="2638,2">
            <v:shape style="position:absolute;left:7009;top:39;width:2638;height:2" coordorigin="7009,39" coordsize="2638,0" path="m7009,39l9647,39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18.34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38.13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83" w:right="-20"/>
        <w:jc w:val="left"/>
        <w:tabs>
          <w:tab w:pos="1960" w:val="left"/>
          <w:tab w:pos="27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18.39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37.86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83" w:right="-20"/>
        <w:jc w:val="left"/>
        <w:tabs>
          <w:tab w:pos="1960" w:val="left"/>
          <w:tab w:pos="27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0.461609pt;margin-top:15.481982pt;width:131.8972pt;height:.1pt;mso-position-horizontal-relative:page;mso-position-vertical-relative:paragraph;z-index:-607" coordorigin="7009,310" coordsize="2638,2">
            <v:shape style="position:absolute;left:7009;top:310;width:2638;height:2" coordorigin="7009,310" coordsize="2638,0" path="m7009,310l9647,310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18.50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38.47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processing,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Prior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translation,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compound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cessing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performed,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empirical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oehn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Knight,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2003;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Stymne,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splits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corpus,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choosing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option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highest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arithmetic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frequencies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nouns,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adject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erbs,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particles.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imposed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length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had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stop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errors,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aris</w:t>
      </w:r>
      <w:r>
        <w:rPr>
          <w:rFonts w:ascii="Arial" w:hAnsi="Arial" w:cs="Arial" w:eastAsia="Arial"/>
          <w:sz w:val="22"/>
          <w:szCs w:val="22"/>
          <w:spacing w:val="-3"/>
          <w:w w:val="85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Aryan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onsularis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consula</w:t>
      </w:r>
      <w:r>
        <w:rPr>
          <w:rFonts w:ascii="Arial" w:hAnsi="Arial" w:cs="Arial" w:eastAsia="Arial"/>
          <w:sz w:val="22"/>
          <w:szCs w:val="22"/>
          <w:spacing w:val="4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).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10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common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letter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changes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(Lange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1998)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yphens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points.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pound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special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matches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head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Stymne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Holmqvist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(2008),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matching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compound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parts.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POS-tag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ord,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POS-tags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matching.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ables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tional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processing.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quence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morphologically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enriched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of-speech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sults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surprising,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compound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significantly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Meteor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84"/>
          <w:pgMar w:footer="865" w:header="0" w:top="1180" w:bottom="1060" w:left="1340" w:right="1280"/>
          <w:footerReference w:type="default" r:id="rId6"/>
          <w:pgSz w:w="11920" w:h="16840"/>
          <w:cols w:num="2" w:equalWidth="0">
            <w:col w:w="4466" w:space="340"/>
            <w:col w:w="4494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4" w:type="dxa"/>
      </w:tblPr>
      <w:tblGrid/>
      <w:tr>
        <w:trPr>
          <w:trHeight w:val="279" w:hRule="exact"/>
        </w:trPr>
        <w:tc>
          <w:tcPr>
            <w:tcW w:w="5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English,</w:t>
            </w:r>
            <w:r>
              <w:rPr>
                <w:rFonts w:ascii="Arial" w:hAnsi="Arial" w:cs="Arial" w:eastAsia="Arial"/>
                <w:sz w:val="22"/>
                <w:szCs w:val="22"/>
                <w:spacing w:val="4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also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reduced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87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Bleu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Meteor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4" w:hRule="exact"/>
        </w:trPr>
        <w:tc>
          <w:tcPr>
            <w:tcW w:w="5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translation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output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by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20.8%.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translation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87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1"/>
              </w:rPr>
              <w:t>base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49.41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5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into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German,</w:t>
            </w:r>
            <w:r>
              <w:rPr>
                <w:rFonts w:ascii="Arial" w:hAnsi="Arial" w:cs="Arial" w:eastAsia="Arial"/>
                <w:sz w:val="22"/>
                <w:szCs w:val="22"/>
                <w:spacing w:val="3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compound</w:t>
            </w:r>
            <w:r>
              <w:rPr>
                <w:rFonts w:ascii="Arial" w:hAnsi="Arial" w:cs="Arial" w:eastAsia="Arial"/>
                <w:sz w:val="22"/>
                <w:szCs w:val="22"/>
                <w:spacing w:val="4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processing</w:t>
            </w:r>
            <w:r>
              <w:rPr>
                <w:rFonts w:ascii="Arial" w:hAnsi="Arial" w:cs="Arial" w:eastAsia="Arial"/>
                <w:sz w:val="22"/>
                <w:szCs w:val="22"/>
                <w:spacing w:val="2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5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5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5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signif-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reorder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14.32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49.58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5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icant</w:t>
            </w:r>
            <w:r>
              <w:rPr>
                <w:rFonts w:ascii="Arial" w:hAnsi="Arial" w:cs="Arial" w:eastAsia="Arial"/>
                <w:sz w:val="22"/>
                <w:szCs w:val="22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impr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1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1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ement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both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metrics</w:t>
            </w:r>
            <w:r>
              <w:rPr>
                <w:rFonts w:ascii="Arial" w:hAnsi="Arial" w:cs="Arial" w:eastAsia="Arial"/>
                <w:sz w:val="22"/>
                <w:szCs w:val="22"/>
                <w:spacing w:val="4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compared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erb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13.93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49.22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5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baseline,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Bleu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compared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base+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erb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14.38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49.72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6" w:hRule="exact"/>
        </w:trPr>
        <w:tc>
          <w:tcPr>
            <w:tcW w:w="5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morphological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sequence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models.</w:t>
            </w:r>
            <w:r>
              <w:rPr>
                <w:rFonts w:ascii="Arial" w:hAnsi="Arial" w:cs="Arial" w:eastAsia="Arial"/>
                <w:sz w:val="22"/>
                <w:szCs w:val="22"/>
                <w:spacing w:val="46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4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erall,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87" w:type="dxa"/>
            <w:tcBorders>
              <w:top w:val="nil" w:sz="6" w:space="0" w:color="auto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6"/>
              </w:rPr>
              <w:t>base+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erb+reorder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14.39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49.39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65" w:top="1140" w:bottom="1060" w:left="1300" w:right="1280"/>
          <w:pgSz w:w="11920" w:h="16840"/>
        </w:sectPr>
      </w:pPr>
      <w:rPr/>
    </w:p>
    <w:p>
      <w:pPr>
        <w:spacing w:before="0" w:after="0" w:line="234" w:lineRule="exact"/>
        <w:ind w:left="14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beli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compound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splitting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4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ogy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useful;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thus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reported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sequel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baseline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phology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" w:right="27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Imp</w:t>
      </w:r>
      <w:r>
        <w:rPr>
          <w:rFonts w:ascii="Arial" w:hAnsi="Arial" w:cs="Arial" w:eastAsia="Arial"/>
          <w:sz w:val="24"/>
          <w:szCs w:val="24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ed</w:t>
      </w:r>
      <w:r>
        <w:rPr>
          <w:rFonts w:ascii="Arial" w:hAnsi="Arial" w:cs="Arial" w:eastAsia="Arial"/>
          <w:sz w:val="24"/>
          <w:szCs w:val="24"/>
          <w:spacing w:val="21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Alignment</w:t>
      </w:r>
      <w:r>
        <w:rPr>
          <w:rFonts w:ascii="Arial" w:hAnsi="Arial" w:cs="Arial" w:eastAsia="Arial"/>
          <w:sz w:val="24"/>
          <w:szCs w:val="24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by</w:t>
      </w:r>
      <w:r>
        <w:rPr>
          <w:rFonts w:ascii="Arial" w:hAnsi="Arial" w:cs="Arial" w:eastAsia="Arial"/>
          <w:sz w:val="24"/>
          <w:szCs w:val="24"/>
          <w:spacing w:val="-4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Reordering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14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making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instance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2007;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McCord,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2004).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harmonize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order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get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sentence,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applied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hand-crafted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automatically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induced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ordering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decoding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were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ain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applied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input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before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lation.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posit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fects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methods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seem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during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translation.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ast,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focus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corpus.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reordered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Giza++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(Och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2003)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re-adjusted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back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positions.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re-adjusted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corpus,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create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tables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reordered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xt.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Consequentl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fects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bles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xtracted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ated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reordering.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1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alignments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ilar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positions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get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ated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orderings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alignments.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tems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reordering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bles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" w:right="73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Reordering</w:t>
      </w:r>
      <w:r>
        <w:rPr>
          <w:rFonts w:ascii="Arial" w:hAnsi="Arial" w:cs="Arial" w:eastAsia="Arial"/>
          <w:sz w:val="22"/>
          <w:szCs w:val="22"/>
          <w:spacing w:val="48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Based</w:t>
      </w:r>
      <w:r>
        <w:rPr>
          <w:rFonts w:ascii="Arial" w:hAnsi="Arial" w:cs="Arial" w:eastAsia="Arial"/>
          <w:sz w:val="22"/>
          <w:szCs w:val="22"/>
          <w:spacing w:val="-12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4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reordering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does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require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syntactic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ng.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symmetrized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ments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reflect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5.276398pt;margin-top:10.501917pt;width:199.50040pt;height:84.57340pt;mso-position-horizontal-relative:page;mso-position-vertical-relative:paragraph;z-index:-60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77" w:hRule="exact"/>
                    </w:trPr>
                    <w:tc>
                      <w:tcPr>
                        <w:tcW w:w="204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1" w:after="0" w:line="240" w:lineRule="auto"/>
                          <w:ind w:left="4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English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→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German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945" w:type="dxa"/>
                        <w:gridSpan w:val="2"/>
                        <w:tcBorders>
                          <w:top w:val="nil" w:sz="6" w:space="0" w:color="auto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204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575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System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45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Bleu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3.188" w:space="0" w:color="000000"/>
                          <w:bottom w:val="single" w:sz="3.1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Meteor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7" w:hRule="exact"/>
                    </w:trPr>
                    <w:tc>
                      <w:tcPr>
                        <w:tcW w:w="204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575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1"/>
                          </w:rPr>
                          <w:t>base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3.188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417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18.50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3.188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21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38.47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204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575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reorder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417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18.77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21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38.53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204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575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3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erb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417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18.61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21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38.53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16" w:right="704"/>
        <w:jc w:val="center"/>
        <w:tabs>
          <w:tab w:pos="2400" w:val="left"/>
          <w:tab w:pos="32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28.043488pt;margin-top:28.13105pt;width:176.73330pt;height:.1pt;mso-position-horizontal-relative:page;mso-position-vertical-relative:paragraph;z-index:-606" coordorigin="6561,563" coordsize="3535,2">
            <v:shape style="position:absolute;left:6561;top:563;width:3535;height:2" coordorigin="6561,563" coordsize="3535,0" path="m6561,563l10096,563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base+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18.66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38.61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base+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erb+reorder</w:t>
      </w:r>
      <w:r>
        <w:rPr>
          <w:rFonts w:ascii="Arial" w:hAnsi="Arial" w:cs="Arial" w:eastAsia="Arial"/>
          <w:sz w:val="22"/>
          <w:szCs w:val="22"/>
          <w:spacing w:val="-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18.73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38.59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reordered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training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corpus.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ing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steps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were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performed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produce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final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alignment: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7" w:right="11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Giza++.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36" w:right="57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according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(store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source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positions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later).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36" w:right="57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reordered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36" w:right="57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Re-adjust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align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order)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had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significant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Bleu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unreordered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)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English,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small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4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erb</w:t>
      </w:r>
      <w:r>
        <w:rPr>
          <w:rFonts w:ascii="Arial" w:hAnsi="Arial" w:cs="Arial" w:eastAsia="Arial"/>
          <w:sz w:val="22"/>
          <w:szCs w:val="22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positions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often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placed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end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sentences.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eral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cases</w:t>
      </w:r>
      <w:r>
        <w:rPr>
          <w:rFonts w:ascii="Arial" w:hAnsi="Arial" w:cs="Arial" w:eastAsia="Arial"/>
          <w:sz w:val="22"/>
          <w:szCs w:val="22"/>
          <w:spacing w:val="-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noted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misaligned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Giza++.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erbs,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alignment.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were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ord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aligned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Giza++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00" w:right="1280"/>
          <w:cols w:num="2" w:equalWidth="0">
            <w:col w:w="4506" w:space="340"/>
            <w:col w:w="4494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4" w:type="dxa"/>
      </w:tblPr>
      <w:tblGrid/>
      <w:tr>
        <w:trPr>
          <w:trHeight w:val="279" w:hRule="exact"/>
        </w:trPr>
        <w:tc>
          <w:tcPr>
            <w:tcW w:w="50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resulting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9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ord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links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were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then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re-adjusted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align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6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ype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German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2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English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4" w:hRule="exact"/>
        </w:trPr>
        <w:tc>
          <w:tcPr>
            <w:tcW w:w="50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9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ords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original</w:t>
            </w:r>
            <w:r>
              <w:rPr>
                <w:rFonts w:ascii="Arial" w:hAnsi="Arial" w:cs="Arial" w:eastAsia="Arial"/>
                <w:sz w:val="22"/>
                <w:szCs w:val="22"/>
                <w:spacing w:val="27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corpus.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total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2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1833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2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2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1489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7" w:hRule="exact"/>
        </w:trPr>
        <w:tc>
          <w:tcPr>
            <w:tcW w:w="50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ystem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created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from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alignment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erb)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casing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307" w:right="2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324" w:right="30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50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3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resulted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significant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ly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3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wer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scores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than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  <w:i/>
              </w:rPr>
              <w:t>base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4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stemming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8" w:lineRule="exact"/>
              <w:ind w:left="307" w:right="2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270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8" w:lineRule="exact"/>
              <w:ind w:left="324" w:right="30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72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5" w:hRule="exact"/>
        </w:trPr>
        <w:tc>
          <w:tcPr>
            <w:tcW w:w="50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3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translation</w:t>
            </w:r>
            <w:r>
              <w:rPr>
                <w:rFonts w:ascii="Arial" w:hAnsi="Arial" w:cs="Arial" w:eastAsia="Arial"/>
                <w:sz w:val="22"/>
                <w:szCs w:val="22"/>
                <w:spacing w:val="3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into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German,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similar</w:t>
            </w:r>
            <w:r>
              <w:rPr>
                <w:rFonts w:ascii="Arial" w:hAnsi="Arial" w:cs="Arial" w:eastAsia="Arial"/>
                <w:sz w:val="22"/>
                <w:szCs w:val="22"/>
                <w:spacing w:val="47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0"/>
              </w:rPr>
              <w:t>scores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0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8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  <w:i/>
              </w:rPr>
              <w:t>base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87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yphenated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ords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8" w:lineRule="exact"/>
              <w:ind w:left="307" w:right="2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230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8" w:lineRule="exact"/>
              <w:ind w:left="30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65" w:top="1140" w:bottom="1060" w:left="1300" w:right="1280"/>
          <w:pgSz w:w="11920" w:h="16840"/>
        </w:sectPr>
      </w:pPr>
      <w:rPr/>
    </w:p>
    <w:p>
      <w:pPr>
        <w:spacing w:before="0" w:after="0" w:line="239" w:lineRule="exact"/>
        <w:ind w:left="140" w:right="191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into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English.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" w:right="179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4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reordered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better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Bleu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resulting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translations,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conclusion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did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correctly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misaligned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ment.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issue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concatenated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first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alignments,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then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alignments,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xtracted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tables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concatenated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training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cantly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outperformed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actored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baseline,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slightly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best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erb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significantly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better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base</w:t>
      </w:r>
      <w:r>
        <w:rPr>
          <w:rFonts w:ascii="Arial" w:hAnsi="Arial" w:cs="Arial" w:eastAsia="Arial"/>
          <w:sz w:val="22"/>
          <w:szCs w:val="22"/>
          <w:spacing w:val="13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Meteo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though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erb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not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good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when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gle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could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combi-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nation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" w:right="158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ep</w:t>
      </w:r>
      <w:r>
        <w:rPr>
          <w:rFonts w:ascii="Arial" w:hAnsi="Arial" w:cs="Arial" w:eastAsia="Arial"/>
          <w:sz w:val="24"/>
          <w:szCs w:val="24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ocessing</w:t>
      </w:r>
      <w:r>
        <w:rPr>
          <w:rFonts w:ascii="Arial" w:hAnsi="Arial" w:cs="Arial" w:eastAsia="Arial"/>
          <w:sz w:val="24"/>
          <w:szCs w:val="24"/>
          <w:spacing w:val="-6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of</w:t>
      </w:r>
      <w:r>
        <w:rPr>
          <w:rFonts w:ascii="Arial" w:hAnsi="Arial" w:cs="Arial" w:eastAsia="Arial"/>
          <w:sz w:val="24"/>
          <w:szCs w:val="24"/>
          <w:spacing w:val="5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14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Out-of-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been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seen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data,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since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tions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gy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transfer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them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output,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na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sounds,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actually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some</w:t>
      </w:r>
      <w:r>
        <w:rPr>
          <w:rFonts w:ascii="Arial" w:hAnsi="Arial" w:cs="Arial" w:eastAsia="Arial"/>
          <w:sz w:val="22"/>
          <w:szCs w:val="22"/>
          <w:spacing w:val="1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cases,</w:t>
      </w:r>
      <w:r>
        <w:rPr>
          <w:rFonts w:ascii="Arial" w:hAnsi="Arial" w:cs="Arial" w:eastAsia="Arial"/>
          <w:sz w:val="22"/>
          <w:szCs w:val="22"/>
          <w:spacing w:val="-1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nce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y</w:t>
      </w:r>
      <w:r>
        <w:rPr>
          <w:rFonts w:ascii="Arial" w:hAnsi="Arial" w:cs="Arial" w:eastAsia="Arial"/>
          <w:sz w:val="22"/>
          <w:szCs w:val="22"/>
          <w:spacing w:val="3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8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Vs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proper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names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(Stymne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Holmqvist,</w:t>
      </w:r>
      <w:r>
        <w:rPr>
          <w:rFonts w:ascii="Arial" w:hAnsi="Arial" w:cs="Arial" w:eastAsia="Arial"/>
          <w:sz w:val="22"/>
          <w:szCs w:val="22"/>
          <w:spacing w:val="5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2008).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incomprehensible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ated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ays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changing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wn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into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similar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ords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seen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data,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preprocessing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another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formatting,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since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glish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address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decimal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points/commas,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delimeters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post-processing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preprocessing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step,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applied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transformations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ord,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accept-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applicable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transformation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wn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4" w:lineRule="exact"/>
        <w:ind w:left="409" w:right="-20"/>
        <w:jc w:val="left"/>
        <w:tabs>
          <w:tab w:pos="2500" w:val="left"/>
          <w:tab w:pos="35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yphens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21.743713pt;margin-top:-8.28013pt;width:189.3331pt;height:.1pt;mso-position-horizontal-relative:page;mso-position-vertical-relative:paragraph;z-index:-604" coordorigin="6435,-166" coordsize="3787,2">
            <v:shape style="position:absolute;left:6435;top:-166;width:3787;height:2" coordorigin="6435,-166" coordsize="3787,0" path="m6435,-166l10222,-166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preprocessing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36" w:right="57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Change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cased</w:t>
      </w:r>
      <w:r>
        <w:rPr>
          <w:rFonts w:ascii="Arial" w:hAnsi="Arial" w:cs="Arial" w:eastAsia="Arial"/>
          <w:sz w:val="22"/>
          <w:szCs w:val="22"/>
          <w:spacing w:val="4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(since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truecased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handles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ariations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436" w:right="57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Stem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choose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common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realisation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(using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Porter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stemmer)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436" w:right="57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yphenated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ords,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yphen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(if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resulting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Vs,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recurs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treated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34" w:right="5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yphens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43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(that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could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compound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were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truecased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stemmed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compiled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from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monolingual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training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corpora.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Inspection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proper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names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were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often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other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English,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xcluded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prepro-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cessing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not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applying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capital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lette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happened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lesser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xtent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German,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ut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here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impossible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simple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heuristic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proper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names,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nouns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capital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lette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fected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transformations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though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managed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transform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lack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transformation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jority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Despite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this,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there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small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metrics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cases</w:t>
      </w:r>
      <w:r>
        <w:rPr>
          <w:rFonts w:ascii="Arial" w:hAnsi="Arial" w:cs="Arial" w:eastAsia="Arial"/>
          <w:sz w:val="22"/>
          <w:szCs w:val="22"/>
          <w:spacing w:val="-5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directions,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57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cessing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fects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4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phenated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better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though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opening</w:t>
      </w:r>
      <w:r>
        <w:rPr>
          <w:rFonts w:ascii="Arial" w:hAnsi="Arial" w:cs="Arial" w:eastAsia="Arial"/>
          <w:sz w:val="22"/>
          <w:szCs w:val="22"/>
          <w:spacing w:val="4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chosen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rather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stemming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adject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aus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eiftesten</w:t>
      </w:r>
      <w:r>
        <w:rPr>
          <w:rFonts w:ascii="Arial" w:hAnsi="Arial" w:cs="Arial" w:eastAsia="Arial"/>
          <w:sz w:val="22"/>
          <w:szCs w:val="22"/>
          <w:spacing w:val="-1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most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well-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enginee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8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),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changed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superlat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e.</w:t>
      </w:r>
      <w:r>
        <w:rPr>
          <w:rFonts w:ascii="Arial" w:hAnsi="Arial" w:cs="Arial" w:eastAsia="Arial"/>
          <w:sz w:val="22"/>
          <w:szCs w:val="22"/>
          <w:spacing w:val="4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understandable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00" w:right="1280"/>
          <w:cols w:num="2" w:equalWidth="0">
            <w:col w:w="4506" w:space="340"/>
            <w:col w:w="4494"/>
          </w:cols>
        </w:sectPr>
      </w:pPr>
      <w:rPr/>
    </w:p>
    <w:p>
      <w:pPr>
        <w:spacing w:before="8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8.737106" w:type="dxa"/>
      </w:tblPr>
      <w:tblGrid/>
      <w:tr>
        <w:trPr>
          <w:trHeight w:val="1263" w:hRule="exact"/>
        </w:trPr>
        <w:tc>
          <w:tcPr>
            <w:tcW w:w="1883" w:type="dxa"/>
            <w:tcBorders>
              <w:top w:val="single" w:sz="3.188" w:space="0" w:color="000000"/>
              <w:bottom w:val="single" w:sz="3.188" w:space="0" w:color="000000"/>
              <w:left w:val="single" w:sz="3.188822" w:space="0" w:color="000000"/>
              <w:right w:val="single" w:sz="3.188881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original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5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preprocessed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42" w:type="dxa"/>
            <w:tcBorders>
              <w:top w:val="single" w:sz="3.188" w:space="0" w:color="000000"/>
              <w:bottom w:val="single" w:sz="3.188" w:space="0" w:color="000000"/>
              <w:left w:val="single" w:sz="3.188881" w:space="0" w:color="000000"/>
              <w:right w:val="single" w:sz="3.188251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Die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besten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und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technisch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i/>
              </w:rPr>
              <w:t>aus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7"/>
                <w:i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i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7"/>
                <w:i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i/>
              </w:rPr>
              <w:t>eiftesten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87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87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elefone</w:t>
            </w:r>
            <w:r>
              <w:rPr>
                <w:rFonts w:ascii="Arial" w:hAnsi="Arial" w:cs="Arial" w:eastAsia="Arial"/>
                <w:sz w:val="22"/>
                <w:szCs w:val="22"/>
                <w:spacing w:val="35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mit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einer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i/>
              </w:rPr>
              <w:t>3,5-mm-</w:t>
            </w:r>
            <w:r>
              <w:rPr>
                <w:rFonts w:ascii="Arial" w:hAnsi="Arial" w:cs="Arial" w:eastAsia="Arial"/>
                <w:sz w:val="22"/>
                <w:szCs w:val="22"/>
                <w:spacing w:val="-101"/>
                <w:w w:val="92"/>
                <w:i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i/>
                <w:position w:val="5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33"/>
                <w:w w:val="100"/>
                <w:i/>
                <w:position w:val="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i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0"/>
              </w:rPr>
              <w:t>fnung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18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91"/>
                <w:w w:val="89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4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normale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107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opfh</w:t>
            </w:r>
            <w:r>
              <w:rPr>
                <w:rFonts w:ascii="Arial" w:hAnsi="Arial" w:cs="Arial" w:eastAsia="Arial"/>
                <w:sz w:val="22"/>
                <w:szCs w:val="22"/>
                <w:spacing w:val="-91"/>
                <w:w w:val="89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4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rer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8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osten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bis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zu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8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91"/>
                <w:w w:val="89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4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nfzehntausend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Kronen.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53" w:after="0" w:line="254" w:lineRule="auto"/>
              <w:ind w:left="116" w:right="5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die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besten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und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techni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sch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i/>
              </w:rPr>
              <w:t>aus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7"/>
                <w:i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i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7"/>
                <w:i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i/>
              </w:rPr>
              <w:t>eifte</w:t>
            </w:r>
            <w:r>
              <w:rPr>
                <w:rFonts w:ascii="Arial" w:hAnsi="Arial" w:cs="Arial" w:eastAsia="Arial"/>
                <w:sz w:val="22"/>
                <w:szCs w:val="22"/>
                <w:spacing w:val="38"/>
                <w:w w:val="87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87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elefone</w:t>
            </w:r>
            <w:r>
              <w:rPr>
                <w:rFonts w:ascii="Arial" w:hAnsi="Arial" w:cs="Arial" w:eastAsia="Arial"/>
                <w:sz w:val="22"/>
                <w:szCs w:val="22"/>
                <w:spacing w:val="43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mit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einer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3,5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i/>
              </w:rPr>
              <w:t>mm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85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01"/>
                <w:w w:val="92"/>
                <w:i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i/>
                <w:position w:val="5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33"/>
                <w:w w:val="100"/>
                <w:i/>
                <w:position w:val="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0"/>
                <w:i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  <w:position w:val="0"/>
              </w:rPr>
              <w:t>fnung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9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8"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91"/>
                <w:w w:val="89"/>
                <w:position w:val="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position w:val="0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4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0"/>
              </w:rPr>
              <w:t>normale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100"/>
                <w:position w:val="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opf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position w:val="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-91"/>
                <w:w w:val="89"/>
                <w:position w:val="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position w:val="0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4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0"/>
              </w:rPr>
              <w:t>rer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8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8"/>
                <w:position w:val="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0"/>
              </w:rPr>
              <w:t>osten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8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0"/>
              </w:rPr>
              <w:t>bis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8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0"/>
              </w:rPr>
              <w:t>zu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8"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91"/>
                <w:w w:val="89"/>
                <w:position w:val="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position w:val="0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4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0"/>
              </w:rPr>
              <w:t>nfzehntausend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88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0"/>
              </w:rPr>
              <w:t>Kronen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88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1263" w:hRule="exact"/>
        </w:trPr>
        <w:tc>
          <w:tcPr>
            <w:tcW w:w="1883" w:type="dxa"/>
            <w:tcBorders>
              <w:top w:val="single" w:sz="3.188" w:space="0" w:color="000000"/>
              <w:bottom w:val="single" w:sz="3.188" w:space="0" w:color="000000"/>
              <w:left w:val="single" w:sz="3.188822" w:space="0" w:color="000000"/>
              <w:right w:val="single" w:sz="3.188881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6"/>
              </w:rPr>
              <w:t>base+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erb+reorder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5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6"/>
              </w:rPr>
              <w:t>base+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erb+reorder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42" w:type="dxa"/>
            <w:tcBorders>
              <w:top w:val="single" w:sz="3.188" w:space="0" w:color="000000"/>
              <w:bottom w:val="single" w:sz="3.188" w:space="0" w:color="000000"/>
              <w:left w:val="single" w:sz="3.188881" w:space="0" w:color="000000"/>
              <w:right w:val="single" w:sz="3.188251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best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technically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48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i/>
              </w:rPr>
              <w:t>aus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6"/>
                <w:i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i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6"/>
                <w:i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i/>
              </w:rPr>
              <w:t>eiftesten</w:t>
            </w:r>
            <w:r>
              <w:rPr>
                <w:rFonts w:ascii="Arial" w:hAnsi="Arial" w:cs="Arial" w:eastAsia="Arial"/>
                <w:sz w:val="22"/>
                <w:szCs w:val="22"/>
                <w:spacing w:val="47"/>
                <w:w w:val="86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phones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3"/>
                <w:w w:val="7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i/>
              </w:rPr>
              <w:t>3,5-mm-</w:t>
            </w:r>
            <w:r>
              <w:rPr>
                <w:rFonts w:ascii="Arial" w:hAnsi="Arial" w:cs="Arial" w:eastAsia="Arial"/>
                <w:sz w:val="22"/>
                <w:szCs w:val="22"/>
                <w:spacing w:val="-101"/>
                <w:w w:val="92"/>
                <w:i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i/>
                <w:position w:val="5"/>
              </w:rPr>
              <w:t>¨</w:t>
            </w:r>
            <w:r>
              <w:rPr>
                <w:rFonts w:ascii="Arial" w:hAnsi="Arial" w:cs="Arial" w:eastAsia="Arial"/>
                <w:sz w:val="22"/>
                <w:szCs w:val="22"/>
                <w:spacing w:val="-33"/>
                <w:w w:val="100"/>
                <w:i/>
                <w:position w:val="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0"/>
                <w:i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  <w:position w:val="0"/>
              </w:rPr>
              <w:t>fnung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9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normal</w:t>
            </w:r>
            <w:r>
              <w:rPr>
                <w:rFonts w:ascii="Arial" w:hAnsi="Arial" w:cs="Arial" w:eastAsia="Arial"/>
                <w:sz w:val="22"/>
                <w:szCs w:val="22"/>
                <w:spacing w:val="3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earphones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cost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fifteen</w:t>
            </w:r>
            <w:r>
              <w:rPr>
                <w:rFonts w:ascii="Arial" w:hAnsi="Arial" w:cs="Arial" w:eastAsia="Arial"/>
                <w:sz w:val="22"/>
                <w:szCs w:val="22"/>
                <w:spacing w:val="3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thousand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krono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4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57" w:lineRule="auto"/>
              <w:ind w:left="116" w:right="5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best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technologically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i/>
              </w:rPr>
              <w:t>advanced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6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phones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i/>
              </w:rPr>
              <w:t>3.5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5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i/>
              </w:rPr>
              <w:t>mm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5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i/>
              </w:rPr>
              <w:t>opening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85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mal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earphones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cost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fifteen</w:t>
            </w:r>
            <w:r>
              <w:rPr>
                <w:rFonts w:ascii="Arial" w:hAnsi="Arial" w:cs="Arial" w:eastAsia="Arial"/>
                <w:sz w:val="22"/>
                <w:szCs w:val="22"/>
                <w:spacing w:val="3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thousand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krono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50" w:hRule="exact"/>
        </w:trPr>
        <w:tc>
          <w:tcPr>
            <w:tcW w:w="1883" w:type="dxa"/>
            <w:tcBorders>
              <w:top w:val="single" w:sz="3.188" w:space="0" w:color="000000"/>
              <w:bottom w:val="single" w:sz="3.188" w:space="0" w:color="000000"/>
              <w:left w:val="single" w:sz="3.188822" w:space="0" w:color="000000"/>
              <w:right w:val="single" w:sz="3.188881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reference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42" w:type="dxa"/>
            <w:tcBorders>
              <w:top w:val="single" w:sz="3.188" w:space="0" w:color="000000"/>
              <w:bottom w:val="single" w:sz="3.188" w:space="0" w:color="000000"/>
              <w:left w:val="single" w:sz="3.188881" w:space="0" w:color="000000"/>
              <w:right w:val="single" w:sz="3.188251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best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most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technically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</w:rPr>
              <w:t>well-equipped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telephones,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  <w:i/>
              </w:rPr>
              <w:t>3.5</w:t>
            </w:r>
            <w:r>
              <w:rPr>
                <w:rFonts w:ascii="Arial" w:hAnsi="Arial" w:cs="Arial" w:eastAsia="Arial"/>
                <w:sz w:val="22"/>
                <w:szCs w:val="22"/>
                <w:spacing w:val="32"/>
                <w:w w:val="84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  <w:i/>
              </w:rPr>
              <w:t>mm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4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ja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ordinary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headphones,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cost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fifteen</w:t>
            </w:r>
            <w:r>
              <w:rPr>
                <w:rFonts w:ascii="Arial" w:hAnsi="Arial" w:cs="Arial" w:eastAsia="Arial"/>
                <w:sz w:val="22"/>
                <w:szCs w:val="22"/>
                <w:spacing w:val="3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thousand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cr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wns.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1" w:after="0" w:line="240" w:lineRule="auto"/>
        <w:ind w:left="137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Example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65" w:top="1140" w:bottom="1060" w:left="1340" w:right="1280"/>
          <w:pgSz w:w="11920" w:h="16840"/>
        </w:sectPr>
      </w:pPr>
      <w:rPr/>
    </w:p>
    <w:p>
      <w:pPr>
        <w:spacing w:before="5" w:after="0" w:line="20" w:lineRule="exact"/>
        <w:jc w:val="left"/>
        <w:rPr>
          <w:sz w:val="2"/>
          <w:szCs w:val="2"/>
        </w:rPr>
      </w:pPr>
      <w:rPr/>
      <w:r>
        <w:rPr>
          <w:sz w:val="2"/>
          <w:szCs w:val="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91.826019" w:type="dxa"/>
      </w:tblPr>
      <w:tblGrid/>
      <w:tr>
        <w:trPr>
          <w:trHeight w:val="279" w:hRule="exact"/>
        </w:trPr>
        <w:tc>
          <w:tcPr>
            <w:tcW w:w="1134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Bleu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Meteor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7" w:hRule="exact"/>
        </w:trPr>
        <w:tc>
          <w:tcPr>
            <w:tcW w:w="1134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1"/>
              </w:rPr>
              <w:t>base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49.41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6"/>
              </w:rPr>
              <w:t>base+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erb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14.38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49.72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4" w:hRule="exact"/>
        </w:trPr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49.75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8" w:hRule="exact"/>
        </w:trPr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MBR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14.41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49.77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11.591301pt;margin-top:-8.280118pt;width:139.0865pt;height:.1pt;mso-position-horizontal-relative:page;mso-position-vertical-relative:paragraph;z-index:-603" coordorigin="2232,-166" coordsize="2782,2">
            <v:shape style="position:absolute;left:2232;top:-166;width:2782;height:2" coordorigin="2232,-166" coordsize="2782,0" path="m2232,-166l5014,-166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6: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19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-processing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MBR,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15.358009" w:type="dxa"/>
      </w:tblPr>
      <w:tblGrid/>
      <w:tr>
        <w:trPr>
          <w:trHeight w:val="279" w:hRule="exact"/>
        </w:trPr>
        <w:tc>
          <w:tcPr>
            <w:tcW w:w="1887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Bleu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single" w:sz="3.188" w:space="0" w:color="000000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Meteor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7" w:hRule="exact"/>
        </w:trPr>
        <w:tc>
          <w:tcPr>
            <w:tcW w:w="1887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1"/>
              </w:rPr>
              <w:t>base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18.50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single" w:sz="3.1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38.47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8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18.48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38.59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8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6"/>
              </w:rPr>
              <w:t>base+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erb+reorder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18.73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38.59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4" w:hRule="exact"/>
        </w:trPr>
        <w:tc>
          <w:tcPr>
            <w:tcW w:w="18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18.81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38.70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0" w:hRule="exact"/>
        </w:trPr>
        <w:tc>
          <w:tcPr>
            <w:tcW w:w="1887" w:type="dxa"/>
            <w:tcBorders>
              <w:top w:val="nil" w:sz="6" w:space="0" w:color="auto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MBR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18.84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7" w:type="dxa"/>
            <w:tcBorders>
              <w:top w:val="nil" w:sz="6" w:space="0" w:color="auto"/>
              <w:bottom w:val="single" w:sz="3.1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38.75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7: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19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-processing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MBR,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lation,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harmful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preceding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ord,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te</w:t>
      </w:r>
      <w:r>
        <w:rPr>
          <w:rFonts w:ascii="Arial" w:hAnsi="Arial" w:cs="Arial" w:eastAsia="Arial"/>
          <w:sz w:val="22"/>
          <w:szCs w:val="22"/>
          <w:spacing w:val="-3"/>
          <w:w w:val="86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hnically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identical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changed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hnol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related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Arora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transformed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Hindi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analysers,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before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Japanese.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3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antage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wledge-lite,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 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Porter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stemmer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corpus.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Mirkin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(2009)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ordNet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yms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yper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yms,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chose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best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partly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scoring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transformations.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handling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tentially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40" w:lineRule="auto"/>
        <w:ind w:right="2305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Final</w:t>
      </w:r>
      <w:r>
        <w:rPr>
          <w:rFonts w:ascii="Arial" w:hAnsi="Arial" w:cs="Arial" w:eastAsia="Arial"/>
          <w:sz w:val="24"/>
          <w:szCs w:val="24"/>
          <w:spacing w:val="28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Submission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shared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ssion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base+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erb+reorder+O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base+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erb+O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scores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metrics.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added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minimum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Bayes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risk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(MBR)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decoding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umar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Byrne,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2004).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decoding,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top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suggestion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chosen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MBR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coding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risk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spread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choosing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5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highest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suggestions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system,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3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suggested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oehn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(2008).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MBR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decoding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hardly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changes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matic</w:t>
      </w:r>
      <w:r>
        <w:rPr>
          <w:rFonts w:ascii="Arial" w:hAnsi="Arial" w:cs="Arial" w:eastAsia="Arial"/>
          <w:sz w:val="22"/>
          <w:szCs w:val="22"/>
          <w:spacing w:val="5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cores,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wn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6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significantly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better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cases,</w:t>
      </w:r>
      <w:r>
        <w:rPr>
          <w:rFonts w:ascii="Arial" w:hAnsi="Arial" w:cs="Arial" w:eastAsia="Arial"/>
          <w:sz w:val="22"/>
          <w:szCs w:val="22"/>
          <w:spacing w:val="-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significantly</w:t>
      </w:r>
      <w:r>
        <w:rPr>
          <w:rFonts w:ascii="Arial" w:hAnsi="Arial" w:cs="Arial" w:eastAsia="Arial"/>
          <w:sz w:val="22"/>
          <w:szCs w:val="22"/>
          <w:spacing w:val="-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better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than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base</w:t>
      </w:r>
      <w:r>
        <w:rPr>
          <w:rFonts w:ascii="Arial" w:hAnsi="Arial" w:cs="Arial" w:eastAsia="Arial"/>
          <w:sz w:val="22"/>
          <w:szCs w:val="22"/>
          <w:spacing w:val="-13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teor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both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directions,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Bleu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translation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into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83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Conclusions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Holmqvist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(2009)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Giza++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phases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had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small,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tent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posit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fect.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co-locating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them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gely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oncatenated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xtracting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table,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sistent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ements.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Combining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hree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ments,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fects.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Combining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ordering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training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wledge-lite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handling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out-of-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ulary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nificant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ements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Meteor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lation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66" w:space="340"/>
            <w:col w:w="4494"/>
          </w:cols>
        </w:sectPr>
      </w:pPr>
      <w:rPr/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Abhaya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METEOR,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M-BLEU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M-TER: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aluation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metrics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correlation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human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rankings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Thi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115–118,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Colum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us,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Ohio,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Karunesh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Arora,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aul,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Eiichiro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Sumita.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ranslation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unkn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wn</w:t>
      </w:r>
      <w:r>
        <w:rPr>
          <w:rFonts w:ascii="Arial" w:hAnsi="Arial" w:cs="Arial" w:eastAsia="Arial"/>
          <w:sz w:val="20"/>
          <w:szCs w:val="20"/>
          <w:spacing w:val="4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phrase-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translation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morpholog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1st</w:t>
      </w:r>
      <w:r>
        <w:rPr>
          <w:rFonts w:ascii="Arial" w:hAnsi="Arial" w:cs="Arial" w:eastAsia="Arial"/>
          <w:sz w:val="20"/>
          <w:szCs w:val="20"/>
          <w:spacing w:val="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national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6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33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Spo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es</w:t>
      </w:r>
      <w:r>
        <w:rPr>
          <w:rFonts w:ascii="Arial" w:hAnsi="Arial" w:cs="Arial" w:eastAsia="Arial"/>
          <w:sz w:val="20"/>
          <w:szCs w:val="20"/>
          <w:spacing w:val="2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hnolo-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gies</w:t>
      </w:r>
      <w:r>
        <w:rPr>
          <w:rFonts w:ascii="Arial" w:hAnsi="Arial" w:cs="Arial" w:eastAsia="Arial"/>
          <w:sz w:val="20"/>
          <w:szCs w:val="20"/>
          <w:spacing w:val="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Unde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-Resou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ced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70–75,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Hanoi,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ietnam.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Maria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Holmqvist,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Sara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Stymne,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Jody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Ahrenbe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alignment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reordering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augmenting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corpus.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ourth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3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Statis-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tical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120–124,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Athens,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Greece.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oehn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Knight.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Empirical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compound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10th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2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187–193,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Budapest,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oehn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Josh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Schroede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ments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domain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adaptation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translation.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Second</w:t>
      </w:r>
      <w:r>
        <w:rPr>
          <w:rFonts w:ascii="Arial" w:hAnsi="Arial" w:cs="Arial" w:eastAsia="Arial"/>
          <w:sz w:val="20"/>
          <w:szCs w:val="20"/>
          <w:spacing w:val="-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224–227,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Prague,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Czech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Republic.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oehn,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Hieu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Hoang,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xandra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Birch,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Callison-Burch,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Marcello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Federico,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Nicola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Bertoldi,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Broo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an,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Shen,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Christine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Moran,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Richard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Zens,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Ondrej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Boja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Constantin,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Herbst.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Moses: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tical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45th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Annual</w:t>
      </w:r>
      <w:r>
        <w:rPr>
          <w:rFonts w:ascii="Arial" w:hAnsi="Arial" w:cs="Arial" w:eastAsia="Arial"/>
          <w:sz w:val="20"/>
          <w:szCs w:val="20"/>
          <w:spacing w:val="3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CL,</w:t>
      </w:r>
      <w:r>
        <w:rPr>
          <w:rFonts w:ascii="Arial" w:hAnsi="Arial" w:cs="Arial" w:eastAsia="Arial"/>
          <w:sz w:val="20"/>
          <w:szCs w:val="20"/>
          <w:spacing w:val="3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demonst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ation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session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177–180,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Prague,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Czech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Republic.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oehn,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Abhishek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Arun,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Hieu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Hoang.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2008.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ards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better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translation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quality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German-English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anguage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pairs.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Thi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</w:t>
      </w:r>
      <w:r>
        <w:rPr>
          <w:rFonts w:ascii="Arial" w:hAnsi="Arial" w:cs="Arial" w:eastAsia="Arial"/>
          <w:sz w:val="20"/>
          <w:szCs w:val="20"/>
          <w:spacing w:val="2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-1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Statis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tical</w:t>
      </w:r>
      <w:r>
        <w:rPr>
          <w:rFonts w:ascii="Arial" w:hAnsi="Arial" w:cs="Arial" w:eastAsia="Arial"/>
          <w:sz w:val="20"/>
          <w:szCs w:val="20"/>
          <w:spacing w:val="1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hine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lation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139–142,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Colum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Ohio,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Shankar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umar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illiam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Byrne.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Bayes-risk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decoding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statistical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2004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Human</w:t>
      </w:r>
      <w:r>
        <w:rPr>
          <w:rFonts w:ascii="Arial" w:hAnsi="Arial" w:cs="Arial" w:eastAsia="Arial"/>
          <w:sz w:val="20"/>
          <w:szCs w:val="20"/>
          <w:spacing w:val="2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gy</w:t>
      </w:r>
      <w:r>
        <w:rPr>
          <w:rFonts w:ascii="Arial" w:hAnsi="Arial" w:cs="Arial" w:eastAsia="Arial"/>
          <w:sz w:val="20"/>
          <w:szCs w:val="20"/>
          <w:spacing w:val="3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2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169–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18" w:right="133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176,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Boston,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Massachusetts,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Ste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1998.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Zur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Morphologie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Seman-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tik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Nominal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omposita.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gungsband</w:t>
      </w:r>
      <w:r>
        <w:rPr>
          <w:rFonts w:ascii="Arial" w:hAnsi="Arial" w:cs="Arial" w:eastAsia="Arial"/>
          <w:sz w:val="20"/>
          <w:szCs w:val="20"/>
          <w:spacing w:val="4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4.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9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enz</w:t>
      </w:r>
      <w:r>
        <w:rPr>
          <w:rFonts w:ascii="Arial" w:hAnsi="Arial" w:cs="Arial" w:eastAsia="Arial"/>
          <w:sz w:val="20"/>
          <w:szCs w:val="20"/>
          <w:spacing w:val="2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zur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1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arbeitung</w:t>
      </w:r>
      <w:r>
        <w:rPr>
          <w:rFonts w:ascii="Arial" w:hAnsi="Arial" w:cs="Arial" w:eastAsia="Arial"/>
          <w:sz w:val="20"/>
          <w:szCs w:val="20"/>
          <w:spacing w:val="3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nat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rli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her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Sp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18" w:right="58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(</w:t>
      </w:r>
      <w:r>
        <w:rPr>
          <w:rFonts w:ascii="Arial" w:hAnsi="Arial" w:cs="Arial" w:eastAsia="Arial"/>
          <w:sz w:val="20"/>
          <w:szCs w:val="20"/>
          <w:spacing w:val="-8"/>
          <w:w w:val="85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ONVENS)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83–97,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Bonn,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Shachar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Mirkin,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Lucia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Specia,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Nicola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Cancedda,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an,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Marc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Dymetman,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Idan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Szpekto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Source-language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entailment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modeling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unkn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wn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20" w:lineRule="exact"/>
        <w:ind w:left="218" w:right="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47th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4th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oint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AFNLP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791–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23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799,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Suntec,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apore.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Franz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Josef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Hermann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tematic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comparison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arious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alignment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models.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29(1):19–51.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Kishore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apineni,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Salim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Rou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os,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odd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ard,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Zhu.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BLEU: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aluation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40th</w:t>
      </w:r>
      <w:r>
        <w:rPr>
          <w:rFonts w:ascii="Arial" w:hAnsi="Arial" w:cs="Arial" w:eastAsia="Arial"/>
          <w:sz w:val="20"/>
          <w:szCs w:val="20"/>
          <w:spacing w:val="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311–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111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318,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Philadelphia,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Pennsyl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ania,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Ste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Riezler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John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Maxwell.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pit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alls</w:t>
      </w:r>
      <w:r>
        <w:rPr>
          <w:rFonts w:ascii="Arial" w:hAnsi="Arial" w:cs="Arial" w:eastAsia="Arial"/>
          <w:sz w:val="20"/>
          <w:szCs w:val="20"/>
          <w:spacing w:val="-11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automatic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aluation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significance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1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trinsic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Extrinsic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Measu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es</w:t>
      </w:r>
      <w:r>
        <w:rPr>
          <w:rFonts w:ascii="Arial" w:hAnsi="Arial" w:cs="Arial" w:eastAsia="Arial"/>
          <w:sz w:val="20"/>
          <w:szCs w:val="20"/>
          <w:spacing w:val="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and/or</w:t>
      </w:r>
      <w:r>
        <w:rPr>
          <w:rFonts w:ascii="Arial" w:hAnsi="Arial" w:cs="Arial" w:eastAsia="Arial"/>
          <w:sz w:val="20"/>
          <w:szCs w:val="20"/>
          <w:spacing w:val="1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Summarizat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ion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43th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57–64,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Arbo</w:t>
      </w:r>
      <w:r>
        <w:rPr>
          <w:rFonts w:ascii="Arial" w:hAnsi="Arial" w:cs="Arial" w:eastAsia="Arial"/>
          <w:sz w:val="20"/>
          <w:szCs w:val="20"/>
          <w:spacing w:val="-8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Michi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an,</w:t>
      </w:r>
      <w:r>
        <w:rPr>
          <w:rFonts w:ascii="Arial" w:hAnsi="Arial" w:cs="Arial" w:eastAsia="Arial"/>
          <w:sz w:val="20"/>
          <w:szCs w:val="20"/>
          <w:spacing w:val="-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Helmut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Schmid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Florian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2008.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Estimation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conditional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decision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trees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fine-grained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tagging.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22th</w:t>
      </w:r>
      <w:r>
        <w:rPr>
          <w:rFonts w:ascii="Arial" w:hAnsi="Arial" w:cs="Arial" w:eastAsia="Arial"/>
          <w:sz w:val="20"/>
          <w:szCs w:val="20"/>
          <w:spacing w:val="1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putational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777–784,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Mancheste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Helmut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Schmid.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Probabilistic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part-of-speech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tagging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decision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trees.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2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gu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44–49,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Andreas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Stolc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 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SRILM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xtensible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venth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ence</w:t>
      </w:r>
      <w:r>
        <w:rPr>
          <w:rFonts w:ascii="Arial" w:hAnsi="Arial" w:cs="Arial" w:eastAsia="Arial"/>
          <w:sz w:val="20"/>
          <w:szCs w:val="20"/>
          <w:spacing w:val="2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Spo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en</w:t>
      </w:r>
      <w:r>
        <w:rPr>
          <w:rFonts w:ascii="Arial" w:hAnsi="Arial" w:cs="Arial" w:eastAsia="Arial"/>
          <w:sz w:val="20"/>
          <w:szCs w:val="20"/>
          <w:spacing w:val="43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901–904,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orado,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Sara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Stymne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Holmqvist.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Process-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Swedish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compounds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phrase-based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statis-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tical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12th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3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Eu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opean</w:t>
      </w:r>
      <w:r>
        <w:rPr>
          <w:rFonts w:ascii="Arial" w:hAnsi="Arial" w:cs="Arial" w:eastAsia="Arial"/>
          <w:sz w:val="20"/>
          <w:szCs w:val="20"/>
          <w:spacing w:val="3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Associa-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15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180–189,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g,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Sara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Stymne.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compounds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actored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Go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AL</w:t>
      </w:r>
      <w:r>
        <w:rPr>
          <w:rFonts w:ascii="Arial" w:hAnsi="Arial" w:cs="Arial" w:eastAsia="Arial"/>
          <w:sz w:val="20"/>
          <w:szCs w:val="20"/>
          <w:spacing w:val="2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–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6th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464–475,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Gothen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Sweden.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Chao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Collins,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oehn.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Chinese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syntactic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reordering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translation.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oc.</w:t>
      </w:r>
      <w:r>
        <w:rPr>
          <w:rFonts w:ascii="Arial" w:hAnsi="Arial" w:cs="Arial" w:eastAsia="Arial"/>
          <w:sz w:val="20"/>
          <w:szCs w:val="20"/>
          <w:spacing w:val="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2007</w:t>
      </w:r>
      <w:r>
        <w:rPr>
          <w:rFonts w:ascii="Arial" w:hAnsi="Arial" w:cs="Arial" w:eastAsia="Arial"/>
          <w:sz w:val="20"/>
          <w:szCs w:val="20"/>
          <w:spacing w:val="-1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oint</w:t>
      </w:r>
      <w:r>
        <w:rPr>
          <w:rFonts w:ascii="Arial" w:hAnsi="Arial" w:cs="Arial" w:eastAsia="Arial"/>
          <w:sz w:val="20"/>
          <w:szCs w:val="20"/>
          <w:spacing w:val="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al</w:t>
      </w:r>
      <w:r>
        <w:rPr>
          <w:rFonts w:ascii="Arial" w:hAnsi="Arial" w:cs="Arial" w:eastAsia="Arial"/>
          <w:sz w:val="20"/>
          <w:szCs w:val="20"/>
          <w:spacing w:val="7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4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4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737–745,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Prague,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Czech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Republic.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6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Fei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Xia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McCord.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automatically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write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patterns.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20th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national</w:t>
      </w:r>
      <w:r>
        <w:rPr>
          <w:rFonts w:ascii="Arial" w:hAnsi="Arial" w:cs="Arial" w:eastAsia="Arial"/>
          <w:sz w:val="20"/>
          <w:szCs w:val="20"/>
          <w:spacing w:val="3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-1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508–514,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a,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Switzerland.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865" w:top="1180" w:bottom="1060" w:left="1340" w:right="1280"/>
      <w:pgSz w:w="11920" w:h="16840"/>
      <w:cols w:num="2" w:equalWidth="0">
        <w:col w:w="4466" w:space="340"/>
        <w:col w:w="44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589905pt;margin-top:787.616028pt;width:20.363651pt;height:12.9091pt;mso-position-horizontal-relative:page;mso-position-vertical-relative:page;z-index:-613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tatmt.org/wmt10/baseline" TargetMode="Externa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Stymne ; Maria Holmqvist ; Lars Ahrenberg</dc:creator>
  <dc:subject>WMT 2010</dc:subject>
  <dc:title>Vs and OOVs: Two Problems for Translation between German and English</dc:title>
  <dcterms:created xsi:type="dcterms:W3CDTF">2016-02-20T16:41:53Z</dcterms:created>
  <dcterms:modified xsi:type="dcterms:W3CDTF">2016-02-20T16:41:53Z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2010-06-23T00:00:00Z</vt:filetime>
  </property>
  <property fmtid="{D5CDD505-2E9C-101B-9397-08002B2CF9AE}" pid="3" name="LastSaved">
    <vt:filetime>2016-02-20T00:00:00Z</vt:filetime>
  </property>
</Properties>
</file>