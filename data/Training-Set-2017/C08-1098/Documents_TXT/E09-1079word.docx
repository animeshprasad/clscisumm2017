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550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Tagging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Urdu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Parts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Speech: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0"/>
        </w:rPr>
        <w:t>Tagger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231F20"/>
          <w:spacing w:val="0"/>
          <w:w w:val="107"/>
        </w:rPr>
        <w:t>Comparison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692"/>
          <w:pgMar w:footer="469" w:top="1340" w:bottom="660" w:left="1300" w:right="1300"/>
          <w:footerReference w:type="default" r:id="rId5"/>
          <w:type w:val="continuous"/>
          <w:pgSz w:w="11920" w:h="16840"/>
        </w:sectPr>
      </w:pPr>
      <w:rPr/>
    </w:p>
    <w:p>
      <w:pPr>
        <w:spacing w:before="51" w:after="0" w:line="207" w:lineRule="auto"/>
        <w:ind w:left="1667" w:right="305" w:firstLine="-1"/>
        <w:jc w:val="center"/>
        <w:rPr>
          <w:rFonts w:ascii="Segoe UI" w:hAnsi="Segoe UI" w:cs="Segoe UI" w:eastAsia="Segoe U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Hassan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11"/>
        </w:rPr>
        <w:t>Sajjad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11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Universität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Stuttgart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9"/>
        </w:rPr>
        <w:t>Stuttgart.</w:t>
      </w:r>
      <w:r>
        <w:rPr>
          <w:rFonts w:ascii="Segoe UI" w:hAnsi="Segoe UI" w:cs="Segoe UI" w:eastAsia="Segoe UI"/>
          <w:sz w:val="24"/>
          <w:szCs w:val="24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94"/>
        </w:rPr>
        <w:t>Ger</w:t>
      </w:r>
      <w:r>
        <w:rPr>
          <w:rFonts w:ascii="Segoe UI" w:hAnsi="Segoe UI" w:cs="Segoe UI" w:eastAsia="Segoe UI"/>
          <w:sz w:val="24"/>
          <w:szCs w:val="24"/>
          <w:color w:val="231F20"/>
          <w:spacing w:val="-2"/>
          <w:w w:val="94"/>
        </w:rPr>
        <w:t>m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92"/>
        </w:rPr>
        <w:t>any</w:t>
      </w:r>
      <w:r>
        <w:rPr>
          <w:rFonts w:ascii="Segoe UI" w:hAnsi="Segoe UI" w:cs="Segoe UI" w:eastAsia="Segoe UI"/>
          <w:sz w:val="24"/>
          <w:szCs w:val="24"/>
          <w:color w:val="000000"/>
          <w:spacing w:val="0"/>
          <w:w w:val="100"/>
        </w:rPr>
      </w:r>
    </w:p>
    <w:p>
      <w:pPr>
        <w:spacing w:before="25" w:after="0" w:line="315" w:lineRule="exact"/>
        <w:ind w:left="1306" w:right="-58"/>
        <w:jc w:val="center"/>
        <w:rPr>
          <w:rFonts w:ascii="Segoe UI" w:hAnsi="Segoe UI" w:cs="Segoe UI" w:eastAsia="Segoe UI"/>
          <w:sz w:val="24"/>
          <w:szCs w:val="24"/>
        </w:rPr>
      </w:pPr>
      <w:rPr/>
      <w:hyperlink r:id="rId6">
        <w:r>
          <w:rPr>
            <w:rFonts w:ascii="Segoe UI" w:hAnsi="Segoe UI" w:cs="Segoe UI" w:eastAsia="Segoe UI"/>
            <w:sz w:val="24"/>
            <w:szCs w:val="24"/>
            <w:color w:val="231F20"/>
            <w:w w:val="94"/>
            <w:position w:val="-1"/>
          </w:rPr>
          <w:t>sajjad@i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-2"/>
            <w:w w:val="94"/>
            <w:position w:val="-1"/>
          </w:rPr>
          <w:t>m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0"/>
            <w:w w:val="91"/>
            <w:position w:val="-1"/>
          </w:rPr>
          <w:t>s.uni-st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-1"/>
            <w:w w:val="91"/>
            <w:position w:val="-1"/>
          </w:rPr>
          <w:t>u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0"/>
            <w:w w:val="83"/>
            <w:position w:val="-1"/>
          </w:rPr>
          <w:t>tt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-1"/>
            <w:w w:val="83"/>
            <w:position w:val="-1"/>
          </w:rPr>
          <w:t>g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0"/>
            <w:w w:val="89"/>
            <w:position w:val="-1"/>
          </w:rPr>
          <w:t>art.de</w:t>
        </w:r>
        <w:r>
          <w:rPr>
            <w:rFonts w:ascii="Segoe UI" w:hAnsi="Segoe UI" w:cs="Segoe UI" w:eastAsia="Segoe UI"/>
            <w:sz w:val="24"/>
            <w:szCs w:val="24"/>
            <w:color w:val="000000"/>
            <w:spacing w:val="0"/>
            <w:w w:val="100"/>
            <w:position w:val="0"/>
          </w:rPr>
        </w:r>
      </w:hyperlink>
    </w:p>
    <w:p>
      <w:pPr>
        <w:spacing w:before="51" w:after="0" w:line="207" w:lineRule="auto"/>
        <w:ind w:left="389" w:right="1647" w:firstLine="3"/>
        <w:jc w:val="center"/>
        <w:rPr>
          <w:rFonts w:ascii="Segoe UI" w:hAnsi="Segoe UI" w:cs="Segoe UI" w:eastAsia="Segoe UI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Helmut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5"/>
        </w:rPr>
        <w:t>Schmid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5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Universität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Stuttgart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89"/>
        </w:rPr>
        <w:t>Stuttgart,</w:t>
      </w:r>
      <w:r>
        <w:rPr>
          <w:rFonts w:ascii="Segoe UI" w:hAnsi="Segoe UI" w:cs="Segoe UI" w:eastAsia="Segoe UI"/>
          <w:sz w:val="24"/>
          <w:szCs w:val="24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94"/>
        </w:rPr>
        <w:t>Ger</w:t>
      </w:r>
      <w:r>
        <w:rPr>
          <w:rFonts w:ascii="Segoe UI" w:hAnsi="Segoe UI" w:cs="Segoe UI" w:eastAsia="Segoe UI"/>
          <w:sz w:val="24"/>
          <w:szCs w:val="24"/>
          <w:color w:val="231F20"/>
          <w:spacing w:val="-2"/>
          <w:w w:val="94"/>
        </w:rPr>
        <w:t>m</w:t>
      </w:r>
      <w:r>
        <w:rPr>
          <w:rFonts w:ascii="Segoe UI" w:hAnsi="Segoe UI" w:cs="Segoe UI" w:eastAsia="Segoe UI"/>
          <w:sz w:val="24"/>
          <w:szCs w:val="24"/>
          <w:color w:val="231F20"/>
          <w:spacing w:val="0"/>
          <w:w w:val="92"/>
        </w:rPr>
        <w:t>any</w:t>
      </w:r>
      <w:r>
        <w:rPr>
          <w:rFonts w:ascii="Segoe UI" w:hAnsi="Segoe UI" w:cs="Segoe UI" w:eastAsia="Segoe UI"/>
          <w:sz w:val="24"/>
          <w:szCs w:val="24"/>
          <w:color w:val="000000"/>
          <w:spacing w:val="0"/>
          <w:w w:val="100"/>
        </w:rPr>
      </w:r>
    </w:p>
    <w:p>
      <w:pPr>
        <w:spacing w:before="25" w:after="0" w:line="315" w:lineRule="exact"/>
        <w:ind w:left="-38" w:right="1218"/>
        <w:jc w:val="center"/>
        <w:rPr>
          <w:rFonts w:ascii="Segoe UI" w:hAnsi="Segoe UI" w:cs="Segoe UI" w:eastAsia="Segoe UI"/>
          <w:sz w:val="24"/>
          <w:szCs w:val="24"/>
        </w:rPr>
      </w:pPr>
      <w:rPr/>
      <w:hyperlink r:id="rId7">
        <w:r>
          <w:rPr>
            <w:rFonts w:ascii="Segoe UI" w:hAnsi="Segoe UI" w:cs="Segoe UI" w:eastAsia="Segoe UI"/>
            <w:sz w:val="24"/>
            <w:szCs w:val="24"/>
            <w:color w:val="231F20"/>
            <w:w w:val="91"/>
            <w:position w:val="-1"/>
          </w:rPr>
          <w:t>sch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-2"/>
            <w:w w:val="91"/>
            <w:position w:val="-1"/>
          </w:rPr>
          <w:t>m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0"/>
            <w:w w:val="97"/>
            <w:position w:val="-1"/>
          </w:rPr>
          <w:t>id@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2"/>
            <w:w w:val="97"/>
            <w:position w:val="-1"/>
          </w:rPr>
          <w:t>i</w:t>
        </w:r>
        <w:r>
          <w:rPr>
            <w:rFonts w:ascii="Segoe UI" w:hAnsi="Segoe UI" w:cs="Segoe UI" w:eastAsia="Segoe UI"/>
            <w:sz w:val="24"/>
            <w:szCs w:val="24"/>
            <w:color w:val="231F20"/>
            <w:spacing w:val="0"/>
            <w:w w:val="89"/>
            <w:position w:val="-1"/>
          </w:rPr>
          <w:t>ms.uni-stuttgart.de</w:t>
        </w:r>
        <w:r>
          <w:rPr>
            <w:rFonts w:ascii="Segoe UI" w:hAnsi="Segoe UI" w:cs="Segoe UI" w:eastAsia="Segoe UI"/>
            <w:sz w:val="24"/>
            <w:szCs w:val="24"/>
            <w:color w:val="000000"/>
            <w:spacing w:val="0"/>
            <w:w w:val="100"/>
            <w:position w:val="0"/>
          </w:rPr>
        </w:r>
      </w:hyperlink>
    </w:p>
    <w:p>
      <w:pPr>
        <w:jc w:val="center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3995" w:space="1253"/>
            <w:col w:w="407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7" w:right="168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9"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07" w:lineRule="auto"/>
        <w:ind w:left="459" w:right="197"/>
        <w:jc w:val="both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91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91"/>
        </w:rPr>
        <w:t>h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is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25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p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p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r,</w:t>
      </w:r>
      <w:r>
        <w:rPr>
          <w:rFonts w:ascii="Segoe UI" w:hAnsi="Segoe UI" w:cs="Segoe UI" w:eastAsia="Segoe UI"/>
          <w:sz w:val="20"/>
          <w:szCs w:val="20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four</w:t>
      </w:r>
      <w:r>
        <w:rPr>
          <w:rFonts w:ascii="Segoe UI" w:hAnsi="Segoe UI" w:cs="Segoe UI" w:eastAsia="Segoe UI"/>
          <w:sz w:val="20"/>
          <w:szCs w:val="20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state-of-art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26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prob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7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8"/>
        </w:rPr>
        <w:t>bilistic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6"/>
        </w:rPr>
        <w:t>tagg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6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6"/>
        </w:rPr>
        <w:t>rs</w:t>
      </w:r>
      <w:r>
        <w:rPr>
          <w:rFonts w:ascii="Segoe UI" w:hAnsi="Segoe UI" w:cs="Segoe UI" w:eastAsia="Segoe UI"/>
          <w:sz w:val="20"/>
          <w:szCs w:val="20"/>
          <w:color w:val="231F20"/>
          <w:spacing w:val="8"/>
          <w:w w:val="86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i.e.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0"/>
          <w:szCs w:val="20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tagger,</w:t>
      </w:r>
      <w:r>
        <w:rPr>
          <w:rFonts w:ascii="Segoe UI" w:hAnsi="Segoe UI" w:cs="Segoe UI" w:eastAsia="Segoe UI"/>
          <w:sz w:val="20"/>
          <w:szCs w:val="20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3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3"/>
        </w:rPr>
        <w:t>r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3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3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3"/>
        </w:rPr>
        <w:t>Tagger,</w:t>
      </w:r>
      <w:r>
        <w:rPr>
          <w:rFonts w:ascii="Segoe UI" w:hAnsi="Segoe UI" w:cs="Segoe UI" w:eastAsia="Segoe UI"/>
          <w:sz w:val="20"/>
          <w:szCs w:val="20"/>
          <w:color w:val="231F20"/>
          <w:spacing w:val="8"/>
          <w:w w:val="93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RF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5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5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6"/>
        </w:rPr>
        <w:t>gger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0"/>
          <w:szCs w:val="20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S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V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M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too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100"/>
        </w:rPr>
        <w:t>l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0"/>
          <w:szCs w:val="20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applied</w:t>
      </w:r>
      <w:r>
        <w:rPr>
          <w:rFonts w:ascii="Segoe UI" w:hAnsi="Segoe UI" w:cs="Segoe UI" w:eastAsia="Segoe UI"/>
          <w:sz w:val="20"/>
          <w:szCs w:val="20"/>
          <w:color w:val="231F20"/>
          <w:spacing w:val="43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to</w:t>
      </w:r>
      <w:r>
        <w:rPr>
          <w:rFonts w:ascii="Segoe UI" w:hAnsi="Segoe UI" w:cs="Segoe UI" w:eastAsia="Segoe UI"/>
          <w:sz w:val="20"/>
          <w:szCs w:val="20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U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du</w:t>
      </w:r>
      <w:r>
        <w:rPr>
          <w:rFonts w:ascii="Segoe UI" w:hAnsi="Segoe UI" w:cs="Segoe UI" w:eastAsia="Segoe UI"/>
          <w:sz w:val="20"/>
          <w:szCs w:val="20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lan-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gu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7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ge.</w:t>
      </w:r>
      <w:r>
        <w:rPr>
          <w:rFonts w:ascii="Segoe UI" w:hAnsi="Segoe UI" w:cs="Segoe UI" w:eastAsia="Segoe UI"/>
          <w:sz w:val="20"/>
          <w:szCs w:val="20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0"/>
          <w:szCs w:val="20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purpose</w:t>
      </w:r>
      <w:r>
        <w:rPr>
          <w:rFonts w:ascii="Segoe UI" w:hAnsi="Segoe UI" w:cs="Segoe UI" w:eastAsia="Segoe UI"/>
          <w:sz w:val="20"/>
          <w:szCs w:val="20"/>
          <w:color w:val="231F20"/>
          <w:spacing w:val="41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0"/>
          <w:szCs w:val="20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8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88"/>
        </w:rPr>
        <w:t>h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36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exp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8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ri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nt,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syntactic</w:t>
      </w:r>
      <w:r>
        <w:rPr>
          <w:rFonts w:ascii="Segoe UI" w:hAnsi="Segoe UI" w:cs="Segoe UI" w:eastAsia="Segoe UI"/>
          <w:sz w:val="20"/>
          <w:szCs w:val="20"/>
          <w:color w:val="231F20"/>
          <w:spacing w:val="45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tagset</w:t>
      </w:r>
      <w:r>
        <w:rPr>
          <w:rFonts w:ascii="Segoe UI" w:hAnsi="Segoe UI" w:cs="Segoe UI" w:eastAsia="Segoe UI"/>
          <w:sz w:val="20"/>
          <w:szCs w:val="20"/>
          <w:color w:val="231F20"/>
          <w:spacing w:val="-8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0"/>
          <w:szCs w:val="20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propos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8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d.</w:t>
      </w:r>
      <w:r>
        <w:rPr>
          <w:rFonts w:ascii="Segoe UI" w:hAnsi="Segoe UI" w:cs="Segoe UI" w:eastAsia="Segoe UI"/>
          <w:sz w:val="20"/>
          <w:szCs w:val="20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training</w:t>
      </w:r>
      <w:r>
        <w:rPr>
          <w:rFonts w:ascii="Segoe UI" w:hAnsi="Segoe UI" w:cs="Segoe UI" w:eastAsia="Segoe UI"/>
          <w:sz w:val="20"/>
          <w:szCs w:val="20"/>
          <w:color w:val="231F20"/>
          <w:spacing w:val="20"/>
          <w:w w:val="9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corpus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0"/>
          <w:szCs w:val="20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100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0"/>
        </w:rPr>
        <w:t>,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000</w:t>
      </w:r>
      <w:r>
        <w:rPr>
          <w:rFonts w:ascii="Segoe UI" w:hAnsi="Segoe UI" w:cs="Segoe UI" w:eastAsia="Segoe UI"/>
          <w:sz w:val="20"/>
          <w:szCs w:val="20"/>
          <w:color w:val="231F20"/>
          <w:spacing w:val="43"/>
          <w:w w:val="9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90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90"/>
        </w:rPr>
        <w:t>o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0"/>
        </w:rPr>
        <w:t>kens</w:t>
      </w:r>
      <w:r>
        <w:rPr>
          <w:rFonts w:ascii="Segoe UI" w:hAnsi="Segoe UI" w:cs="Segoe UI" w:eastAsia="Segoe UI"/>
          <w:sz w:val="20"/>
          <w:szCs w:val="20"/>
          <w:color w:val="231F20"/>
          <w:spacing w:val="11"/>
          <w:w w:val="9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0"/>
          <w:szCs w:val="20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us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d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to</w:t>
      </w:r>
      <w:r>
        <w:rPr>
          <w:rFonts w:ascii="Segoe UI" w:hAnsi="Segoe UI" w:cs="Segoe UI" w:eastAsia="Segoe UI"/>
          <w:sz w:val="20"/>
          <w:szCs w:val="20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train</w:t>
      </w:r>
      <w:r>
        <w:rPr>
          <w:rFonts w:ascii="Segoe UI" w:hAnsi="Segoe UI" w:cs="Segoe UI" w:eastAsia="Segoe UI"/>
          <w:sz w:val="20"/>
          <w:szCs w:val="20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5"/>
        </w:rPr>
        <w:t>od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85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4"/>
        </w:rPr>
        <w:t>ls.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4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Using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5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85"/>
        </w:rPr>
        <w:t>h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5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33"/>
          <w:w w:val="85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lex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100"/>
        </w:rPr>
        <w:t>i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con</w:t>
      </w:r>
      <w:r>
        <w:rPr>
          <w:rFonts w:ascii="Segoe UI" w:hAnsi="Segoe UI" w:cs="Segoe UI" w:eastAsia="Segoe UI"/>
          <w:sz w:val="20"/>
          <w:szCs w:val="20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ex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9"/>
        </w:rPr>
        <w:t>t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racted</w:t>
      </w:r>
      <w:r>
        <w:rPr>
          <w:rFonts w:ascii="Segoe UI" w:hAnsi="Segoe UI" w:cs="Segoe UI" w:eastAsia="Segoe UI"/>
          <w:sz w:val="20"/>
          <w:szCs w:val="20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0"/>
          <w:szCs w:val="20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train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100"/>
        </w:rPr>
        <w:t>i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corpus,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0"/>
          <w:szCs w:val="20"/>
          <w:color w:val="231F20"/>
          <w:spacing w:val="36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tool</w:t>
      </w:r>
      <w:r>
        <w:rPr>
          <w:rFonts w:ascii="Segoe UI" w:hAnsi="Segoe UI" w:cs="Segoe UI" w:eastAsia="Segoe UI"/>
          <w:sz w:val="20"/>
          <w:szCs w:val="20"/>
          <w:color w:val="231F20"/>
          <w:spacing w:val="23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shows</w:t>
      </w:r>
      <w:r>
        <w:rPr>
          <w:rFonts w:ascii="Segoe UI" w:hAnsi="Segoe UI" w:cs="Segoe UI" w:eastAsia="Segoe UI"/>
          <w:sz w:val="20"/>
          <w:szCs w:val="20"/>
          <w:color w:val="231F20"/>
          <w:spacing w:val="39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best</w:t>
      </w:r>
      <w:r>
        <w:rPr>
          <w:rFonts w:ascii="Segoe UI" w:hAnsi="Segoe UI" w:cs="Segoe UI" w:eastAsia="Segoe UI"/>
          <w:sz w:val="20"/>
          <w:szCs w:val="20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accuracy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7" w:lineRule="exact"/>
        <w:ind w:left="459" w:right="207"/>
        <w:jc w:val="both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94.15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%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0"/>
          <w:szCs w:val="20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Aft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p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1"/>
        </w:rPr>
        <w:t>r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ovidi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1"/>
        </w:rPr>
        <w:t>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g</w:t>
      </w:r>
      <w:r>
        <w:rPr>
          <w:rFonts w:ascii="Segoe UI" w:hAnsi="Segoe UI" w:cs="Segoe UI" w:eastAsia="Segoe UI"/>
          <w:sz w:val="20"/>
          <w:szCs w:val="20"/>
          <w:color w:val="231F20"/>
          <w:spacing w:val="23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7"/>
        </w:rPr>
        <w:t>separate</w:t>
      </w:r>
      <w:r>
        <w:rPr>
          <w:rFonts w:ascii="Segoe UI" w:hAnsi="Segoe UI" w:cs="Segoe UI" w:eastAsia="Segoe UI"/>
          <w:sz w:val="20"/>
          <w:szCs w:val="20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lexicon</w:t>
      </w:r>
      <w:r>
        <w:rPr>
          <w:rFonts w:ascii="Segoe UI" w:hAnsi="Segoe UI" w:cs="Segoe UI" w:eastAsia="Segoe UI"/>
          <w:sz w:val="20"/>
          <w:szCs w:val="20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459" w:right="207"/>
        <w:jc w:val="both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70,568</w:t>
      </w:r>
      <w:r>
        <w:rPr>
          <w:rFonts w:ascii="Segoe UI" w:hAnsi="Segoe UI" w:cs="Segoe UI" w:eastAsia="Segoe UI"/>
          <w:sz w:val="20"/>
          <w:szCs w:val="20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types,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0"/>
          <w:szCs w:val="20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tool</w:t>
      </w:r>
      <w:r>
        <w:rPr>
          <w:rFonts w:ascii="Segoe UI" w:hAnsi="Segoe UI" w:cs="Segoe UI" w:eastAsia="Segoe UI"/>
          <w:sz w:val="20"/>
          <w:szCs w:val="20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aga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88"/>
        </w:rPr>
        <w:t>i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n</w:t>
      </w:r>
      <w:r>
        <w:rPr>
          <w:rFonts w:ascii="Segoe UI" w:hAnsi="Segoe UI" w:cs="Segoe UI" w:eastAsia="Segoe UI"/>
          <w:sz w:val="20"/>
          <w:szCs w:val="20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shows</w:t>
      </w:r>
      <w:r>
        <w:rPr>
          <w:rFonts w:ascii="Segoe UI" w:hAnsi="Segoe UI" w:cs="Segoe UI" w:eastAsia="Segoe UI"/>
          <w:sz w:val="20"/>
          <w:szCs w:val="20"/>
          <w:color w:val="231F20"/>
          <w:spacing w:val="40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0"/>
          <w:szCs w:val="20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best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459" w:right="2338"/>
        <w:jc w:val="both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3"/>
        </w:rPr>
        <w:t>accuracy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93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0"/>
          <w:szCs w:val="20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95.66%.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22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Urdu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8"/>
        </w:rPr>
        <w:t>Lan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8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5"/>
        </w:rPr>
        <w:t>uage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5" w:lineRule="auto"/>
        <w:ind w:left="119" w:right="-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belongs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Indo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langu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national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language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Pakistan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official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languages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India.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majority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speakers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spread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over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area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South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Asia,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South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Africa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ted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King-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do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</w:t>
      </w:r>
      <w:r>
        <w:rPr>
          <w:rFonts w:ascii="Segoe UI" w:hAnsi="Segoe UI" w:cs="Segoe UI" w:eastAsia="Segoe UI"/>
          <w:sz w:val="14"/>
          <w:szCs w:val="14"/>
          <w:color w:val="231F20"/>
          <w:spacing w:val="1"/>
          <w:w w:val="100"/>
          <w:position w:val="10"/>
        </w:rPr>
        <w:t>1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" w:after="0" w:line="207" w:lineRule="auto"/>
        <w:ind w:left="119" w:right="-60" w:firstLine="43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free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language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ge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eral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SOV.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shares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phonolog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cal,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phological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ntactic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structures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Hindi.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Some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linguists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them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different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dialects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language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(Bhatia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2"/>
        </w:rPr>
        <w:t>Koul,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7" w:lineRule="auto"/>
        <w:ind w:left="119" w:right="-6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2000).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written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Perso-arabic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script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inherits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vocabulary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Arabic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Persian.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other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hand,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Hindi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written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Devanagari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scr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pt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inheri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vocabu-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lary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Sanskrit.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7" w:lineRule="auto"/>
        <w:ind w:left="119" w:right="-61" w:firstLine="43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morpho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ogically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rich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language.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Forms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verb,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gender,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expressed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rpholog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represents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case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character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head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ph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ase.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eir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sepa-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rate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occurre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their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place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occurrence,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they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somet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postpositions.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Considering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them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case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markers,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has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416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70.948997pt;margin-top:-3.126013pt;width:144pt;height:.1pt;mso-position-horizontal-relative:page;mso-position-vertical-relative:paragraph;z-index:-1873" coordorigin="1419,-63" coordsize="2880,2">
            <v:shape style="position:absolute;left:1419;top:-63;width:2880;height:2" coordorigin="1419,-63" coordsize="2880,0" path="m1419,-63l4299,-63e" filled="f" stroked="t" strokeweight=".69995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3"/>
          <w:szCs w:val="13"/>
          <w:color w:val="231F20"/>
          <w:spacing w:val="0"/>
          <w:w w:val="100"/>
          <w:position w:val="9"/>
        </w:rPr>
        <w:t>1</w:t>
      </w:r>
      <w:r>
        <w:rPr>
          <w:rFonts w:ascii="Segoe UI" w:hAnsi="Segoe UI" w:cs="Segoe UI" w:eastAsia="Segoe UI"/>
          <w:sz w:val="13"/>
          <w:szCs w:val="13"/>
          <w:color w:val="231F20"/>
          <w:spacing w:val="9"/>
          <w:w w:val="100"/>
          <w:position w:val="9"/>
        </w:rPr>
        <w:t> </w:t>
      </w:r>
      <w:hyperlink r:id="rId8"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0"/>
            <w:position w:val="0"/>
          </w:rPr>
          <w:t>http://www.eth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-1"/>
            <w:w w:val="90"/>
            <w:position w:val="0"/>
          </w:rPr>
          <w:t>n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89"/>
            <w:position w:val="0"/>
          </w:rPr>
          <w:t>ologue.com/14/show_language.as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-1"/>
            <w:w w:val="89"/>
            <w:position w:val="0"/>
          </w:rPr>
          <w:t>p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9"/>
            <w:position w:val="0"/>
          </w:rPr>
          <w:t>?</w:t>
        </w:r>
        <w:r>
          <w:rPr>
            <w:rFonts w:ascii="Segoe UI" w:hAnsi="Segoe UI" w:cs="Segoe UI" w:eastAsia="Segoe UI"/>
            <w:sz w:val="18"/>
            <w:szCs w:val="18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206" w:lineRule="exact"/>
        <w:ind w:left="119" w:right="3501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4"/>
        </w:rPr>
        <w:t>code=URD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</w:rPr>
      </w:r>
    </w:p>
    <w:p>
      <w:pPr>
        <w:spacing w:before="25" w:after="0" w:line="254" w:lineRule="exact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minative,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ative,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accusa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ive,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dative,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instr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tal,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genitive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locative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cases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(Butt,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1995: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pg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4" w:lineRule="exact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10).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contains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main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light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describing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aspect,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tense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describing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tense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(Hardie,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right="249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2003;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Hardie,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2003a).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7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Urdu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4"/>
        </w:rPr>
        <w:t>Tags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"/>
          <w:w w:val="10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6" w:lineRule="auto"/>
        <w:ind w:right="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va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ious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questions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need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ans-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wered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during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design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tagset.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granu-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larity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4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gset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rst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problem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gard.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may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consist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either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general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only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or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consist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additional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rpho-s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ber,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gender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case.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facilitate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reduce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lexical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ntactic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bigui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decided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concentrate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yn-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tactic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guage.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Pure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ntactic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aller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also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proves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nual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g</w:t>
      </w:r>
      <w:r>
        <w:rPr>
          <w:rFonts w:ascii="Segoe UI" w:hAnsi="Segoe UI" w:cs="Segoe UI" w:eastAsia="Segoe UI"/>
          <w:sz w:val="14"/>
          <w:szCs w:val="14"/>
          <w:color w:val="231F20"/>
          <w:spacing w:val="0"/>
          <w:w w:val="93"/>
          <w:position w:val="10"/>
        </w:rPr>
        <w:t>2</w:t>
      </w:r>
      <w:r>
        <w:rPr>
          <w:rFonts w:ascii="Segoe UI" w:hAnsi="Segoe UI" w:cs="Segoe UI" w:eastAsia="Segoe UI"/>
          <w:sz w:val="14"/>
          <w:szCs w:val="14"/>
          <w:color w:val="231F20"/>
          <w:spacing w:val="0"/>
          <w:w w:val="93"/>
          <w:position w:val="1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(Marcus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al.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1993).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254" w:lineRule="exact"/>
        <w:ind w:right="52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influenced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Arabic,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having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three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speech,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namely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noun,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particle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(Platts,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1909;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Javed,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1981;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Haq,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1987).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grammarians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proposed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ten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dt,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1999).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work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grammar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writers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provides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full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overv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ew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features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language.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perspective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tagset,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their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anal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lacking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puta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ional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grounds.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semantic,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phological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ntactic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mixed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their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distribution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speech.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ple,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Haq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(1987)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divides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common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sit-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uational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(smile,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sadness,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darkness),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locative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(park,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office,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rning,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evening),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instrumental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13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(knife,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sword)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collective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(a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6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6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data).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720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2003,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Hardie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proposed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first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com-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putational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(Hardie,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3" w:lineRule="auto"/>
        <w:ind w:right="112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306.149994pt;margin-top:-4.404084pt;width:144pt;height:.1pt;mso-position-horizontal-relative:page;mso-position-vertical-relative:paragraph;z-index:-1872" coordorigin="6123,-88" coordsize="2880,2">
            <v:shape style="position:absolute;left:6123;top:-88;width:2880;height:2" coordorigin="6123,-88" coordsize="2880,0" path="m6123,-88l9003,-88e" filled="f" stroked="t" strokeweight=".69995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3"/>
          <w:szCs w:val="13"/>
          <w:color w:val="231F20"/>
          <w:spacing w:val="0"/>
          <w:w w:val="100"/>
          <w:position w:val="9"/>
        </w:rPr>
        <w:t>2</w:t>
      </w:r>
      <w:r>
        <w:rPr>
          <w:rFonts w:ascii="Segoe UI" w:hAnsi="Segoe UI" w:cs="Segoe UI" w:eastAsia="Segoe UI"/>
          <w:sz w:val="13"/>
          <w:szCs w:val="13"/>
          <w:color w:val="231F20"/>
          <w:spacing w:val="9"/>
          <w:w w:val="100"/>
          <w:position w:val="9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9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part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18"/>
          <w:szCs w:val="18"/>
          <w:color w:val="231F20"/>
          <w:spacing w:val="-17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speech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tag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g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er</w:t>
      </w:r>
      <w:r>
        <w:rPr>
          <w:rFonts w:ascii="Segoe UI" w:hAnsi="Segoe UI" w:cs="Segoe UI" w:eastAsia="Segoe UI"/>
          <w:sz w:val="18"/>
          <w:szCs w:val="18"/>
          <w:color w:val="231F20"/>
          <w:spacing w:val="-11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for</w:t>
      </w:r>
      <w:r>
        <w:rPr>
          <w:rFonts w:ascii="Segoe UI" w:hAnsi="Segoe UI" w:cs="Segoe UI" w:eastAsia="Segoe UI"/>
          <w:sz w:val="18"/>
          <w:szCs w:val="18"/>
          <w:color w:val="231F20"/>
          <w:spacing w:val="11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Indian</w:t>
      </w:r>
      <w:r>
        <w:rPr>
          <w:rFonts w:ascii="Segoe UI" w:hAnsi="Segoe UI" w:cs="Segoe UI" w:eastAsia="Segoe UI"/>
          <w:sz w:val="18"/>
          <w:szCs w:val="18"/>
          <w:color w:val="231F20"/>
          <w:spacing w:val="27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langua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g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es,</w:t>
      </w:r>
      <w:r>
        <w:rPr>
          <w:rFonts w:ascii="Segoe UI" w:hAnsi="Segoe UI" w:cs="Segoe UI" w:eastAsia="Segoe UI"/>
          <w:sz w:val="18"/>
          <w:szCs w:val="18"/>
          <w:color w:val="231F20"/>
          <w:spacing w:val="11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v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ailable</w:t>
      </w:r>
      <w:r>
        <w:rPr>
          <w:rFonts w:ascii="Segoe UI" w:hAnsi="Segoe UI" w:cs="Segoe UI" w:eastAsia="Segoe UI"/>
          <w:sz w:val="18"/>
          <w:szCs w:val="18"/>
          <w:color w:val="231F20"/>
          <w:spacing w:val="40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at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hyperlink r:id="rId9"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5"/>
            <w:position w:val="0"/>
          </w:rPr>
          <w:t>http://shiva.iiit.ac.i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-1"/>
            <w:w w:val="95"/>
            <w:position w:val="0"/>
          </w:rPr>
          <w:t>n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5"/>
            <w:position w:val="0"/>
          </w:rPr>
          <w:t>/SPSAL2007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7"/>
            <w:w w:val="95"/>
            <w:position w:val="0"/>
          </w:rPr>
          <w:t> </w:t>
        </w:r>
      </w:hyperlink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/iiit_tag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s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  <w:position w:val="0"/>
        </w:rPr>
        <w:t>et_g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1"/>
          <w:position w:val="0"/>
        </w:rPr>
        <w:t>u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d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5"/>
          <w:position w:val="0"/>
        </w:rPr>
        <w:t>eli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5"/>
          <w:position w:val="0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  <w:position w:val="0"/>
        </w:rPr>
        <w:t>es.pdf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4490" w:space="333"/>
            <w:col w:w="4497"/>
          </w:cols>
        </w:sectPr>
      </w:pPr>
      <w:rPr/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1290" w:right="1238" w:firstLine="1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12th</w:t>
      </w:r>
      <w:r>
        <w:rPr>
          <w:rFonts w:ascii="Arial" w:hAnsi="Arial" w:cs="Arial" w:eastAsia="Arial"/>
          <w:sz w:val="18"/>
          <w:szCs w:val="18"/>
          <w:spacing w:val="12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Confe</w:t>
      </w:r>
      <w:r>
        <w:rPr>
          <w:rFonts w:ascii="Arial" w:hAnsi="Arial" w:cs="Arial" w:eastAsia="Arial"/>
          <w:sz w:val="18"/>
          <w:szCs w:val="18"/>
          <w:spacing w:val="-6"/>
          <w:w w:val="88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ence</w:t>
      </w:r>
      <w:r>
        <w:rPr>
          <w:rFonts w:ascii="Arial" w:hAnsi="Arial" w:cs="Arial" w:eastAsia="Arial"/>
          <w:sz w:val="18"/>
          <w:szCs w:val="18"/>
          <w:spacing w:val="6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Eu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opean</w:t>
      </w:r>
      <w:r>
        <w:rPr>
          <w:rFonts w:ascii="Arial" w:hAnsi="Arial" w:cs="Arial" w:eastAsia="Arial"/>
          <w:sz w:val="18"/>
          <w:szCs w:val="18"/>
          <w:spacing w:val="9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Chapter</w:t>
      </w:r>
      <w:r>
        <w:rPr>
          <w:rFonts w:ascii="Arial" w:hAnsi="Arial" w:cs="Arial" w:eastAsia="Arial"/>
          <w:sz w:val="18"/>
          <w:szCs w:val="18"/>
          <w:spacing w:val="13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the</w:t>
      </w:r>
      <w:r>
        <w:rPr>
          <w:rFonts w:ascii="Arial" w:hAnsi="Arial" w:cs="Arial" w:eastAsia="Arial"/>
          <w:sz w:val="18"/>
          <w:szCs w:val="18"/>
          <w:spacing w:val="4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3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692–700,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Athens,</w:t>
      </w:r>
      <w:r>
        <w:rPr>
          <w:rFonts w:ascii="Arial" w:hAnsi="Arial" w:cs="Arial" w:eastAsia="Arial"/>
          <w:sz w:val="18"/>
          <w:szCs w:val="18"/>
          <w:spacing w:val="1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Greece,</w:t>
      </w:r>
      <w:r>
        <w:rPr>
          <w:rFonts w:ascii="Arial" w:hAnsi="Arial" w:cs="Arial" w:eastAsia="Arial"/>
          <w:sz w:val="18"/>
          <w:szCs w:val="18"/>
          <w:spacing w:val="-12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30</w:t>
      </w:r>
      <w:r>
        <w:rPr>
          <w:rFonts w:ascii="Arial" w:hAnsi="Arial" w:cs="Arial" w:eastAsia="Arial"/>
          <w:sz w:val="18"/>
          <w:szCs w:val="18"/>
          <w:spacing w:val="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March</w:t>
      </w:r>
      <w:r>
        <w:rPr>
          <w:rFonts w:ascii="Arial" w:hAnsi="Arial" w:cs="Arial" w:eastAsia="Arial"/>
          <w:sz w:val="18"/>
          <w:szCs w:val="18"/>
          <w:spacing w:val="2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April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2009.</w:t>
      </w:r>
      <w:r>
        <w:rPr>
          <w:rFonts w:ascii="Arial" w:hAnsi="Arial" w:cs="Arial" w:eastAsia="Arial"/>
          <w:sz w:val="18"/>
          <w:szCs w:val="18"/>
          <w:spacing w:val="1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2009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p>
      <w:pPr>
        <w:spacing w:before="57" w:after="0" w:line="206" w:lineRule="auto"/>
        <w:ind w:left="119" w:right="-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2003a).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rpho-syntactic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EAGLES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1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guidelines.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contains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350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different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information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about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ber,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gender,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etc.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(van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Halteren,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0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05).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EAGLES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1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guidelines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three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levels,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major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classes,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mmended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attributes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optional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attr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butes.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Major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classes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include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thirteen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tags: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noun,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verb,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adjective,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deter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iner,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article,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dverb,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adpos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tion,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junction,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numeral,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inter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ection,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unassigned,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resi-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dual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punctuation.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recommended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attributes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include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gender,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finite-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ness,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voice,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etc.</w:t>
      </w:r>
      <w:r>
        <w:rPr>
          <w:rFonts w:ascii="Segoe UI" w:hAnsi="Segoe UI" w:cs="Segoe UI" w:eastAsia="Segoe UI"/>
          <w:sz w:val="14"/>
          <w:szCs w:val="14"/>
          <w:color w:val="231F20"/>
          <w:spacing w:val="0"/>
          <w:w w:val="100"/>
          <w:position w:val="10"/>
        </w:rPr>
        <w:t>3</w:t>
      </w:r>
      <w:r>
        <w:rPr>
          <w:rFonts w:ascii="Segoe UI" w:hAnsi="Segoe UI" w:cs="Segoe UI" w:eastAsia="Segoe UI"/>
          <w:sz w:val="14"/>
          <w:szCs w:val="14"/>
          <w:color w:val="231F20"/>
          <w:spacing w:val="2"/>
          <w:w w:val="100"/>
          <w:position w:val="1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per,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we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will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focus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pure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ctic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distribu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ions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thus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not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go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details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rec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  <w:position w:val="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mmended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ributes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  <w:position w:val="0"/>
        </w:rPr>
        <w:t>EAGLES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1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guidelin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s.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Considering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  <w:position w:val="0"/>
        </w:rPr>
        <w:t>EAGLES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1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guidelines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  <w:position w:val="0"/>
        </w:rPr>
        <w:t>Hardie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9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  <w:position w:val="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  <w:position w:val="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arison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general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Urdu,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articles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  <w:position w:val="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level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ntic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differences,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onstrative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Hardie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tagset,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possessive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pro-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ke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Y-..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/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2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2"/>
          <w:position w:val="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a/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8"/>
          <w:position w:val="0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8"/>
          <w:position w:val="0"/>
        </w:rPr>
        <w:t>t"".: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8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7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/tu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4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ha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  <w:position w:val="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1"/>
          <w:position w:val="0"/>
        </w:rPr>
        <w:t>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(your),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""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/hu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2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2"/>
          <w:position w:val="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a/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(our)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assigned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category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possessive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adjective.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Most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  <w:position w:val="0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6"/>
          <w:position w:val="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  <w:position w:val="0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du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grammarians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consider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them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pronouns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(Platts,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1909;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Javed,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1981;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Haq,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1987).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these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possessive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pronouns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require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their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phrase,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thus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show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milar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behavior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onstratives.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locative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poral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adverbs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(u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t'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/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ahan/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(here),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/wahan/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(there),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9"/>
          <w:position w:val="0"/>
        </w:rPr>
        <w:t>/ab/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7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(now),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etc.)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and,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locative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por-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al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(�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..,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/subah/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orning),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59"/>
          <w:position w:val="0"/>
        </w:rPr>
        <w:t>�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5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59"/>
          <w:position w:val="0"/>
        </w:rPr>
        <w:t>...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59"/>
          <w:position w:val="0"/>
        </w:rPr>
        <w:t>     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5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/sham/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  <w:position w:val="0"/>
        </w:rPr>
        <w:t>(evening),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0"/>
        </w:rPr>
        <w:t>Y,.�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7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0"/>
        </w:rPr>
        <w:t>/gher/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74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(home))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appear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ve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ilar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ctic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context.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  <w:position w:val="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keep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structure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consistent,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loca-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tive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temporal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adverbs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treated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pro-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nouns.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tense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aspect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  <w:position w:val="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represented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sequence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7"/>
          <w:position w:val="0"/>
        </w:rPr>
        <w:t>auxiliaries.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Consid-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  <w:position w:val="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  <w:position w:val="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4"/>
          <w:position w:val="0"/>
        </w:rPr>
        <w:t>e</w:t>
      </w:r>
      <w:r>
        <w:rPr>
          <w:rFonts w:ascii="Segoe UI" w:hAnsi="Segoe UI" w:cs="Segoe UI" w:eastAsia="Segoe UI"/>
          <w:sz w:val="14"/>
          <w:szCs w:val="14"/>
          <w:color w:val="231F20"/>
          <w:spacing w:val="2"/>
          <w:w w:val="93"/>
          <w:position w:val="1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27"/>
          <w:position w:val="0"/>
        </w:rPr>
        <w:t>: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8" w:lineRule="auto"/>
        <w:ind w:left="620" w:right="547" w:firstLine="39"/>
        <w:jc w:val="center"/>
        <w:tabs>
          <w:tab w:pos="1140" w:val="left"/>
          <w:tab w:pos="1260" w:val="left"/>
          <w:tab w:pos="1740" w:val="left"/>
          <w:tab w:pos="2140" w:val="left"/>
          <w:tab w:pos="2240" w:val="left"/>
          <w:tab w:pos="2860" w:val="left"/>
          <w:tab w:pos="358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91.178963pt;margin-top:1.201716pt;width:177.76105pt;height:61.360005pt;mso-position-horizontal-relative:page;mso-position-vertical-relative:paragraph;z-index:-1871" coordorigin="1824,24" coordsize="3555,1227">
            <v:group style="position:absolute;left:1829;top:30;width:3544;height:2" coordorigin="1829,30" coordsize="3544,2">
              <v:shape style="position:absolute;left:1829;top:30;width:3544;height:2" coordorigin="1829,30" coordsize="3544,0" path="m1829,30l5373,30e" filled="f" stroked="t" strokeweight=".580pt" strokecolor="#231F20">
                <v:path arrowok="t"/>
              </v:shape>
            </v:group>
            <v:group style="position:absolute;left:1834;top:35;width:2;height:1211" coordorigin="1834,35" coordsize="2,1211">
              <v:shape style="position:absolute;left:1834;top:35;width:2;height:1211" coordorigin="1834,35" coordsize="0,1211" path="m1834,35l1834,1245e" filled="f" stroked="t" strokeweight=".58001pt" strokecolor="#231F20">
                <v:path arrowok="t"/>
              </v:shape>
            </v:group>
            <v:group style="position:absolute;left:5368;top:35;width:2;height:1211" coordorigin="5368,35" coordsize="2,1211">
              <v:shape style="position:absolute;left:5368;top:35;width:2;height:1211" coordorigin="5368,35" coordsize="0,1211" path="m5368,35l5368,1245e" filled="f" stroked="t" strokeweight=".579980pt" strokecolor="#231F20">
                <v:path arrowok="t"/>
              </v:shape>
            </v:group>
            <v:group style="position:absolute;left:1829;top:1241;width:3544;height:2" coordorigin="1829,1241" coordsize="3544,2">
              <v:shape style="position:absolute;left:1829;top:1241;width:3544;height:2" coordorigin="1829,1241" coordsize="3544,0" path="m1829,1241l5373,1241e" filled="f" stroked="t" strokeweight=".58007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7"/>
        </w:rPr>
        <w:t>c'"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2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-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38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7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64"/>
        </w:rPr>
        <w:t>.: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64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6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4"/>
        </w:rPr>
        <w:t>�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4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56"/>
        </w:rPr>
        <w:t>  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1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k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5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k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Jan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20" w:lineRule="exact"/>
        <w:ind w:left="686" w:right="469"/>
        <w:jc w:val="center"/>
        <w:tabs>
          <w:tab w:pos="1240" w:val="left"/>
          <w:tab w:pos="2140" w:val="left"/>
          <w:tab w:pos="2780" w:val="left"/>
          <w:tab w:pos="350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54"/>
          <w:w w:val="100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Doing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Kept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Work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1"/>
        </w:rPr>
        <w:t>John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069" w:right="935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John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kept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work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left="119" w:right="-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aspect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.:Y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/kerta/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(doing)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9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represented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38"/>
        </w:rPr>
        <w:t>  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4" w:lineRule="exact"/>
        <w:ind w:left="119" w:right="-6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/ja/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/raha/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last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sen-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tence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c'"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/hai/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(is)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tense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190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70.948997pt;margin-top:-3.125917pt;width:144pt;height:.1pt;mso-position-horizontal-relative:page;mso-position-vertical-relative:paragraph;z-index:-1870" coordorigin="1419,-63" coordsize="2880,2">
            <v:shape style="position:absolute;left:1419;top:-63;width:2880;height:2" coordorigin="1419,-63" coordsize="2880,0" path="m1419,-63l4299,-63e" filled="f" stroked="t" strokeweight=".69995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3"/>
          <w:szCs w:val="13"/>
          <w:color w:val="231F20"/>
          <w:spacing w:val="0"/>
          <w:w w:val="100"/>
          <w:position w:val="9"/>
        </w:rPr>
        <w:t>3</w:t>
      </w:r>
      <w:r>
        <w:rPr>
          <w:rFonts w:ascii="Segoe UI" w:hAnsi="Segoe UI" w:cs="Segoe UI" w:eastAsia="Segoe UI"/>
          <w:sz w:val="13"/>
          <w:szCs w:val="13"/>
          <w:color w:val="231F20"/>
          <w:spacing w:val="9"/>
          <w:w w:val="100"/>
          <w:position w:val="9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-16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details</w:t>
      </w:r>
      <w:r>
        <w:rPr>
          <w:rFonts w:ascii="Segoe UI" w:hAnsi="Segoe UI" w:cs="Segoe UI" w:eastAsia="Segoe UI"/>
          <w:sz w:val="18"/>
          <w:szCs w:val="18"/>
          <w:color w:val="231F20"/>
          <w:spacing w:val="22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on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-3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14"/>
          <w:position w:val="0"/>
        </w:rPr>
        <w:t>EAGLES</w:t>
      </w:r>
      <w:r>
        <w:rPr>
          <w:rFonts w:ascii="Segoe UI" w:hAnsi="Segoe UI" w:cs="Segoe UI" w:eastAsia="Segoe UI"/>
          <w:sz w:val="18"/>
          <w:szCs w:val="18"/>
          <w:color w:val="231F20"/>
          <w:spacing w:val="-14"/>
          <w:w w:val="114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guideli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es</w:t>
      </w:r>
      <w:r>
        <w:rPr>
          <w:rFonts w:ascii="Segoe UI" w:hAnsi="Segoe UI" w:cs="Segoe UI" w:eastAsia="Segoe UI"/>
          <w:sz w:val="18"/>
          <w:szCs w:val="18"/>
          <w:color w:val="231F20"/>
          <w:spacing w:val="26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can</w:t>
      </w:r>
      <w:r>
        <w:rPr>
          <w:rFonts w:ascii="Segoe UI" w:hAnsi="Segoe UI" w:cs="Segoe UI" w:eastAsia="Segoe UI"/>
          <w:sz w:val="18"/>
          <w:szCs w:val="18"/>
          <w:color w:val="231F20"/>
          <w:spacing w:val="6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be</w:t>
      </w:r>
      <w:r>
        <w:rPr>
          <w:rFonts w:ascii="Segoe UI" w:hAnsi="Segoe UI" w:cs="Segoe UI" w:eastAsia="Segoe UI"/>
          <w:sz w:val="18"/>
          <w:szCs w:val="18"/>
          <w:color w:val="231F20"/>
          <w:spacing w:val="-6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f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o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und</w:t>
      </w:r>
      <w:r>
        <w:rPr>
          <w:rFonts w:ascii="Segoe UI" w:hAnsi="Segoe UI" w:cs="Segoe UI" w:eastAsia="Segoe UI"/>
          <w:sz w:val="18"/>
          <w:szCs w:val="18"/>
          <w:color w:val="231F20"/>
          <w:spacing w:val="5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at: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6" w:lineRule="exact"/>
        <w:ind w:left="119" w:right="1171"/>
        <w:jc w:val="both"/>
        <w:rPr>
          <w:rFonts w:ascii="Segoe UI" w:hAnsi="Segoe UI" w:cs="Segoe UI" w:eastAsia="Segoe UI"/>
          <w:sz w:val="18"/>
          <w:szCs w:val="18"/>
        </w:rPr>
      </w:pPr>
      <w:rPr/>
      <w:hyperlink r:id="rId10">
        <w:r>
          <w:rPr>
            <w:rFonts w:ascii="Segoe UI" w:hAnsi="Segoe UI" w:cs="Segoe UI" w:eastAsia="Segoe UI"/>
            <w:sz w:val="18"/>
            <w:szCs w:val="18"/>
            <w:color w:val="231F20"/>
            <w:w w:val="94"/>
          </w:rPr>
          <w:t>http://www.ilc.cnr.it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1"/>
            <w:w w:val="94"/>
          </w:rPr>
          <w:t>/</w:t>
        </w:r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9"/>
          </w:rPr>
          <w:t>EAGLES/browse.html</w:t>
        </w:r>
        <w:r>
          <w:rPr>
            <w:rFonts w:ascii="Segoe UI" w:hAnsi="Segoe UI" w:cs="Segoe UI" w:eastAsia="Segoe UI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0" w:after="0" w:line="231" w:lineRule="exact"/>
        <w:ind w:left="119" w:right="1337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3"/>
          <w:szCs w:val="13"/>
          <w:color w:val="231F20"/>
          <w:spacing w:val="0"/>
          <w:w w:val="100"/>
          <w:position w:val="9"/>
        </w:rPr>
        <w:t>4</w:t>
      </w:r>
      <w:r>
        <w:rPr>
          <w:rFonts w:ascii="Segoe UI" w:hAnsi="Segoe UI" w:cs="Segoe UI" w:eastAsia="Segoe UI"/>
          <w:sz w:val="13"/>
          <w:szCs w:val="13"/>
          <w:color w:val="231F20"/>
          <w:spacing w:val="9"/>
          <w:w w:val="100"/>
          <w:position w:val="9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Urdu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is</w:t>
      </w:r>
      <w:r>
        <w:rPr>
          <w:rFonts w:ascii="Segoe UI" w:hAnsi="Segoe UI" w:cs="Segoe UI" w:eastAsia="Segoe UI"/>
          <w:sz w:val="18"/>
          <w:szCs w:val="18"/>
          <w:color w:val="231F20"/>
          <w:spacing w:val="-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  <w:position w:val="0"/>
        </w:rPr>
        <w:t>wri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1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  <w:position w:val="0"/>
        </w:rPr>
        <w:t>ten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91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18"/>
          <w:szCs w:val="18"/>
          <w:color w:val="231F20"/>
          <w:spacing w:val="-1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  <w:position w:val="0"/>
        </w:rPr>
        <w:t>rig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2"/>
          <w:position w:val="0"/>
        </w:rPr>
        <w:t>h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-6"/>
          <w:w w:val="92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  <w:position w:val="0"/>
        </w:rPr>
        <w:t>to</w:t>
      </w:r>
      <w:r>
        <w:rPr>
          <w:rFonts w:ascii="Segoe UI" w:hAnsi="Segoe UI" w:cs="Segoe UI" w:eastAsia="Segoe UI"/>
          <w:sz w:val="18"/>
          <w:szCs w:val="18"/>
          <w:color w:val="231F20"/>
          <w:spacing w:val="-14"/>
          <w:w w:val="92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2"/>
          <w:position w:val="0"/>
        </w:rPr>
        <w:t>l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92"/>
          <w:position w:val="0"/>
        </w:rPr>
        <w:t>e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  <w:position w:val="0"/>
        </w:rPr>
        <w:t>ft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92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d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i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  <w:position w:val="0"/>
        </w:rPr>
        <w:t>rec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9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4"/>
          <w:position w:val="0"/>
        </w:rPr>
        <w:t>ion.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7" w:lineRule="auto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above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considerations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lead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following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design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general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oun,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pronoun,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onstrat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ve,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adjective,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adverb,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conju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ction,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partic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e,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punctua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ion.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further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refinement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syntactic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properties.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phological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tivated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features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language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not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enc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ded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tagset.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has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60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forms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morpho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ogi-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cally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derived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root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these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forms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annotated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same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category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i.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54" w:lineRule="exact"/>
        <w:ind w:right="51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During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nual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tagging,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some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hard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nguist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di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5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biguate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reliably.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keep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consistent,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assigned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tag.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instance,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ntic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marker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c'""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/se/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2"/>
        </w:rPr>
        <w:t>gets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various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confusing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usages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loca-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right="12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tive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inst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umental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(Platts,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1909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432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exper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nts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reported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paper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contains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42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including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three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special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tags.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divided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(NN)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proper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(PN).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onstratives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vided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rsonal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(PD),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(KD),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adverbial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(AD)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relative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onstratives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(RD).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four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onstratives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uous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four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pronouns.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Pronouns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vided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six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pes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i.e.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personal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(PP),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reflexive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(RP),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relative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(REP),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adv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rbial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(AP),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1"/>
        </w:rPr>
        <w:t>(KP)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adverbial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AK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pronouns.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level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differences,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genitive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reflexive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8"/>
        </w:rPr>
        <w:t>(GR)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genitive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(G)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kept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nouns.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divided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verb,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pectual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auxiliaries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tense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auxiliaries.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Numer-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divided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cardinal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(CA),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ordinal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5"/>
        </w:rPr>
        <w:t>(OR),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fractional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(FR)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plicative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(MUL).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junctions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divided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coordinating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(CC)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subordinating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(SC)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conjunctions.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semantic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markers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except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</w:rPr>
        <w:t>c'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74"/>
        </w:rPr>
        <w:t>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35"/>
        </w:rPr>
        <w:t>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/se/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kept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Adjective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(ADJ),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adverb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(ADV),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quantifier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3"/>
        </w:rPr>
        <w:t>(Q),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measuring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unit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(U),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intensifier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(I),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terjection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(INT),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negation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(NEG)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question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(QW)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handled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egories.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tival</w:t>
      </w:r>
      <w:r>
        <w:rPr>
          <w:rFonts w:ascii="Segoe UI" w:hAnsi="Segoe UI" w:cs="Segoe UI" w:eastAsia="Segoe UI"/>
          <w:sz w:val="22"/>
          <w:szCs w:val="22"/>
          <w:color w:val="231F20"/>
          <w:spacing w:val="5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particle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(A),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6"/>
        </w:rPr>
        <w:t>(KER),</w:t>
      </w:r>
      <w:r>
        <w:rPr>
          <w:rFonts w:ascii="Segoe UI" w:hAnsi="Segoe UI" w:cs="Segoe UI" w:eastAsia="Segoe UI"/>
          <w:sz w:val="22"/>
          <w:szCs w:val="22"/>
          <w:color w:val="231F20"/>
          <w:spacing w:val="59"/>
          <w:w w:val="11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(SE)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WALA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0"/>
        </w:rPr>
        <w:t>(WALA)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1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4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guous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entit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es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annotated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separate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tags.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plete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list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examples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given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appen-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dix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A.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ples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weird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such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WALA,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pronoun,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onstratives,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190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etc.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given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append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x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5"/>
        </w:rPr>
        <w:t>B.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6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Tagging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3"/>
        </w:rPr>
        <w:t>Methodologies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4" w:lineRule="exact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work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aut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tic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rt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started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early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1960s.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Klein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Simmons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pgMar w:header="0" w:footer="469" w:top="1340" w:bottom="660" w:left="1300" w:right="1300"/>
          <w:pgSz w:w="11920" w:h="16840"/>
          <w:cols w:num="2" w:equalWidth="0">
            <w:col w:w="4487" w:space="336"/>
            <w:col w:w="4497"/>
          </w:cols>
        </w:sectPr>
      </w:pPr>
      <w:rPr/>
    </w:p>
    <w:p>
      <w:pPr>
        <w:spacing w:before="57" w:after="0" w:line="207" w:lineRule="auto"/>
        <w:ind w:left="119" w:right="-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(1963)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ger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nsidered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first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automatic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gging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7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7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approach,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assigning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potential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tags,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list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written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bigua-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tion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reduce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(Kle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Simmons,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1963;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Green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Rubin,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1971;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Hindle,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1989;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Chanod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Tapa-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nainen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1994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odel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has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disad-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vantage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quiring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lots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linguistic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efforts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write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language.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7" w:lineRule="auto"/>
        <w:ind w:left="119" w:right="-63" w:firstLine="57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Data-driven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approaches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resolve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prob-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lem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au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omatically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racting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information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already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tagged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corpus.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guity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tween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resolved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selecting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like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(Bahl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Mercer,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1976;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Church,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1988;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Brill,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1992).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9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Brill’s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transformation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uses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lexical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assign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applies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textual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over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over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again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get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high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accurac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4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Brill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’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requires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ing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reduces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efficiency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machine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lea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ning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process.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Statistic-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approaches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usually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achieve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54" w:lineRule="exact"/>
        <w:ind w:left="119" w:right="-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96%-97%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(Hardie,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2003: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295).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However,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statis-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tical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require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avoid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sparseness.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problem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low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quencies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resolved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app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ying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different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methods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ooth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ng,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trees,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3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2"/>
        </w:rPr>
        <w:t>c.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left="119" w:right="-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next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section,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ov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rview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statistical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provided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evaluated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323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tagset.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9" w:right="9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6"/>
        </w:rPr>
        <w:t>Probabilistic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6"/>
        </w:rPr>
        <w:t>Disambiguation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7" w:lineRule="auto"/>
        <w:ind w:left="119" w:right="-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Hidden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Markov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odel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widely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thod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statistical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ging.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state.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ates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connected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transition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probab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lities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represent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cost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4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state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another.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probabili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hav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ticular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called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lexical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probabili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y.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Both,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transitional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lexical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probabilities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select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particular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54" w:lineRule="exact"/>
        <w:ind w:left="119" w:right="-64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standa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HMM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tagger,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6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experi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ents.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ger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trigram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HMM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gger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transi-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tion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probability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depends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preceding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perfo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mance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ested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NEGRA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Penn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Treebank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corpus.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left="119" w:right="-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average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96%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97%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298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7"/>
        </w:rPr>
        <w:t>(Brants,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9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2000).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839" w:right="-71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second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order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Markov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odel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requires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ounts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tagged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get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reasonable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frequencies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tri-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-49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gra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s.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ooths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4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obabili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3"/>
        </w:rPr>
        <w:t>y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linear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terpolation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handle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problem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6" w:after="0" w:line="207" w:lineRule="auto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sparse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ess.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predicted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suffix.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longest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ending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string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unkno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having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occurrences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consi-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dered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suffix.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probabilities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evaluated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(Brants,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2000).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54" w:lineRule="exact"/>
        <w:ind w:right="52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1994,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Schmid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proposed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probabilistic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ry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HMM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tagger.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transition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probabilities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cal-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culated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trees.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dec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sion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merges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infrequent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grams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ilar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contexts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6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until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trig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am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frequencies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enough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get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reliable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est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tes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transition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probabili-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ties.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TreeTagger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uses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guesser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5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agger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ed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illion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Penn-Treebank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evaluated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100,000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against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trigram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ilt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same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data.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TreeTa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96.06%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290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(Sc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5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d,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1994a).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720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2004,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ménez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Màrquez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posed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(SVM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tool)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support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ctor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chines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report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accura-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higher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state-of-art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taggers.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development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have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3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3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3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le,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efficient,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robust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gh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suppo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1"/>
        </w:rPr>
        <w:t>t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vector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ach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does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binary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classifica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3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ion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data.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constructs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N-dimensional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hyperplane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separates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positive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negative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classes.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element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3" w:after="0" w:line="197" w:lineRule="auto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vector.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Those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vectors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close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parating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hyperplane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called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support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vectors</w:t>
      </w:r>
      <w:r>
        <w:rPr>
          <w:rFonts w:ascii="Segoe UI" w:hAnsi="Segoe UI" w:cs="Segoe UI" w:eastAsia="Segoe UI"/>
          <w:sz w:val="14"/>
          <w:szCs w:val="14"/>
          <w:color w:val="231F20"/>
          <w:spacing w:val="1"/>
          <w:w w:val="100"/>
          <w:position w:val="10"/>
        </w:rPr>
        <w:t>5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" w:after="0" w:line="207" w:lineRule="auto"/>
        <w:ind w:right="50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support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vector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machine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has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trained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3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3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3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3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lexity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controlled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introducing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extracted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fr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ing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data.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pair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pus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positive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other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consi-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dered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negative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cases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word.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featu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avoids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generating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useless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cases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ari-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son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classes.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7" w:lineRule="auto"/>
        <w:ind w:right="51" w:firstLine="72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evaluated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English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Penn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Treebank.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Experiments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were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ducted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using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both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ynomial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kernels.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When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using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n-gram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feat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res,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linear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kernel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significant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provement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speed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accurac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considered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ambiguous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assigning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them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tags.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iguation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knowns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uses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features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prefixes,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suffixes,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165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306.149994pt;margin-top:-3.145596pt;width:144pt;height:.1pt;mso-position-horizontal-relative:page;mso-position-vertical-relative:paragraph;z-index:-1869" coordorigin="6123,-63" coordsize="2880,2">
            <v:shape style="position:absolute;left:6123;top:-63;width:2880;height:2" coordorigin="6123,-63" coordsize="2880,0" path="m6123,-63l9003,-63e" filled="f" stroked="t" strokeweight=".70001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2"/>
          <w:szCs w:val="12"/>
          <w:color w:val="231F20"/>
          <w:spacing w:val="0"/>
          <w:w w:val="100"/>
          <w:position w:val="8"/>
        </w:rPr>
        <w:t>5</w:t>
      </w:r>
      <w:r>
        <w:rPr>
          <w:rFonts w:ascii="Segoe UI" w:hAnsi="Segoe UI" w:cs="Segoe UI" w:eastAsia="Segoe UI"/>
          <w:sz w:val="12"/>
          <w:szCs w:val="12"/>
          <w:color w:val="231F20"/>
          <w:spacing w:val="8"/>
          <w:w w:val="100"/>
          <w:position w:val="8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4"/>
          <w:position w:val="0"/>
        </w:rPr>
        <w:t>Andrew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4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Moore: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6" w:lineRule="exact"/>
        <w:ind w:right="1303"/>
        <w:jc w:val="both"/>
        <w:rPr>
          <w:rFonts w:ascii="Segoe UI" w:hAnsi="Segoe UI" w:cs="Segoe UI" w:eastAsia="Segoe UI"/>
          <w:sz w:val="18"/>
          <w:szCs w:val="18"/>
        </w:rPr>
      </w:pPr>
      <w:rPr/>
      <w:hyperlink r:id="rId11">
        <w:r>
          <w:rPr>
            <w:rFonts w:ascii="Segoe UI" w:hAnsi="Segoe UI" w:cs="Segoe UI" w:eastAsia="Segoe UI"/>
            <w:sz w:val="18"/>
            <w:szCs w:val="18"/>
            <w:color w:val="231F20"/>
            <w:spacing w:val="0"/>
            <w:w w:val="90"/>
          </w:rPr>
          <w:t>http://www.autonlab.org/tutorials/svm.html</w:t>
        </w:r>
        <w:r>
          <w:rPr>
            <w:rFonts w:ascii="Segoe UI" w:hAnsi="Segoe UI" w:cs="Segoe UI" w:eastAsia="Segoe UI"/>
            <w:sz w:val="18"/>
            <w:szCs w:val="18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Mar w:header="0" w:footer="469" w:top="1340" w:bottom="660" w:left="1300" w:right="1300"/>
          <w:pgSz w:w="11920" w:h="16840"/>
          <w:cols w:num="2" w:equalWidth="0">
            <w:col w:w="4486" w:space="337"/>
            <w:col w:w="4497"/>
          </w:cols>
        </w:sectPr>
      </w:pPr>
      <w:rPr/>
    </w:p>
    <w:p>
      <w:pPr>
        <w:spacing w:before="57" w:after="0" w:line="207" w:lineRule="auto"/>
        <w:ind w:left="119" w:right="-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upper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wer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length,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etc.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Penn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Treebank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corpus,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97.16%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ménez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Màrquez,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7" w:lineRule="exact"/>
        <w:ind w:left="119" w:right="374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2004).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60" w:after="0" w:line="252" w:lineRule="exact"/>
        <w:ind w:right="74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artificially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rking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then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learning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odel.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69" w:top="1340" w:bottom="660" w:left="1300" w:right="1280"/>
          <w:pgSz w:w="11920" w:h="16840"/>
          <w:cols w:num="2" w:equalWidth="0">
            <w:col w:w="4485" w:space="338"/>
            <w:col w:w="4517"/>
          </w:cols>
        </w:sectPr>
      </w:pPr>
      <w:rPr/>
    </w:p>
    <w:p>
      <w:pPr>
        <w:spacing w:before="0" w:after="0" w:line="257" w:lineRule="exact"/>
        <w:ind w:left="839"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2008,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Schmid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Flo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ian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proposed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7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probabilistic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grained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tagsets.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7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basic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idea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consi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ags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sets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-71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attributes.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context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probabili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7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product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probabiliti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attributes.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71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probabili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attribute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4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ven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previous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71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est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ed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tree.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decision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69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uses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dif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erent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context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features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predic-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-71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tion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different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attributes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id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2"/>
        </w:rPr>
        <w:t>Laws,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9" w:lineRule="exact"/>
        <w:ind w:left="119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2008).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940002pt;margin-top:-103.920006pt;width:216.990085pt;height:91.90003pt;mso-position-horizontal-relative:page;mso-position-vertical-relative:paragraph;z-index:-186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63" w:hRule="exact"/>
                    </w:trPr>
                    <w:tc>
                      <w:tcPr>
                        <w:tcW w:w="134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6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Training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corpus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Test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corpus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1343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Tokens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32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100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000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9000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134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Types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7514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1931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134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Unknown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Tokens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</w:rPr>
                          <w:t>--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754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7" w:hRule="exact"/>
                    </w:trPr>
                    <w:tc>
                      <w:tcPr>
                        <w:tcW w:w="134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Unknown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Types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</w:rPr>
                          <w:t>--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444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4.660004pt;margin-top:25.740057pt;width:221.489985pt;height:79.23997pt;mso-position-horizontal-relative:page;mso-position-vertical-relative:paragraph;z-index:-186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16" w:hRule="exact"/>
                    </w:trPr>
                    <w:tc>
                      <w:tcPr>
                        <w:tcW w:w="641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Total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4" w:lineRule="exact"/>
                          <w:ind w:left="103" w:right="40" w:firstLine="1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Un-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known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4" w:lineRule="exact"/>
                          <w:ind w:left="102" w:right="143" w:firstLine="1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To-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4" w:lineRule="exact"/>
                          <w:ind w:left="102" w:right="88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Un-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known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64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2537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458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459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101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41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1216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11"/>
                          </w:rPr>
                          <w:t>AA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379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41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VB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971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3"/>
                          </w:rPr>
                          <w:t>TA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285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4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ADJ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510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68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ADV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158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2: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Statistics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280"/>
          <w:cols w:num="2" w:equalWidth="0">
            <w:col w:w="4488" w:space="335"/>
            <w:col w:w="4517"/>
          </w:cols>
        </w:sectPr>
      </w:pPr>
      <w:rPr/>
    </w:p>
    <w:p>
      <w:pPr>
        <w:spacing w:before="0" w:after="0" w:line="257" w:lineRule="exact"/>
        <w:ind w:left="839" w:right="-69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well</w:t>
      </w:r>
      <w:r>
        <w:rPr>
          <w:rFonts w:ascii="Segoe UI" w:hAnsi="Segoe UI" w:cs="Segoe UI" w:eastAsia="Segoe UI"/>
          <w:sz w:val="22"/>
          <w:szCs w:val="22"/>
          <w:color w:val="231F20"/>
          <w:spacing w:val="5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suited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lan-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9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guages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rich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rphology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14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arge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9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grained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tagset.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evaluated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Tiger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Treebank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Czech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Acade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-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ic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ch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contain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700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1200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tags,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9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respectivel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3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achieved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higher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129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10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9"/>
        </w:rPr>
        <w:t>MTool.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839" w:right="-72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rphologically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rich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language.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5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gger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grained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tagset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-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requires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corpus.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Therefore,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using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these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exper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50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only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ntactic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distributions.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Howev-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er,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alwa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interesting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evaluate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new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dis-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119" w:right="-49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biguation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ideas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like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different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338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languages.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9" w:right="25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7"/>
        </w:rPr>
        <w:t>Experiments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-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approx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110,000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tokens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taken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ws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(www.jang.co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3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3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k).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filtering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phase,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diacritics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were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ed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text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normalization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applied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keep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Unicode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characters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consistent.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prob-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lem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space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insertion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space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deletion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manually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solved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space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defined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bounda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3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rando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ly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ded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parts,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90%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10%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pus.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set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also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held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out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opti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ize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parameters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taggers.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statistics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shown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ble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tab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3.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opti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ized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ers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text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size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2,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ni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infor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ati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gain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0.1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information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gain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node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4.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default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trigram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length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10,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sparse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data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ode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bda1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0.03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14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bda2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0.4.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2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uses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context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length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threshold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suffix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pruning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5.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trained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right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left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direction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odel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Model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improves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detection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right="7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3: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ght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corpus.”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right="7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first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experiment,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external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provided.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types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were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tagger.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both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wo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ds.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baseline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result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where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each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annotated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tag,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respective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context,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88.0%.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3.007898" w:type="dxa"/>
      </w:tblPr>
      <w:tblGrid/>
      <w:tr>
        <w:trPr>
          <w:trHeight w:val="516" w:hRule="exact"/>
        </w:trPr>
        <w:tc>
          <w:tcPr>
            <w:tcW w:w="938" w:type="dxa"/>
            <w:tcBorders>
              <w:top w:val="single" w:sz="4.64032" w:space="0" w:color="231F20"/>
              <w:bottom w:val="single" w:sz="4.64032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7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6"/>
              </w:rPr>
              <w:t>TnT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7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242" w:type="dxa"/>
            <w:tcBorders>
              <w:top w:val="single" w:sz="4.64032" w:space="0" w:color="231F20"/>
              <w:bottom w:val="single" w:sz="4.64032" w:space="0" w:color="231F20"/>
              <w:left w:val="single" w:sz="4.639840" w:space="0" w:color="231F20"/>
              <w:right w:val="single" w:sz="4.639840" w:space="0" w:color="231F20"/>
            </w:tcBorders>
          </w:tcPr>
          <w:p>
            <w:pPr>
              <w:spacing w:before="0" w:after="0" w:line="25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TreeTagger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2" w:type="dxa"/>
            <w:tcBorders>
              <w:top w:val="single" w:sz="4.64032" w:space="0" w:color="231F20"/>
              <w:bottom w:val="single" w:sz="4.64032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7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RF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24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4032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7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5"/>
              </w:rPr>
              <w:t>SVM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938" w:type="dxa"/>
            <w:tcBorders>
              <w:top w:val="single" w:sz="4.64032" w:space="0" w:color="231F20"/>
              <w:bottom w:val="single" w:sz="4.64056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93.40%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242" w:type="dxa"/>
            <w:tcBorders>
              <w:top w:val="single" w:sz="4.64032" w:space="0" w:color="231F20"/>
              <w:bottom w:val="single" w:sz="4.64056" w:space="0" w:color="231F20"/>
              <w:left w:val="single" w:sz="4.6398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93.02%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2" w:type="dxa"/>
            <w:tcBorders>
              <w:top w:val="single" w:sz="4.64032" w:space="0" w:color="231F20"/>
              <w:bottom w:val="single" w:sz="4.64056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93.28%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4056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94.15%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4176" w:type="dxa"/>
            <w:gridSpan w:val="4"/>
            <w:tcBorders>
              <w:top w:val="single" w:sz="4.64056" w:space="0" w:color="231F20"/>
              <w:bottom w:val="single" w:sz="4.64032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723" w:right="1700"/>
              <w:jc w:val="center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7"/>
              </w:rPr>
              <w:t>Known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938" w:type="dxa"/>
            <w:tcBorders>
              <w:top w:val="single" w:sz="4.64032" w:space="0" w:color="231F20"/>
              <w:bottom w:val="single" w:sz="4.64008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95.78%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242" w:type="dxa"/>
            <w:tcBorders>
              <w:top w:val="single" w:sz="4.64032" w:space="0" w:color="231F20"/>
              <w:bottom w:val="single" w:sz="4.64008" w:space="0" w:color="231F20"/>
              <w:left w:val="single" w:sz="4.6398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95.60%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2" w:type="dxa"/>
            <w:tcBorders>
              <w:top w:val="single" w:sz="4.64032" w:space="0" w:color="231F20"/>
              <w:bottom w:val="single" w:sz="4.64008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95.68%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4008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96.15%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4176" w:type="dxa"/>
            <w:gridSpan w:val="4"/>
            <w:tcBorders>
              <w:top w:val="single" w:sz="4.64008" w:space="0" w:color="231F20"/>
              <w:bottom w:val="single" w:sz="4.639840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613" w:right="1591"/>
              <w:jc w:val="center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3"/>
              </w:rPr>
              <w:t>Unknown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938" w:type="dxa"/>
            <w:tcBorders>
              <w:top w:val="single" w:sz="4.639840" w:space="0" w:color="231F20"/>
              <w:bottom w:val="single" w:sz="4.64008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68.44%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242" w:type="dxa"/>
            <w:tcBorders>
              <w:top w:val="single" w:sz="4.639840" w:space="0" w:color="231F20"/>
              <w:bottom w:val="single" w:sz="4.64008" w:space="0" w:color="231F20"/>
              <w:left w:val="single" w:sz="4.639840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65.92%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2" w:type="dxa"/>
            <w:tcBorders>
              <w:top w:val="single" w:sz="4.639840" w:space="0" w:color="231F20"/>
              <w:bottom w:val="single" w:sz="4.64008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68.08%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840" w:space="0" w:color="231F20"/>
              <w:bottom w:val="single" w:sz="4.64008" w:space="0" w:color="231F20"/>
              <w:left w:val="single" w:sz="4.64008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73.21%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right="7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4: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without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us-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ing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any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external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lexicon.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result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both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right="7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poor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while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detecting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proper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names.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cases,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per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name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confused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adjective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noun.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cause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Urdu,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clear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distinction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tween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nd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oper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me.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Also,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usage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adjective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proper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equent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phe-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enon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en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shown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5.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detailed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discussion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results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tagge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5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done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aft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prov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3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4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ing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external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taggers.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280"/>
          <w:cols w:num="2" w:equalWidth="0">
            <w:col w:w="4489" w:space="334"/>
            <w:col w:w="4517"/>
          </w:cols>
        </w:sectPr>
      </w:pPr>
      <w:rPr/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3.979998" w:type="dxa"/>
      </w:tblPr>
      <w:tblGrid/>
      <w:tr>
        <w:trPr>
          <w:trHeight w:val="516" w:hRule="exact"/>
        </w:trPr>
        <w:tc>
          <w:tcPr>
            <w:tcW w:w="694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69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6"/>
              </w:rPr>
              <w:t>TnT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1" w:after="0" w:line="252" w:lineRule="exact"/>
              <w:ind w:left="101" w:right="96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Tree-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1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8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12"/>
              </w:rPr>
              <w:t>RF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5"/>
              </w:rPr>
              <w:t>SVM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16"/>
              </w:rPr>
              <w:t>VB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93.20%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91.86%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92.68%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398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94.23%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694" w:type="dxa"/>
            <w:tcBorders>
              <w:top w:val="single" w:sz="4.639840" w:space="0" w:color="231F20"/>
              <w:bottom w:val="single" w:sz="4.64032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NN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94.12%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96.21%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840" w:space="0" w:color="231F20"/>
              <w:bottom w:val="single" w:sz="4.64032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93.89%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96.45%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4032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PN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73.20%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66.88%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72.77%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68.62%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39840" w:space="0" w:color="231F20"/>
              <w:bottom w:val="single" w:sz="4.64032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9"/>
              </w:rPr>
              <w:t>ADV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75.94%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72.78%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840" w:space="0" w:color="231F20"/>
              <w:bottom w:val="single" w:sz="4.64032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74.68%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840" w:space="0" w:color="231F20"/>
              <w:bottom w:val="single" w:sz="4.64032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72.15%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4032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7"/>
              </w:rPr>
              <w:t>ADJ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85.67%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80.78%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86.5%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398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85.88%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469" w:top="1540" w:bottom="660" w:left="1300" w:right="1220"/>
          <w:pgSz w:w="11920" w:h="16840"/>
        </w:sectPr>
      </w:pPr>
      <w:rPr/>
    </w:p>
    <w:p>
      <w:pPr>
        <w:spacing w:before="25" w:after="0" w:line="254" w:lineRule="exact"/>
        <w:ind w:left="119" w:right="-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7.420013pt;margin-top:-104.860092pt;width:216.02997pt;height:92.37997pt;mso-position-horizontal-relative:page;mso-position-vertical-relative:paragraph;z-index:-186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16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6"/>
                          </w:rPr>
                          <w:t>TnT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1" w:after="0" w:line="252" w:lineRule="exact"/>
                          <w:ind w:left="102" w:right="99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Tree-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2"/>
                          </w:rPr>
                          <w:t>RF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5"/>
                          </w:rPr>
                          <w:t>SVM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tool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VB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28.57%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42.86%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42.86%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74.47%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95.74%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80.85%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80.85%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68.18%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54.54%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63.63%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50.00%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ADV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8.33%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8.33%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ADJ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30.00%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70.00%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32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80.00%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5: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en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without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having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ex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ernal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5" w:lineRule="auto"/>
        <w:ind w:left="119" w:right="-6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second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stage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experi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ent,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consisting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70,568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ypes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was</w:t>
      </w:r>
      <w:r>
        <w:rPr>
          <w:rFonts w:ascii="Segoe UI" w:hAnsi="Segoe UI" w:cs="Segoe UI" w:eastAsia="Segoe UI"/>
          <w:sz w:val="22"/>
          <w:szCs w:val="22"/>
          <w:color w:val="231F20"/>
          <w:spacing w:val="5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vide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d</w:t>
      </w:r>
      <w:r>
        <w:rPr>
          <w:rFonts w:ascii="Segoe UI" w:hAnsi="Segoe UI" w:cs="Segoe UI" w:eastAsia="Segoe UI"/>
          <w:sz w:val="14"/>
          <w:szCs w:val="14"/>
          <w:color w:val="231F20"/>
          <w:spacing w:val="1"/>
          <w:w w:val="100"/>
          <w:position w:val="10"/>
        </w:rPr>
        <w:t>6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adding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  <w:position w:val="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lexicon,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  <w:position w:val="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6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112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tokens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81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pes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corpu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0"/>
        </w:rPr>
        <w:t>s</w:t>
      </w:r>
      <w:r>
        <w:rPr>
          <w:rFonts w:ascii="Segoe UI" w:hAnsi="Segoe UI" w:cs="Segoe UI" w:eastAsia="Segoe UI"/>
          <w:sz w:val="14"/>
          <w:szCs w:val="14"/>
          <w:color w:val="231F20"/>
          <w:spacing w:val="1"/>
          <w:w w:val="100"/>
          <w:position w:val="10"/>
        </w:rPr>
        <w:t>7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again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  <w:position w:val="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95.66%.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6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taggers.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resul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  <w:position w:val="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9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  <w:position w:val="0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5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significant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  <w:position w:val="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prove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aller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  <w:position w:val="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ber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corpus.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total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  <w:position w:val="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3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their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  <w:position w:val="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  <w:position w:val="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  <w:position w:val="0"/>
        </w:rPr>
        <w:t>given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2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0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8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7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  <w:position w:val="0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7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8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respectivel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  <w:position w:val="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3" w:after="0" w:line="207" w:lineRule="auto"/>
        <w:ind w:right="13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8: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ags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VB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less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ex-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peri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ent.”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right="12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results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anal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zed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finding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equently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confused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pairs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taggers.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includes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both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Only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those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pairs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added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have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occurrence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re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10.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Table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0" w:lineRule="exact"/>
        <w:ind w:right="278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5.619995pt;margin-top:24.206812pt;width:223.83007pt;height:131.80103pt;mso-position-horizontal-relative:page;mso-position-vertical-relative:paragraph;z-index:-186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16" w:hRule="exact"/>
                    </w:trPr>
                    <w:tc>
                      <w:tcPr>
                        <w:tcW w:w="1386" w:type="dxa"/>
                        <w:gridSpan w:val="2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Confused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pair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6"/>
                          </w:rPr>
                          <w:t>TnT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Tree-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2"/>
                          </w:rPr>
                          <w:t>RF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tagger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5"/>
                          </w:rPr>
                          <w:t>SVM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tool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ADJ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85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87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87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95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118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140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129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109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ADV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15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13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15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16"/>
                          </w:rPr>
                          <w:t>VB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17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12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12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VB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3"/>
                          </w:rPr>
                          <w:t>TA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18"/>
                          </w:rPr>
                          <w:t>KER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ADV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ADJ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13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694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1"/>
                          </w:rPr>
                          <w:t>PD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26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26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30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14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results.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220"/>
          <w:cols w:num="2" w:equalWidth="0">
            <w:col w:w="4487" w:space="336"/>
            <w:col w:w="4577"/>
          </w:cols>
        </w:sectPr>
      </w:pPr>
      <w:rPr/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5.580006" w:type="dxa"/>
      </w:tblPr>
      <w:tblGrid/>
      <w:tr>
        <w:trPr>
          <w:trHeight w:val="516" w:hRule="exact"/>
        </w:trPr>
        <w:tc>
          <w:tcPr>
            <w:tcW w:w="1054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7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TnT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18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tag-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7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Tree-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3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RF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24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5"/>
              </w:rPr>
              <w:t>SVM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7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1"/>
                <w:w w:val="100"/>
              </w:rPr>
              <w:t>tool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1054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94.91%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95.17%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3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95.26%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95.66%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4171" w:type="dxa"/>
            <w:gridSpan w:val="4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715" w:right="1697"/>
              <w:jc w:val="center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7"/>
              </w:rPr>
              <w:t>Known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1054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95.42%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95.65%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3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95.66%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96.11%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4171" w:type="dxa"/>
            <w:gridSpan w:val="4"/>
            <w:tcBorders>
              <w:top w:val="single" w:sz="4.64008" w:space="0" w:color="231F20"/>
              <w:bottom w:val="single" w:sz="4.6400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605" w:right="1588"/>
              <w:jc w:val="center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3"/>
              </w:rPr>
              <w:t>Unknown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1054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56.25%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58.04%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03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64.60%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072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61.61%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340" w:bottom="660" w:left="1300" w:right="122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-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6: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adding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lexicon.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disambiguation.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3.979998" w:type="dxa"/>
      </w:tblPr>
      <w:tblGrid/>
      <w:tr>
        <w:trPr>
          <w:trHeight w:val="516" w:hRule="exact"/>
        </w:trPr>
        <w:tc>
          <w:tcPr>
            <w:tcW w:w="694" w:type="dxa"/>
            <w:tcBorders>
              <w:top w:val="single" w:sz="4.64032" w:space="0" w:color="231F20"/>
              <w:bottom w:val="single" w:sz="4.64008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4008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6"/>
              </w:rPr>
              <w:t>TnT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4008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4" w:lineRule="exact"/>
              <w:ind w:left="101" w:right="96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Tree-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1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32" w:space="0" w:color="231F20"/>
              <w:bottom w:val="single" w:sz="4.6400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8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12"/>
              </w:rPr>
              <w:t>RF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tagger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32" w:space="0" w:color="231F20"/>
              <w:bottom w:val="single" w:sz="4.64008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8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5"/>
              </w:rPr>
              <w:t>SVM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0" w:after="0" w:line="246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1"/>
                <w:w w:val="100"/>
              </w:rPr>
              <w:t>tool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4008" w:space="0" w:color="231F20"/>
              <w:bottom w:val="single" w:sz="4.6394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16"/>
              </w:rPr>
              <w:t>VB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08" w:space="0" w:color="231F20"/>
              <w:bottom w:val="single" w:sz="4.6394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95.88%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08" w:space="0" w:color="231F20"/>
              <w:bottom w:val="single" w:sz="4.6394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95.88%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08" w:space="0" w:color="231F20"/>
              <w:bottom w:val="single" w:sz="4.6394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96.58%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08" w:space="0" w:color="231F20"/>
              <w:bottom w:val="single" w:sz="4.6394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96.80%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694" w:type="dxa"/>
            <w:tcBorders>
              <w:top w:val="single" w:sz="4.639440" w:space="0" w:color="231F20"/>
              <w:bottom w:val="single" w:sz="4.6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NN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440" w:space="0" w:color="231F20"/>
              <w:bottom w:val="single" w:sz="4.6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94.64%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440" w:space="0" w:color="231F20"/>
              <w:bottom w:val="single" w:sz="4.640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95.85%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440" w:space="0" w:color="231F20"/>
              <w:bottom w:val="single" w:sz="4.640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2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94.79%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440" w:space="0" w:color="231F20"/>
              <w:bottom w:val="single" w:sz="4.640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2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96.64%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40" w:space="0" w:color="231F20"/>
              <w:bottom w:val="single" w:sz="4.64048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PN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" w:space="0" w:color="231F20"/>
              <w:bottom w:val="single" w:sz="4.64048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86.92%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" w:space="0" w:color="231F20"/>
              <w:bottom w:val="single" w:sz="4.64048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79.73%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" w:space="0" w:color="231F20"/>
              <w:bottom w:val="single" w:sz="4.6404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84.96%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" w:space="0" w:color="231F20"/>
              <w:bottom w:val="single" w:sz="4.64048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81.70%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4048" w:space="0" w:color="231F20"/>
              <w:bottom w:val="single" w:sz="4.6396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9"/>
              </w:rPr>
              <w:t>ADV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48" w:space="0" w:color="231F20"/>
              <w:bottom w:val="single" w:sz="4.6396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82.28%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48" w:space="0" w:color="231F20"/>
              <w:bottom w:val="single" w:sz="4.6396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79.11%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4048" w:space="0" w:color="231F20"/>
              <w:bottom w:val="single" w:sz="4.6396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81.64%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4048" w:space="0" w:color="231F20"/>
              <w:bottom w:val="single" w:sz="4.6396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81.01%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63" w:hRule="exact"/>
        </w:trPr>
        <w:tc>
          <w:tcPr>
            <w:tcW w:w="694" w:type="dxa"/>
            <w:tcBorders>
              <w:top w:val="single" w:sz="4.6396" w:space="0" w:color="231F20"/>
              <w:bottom w:val="single" w:sz="4.64008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7"/>
              </w:rPr>
              <w:t>ADJ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6" w:space="0" w:color="231F20"/>
              <w:bottom w:val="single" w:sz="4.64008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91.59%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6" w:space="0" w:color="231F20"/>
              <w:bottom w:val="single" w:sz="4.64008" w:space="0" w:color="231F20"/>
              <w:left w:val="single" w:sz="4.64008" w:space="0" w:color="231F20"/>
              <w:right w:val="single" w:sz="4.640" w:space="0" w:color="231F20"/>
            </w:tcBorders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89.82%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4.6396" w:space="0" w:color="231F20"/>
              <w:bottom w:val="single" w:sz="4.64008" w:space="0" w:color="231F20"/>
              <w:left w:val="single" w:sz="4.640" w:space="0" w:color="231F20"/>
              <w:right w:val="single" w:sz="4.639840" w:space="0" w:color="231F20"/>
            </w:tcBorders>
          </w:tcPr>
          <w:p>
            <w:pPr>
              <w:spacing w:before="0" w:after="0" w:line="251" w:lineRule="exact"/>
              <w:ind w:left="101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92.37%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895" w:type="dxa"/>
            <w:tcBorders>
              <w:top w:val="single" w:sz="4.6396" w:space="0" w:color="231F20"/>
              <w:bottom w:val="single" w:sz="4.64008" w:space="0" w:color="231F20"/>
              <w:left w:val="single" w:sz="4.6398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103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88.26%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exact"/>
        <w:ind w:left="119" w:right="-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7: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Accuracies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adding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ex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ernal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lexicon.”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8" w:lineRule="exact"/>
        <w:ind w:left="119" w:right="168"/>
        <w:jc w:val="left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70.948997pt;margin-top:-5.300105pt;width:144pt;height:.1pt;mso-position-horizontal-relative:page;mso-position-vertical-relative:paragraph;z-index:-1866" coordorigin="1419,-106" coordsize="2880,2">
            <v:shape style="position:absolute;left:1419;top:-106;width:2880;height:2" coordorigin="1419,-106" coordsize="2880,0" path="m1419,-106l4299,-106e" filled="f" stroked="t" strokeweight=".70001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2"/>
          <w:szCs w:val="12"/>
          <w:color w:val="231F20"/>
          <w:spacing w:val="0"/>
          <w:w w:val="100"/>
          <w:position w:val="8"/>
        </w:rPr>
        <w:t>6</w:t>
      </w:r>
      <w:r>
        <w:rPr>
          <w:rFonts w:ascii="Segoe UI" w:hAnsi="Segoe UI" w:cs="Segoe UI" w:eastAsia="Segoe UI"/>
          <w:sz w:val="12"/>
          <w:szCs w:val="12"/>
          <w:color w:val="231F20"/>
          <w:spacing w:val="8"/>
          <w:w w:val="100"/>
          <w:position w:val="8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Additio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al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93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le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  <w:position w:val="0"/>
        </w:rPr>
        <w:t>x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  <w:position w:val="0"/>
        </w:rPr>
        <w:t>icon</w:t>
      </w:r>
      <w:r>
        <w:rPr>
          <w:rFonts w:ascii="Segoe UI" w:hAnsi="Segoe UI" w:cs="Segoe UI" w:eastAsia="Segoe UI"/>
          <w:sz w:val="18"/>
          <w:szCs w:val="18"/>
          <w:color w:val="231F20"/>
          <w:spacing w:val="9"/>
          <w:w w:val="93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is</w:t>
      </w:r>
      <w:r>
        <w:rPr>
          <w:rFonts w:ascii="Segoe UI" w:hAnsi="Segoe UI" w:cs="Segoe UI" w:eastAsia="Segoe UI"/>
          <w:sz w:val="18"/>
          <w:szCs w:val="18"/>
          <w:color w:val="231F20"/>
          <w:spacing w:val="-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0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90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0"/>
          <w:position w:val="0"/>
        </w:rPr>
        <w:t>ken</w:t>
      </w:r>
      <w:r>
        <w:rPr>
          <w:rFonts w:ascii="Segoe UI" w:hAnsi="Segoe UI" w:cs="Segoe UI" w:eastAsia="Segoe UI"/>
          <w:sz w:val="18"/>
          <w:szCs w:val="18"/>
          <w:color w:val="231F20"/>
          <w:spacing w:val="-5"/>
          <w:w w:val="9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0"/>
          <w:position w:val="0"/>
        </w:rPr>
        <w:t>from</w:t>
      </w:r>
      <w:r>
        <w:rPr>
          <w:rFonts w:ascii="Segoe UI" w:hAnsi="Segoe UI" w:cs="Segoe UI" w:eastAsia="Segoe UI"/>
          <w:sz w:val="18"/>
          <w:szCs w:val="18"/>
          <w:color w:val="231F20"/>
          <w:spacing w:val="7"/>
          <w:w w:val="9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CRULP,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3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5"/>
          <w:position w:val="0"/>
        </w:rPr>
        <w:t>Laho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5"/>
          <w:position w:val="0"/>
        </w:rPr>
        <w:t>r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5"/>
          <w:position w:val="0"/>
        </w:rPr>
        <w:t>e,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5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Paki-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stan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(www.crulp.org).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19" w:right="-55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3"/>
          <w:szCs w:val="13"/>
          <w:color w:val="231F20"/>
          <w:spacing w:val="0"/>
          <w:w w:val="100"/>
          <w:position w:val="9"/>
        </w:rPr>
        <w:t>7</w:t>
      </w:r>
      <w:r>
        <w:rPr>
          <w:rFonts w:ascii="Segoe UI" w:hAnsi="Segoe UI" w:cs="Segoe UI" w:eastAsia="Segoe UI"/>
          <w:sz w:val="13"/>
          <w:szCs w:val="13"/>
          <w:color w:val="231F20"/>
          <w:spacing w:val="27"/>
          <w:w w:val="100"/>
          <w:position w:val="9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le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  <w:position w:val="0"/>
        </w:rPr>
        <w:t>x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icon</w:t>
      </w:r>
      <w:r>
        <w:rPr>
          <w:rFonts w:ascii="Segoe UI" w:hAnsi="Segoe UI" w:cs="Segoe UI" w:eastAsia="Segoe UI"/>
          <w:sz w:val="18"/>
          <w:szCs w:val="18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was</w:t>
      </w:r>
      <w:r>
        <w:rPr>
          <w:rFonts w:ascii="Segoe UI" w:hAnsi="Segoe UI" w:cs="Segoe UI" w:eastAsia="Segoe UI"/>
          <w:sz w:val="18"/>
          <w:szCs w:val="18"/>
          <w:color w:val="231F20"/>
          <w:spacing w:val="-7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5"/>
          <w:position w:val="0"/>
        </w:rPr>
        <w:t>added</w:t>
      </w:r>
      <w:r>
        <w:rPr>
          <w:rFonts w:ascii="Segoe UI" w:hAnsi="Segoe UI" w:cs="Segoe UI" w:eastAsia="Segoe UI"/>
          <w:sz w:val="18"/>
          <w:szCs w:val="18"/>
          <w:color w:val="231F20"/>
          <w:spacing w:val="21"/>
          <w:w w:val="85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  <w:position w:val="0"/>
        </w:rPr>
        <w:t>b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18"/>
          <w:szCs w:val="18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usi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g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12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de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8"/>
          <w:position w:val="0"/>
        </w:rPr>
        <w:t>f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ault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settings</w:t>
      </w:r>
      <w:r>
        <w:rPr>
          <w:rFonts w:ascii="Segoe UI" w:hAnsi="Segoe UI" w:cs="Segoe UI" w:eastAsia="Segoe UI"/>
          <w:sz w:val="18"/>
          <w:szCs w:val="18"/>
          <w:color w:val="231F20"/>
          <w:spacing w:val="20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pro-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0" w:lineRule="exact"/>
        <w:ind w:left="119" w:right="-47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vided</w:t>
      </w:r>
      <w:r>
        <w:rPr>
          <w:rFonts w:ascii="Segoe UI" w:hAnsi="Segoe UI" w:cs="Segoe UI" w:eastAsia="Segoe UI"/>
          <w:sz w:val="18"/>
          <w:szCs w:val="18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</w:rPr>
        <w:t>b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y</w:t>
      </w:r>
      <w:r>
        <w:rPr>
          <w:rFonts w:ascii="Segoe UI" w:hAnsi="Segoe UI" w:cs="Segoe UI" w:eastAsia="Segoe UI"/>
          <w:sz w:val="18"/>
          <w:szCs w:val="18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</w:rPr>
        <w:t>each</w:t>
      </w:r>
      <w:r>
        <w:rPr>
          <w:rFonts w:ascii="Segoe UI" w:hAnsi="Segoe UI" w:cs="Segoe UI" w:eastAsia="Segoe UI"/>
          <w:sz w:val="18"/>
          <w:szCs w:val="18"/>
          <w:color w:val="231F20"/>
          <w:spacing w:val="30"/>
          <w:w w:val="87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7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87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</w:rPr>
        <w:t>gger.</w:t>
      </w:r>
      <w:r>
        <w:rPr>
          <w:rFonts w:ascii="Segoe UI" w:hAnsi="Segoe UI" w:cs="Segoe UI" w:eastAsia="Segoe UI"/>
          <w:sz w:val="18"/>
          <w:szCs w:val="18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No</w:t>
      </w:r>
      <w:r>
        <w:rPr>
          <w:rFonts w:ascii="Segoe UI" w:hAnsi="Segoe UI" w:cs="Segoe UI" w:eastAsia="Segoe UI"/>
          <w:sz w:val="18"/>
          <w:szCs w:val="18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</w:rPr>
        <w:t>probabili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1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</w:rPr>
        <w:t>y</w:t>
      </w:r>
      <w:r>
        <w:rPr>
          <w:rFonts w:ascii="Segoe UI" w:hAnsi="Segoe UI" w:cs="Segoe UI" w:eastAsia="Segoe UI"/>
          <w:sz w:val="18"/>
          <w:szCs w:val="18"/>
          <w:color w:val="231F20"/>
          <w:spacing w:val="35"/>
          <w:w w:val="91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</w:rPr>
        <w:t>dist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1"/>
        </w:rPr>
        <w:t>r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</w:rPr>
        <w:t>ibuti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1"/>
        </w:rPr>
        <w:t>o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1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21"/>
          <w:w w:val="91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3"/>
        </w:rPr>
        <w:t>infor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3"/>
        </w:rPr>
        <w:t>m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5"/>
        </w:rPr>
        <w:t>a-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6" w:lineRule="exact"/>
        <w:ind w:left="119" w:right="2017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tion</w:t>
      </w:r>
      <w:r>
        <w:rPr>
          <w:rFonts w:ascii="Segoe UI" w:hAnsi="Segoe UI" w:cs="Segoe UI" w:eastAsia="Segoe UI"/>
          <w:sz w:val="18"/>
          <w:szCs w:val="18"/>
          <w:color w:val="231F20"/>
          <w:spacing w:val="-9"/>
          <w:w w:val="92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was</w:t>
      </w:r>
      <w:r>
        <w:rPr>
          <w:rFonts w:ascii="Segoe UI" w:hAnsi="Segoe UI" w:cs="Segoe UI" w:eastAsia="Segoe UI"/>
          <w:sz w:val="18"/>
          <w:szCs w:val="18"/>
          <w:color w:val="231F20"/>
          <w:spacing w:val="3"/>
          <w:w w:val="92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92"/>
        </w:rPr>
        <w:t>g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i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ven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2"/>
        </w:rPr>
        <w:t>with</w:t>
      </w:r>
      <w:r>
        <w:rPr>
          <w:rFonts w:ascii="Segoe UI" w:hAnsi="Segoe UI" w:cs="Segoe UI" w:eastAsia="Segoe UI"/>
          <w:sz w:val="18"/>
          <w:szCs w:val="18"/>
          <w:color w:val="231F20"/>
          <w:spacing w:val="10"/>
          <w:w w:val="92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4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4"/>
        </w:rPr>
        <w:t>h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18"/>
          <w:szCs w:val="18"/>
          <w:color w:val="231F20"/>
          <w:spacing w:val="4"/>
          <w:w w:val="84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lexicon.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</w:rPr>
      </w:r>
    </w:p>
    <w:p>
      <w:pPr>
        <w:spacing w:before="53" w:after="0" w:line="252" w:lineRule="exact"/>
        <w:ind w:right="13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Most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frequently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confused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pairs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total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nu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occurrences.”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99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2"/>
        </w:rPr>
        <w:t>Discussion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right="13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output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anal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zed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e.g.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ambiguous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tags,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words,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tags,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ose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tags,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etc.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close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tags,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5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errors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onstrative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pronoun,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ntic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marker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(P).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difference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onstrative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leve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onstrati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es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followed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belongs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same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whe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form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itself.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ze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language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flat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structure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ble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handle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level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differences.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interesting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see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clear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14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prove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detecting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level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differences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other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might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ability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look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not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220"/>
          <w:cols w:num="2" w:equalWidth="0">
            <w:col w:w="4486" w:space="337"/>
            <w:col w:w="4577"/>
          </w:cols>
        </w:sectPr>
      </w:pPr>
      <w:rPr/>
    </w:p>
    <w:p>
      <w:pPr>
        <w:spacing w:before="60" w:after="0" w:line="252" w:lineRule="exact"/>
        <w:ind w:left="119" w:right="-64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80.43898pt;margin-top:39.670372pt;width:199.24105pt;height:170.260045pt;mso-position-horizontal-relative:page;mso-position-vertical-relative:paragraph;z-index:-1863" coordorigin="1609,793" coordsize="3985,3405">
            <v:group style="position:absolute;left:1615;top:799;width:3973;height:2" coordorigin="1615,799" coordsize="3973,2">
              <v:shape style="position:absolute;left:1615;top:799;width:3973;height:2" coordorigin="1615,799" coordsize="3973,0" path="m1615,799l5588,799e" filled="f" stroked="t" strokeweight=".58004pt" strokecolor="#231F20">
                <v:path arrowok="t"/>
              </v:shape>
            </v:group>
            <v:group style="position:absolute;left:1619;top:804;width:2;height:3389" coordorigin="1619,804" coordsize="2,3389">
              <v:shape style="position:absolute;left:1619;top:804;width:2;height:3389" coordorigin="1619,804" coordsize="0,3389" path="m1619,804l1619,4193e" filled="f" stroked="t" strokeweight=".580pt" strokecolor="#231F20">
                <v:path arrowok="t"/>
              </v:shape>
            </v:group>
            <v:group style="position:absolute;left:5583;top:804;width:2;height:3389" coordorigin="5583,804" coordsize="2,3389">
              <v:shape style="position:absolute;left:5583;top:804;width:2;height:3389" coordorigin="5583,804" coordsize="0,3389" path="m5583,804l5583,4193e" filled="f" stroked="t" strokeweight=".58001pt" strokecolor="#231F20">
                <v:path arrowok="t"/>
              </v:shape>
            </v:group>
            <v:group style="position:absolute;left:1615;top:2575;width:3973;height:2" coordorigin="1615,2575" coordsize="3973,2">
              <v:shape style="position:absolute;left:1615;top:2575;width:3973;height:2" coordorigin="1615,2575" coordsize="3973,0" path="m1615,2575l5588,2575e" filled="f" stroked="t" strokeweight=".579980pt" strokecolor="#231F20">
                <v:path arrowok="t"/>
              </v:shape>
            </v:group>
            <v:group style="position:absolute;left:1615;top:4188;width:3973;height:2" coordorigin="1615,4188" coordsize="3973,2">
              <v:shape style="position:absolute;left:1615;top:4188;width:3973;height:2" coordorigin="1615,4188" coordsize="3973,0" path="m1615,4188l5588,4188e" filled="f" stroked="t" strokeweight=".579980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neighbo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but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neighbor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9"/>
        </w:rPr>
        <w:t>wel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9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60" w:after="0" w:line="252" w:lineRule="exact"/>
        <w:ind w:right="53"/>
        <w:jc w:val="left"/>
        <w:rPr>
          <w:rFonts w:ascii="Segoe UI" w:hAnsi="Segoe UI" w:cs="Segoe UI" w:eastAsia="Segoe UI"/>
          <w:sz w:val="14"/>
          <w:szCs w:val="14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11: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(a)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tic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rk-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er,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(b)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syntactic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structure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tag.”</w:t>
      </w:r>
      <w:r>
        <w:rPr>
          <w:rFonts w:ascii="Segoe UI" w:hAnsi="Segoe UI" w:cs="Segoe UI" w:eastAsia="Segoe UI"/>
          <w:sz w:val="14"/>
          <w:szCs w:val="14"/>
          <w:color w:val="231F20"/>
          <w:spacing w:val="0"/>
          <w:w w:val="100"/>
          <w:position w:val="10"/>
        </w:rPr>
        <w:t>8</w:t>
      </w:r>
      <w:r>
        <w:rPr>
          <w:rFonts w:ascii="Segoe UI" w:hAnsi="Segoe UI" w:cs="Segoe UI" w:eastAsia="Segoe UI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469" w:top="1340" w:bottom="660" w:left="1300" w:right="1300"/>
          <w:pgSz w:w="11920" w:h="16840"/>
          <w:cols w:num="2" w:equalWidth="0">
            <w:col w:w="4485" w:space="338"/>
            <w:col w:w="4497"/>
          </w:cols>
        </w:sectPr>
      </w:pPr>
      <w:rPr/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60"/>
        </w:rPr>
        <w:t>c'"�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7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14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-</w:t>
      </w:r>
      <w:r>
        <w:rPr>
          <w:rFonts w:ascii="Segoe UI" w:hAnsi="Segoe UI" w:cs="Segoe UI" w:eastAsia="Segoe UI"/>
          <w:sz w:val="20"/>
          <w:szCs w:val="20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�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4" w:lineRule="exact"/>
        <w:ind w:right="-2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/>
        <w:br w:type="column"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(a)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6" w:lineRule="exact"/>
        <w:ind w:left="187" w:right="-70"/>
        <w:jc w:val="left"/>
        <w:tabs>
          <w:tab w:pos="840" w:val="left"/>
          <w:tab w:pos="164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�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87"/>
        </w:rPr>
        <w:t>’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87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oJ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72" w:after="0" w:line="252" w:lineRule="exact"/>
        <w:ind w:right="5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other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difficulties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biguate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4" w:equalWidth="0">
            <w:col w:w="945" w:space="597"/>
            <w:col w:w="328" w:space="321"/>
            <w:col w:w="1801" w:space="831"/>
            <w:col w:w="4497"/>
          </w:cols>
        </w:sectPr>
      </w:pPr>
      <w:rPr/>
    </w:p>
    <w:p>
      <w:pPr>
        <w:spacing w:before="0" w:after="0" w:line="180" w:lineRule="exact"/>
        <w:ind w:left="659" w:right="-20"/>
        <w:jc w:val="left"/>
        <w:tabs>
          <w:tab w:pos="1440" w:val="left"/>
          <w:tab w:pos="2220" w:val="left"/>
          <w:tab w:pos="3040" w:val="left"/>
          <w:tab w:pos="374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Gay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gayain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Gana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l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100"/>
          <w:position w:val="1"/>
        </w:rPr>
        <w:t>o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V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  <w:position w:val="1"/>
        </w:rPr>
        <w:t>o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1"/>
        </w:rPr>
        <w:t>h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340" w:lineRule="atLeast"/>
        <w:ind w:left="648" w:right="-60" w:firstLine="44"/>
        <w:jc w:val="left"/>
        <w:tabs>
          <w:tab w:pos="1520" w:val="left"/>
          <w:tab w:pos="2220" w:val="left"/>
          <w:tab w:pos="2900" w:val="left"/>
          <w:tab w:pos="3020" w:val="left"/>
          <w:tab w:pos="366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TA</w:t>
      </w:r>
      <w:r>
        <w:rPr>
          <w:rFonts w:ascii="Segoe UI" w:hAnsi="Segoe UI" w:cs="Segoe UI" w:eastAsia="Segoe UI"/>
          <w:sz w:val="20"/>
          <w:szCs w:val="20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2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VB</w:t>
      </w:r>
      <w:r>
        <w:rPr>
          <w:rFonts w:ascii="Segoe UI" w:hAnsi="Segoe UI" w:cs="Segoe UI" w:eastAsia="Segoe UI"/>
          <w:sz w:val="20"/>
          <w:szCs w:val="20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NN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NN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9"/>
        </w:rPr>
        <w:t> 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1"/>
        </w:rPr>
        <w:t>PD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2"/>
          <w:w w:val="100"/>
        </w:rPr>
        <w:t>W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ill</w:t>
      </w:r>
      <w:r>
        <w:rPr>
          <w:rFonts w:ascii="Segoe UI" w:hAnsi="Segoe UI" w:cs="Segoe UI" w:eastAsia="Segoe UI"/>
          <w:sz w:val="20"/>
          <w:szCs w:val="20"/>
          <w:color w:val="231F20"/>
          <w:spacing w:val="-3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sing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Song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people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Those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8" w:lineRule="exact"/>
        <w:ind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ntic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markers.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310.659973pt;margin-top:1.200153pt;width:209.20004pt;height:179.79997pt;mso-position-horizontal-relative:page;mso-position-vertical-relative:paragraph;z-index:-1861" coordorigin="6213,24" coordsize="4184,3596">
            <v:group style="position:absolute;left:6219;top:30;width:4172;height:2" coordorigin="6219,30" coordsize="4172,2">
              <v:shape style="position:absolute;left:6219;top:30;width:4172;height:2" coordorigin="6219,30" coordsize="4172,0" path="m6219,30l10391,30e" filled="f" stroked="t" strokeweight=".579980pt" strokecolor="#231F20">
                <v:path arrowok="t"/>
              </v:shape>
            </v:group>
            <v:group style="position:absolute;left:6224;top:35;width:2;height:3580" coordorigin="6224,35" coordsize="2,3580">
              <v:shape style="position:absolute;left:6224;top:35;width:2;height:3580" coordorigin="6224,35" coordsize="0,3580" path="m6224,35l6224,3614e" filled="f" stroked="t" strokeweight=".579980pt" strokecolor="#231F20">
                <v:path arrowok="t"/>
              </v:shape>
            </v:group>
            <v:group style="position:absolute;left:10387;top:35;width:2;height:3580" coordorigin="10387,35" coordsize="2,3580">
              <v:shape style="position:absolute;left:10387;top:35;width:2;height:3580" coordorigin="10387,35" coordsize="0,3580" path="m10387,35l10387,3614e" filled="f" stroked="t" strokeweight=".579980pt" strokecolor="#231F20">
                <v:path arrowok="t"/>
              </v:shape>
            </v:group>
            <v:group style="position:absolute;left:6219;top:1826;width:4172;height:2" coordorigin="6219,1826" coordsize="4172,2">
              <v:shape style="position:absolute;left:6219;top:1826;width:4172;height:2" coordorigin="6219,1826" coordsize="4172,0" path="m6219,1826l10391,1826e" filled="f" stroked="t" strokeweight=".58004pt" strokecolor="#231F20">
                <v:path arrowok="t"/>
              </v:shape>
            </v:group>
            <v:group style="position:absolute;left:6219;top:3609;width:4172;height:2" coordorigin="6219,3609" coordsize="4172,2">
              <v:shape style="position:absolute;left:6219;top:3609;width:4172;height:2" coordorigin="6219,3609" coordsize="4172,0" path="m6219,3609l10391,3609e" filled="f" stroked="t" strokeweight=".579980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3" w:equalWidth="0">
            <w:col w:w="4166" w:space="657"/>
            <w:col w:w="1972" w:space="91"/>
            <w:col w:w="2434"/>
          </w:cols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2187" w:right="-60" w:firstLine="-110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Those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people</w:t>
      </w:r>
      <w:r>
        <w:rPr>
          <w:rFonts w:ascii="Segoe UI" w:hAnsi="Segoe UI" w:cs="Segoe UI" w:eastAsia="Segoe UI"/>
          <w:sz w:val="20"/>
          <w:szCs w:val="20"/>
          <w:color w:val="231F20"/>
          <w:spacing w:val="-12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will</w:t>
      </w:r>
      <w:r>
        <w:rPr>
          <w:rFonts w:ascii="Segoe UI" w:hAnsi="Segoe UI" w:cs="Segoe UI" w:eastAsia="Segoe UI"/>
          <w:sz w:val="20"/>
          <w:szCs w:val="20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sing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song.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0"/>
        </w:rPr>
        <w:t>(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100"/>
        </w:rPr>
        <w:t>b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)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85" w:lineRule="exact"/>
        <w:ind w:left="22" w:right="-20"/>
        <w:jc w:val="left"/>
        <w:tabs>
          <w:tab w:pos="640" w:val="left"/>
          <w:tab w:pos="1660" w:val="left"/>
          <w:tab w:pos="2420" w:val="left"/>
          <w:tab w:pos="3140" w:val="left"/>
        </w:tabs>
        <w:rPr>
          <w:rFonts w:ascii="Segoe UI" w:hAnsi="Segoe UI" w:cs="Segoe UI" w:eastAsia="Segoe UI"/>
          <w:sz w:val="18"/>
          <w:szCs w:val="18"/>
        </w:rPr>
      </w:pPr>
      <w:rPr/>
      <w:r>
        <w:rPr/>
        <w:br w:type="column"/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21"/>
          <w:position w:val="3"/>
        </w:rPr>
        <w:t>J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22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3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296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2"/>
          <w:w w:val="100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80"/>
          <w:position w:val="3"/>
        </w:rPr>
        <w:t>}’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80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3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88"/>
          <w:position w:val="3"/>
        </w:rPr>
        <w:t>’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3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  <w:position w:val="3"/>
        </w:rPr>
        <w:t>u’�’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3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6"/>
          <w:position w:val="3"/>
        </w:rPr>
        <w:t> 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6"/>
          <w:position w:val="3"/>
        </w:rPr>
        <w:t>"".:}JY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6"/>
          <w:position w:val="3"/>
        </w:rPr>
        <w:t> 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3" w:after="0" w:line="206" w:lineRule="exact"/>
        <w:ind w:left="3265" w:right="314" w:firstLine="-3265"/>
        <w:jc w:val="left"/>
        <w:tabs>
          <w:tab w:pos="580" w:val="left"/>
          <w:tab w:pos="1620" w:val="left"/>
          <w:tab w:pos="2480" w:val="left"/>
          <w:tab w:pos="3180" w:val="left"/>
        </w:tabs>
        <w:rPr>
          <w:rFonts w:ascii="Segoe UI" w:hAnsi="Segoe UI" w:cs="Segoe UI" w:eastAsia="Segoe UI"/>
          <w:sz w:val="18"/>
          <w:szCs w:val="18"/>
        </w:rPr>
      </w:pPr>
      <w:rPr/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do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khoraak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Ko</w:t>
      </w:r>
      <w:r>
        <w:rPr>
          <w:rFonts w:ascii="Segoe UI" w:hAnsi="Segoe UI" w:cs="Segoe UI" w:eastAsia="Segoe UI"/>
          <w:sz w:val="18"/>
          <w:szCs w:val="18"/>
          <w:color w:val="231F20"/>
          <w:spacing w:val="-41"/>
          <w:w w:val="10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log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</w:rPr>
        <w:t>zarorat-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</w:rPr>
        <w:t>mand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3520" w:space="1669"/>
            <w:col w:w="4131"/>
          </w:cols>
        </w:sectPr>
      </w:pPr>
      <w:rPr/>
    </w:p>
    <w:p>
      <w:pPr>
        <w:spacing w:before="0" w:after="0" w:line="229" w:lineRule="exact"/>
        <w:ind w:right="-20"/>
        <w:jc w:val="right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60"/>
        </w:rPr>
        <w:t>c'"�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right="-7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/>
        <w:br w:type="column"/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14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-</w:t>
      </w:r>
      <w:r>
        <w:rPr>
          <w:rFonts w:ascii="Segoe UI" w:hAnsi="Segoe UI" w:cs="Segoe UI" w:eastAsia="Segoe UI"/>
          <w:sz w:val="20"/>
          <w:szCs w:val="20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�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right="-70"/>
        <w:jc w:val="left"/>
        <w:tabs>
          <w:tab w:pos="98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/>
        <w:br w:type="column"/>
      </w:r>
      <w:r>
        <w:rPr>
          <w:rFonts w:ascii="Segoe UI" w:hAnsi="Segoe UI" w:cs="Segoe UI" w:eastAsia="Segoe UI"/>
          <w:sz w:val="20"/>
          <w:szCs w:val="20"/>
          <w:color w:val="231F20"/>
          <w:w w:val="8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�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oJ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90" w:lineRule="exact"/>
        <w:ind w:right="-20"/>
        <w:jc w:val="left"/>
        <w:tabs>
          <w:tab w:pos="780" w:val="left"/>
          <w:tab w:pos="1720" w:val="left"/>
          <w:tab w:pos="2500" w:val="left"/>
          <w:tab w:pos="3320" w:val="left"/>
        </w:tabs>
        <w:rPr>
          <w:rFonts w:ascii="Segoe UI" w:hAnsi="Segoe UI" w:cs="Segoe UI" w:eastAsia="Segoe UI"/>
          <w:sz w:val="18"/>
          <w:szCs w:val="18"/>
        </w:rPr>
      </w:pPr>
      <w:rPr/>
      <w:r>
        <w:rPr/>
        <w:br w:type="column"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>VB</w:t>
      </w:r>
      <w:r>
        <w:rPr>
          <w:rFonts w:ascii="Segoe UI" w:hAnsi="Segoe UI" w:cs="Segoe UI" w:eastAsia="Segoe UI"/>
          <w:sz w:val="18"/>
          <w:szCs w:val="18"/>
          <w:color w:val="231F20"/>
          <w:spacing w:val="-15"/>
          <w:w w:val="100"/>
          <w:position w:val="1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>NN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>P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>NN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7"/>
          <w:position w:val="1"/>
        </w:rPr>
        <w:t>ADJ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4" w:equalWidth="0">
            <w:col w:w="921" w:space="701"/>
            <w:col w:w="328" w:space="774"/>
            <w:col w:w="1133" w:space="1296"/>
            <w:col w:w="4167"/>
          </w:cols>
        </w:sectPr>
      </w:pPr>
      <w:rPr/>
    </w:p>
    <w:p>
      <w:pPr>
        <w:spacing w:before="0" w:after="0" w:line="234" w:lineRule="exact"/>
        <w:ind w:left="600" w:right="-14"/>
        <w:jc w:val="center"/>
        <w:tabs>
          <w:tab w:pos="1460" w:val="left"/>
          <w:tab w:pos="2560" w:val="left"/>
          <w:tab w:pos="356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Gay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Gayain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gana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1"/>
        </w:rPr>
        <w:t>V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101"/>
        </w:rPr>
        <w:t>o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8"/>
        </w:rPr>
        <w:t>h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79" w:lineRule="auto"/>
        <w:ind w:left="604" w:right="-40" w:firstLine="-57"/>
        <w:jc w:val="center"/>
        <w:tabs>
          <w:tab w:pos="1520" w:val="left"/>
          <w:tab w:pos="2520" w:val="left"/>
          <w:tab w:pos="354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TA</w:t>
      </w:r>
      <w:r>
        <w:rPr>
          <w:rFonts w:ascii="Segoe UI" w:hAnsi="Segoe UI" w:cs="Segoe UI" w:eastAsia="Segoe UI"/>
          <w:sz w:val="20"/>
          <w:szCs w:val="20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VB</w:t>
      </w:r>
      <w:r>
        <w:rPr>
          <w:rFonts w:ascii="Segoe UI" w:hAnsi="Segoe UI" w:cs="Segoe UI" w:eastAsia="Segoe UI"/>
          <w:sz w:val="20"/>
          <w:szCs w:val="20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NN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9"/>
        </w:rPr>
        <w:t>PP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2"/>
          <w:w w:val="100"/>
        </w:rPr>
        <w:t>W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ill</w:t>
      </w:r>
      <w:r>
        <w:rPr>
          <w:rFonts w:ascii="Segoe UI" w:hAnsi="Segoe UI" w:cs="Segoe UI" w:eastAsia="Segoe UI"/>
          <w:sz w:val="20"/>
          <w:szCs w:val="20"/>
          <w:color w:val="231F20"/>
          <w:spacing w:val="-3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9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Sing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2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Song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6"/>
        </w:rPr>
        <w:t>those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6" w:lineRule="exact"/>
        <w:ind w:left="1340" w:right="720"/>
        <w:jc w:val="center"/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3"/>
        </w:rPr>
        <w:t>Those</w:t>
      </w:r>
      <w:r>
        <w:rPr>
          <w:rFonts w:ascii="Segoe UI" w:hAnsi="Segoe UI" w:cs="Segoe UI" w:eastAsia="Segoe UI"/>
          <w:sz w:val="20"/>
          <w:szCs w:val="20"/>
          <w:color w:val="231F20"/>
          <w:spacing w:val="-2"/>
          <w:w w:val="93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will</w:t>
      </w:r>
      <w:r>
        <w:rPr>
          <w:rFonts w:ascii="Segoe UI" w:hAnsi="Segoe UI" w:cs="Segoe UI" w:eastAsia="Segoe UI"/>
          <w:sz w:val="20"/>
          <w:szCs w:val="20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sing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0"/>
          <w:szCs w:val="20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89"/>
        </w:rPr>
        <w:t>song.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8" w:lineRule="exact"/>
        <w:ind w:left="-36" w:right="331"/>
        <w:jc w:val="center"/>
        <w:tabs>
          <w:tab w:pos="720" w:val="left"/>
          <w:tab w:pos="1680" w:val="left"/>
          <w:tab w:pos="2360" w:val="left"/>
          <w:tab w:pos="326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food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people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needy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43" w:after="0" w:line="240" w:lineRule="auto"/>
        <w:ind w:left="552" w:right="914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899994pt;margin-top:16.585438pt;width:208.71998pt;height:76.4001pt;mso-position-horizontal-relative:page;mso-position-vertical-relative:paragraph;z-index:-185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5" w:hRule="exact"/>
                    </w:trPr>
                    <w:tc>
                      <w:tcPr>
                        <w:tcW w:w="1886" w:type="dxa"/>
                        <w:gridSpan w:val="2"/>
                        <w:tcBorders>
                          <w:top w:val="nil" w:sz="6" w:space="0" w:color="auto"/>
                          <w:bottom w:val="nil" w:sz="6" w:space="0" w:color="auto"/>
                          <w:left w:val="single" w:sz="4.639840" w:space="0" w:color="231F2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33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67" w:lineRule="exact"/>
                          <w:ind w:left="67" w:right="-65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(b)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945" w:type="dxa"/>
                        <w:gridSpan w:val="2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4.639840" w:space="0" w:color="231F2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882" w:type="dxa"/>
                        <w:tcBorders>
                          <w:top w:val="nil" w:sz="6" w:space="0" w:color="auto"/>
                          <w:bottom w:val="nil" w:sz="6" w:space="0" w:color="auto"/>
                          <w:left w:val="single" w:sz="4.639840" w:space="0" w:color="231F2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95" w:lineRule="exact"/>
                          <w:ind w:left="355" w:right="296"/>
                          <w:jc w:val="center"/>
                          <w:rPr>
                            <w:rFonts w:ascii="Segoe UI" w:hAnsi="Segoe UI" w:cs="Segoe UI" w:eastAsia="Segoe UI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-1"/>
                            <w:w w:val="121"/>
                            <w:position w:val="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0"/>
                            <w:w w:val="122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22" w:after="0" w:line="240" w:lineRule="auto"/>
                          <w:ind w:left="312" w:right="251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4"/>
                          </w:rPr>
                          <w:t>do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95" w:lineRule="exact"/>
                          <w:ind w:left="327" w:right="146"/>
                          <w:jc w:val="center"/>
                          <w:rPr>
                            <w:rFonts w:ascii="Segoe UI" w:hAnsi="Segoe UI" w:cs="Segoe UI" w:eastAsia="Segoe UI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w w:val="296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-12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0"/>
                            <w:w w:val="180"/>
                            <w:position w:val="1"/>
                          </w:rPr>
                          <w:t>}’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0"/>
                            <w:w w:val="180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22" w:after="0" w:line="240" w:lineRule="auto"/>
                          <w:ind w:left="192" w:right="11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khoraak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95" w:lineRule="exact"/>
                          <w:ind w:left="55" w:right="-20"/>
                          <w:jc w:val="left"/>
                          <w:rPr>
                            <w:rFonts w:ascii="Segoe UI" w:hAnsi="Segoe UI" w:cs="Segoe UI" w:eastAsia="Segoe UI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spacing w:val="0"/>
                            <w:w w:val="188"/>
                            <w:position w:val="1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22" w:after="0" w:line="240" w:lineRule="auto"/>
                          <w:ind w:left="2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ko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195" w:lineRule="exact"/>
                          <w:ind w:left="406" w:right="366"/>
                          <w:jc w:val="center"/>
                          <w:rPr>
                            <w:rFonts w:ascii="Segoe UI" w:hAnsi="Segoe UI" w:cs="Segoe UI" w:eastAsia="Segoe UI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w w:val="106"/>
                            <w:position w:val="1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w w:val="106"/>
                            <w:position w:val="1"/>
                          </w:rPr>
                          <w:t>"".:}JY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231F20"/>
                            <w:w w:val="106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18"/>
                            <w:szCs w:val="18"/>
                            <w:color w:val="00000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22" w:after="0" w:line="240" w:lineRule="auto"/>
                          <w:ind w:left="167" w:right="124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zaroratmand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882" w:type="dxa"/>
                        <w:tcBorders>
                          <w:top w:val="nil" w:sz="6" w:space="0" w:color="auto"/>
                          <w:bottom w:val="nil" w:sz="6" w:space="0" w:color="auto"/>
                          <w:left w:val="single" w:sz="4.639840" w:space="0" w:color="231F2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8" w:lineRule="exact"/>
                          <w:ind w:left="30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VB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8" w:lineRule="exact"/>
                          <w:ind w:left="42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8" w:lineRule="exact"/>
                          <w:ind w:left="6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78" w:lineRule="exact"/>
                          <w:ind w:left="556" w:right="517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882" w:type="dxa"/>
                        <w:tcBorders>
                          <w:top w:val="nil" w:sz="6" w:space="0" w:color="auto"/>
                          <w:bottom w:val="nil" w:sz="6" w:space="0" w:color="auto"/>
                          <w:left w:val="single" w:sz="4.639840" w:space="0" w:color="231F2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3" w:lineRule="exact"/>
                          <w:ind w:left="26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give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0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3" w:lineRule="exact"/>
                          <w:ind w:left="38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food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73" w:lineRule="exact"/>
                          <w:ind w:left="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73" w:lineRule="exact"/>
                          <w:ind w:left="49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needy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Give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food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needy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people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4000" w:space="1090"/>
            <w:col w:w="4230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p>
      <w:pPr>
        <w:spacing w:before="23" w:after="0" w:line="207" w:lineRule="auto"/>
        <w:ind w:left="119" w:right="-6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10: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oJ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/voh/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occurring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onstrative.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both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followed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But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look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phrases,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demonstrative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oJ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has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inside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phrase.”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left="119" w:right="-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second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error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ong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closed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5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ags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distinction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</w:rPr>
        <w:t>c'"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7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/ka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1"/>
        </w:rPr>
        <w:t>/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semantic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rker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c'"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/ka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/.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alwa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takes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before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semantic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rker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alwa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takes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before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it.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biguity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arises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when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occurs.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tagset,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handled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Syntacticall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occur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place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also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take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antic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marker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4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decreases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s;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wrong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biguation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wrong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disambiguation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small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ount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data,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known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test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corpus.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Whenever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occurs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place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noun,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probable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4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at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will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ong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our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ase.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Tab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1" w:lineRule="exact"/>
        <w:ind w:left="119" w:right="73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11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ple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such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scenar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o.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43" w:right="2008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89.31897pt;margin-top:1.200152pt;width:181.48107pt;height:163.000065pt;mso-position-horizontal-relative:page;mso-position-vertical-relative:paragraph;z-index:-1862" coordorigin="1786,24" coordsize="3630,3260">
            <v:group style="position:absolute;left:1792;top:30;width:3618;height:2" coordorigin="1792,30" coordsize="3618,2">
              <v:shape style="position:absolute;left:1792;top:30;width:3618;height:2" coordorigin="1792,30" coordsize="3618,0" path="m1792,30l5410,30e" filled="f" stroked="t" strokeweight=".58006pt" strokecolor="#231F20">
                <v:path arrowok="t"/>
              </v:shape>
            </v:group>
            <v:group style="position:absolute;left:1797;top:35;width:2;height:3244" coordorigin="1797,35" coordsize="2,3244">
              <v:shape style="position:absolute;left:1797;top:35;width:2;height:3244" coordorigin="1797,35" coordsize="0,3244" path="m1797,35l1797,3278e" filled="f" stroked="t" strokeweight=".58001pt" strokecolor="#231F20">
                <v:path arrowok="t"/>
              </v:shape>
            </v:group>
            <v:group style="position:absolute;left:5405;top:35;width:2;height:3244" coordorigin="5405,35" coordsize="2,3244">
              <v:shape style="position:absolute;left:5405;top:35;width:2;height:3244" coordorigin="5405,35" coordsize="0,3244" path="m5405,35l5405,3278e" filled="f" stroked="t" strokeweight=".58001pt" strokecolor="#231F20">
                <v:path arrowok="t"/>
              </v:shape>
            </v:group>
            <v:group style="position:absolute;left:1792;top:1685;width:3618;height:2" coordorigin="1792,1685" coordsize="3618,2">
              <v:shape style="position:absolute;left:1792;top:1685;width:3618;height:2" coordorigin="1792,1685" coordsize="3618,0" path="m1792,1685l5410,1685e" filled="f" stroked="t" strokeweight=".58001pt" strokecolor="#231F20">
                <v:path arrowok="t"/>
              </v:shape>
            </v:group>
            <v:group style="position:absolute;left:1792;top:3273;width:3618;height:2" coordorigin="1792,3273" coordsize="3618,2">
              <v:shape style="position:absolute;left:1792;top:3273;width:3618;height:2" coordorigin="1792,3273" coordsize="3618,0" path="m1792,3273l5410,3273e" filled="f" stroked="t" strokeweight=".579980pt" strokecolor="#231F2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249199pt;margin-top:14.435454pt;width:168.933025pt;height:54.4401pt;mso-position-horizontal-relative:page;mso-position-vertical-relative:paragraph;z-index:-185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6" w:hRule="exact"/>
                    </w:trPr>
                    <w:tc>
                      <w:tcPr>
                        <w:tcW w:w="6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3" w:lineRule="exact"/>
                          <w:ind w:left="150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w w:val="118"/>
                          </w:rPr>
                          <w:t>  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w w:val="100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3" w:lineRule="exact"/>
                          <w:ind w:left="290" w:right="-111"/>
                          <w:jc w:val="left"/>
                          <w:tabs>
                            <w:tab w:pos="1260" w:val="left"/>
                          </w:tabs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75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75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3" w:lineRule="exact"/>
                          <w:ind w:left="40" w:right="-20"/>
                          <w:jc w:val="left"/>
                          <w:tabs>
                            <w:tab w:pos="920" w:val="left"/>
                          </w:tabs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36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tcW w:w="6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4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baad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227" w:right="-54"/>
                          <w:jc w:val="left"/>
                          <w:tabs>
                            <w:tab w:pos="116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Kay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3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ke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-19" w:right="-20"/>
                          <w:jc w:val="left"/>
                          <w:tabs>
                            <w:tab w:pos="84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rnay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kam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tcW w:w="6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89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348" w:right="-150"/>
                          <w:jc w:val="left"/>
                          <w:tabs>
                            <w:tab w:pos="130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  <w:position w:val="1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77" w:right="-20"/>
                          <w:jc w:val="left"/>
                          <w:tabs>
                            <w:tab w:pos="86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NN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6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46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after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337" w:right="-20"/>
                          <w:jc w:val="left"/>
                          <w:tabs>
                            <w:tab w:pos="122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  <w:position w:val="1"/>
                          </w:rPr>
                          <w:t>--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exact"/>
                          <w:ind w:left="42" w:right="-20"/>
                          <w:jc w:val="left"/>
                          <w:tabs>
                            <w:tab w:pos="80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ing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1"/>
                          </w:rPr>
                          <w:t>work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w w:val="11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w w:val="110"/>
        </w:rPr>
        <w:t>)</w:t>
      </w:r>
      <w:r>
        <w:rPr>
          <w:rFonts w:ascii="Segoe UI" w:hAnsi="Segoe UI" w:cs="Segoe UI" w:eastAsia="Segoe UI"/>
          <w:sz w:val="22"/>
          <w:szCs w:val="22"/>
          <w:color w:val="00000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536" w:right="1737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o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95" w:right="1361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After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doing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work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6" w:lineRule="exact"/>
        <w:ind w:left="2137" w:right="2001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w w:val="11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b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0"/>
        </w:rPr>
        <w:t>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29" w:lineRule="exact"/>
        <w:ind w:left="869" w:right="-20"/>
        <w:jc w:val="left"/>
        <w:tabs>
          <w:tab w:pos="2100" w:val="left"/>
          <w:tab w:pos="340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c'"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Y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36"/>
        </w:rPr>
        <w:t>�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5" w:lineRule="exact"/>
        <w:ind w:left="794" w:right="742"/>
        <w:jc w:val="center"/>
        <w:tabs>
          <w:tab w:pos="2000" w:val="left"/>
          <w:tab w:pos="326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kam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733" w:right="773"/>
        <w:jc w:val="center"/>
        <w:tabs>
          <w:tab w:pos="1980" w:val="left"/>
          <w:tab w:pos="330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KER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VB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NN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left="881" w:right="705"/>
        <w:jc w:val="center"/>
        <w:tabs>
          <w:tab w:pos="1860" w:val="left"/>
          <w:tab w:pos="3220" w:val="left"/>
        </w:tabs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--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Doing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work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44" w:after="0" w:line="240" w:lineRule="auto"/>
        <w:ind w:left="1428" w:right="1293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(After)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doing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work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38" w:right="1235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Give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food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needy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right="5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12: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(a)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Occurre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ce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ive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noun,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(b)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dropping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phrase.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case,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adjective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becomes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noun.”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frequent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errors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nd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6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her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open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like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proper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noun,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adjec-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tive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adverb.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Urdu,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clear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dis-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tinction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proper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noun.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pheno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enon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opp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also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quent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dropped,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adjective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that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(see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12).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biguity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rb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due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verbal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nouns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ex-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plained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above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(see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table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11).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8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4"/>
        </w:rPr>
        <w:t>Conclusion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7" w:lineRule="auto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paper,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probabilistic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technologies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tested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language.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goal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work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5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investigate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whether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general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uation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techn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ques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standard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used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results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clear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answer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this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question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positive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small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training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corpus,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all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taggers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showed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accurac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around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1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95%.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tool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4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8" w:lineRule="auto"/>
        <w:ind w:right="60"/>
        <w:jc w:val="both"/>
        <w:rPr>
          <w:rFonts w:ascii="Segoe UI" w:hAnsi="Segoe UI" w:cs="Segoe UI" w:eastAsia="Segoe UI"/>
          <w:sz w:val="18"/>
          <w:szCs w:val="18"/>
        </w:rPr>
      </w:pPr>
      <w:rPr/>
      <w:r>
        <w:rPr/>
        <w:pict>
          <v:group style="position:absolute;margin-left:306.149994pt;margin-top:-4.538588pt;width:144pt;height:.1pt;mso-position-horizontal-relative:page;mso-position-vertical-relative:paragraph;z-index:-1860" coordorigin="6123,-91" coordsize="2880,2">
            <v:shape style="position:absolute;left:6123;top:-91;width:2880;height:2" coordorigin="6123,-91" coordsize="2880,0" path="m6123,-91l9003,-91e" filled="f" stroked="t" strokeweight=".69995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2"/>
          <w:szCs w:val="12"/>
          <w:color w:val="231F20"/>
          <w:spacing w:val="0"/>
          <w:w w:val="100"/>
          <w:position w:val="8"/>
        </w:rPr>
        <w:t>8</w:t>
      </w:r>
      <w:r>
        <w:rPr>
          <w:rFonts w:ascii="Segoe UI" w:hAnsi="Segoe UI" w:cs="Segoe UI" w:eastAsia="Segoe UI"/>
          <w:sz w:val="12"/>
          <w:szCs w:val="12"/>
          <w:color w:val="231F20"/>
          <w:spacing w:val="0"/>
          <w:w w:val="100"/>
          <w:position w:val="8"/>
        </w:rPr>
        <w:t> </w:t>
      </w:r>
      <w:r>
        <w:rPr>
          <w:rFonts w:ascii="Segoe UI" w:hAnsi="Segoe UI" w:cs="Segoe UI" w:eastAsia="Segoe UI"/>
          <w:sz w:val="12"/>
          <w:szCs w:val="12"/>
          <w:color w:val="231F20"/>
          <w:spacing w:val="1"/>
          <w:w w:val="100"/>
          <w:position w:val="8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One</w:t>
      </w:r>
      <w:r>
        <w:rPr>
          <w:rFonts w:ascii="Segoe UI" w:hAnsi="Segoe UI" w:cs="Segoe UI" w:eastAsia="Segoe UI"/>
          <w:sz w:val="18"/>
          <w:szCs w:val="18"/>
          <w:color w:val="231F20"/>
          <w:spacing w:val="-1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0"/>
          <w:position w:val="0"/>
        </w:rPr>
        <w:t>possible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9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90"/>
          <w:position w:val="0"/>
        </w:rPr>
        <w:t>solution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9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to</w:t>
      </w:r>
      <w:r>
        <w:rPr>
          <w:rFonts w:ascii="Segoe UI" w:hAnsi="Segoe UI" w:cs="Segoe UI" w:eastAsia="Segoe UI"/>
          <w:sz w:val="18"/>
          <w:szCs w:val="18"/>
          <w:color w:val="231F20"/>
          <w:spacing w:val="-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this</w:t>
      </w:r>
      <w:r>
        <w:rPr>
          <w:rFonts w:ascii="Segoe UI" w:hAnsi="Segoe UI" w:cs="Segoe UI" w:eastAsia="Segoe UI"/>
          <w:sz w:val="18"/>
          <w:szCs w:val="18"/>
          <w:color w:val="231F20"/>
          <w:spacing w:val="-2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  <w:position w:val="0"/>
        </w:rPr>
        <w:t>problem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89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9"/>
          <w:position w:val="0"/>
        </w:rPr>
        <w:t>could</w:t>
      </w:r>
      <w:r>
        <w:rPr>
          <w:rFonts w:ascii="Segoe UI" w:hAnsi="Segoe UI" w:cs="Segoe UI" w:eastAsia="Segoe UI"/>
          <w:sz w:val="18"/>
          <w:szCs w:val="18"/>
          <w:color w:val="231F20"/>
          <w:spacing w:val="33"/>
          <w:w w:val="89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be</w:t>
      </w:r>
      <w:r>
        <w:rPr>
          <w:rFonts w:ascii="Segoe UI" w:hAnsi="Segoe UI" w:cs="Segoe UI" w:eastAsia="Segoe UI"/>
          <w:sz w:val="18"/>
          <w:szCs w:val="18"/>
          <w:color w:val="231F20"/>
          <w:spacing w:val="-9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to</w:t>
      </w:r>
      <w:r>
        <w:rPr>
          <w:rFonts w:ascii="Segoe UI" w:hAnsi="Segoe UI" w:cs="Segoe UI" w:eastAsia="Segoe UI"/>
          <w:sz w:val="18"/>
          <w:szCs w:val="18"/>
          <w:color w:val="231F20"/>
          <w:spacing w:val="-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intro-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duce</w:t>
      </w:r>
      <w:r>
        <w:rPr>
          <w:rFonts w:ascii="Segoe UI" w:hAnsi="Segoe UI" w:cs="Segoe UI" w:eastAsia="Segoe UI"/>
          <w:sz w:val="18"/>
          <w:szCs w:val="18"/>
          <w:color w:val="231F20"/>
          <w:spacing w:val="-19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15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separate</w:t>
      </w:r>
      <w:r>
        <w:rPr>
          <w:rFonts w:ascii="Segoe UI" w:hAnsi="Segoe UI" w:cs="Segoe UI" w:eastAsia="Segoe UI"/>
          <w:sz w:val="18"/>
          <w:szCs w:val="18"/>
          <w:color w:val="231F20"/>
          <w:spacing w:val="34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tag</w:t>
      </w:r>
      <w:r>
        <w:rPr>
          <w:rFonts w:ascii="Segoe UI" w:hAnsi="Segoe UI" w:cs="Segoe UI" w:eastAsia="Segoe UI"/>
          <w:sz w:val="18"/>
          <w:szCs w:val="18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for</w:t>
      </w:r>
      <w:r>
        <w:rPr>
          <w:rFonts w:ascii="Segoe UI" w:hAnsi="Segoe UI" w:cs="Segoe UI" w:eastAsia="Segoe UI"/>
          <w:sz w:val="18"/>
          <w:szCs w:val="18"/>
          <w:color w:val="231F20"/>
          <w:spacing w:val="12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verbal</w:t>
      </w:r>
      <w:r>
        <w:rPr>
          <w:rFonts w:ascii="Segoe UI" w:hAnsi="Segoe UI" w:cs="Segoe UI" w:eastAsia="Segoe UI"/>
          <w:sz w:val="18"/>
          <w:szCs w:val="18"/>
          <w:color w:val="231F20"/>
          <w:spacing w:val="-11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8"/>
          <w:position w:val="0"/>
        </w:rPr>
        <w:t>nouns</w:t>
      </w:r>
      <w:r>
        <w:rPr>
          <w:rFonts w:ascii="Segoe UI" w:hAnsi="Segoe UI" w:cs="Segoe UI" w:eastAsia="Segoe UI"/>
          <w:sz w:val="18"/>
          <w:szCs w:val="18"/>
          <w:color w:val="231F20"/>
          <w:spacing w:val="33"/>
          <w:w w:val="88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which</w:t>
      </w:r>
      <w:r>
        <w:rPr>
          <w:rFonts w:ascii="Segoe UI" w:hAnsi="Segoe UI" w:cs="Segoe UI" w:eastAsia="Segoe UI"/>
          <w:sz w:val="18"/>
          <w:szCs w:val="18"/>
          <w:color w:val="231F20"/>
          <w:spacing w:val="4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w</w:t>
      </w:r>
      <w:r>
        <w:rPr>
          <w:rFonts w:ascii="Segoe UI" w:hAnsi="Segoe UI" w:cs="Segoe UI" w:eastAsia="Segoe UI"/>
          <w:sz w:val="18"/>
          <w:szCs w:val="18"/>
          <w:color w:val="231F20"/>
          <w:spacing w:val="2"/>
          <w:w w:val="100"/>
          <w:position w:val="0"/>
        </w:rPr>
        <w:t>i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ll</w:t>
      </w:r>
      <w:r>
        <w:rPr>
          <w:rFonts w:ascii="Segoe UI" w:hAnsi="Segoe UI" w:cs="Segoe UI" w:eastAsia="Segoe UI"/>
          <w:sz w:val="18"/>
          <w:szCs w:val="18"/>
          <w:color w:val="231F20"/>
          <w:spacing w:val="45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certai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  <w:position w:val="0"/>
        </w:rPr>
        <w:t>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ly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remove</w:t>
      </w:r>
      <w:r>
        <w:rPr>
          <w:rFonts w:ascii="Segoe UI" w:hAnsi="Segoe UI" w:cs="Segoe UI" w:eastAsia="Segoe UI"/>
          <w:sz w:val="18"/>
          <w:szCs w:val="18"/>
          <w:color w:val="231F20"/>
          <w:spacing w:val="28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ambiguity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between</w:t>
      </w:r>
      <w:r>
        <w:rPr>
          <w:rFonts w:ascii="Segoe UI" w:hAnsi="Segoe UI" w:cs="Segoe UI" w:eastAsia="Segoe UI"/>
          <w:sz w:val="18"/>
          <w:szCs w:val="18"/>
          <w:color w:val="231F20"/>
          <w:spacing w:val="17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7"/>
          <w:position w:val="0"/>
        </w:rPr>
        <w:t>h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e</w:t>
      </w:r>
      <w:r>
        <w:rPr>
          <w:rFonts w:ascii="Segoe UI" w:hAnsi="Segoe UI" w:cs="Segoe UI" w:eastAsia="Segoe UI"/>
          <w:sz w:val="18"/>
          <w:szCs w:val="18"/>
          <w:color w:val="231F20"/>
          <w:spacing w:val="4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KER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9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tag</w:t>
      </w:r>
      <w:r>
        <w:rPr>
          <w:rFonts w:ascii="Segoe UI" w:hAnsi="Segoe UI" w:cs="Segoe UI" w:eastAsia="Segoe UI"/>
          <w:sz w:val="18"/>
          <w:szCs w:val="18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and</w:t>
      </w:r>
      <w:r>
        <w:rPr>
          <w:rFonts w:ascii="Segoe UI" w:hAnsi="Segoe UI" w:cs="Segoe UI" w:eastAsia="Segoe UI"/>
          <w:sz w:val="18"/>
          <w:szCs w:val="18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seman-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tic</w:t>
      </w:r>
      <w:r>
        <w:rPr>
          <w:rFonts w:ascii="Segoe UI" w:hAnsi="Segoe UI" w:cs="Segoe UI" w:eastAsia="Segoe UI"/>
          <w:sz w:val="18"/>
          <w:szCs w:val="18"/>
          <w:color w:val="231F20"/>
          <w:spacing w:val="42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  <w:position w:val="0"/>
        </w:rPr>
        <w:t>m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100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rker</w:t>
      </w:r>
      <w:r>
        <w:rPr>
          <w:rFonts w:ascii="Segoe UI" w:hAnsi="Segoe UI" w:cs="Segoe UI" w:eastAsia="Segoe UI"/>
          <w:sz w:val="18"/>
          <w:szCs w:val="18"/>
          <w:color w:val="231F20"/>
          <w:spacing w:val="1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18"/>
          <w:szCs w:val="18"/>
          <w:color w:val="231F20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reduce</w:t>
      </w:r>
      <w:r>
        <w:rPr>
          <w:rFonts w:ascii="Segoe UI" w:hAnsi="Segoe UI" w:cs="Segoe UI" w:eastAsia="Segoe UI"/>
          <w:sz w:val="18"/>
          <w:szCs w:val="18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the</w:t>
      </w:r>
      <w:r>
        <w:rPr>
          <w:rFonts w:ascii="Segoe UI" w:hAnsi="Segoe UI" w:cs="Segoe UI" w:eastAsia="Segoe UI"/>
          <w:sz w:val="18"/>
          <w:szCs w:val="18"/>
          <w:color w:val="231F20"/>
          <w:spacing w:val="13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18"/>
          <w:szCs w:val="18"/>
          <w:color w:val="231F20"/>
          <w:spacing w:val="-2"/>
          <w:w w:val="100"/>
          <w:position w:val="0"/>
        </w:rPr>
        <w:t>m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bigui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100"/>
          <w:position w:val="0"/>
        </w:rPr>
        <w:t>t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y</w:t>
      </w:r>
      <w:r>
        <w:rPr>
          <w:rFonts w:ascii="Segoe UI" w:hAnsi="Segoe UI" w:cs="Segoe UI" w:eastAsia="Segoe UI"/>
          <w:sz w:val="18"/>
          <w:szCs w:val="18"/>
          <w:color w:val="231F20"/>
          <w:spacing w:val="-18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b</w:t>
      </w:r>
      <w:r>
        <w:rPr>
          <w:rFonts w:ascii="Segoe UI" w:hAnsi="Segoe UI" w:cs="Segoe UI" w:eastAsia="Segoe UI"/>
          <w:sz w:val="18"/>
          <w:szCs w:val="18"/>
          <w:color w:val="231F20"/>
          <w:spacing w:val="-1"/>
          <w:w w:val="87"/>
          <w:position w:val="0"/>
        </w:rPr>
        <w:t>e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tween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17"/>
          <w:w w:val="87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verb</w:t>
      </w:r>
      <w:r>
        <w:rPr>
          <w:rFonts w:ascii="Segoe UI" w:hAnsi="Segoe UI" w:cs="Segoe UI" w:eastAsia="Segoe UI"/>
          <w:sz w:val="18"/>
          <w:szCs w:val="18"/>
          <w:color w:val="231F20"/>
          <w:spacing w:val="2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8"/>
          <w:szCs w:val="18"/>
          <w:color w:val="231F20"/>
          <w:spacing w:val="0"/>
          <w:w w:val="100"/>
          <w:position w:val="0"/>
        </w:rPr>
        <w:t>noun.</w:t>
      </w:r>
      <w:r>
        <w:rPr>
          <w:rFonts w:ascii="Segoe UI" w:hAnsi="Segoe UI" w:cs="Segoe UI" w:eastAsia="Segoe UI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4488" w:space="335"/>
            <w:col w:w="4497"/>
          </w:cols>
        </w:sectPr>
      </w:pPr>
      <w:rPr/>
    </w:p>
    <w:p>
      <w:pPr>
        <w:spacing w:before="97" w:after="0" w:line="207" w:lineRule="auto"/>
        <w:ind w:left="159" w:right="481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919983pt;margin-top:4.904284pt;width:225.030085pt;height:589.301045pt;mso-position-horizontal-relative:page;mso-position-vertical-relative:paragraph;z-index:-185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Aspectual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xiliary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(AA)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77" w:after="0" w:line="134" w:lineRule="exact"/>
                          <w:ind w:left="1032" w:right="1127"/>
                          <w:jc w:val="center"/>
                          <w:rPr>
                            <w:rFonts w:ascii="Segoe UI" w:hAnsi="Segoe UI" w:cs="Segoe UI" w:eastAsia="Segoe UI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14"/>
                            <w:szCs w:val="14"/>
                            <w:color w:val="231F20"/>
                            <w:spacing w:val="1"/>
                            <w:w w:val="93"/>
                            <w:position w:val="-4"/>
                          </w:rPr>
                          <w:t>10</w:t>
                        </w:r>
                        <w:r>
                          <w:rPr>
                            <w:rFonts w:ascii="Segoe UI" w:hAnsi="Segoe UI" w:cs="Segoe UI" w:eastAsia="Segoe UI"/>
                            <w:sz w:val="14"/>
                            <w:szCs w:val="14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72" w:lineRule="exact"/>
                          <w:ind w:left="120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41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7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93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  <w:position w:val="2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0"/>
                            <w:w w:val="138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2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7"/>
                            <w:w w:val="100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1"/>
                            <w:position w:val="2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61"/>
                            <w:position w:val="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1"/>
                            <w:position w:val="2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Tense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auxiliary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2"/>
                          </w:rPr>
                          <w:t>(TA)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470" w:right="99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0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56"/>
                          </w:rPr>
                          <w:t>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(are)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60"/>
                          </w:rPr>
                          <w:t>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6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6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(is)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627" w:right="101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(were)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c'",..: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7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8"/>
                          </w:rPr>
                          <w:t>(was)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768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18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Adjective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(ADJ)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right="80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7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7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8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30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86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7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(cruel)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1.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right="136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25"/>
                          </w:rPr>
                          <w:t>}Jj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25"/>
                          </w:rPr>
                          <w:t>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0"/>
                          </w:rPr>
                          <w:t>""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(beautiful)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right="137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7"/>
                          </w:rPr>
                          <w:t>(weak)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Adverb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(ADV)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2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2"/>
                          </w:rPr>
                          <w:t>�'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8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(ver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1"/>
                          </w:rPr>
                          <w:t>�t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48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(ver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20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769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18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Quantifier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2"/>
                          </w:rPr>
                          <w:t>(Q)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1" w:after="0" w:line="252" w:lineRule="exact"/>
                          <w:ind w:left="507" w:right="83" w:firstLine="-119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(all)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36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3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8"/>
                            <w:w w:val="3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65"/>
                          </w:rPr>
                          <w:t>"".:'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6"/>
                            <w:w w:val="6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(so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1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30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3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(this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2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81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81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ch)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5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2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6"/>
                          </w:rPr>
                          <w:t>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2" w:lineRule="exact"/>
                          <w:ind w:right="136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(total)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Cardinal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(CA)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right="127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2"/>
                          </w:rPr>
                          <w:t>u-.: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2"/>
                            <w:w w:val="7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(two)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(one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233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right="81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(three)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Ordinal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4"/>
                          </w:rPr>
                          <w:t>(OR)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89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5"/>
                          </w:rPr>
                          <w:t>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(first)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4t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426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(last)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LY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4"/>
                          </w:rPr>
                          <w:t>\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3"/>
                            <w:w w:val="5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(second)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Fractional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(FR)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51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(one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6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ourth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21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,..:’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419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(two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9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and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9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half)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6"/>
                          </w:rPr>
                          <w:t>A:3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Multiplicative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(MUL)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right="81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(two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42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42"/>
                          </w:rPr>
                          <w:t>  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4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(times)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42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right="82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times)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Measuring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unit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(U)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509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(kilo)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3"/>
                          </w:rPr>
                          <w:t>’,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Coordinating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(CC)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91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(or)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(and)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9"/>
                          </w:rPr>
                          <w:t>}J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Subord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9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nating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(SC)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5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1"/>
                          </w:rPr>
                          <w:t>(because)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4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’-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,(that)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Intensifier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4"/>
                          </w:rPr>
                          <w:t>(I)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42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1"/>
                          </w:rPr>
                          <w:t>’.: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79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7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7"/>
                          </w:rPr>
                          <w:t>Adjectival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9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particle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58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(like)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5"/>
                          </w:rPr>
                          <w:t>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8"/>
                          </w:rPr>
                          <w:t>KER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right="167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'c'"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Pre-title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9"/>
                          </w:rPr>
                          <w:t>(PRT)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286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3"/>
                          </w:rPr>
                          <w:t>(Mr.)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2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-..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3"/>
                          </w:rPr>
                          <w:t>(Mr.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3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76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25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Post-title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4"/>
                          </w:rPr>
                          <w:t>(POT)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87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3"/>
                          </w:rPr>
                          <w:t>(Mr.)�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9"/>
                          </w:rPr>
                          <w:t>..,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21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Case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marker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4"/>
                          </w:rPr>
                          <w:t>(P)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4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"/>
                            <w:w w:val="7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6"/>
                            <w:w w:val="15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2"/>
                            <w:w w:val="15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3"/>
                            <w:w w:val="15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51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76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2"/>
                            <w:w w:val="14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,.: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6"/>
                            <w:w w:val="14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6"/>
                            <w:w w:val="14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2"/>
                            <w:w w:val="14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-..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SE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(SE)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right="80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c'""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6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WALA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0"/>
                          </w:rPr>
                          <w:t>(WALA)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6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9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c'"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7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79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2"/>
                            <w:w w:val="17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''i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081" w:type="dxa"/>
                        <w:tcBorders>
                          <w:top w:val="single" w:sz="4.6396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Negation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6"/>
                          </w:rPr>
                          <w:t>(NEG)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6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757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[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2"/>
                          </w:rPr>
                          <w:t>(not/no)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2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4"/>
                            <w:w w:val="8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2"/>
                          </w:rPr>
                          <w:t>-t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8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4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1"/>
                            <w:w w:val="12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4"/>
                          </w:rPr>
                          <w:t>]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Interjection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(INT)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441" w:right="-20"/>
                          <w:jc w:val="left"/>
                          <w:tabs>
                            <w:tab w:pos="90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'.&amp;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1"/>
                          </w:rPr>
                          <w:t>..: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"/>
                            <w:w w:val="8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5"/>
                          </w:rPr>
                          <w:t>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7"/>
                            <w:w w:val="13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(hurrah)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4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4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345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4"/>
                          </w:rPr>
                          <w:t>(Good)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0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Question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word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1"/>
                          </w:rPr>
                          <w:t>(QW)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left="349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(wh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u’-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60"/>
                          </w:rPr>
                          <w:t>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36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Sentence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k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3"/>
                          </w:rPr>
                          <w:t>(SM)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36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right="81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0"/>
                          </w:rPr>
                          <w:t>‘.’,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3"/>
                            <w:w w:val="13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45"/>
                          </w:rPr>
                          <w:t>‘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8"/>
                          </w:rPr>
                          <w:t>?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5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081" w:type="dxa"/>
                        <w:tcBorders>
                          <w:top w:val="single" w:sz="4.63936" w:space="0" w:color="231F20"/>
                          <w:bottom w:val="single" w:sz="4.6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Phrase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0"/>
                          </w:rPr>
                          <w:t>marker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8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2"/>
                          </w:rPr>
                          <w:t>(PM)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36" w:space="0" w:color="231F20"/>
                          <w:bottom w:val="single" w:sz="4.6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2" w:lineRule="exact"/>
                          <w:ind w:right="81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5"/>
                          </w:rPr>
                          <w:t>‘,’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5"/>
                            <w:w w:val="13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9"/>
                          </w:rPr>
                          <w:t>‘;’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" w:space="0" w:color="231F20"/>
                          <w:bottom w:val="single" w:sz="4.6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12"/>
                          </w:rPr>
                          <w:t>DATE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" w:space="0" w:color="231F20"/>
                          <w:bottom w:val="single" w:sz="4.640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29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4"/>
                          </w:rPr>
                          <w:t>200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7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1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99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138" w:hRule="exact"/>
                    </w:trPr>
                    <w:tc>
                      <w:tcPr>
                        <w:tcW w:w="4474" w:type="dxa"/>
                        <w:gridSpan w:val="2"/>
                        <w:tcBorders>
                          <w:top w:val="single" w:sz="4.640" w:space="0" w:color="231F20"/>
                          <w:bottom w:val="single" w:sz="4.64008" w:space="0" w:color="231F20"/>
                          <w:left w:val="single" w:sz="4.64008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Expression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9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(Exp):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Any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w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or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2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2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2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bol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1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which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is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not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3"/>
                            <w:w w:val="8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handl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6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7"/>
                            <w:w w:val="8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in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the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7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tag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5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et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7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will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be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ca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86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ered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2"/>
                            <w:w w:val="8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un-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102" w:right="-20"/>
                          <w:jc w:val="left"/>
                          <w:tabs>
                            <w:tab w:pos="168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der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expressi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It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can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be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89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thematical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7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7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</w:rPr>
                          <w:t>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bols,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3"/>
                          </w:rPr>
                          <w:t>digits,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etc.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biguating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kno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2"/>
        </w:rPr>
        <w:t>RF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shows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best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accuracy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cting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tags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unknown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4"/>
        </w:rPr>
        <w:t>Appendices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7" w:lineRule="auto"/>
        <w:ind w:left="213" w:right="4870" w:firstLine="-54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Urdu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speech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6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6"/>
        </w:rPr>
        <w:t>Following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6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6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lete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list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5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du.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occurrences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39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mapped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same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translation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English.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are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reasons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that,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have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different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case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or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there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no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significant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eani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difference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between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words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can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described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dif-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ferent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English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translations.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4863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719002pt;margin-top:-397.536377pt;width:225.03108pt;height:451.541pt;mso-position-horizontal-relative:page;mso-position-vertical-relative:paragraph;z-index:-185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63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Tag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4032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1" w:lineRule="exact"/>
                          <w:ind w:left="10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Exa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ple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769" w:hRule="exact"/>
                    </w:trPr>
                    <w:tc>
                      <w:tcPr>
                        <w:tcW w:w="2081" w:type="dxa"/>
                        <w:tcBorders>
                          <w:top w:val="single" w:sz="4.64032" w:space="0" w:color="231F20"/>
                          <w:bottom w:val="single" w:sz="4.63936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5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54" w:lineRule="exact"/>
                          <w:ind w:left="102" w:right="101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Personal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8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demonstra-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4"/>
                          </w:rPr>
                          <w:t>(PD)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32" w:space="0" w:color="231F20"/>
                          <w:bottom w:val="single" w:sz="4.63936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1" w:after="0" w:line="202" w:lineRule="auto"/>
                          <w:ind w:left="614" w:right="82" w:firstLine="-196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::l\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8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(you)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r.: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5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5"/>
                          </w:rPr>
                          <w:t>oJ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0"/>
                            <w:w w:val="7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(this)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(yo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14"/>
                            <w:szCs w:val="14"/>
                            <w:color w:val="231F20"/>
                            <w:spacing w:val="1"/>
                            <w:w w:val="93"/>
                            <w:position w:val="10"/>
                          </w:rPr>
                          <w:t>9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0"/>
                            <w:position w:val="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0"/>
                            <w:position w:val="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  <w:position w:val="0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7"/>
                            <w:w w:val="83"/>
                            <w:position w:val="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3"/>
                            <w:position w:val="0"/>
                          </w:rPr>
                          <w:t>U"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3"/>
                            <w:w w:val="83"/>
                            <w:position w:val="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  <w:position w:val="0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  <w:position w:val="0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2081" w:type="dxa"/>
                        <w:tcBorders>
                          <w:top w:val="single" w:sz="4.63936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Relative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demonstra-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(RD)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36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633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1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2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8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35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u’t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Kaf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de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onstrative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(KD)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82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21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7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6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(whose)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135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eone)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4" w:lineRule="exact"/>
                          <w:ind w:left="102" w:right="77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Adverbial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de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87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onstr-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ative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(AD)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40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(then)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0"/>
                          </w:rPr>
                          <w:t>�.: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3"/>
                            <w:w w:val="7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(now)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32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(here)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(here)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4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YA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5" w:after="0" w:line="140" w:lineRule="exact"/>
                          <w:jc w:val="left"/>
                          <w:rPr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9"/>
                          </w:rPr>
                          <w:t>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8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(NN)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8" w:lineRule="exact"/>
                          <w:ind w:left="18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(earth)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u-..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(ship)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85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(bo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5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0"/>
                            <w:w w:val="16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5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2" w:lineRule="exact"/>
                          <w:ind w:left="313" w:right="46"/>
                          <w:jc w:val="center"/>
                          <w:tabs>
                            <w:tab w:pos="150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(inside)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1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(above)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65" w:right="46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(like)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3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3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6"/>
                          </w:rPr>
                          <w:t>;.b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(with)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5"/>
                          </w:rPr>
                          <w:t>�-"""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Proper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5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1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9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64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(Ge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804" w:right="-20"/>
                          <w:jc w:val="left"/>
                          <w:tabs>
                            <w:tab w:pos="1900" w:val="left"/>
                          </w:tabs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5"/>
                          </w:rPr>
                          <w:t>(Pakistan)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71"/>
                          </w:rPr>
                          <w:t>.:...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769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Personal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pronoun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2"/>
                          </w:rPr>
                          <w:t>(PP)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27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1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3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ou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1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4"/>
                          </w:rPr>
                          <w:t>r.: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(I)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-..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3" w:lineRule="exact"/>
                          <w:ind w:left="48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5"/>
                          </w:rPr>
                          <w:t>oJ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0"/>
                            <w:w w:val="7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6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6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6"/>
                          </w:rPr>
                          <w:t>ou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::l\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164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(he)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U"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8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(he)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Reflexive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pronoun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(RP)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8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810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::l\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"/>
                            <w:w w:val="8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self)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8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479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self)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Relative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pronoun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0"/>
                          </w:rPr>
                          <w:t>(REP)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68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1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2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8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35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(that)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u’t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4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Adverbial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pronoun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(AD)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4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401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1"/>
                          </w:rPr>
                          <w:t>(then)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0"/>
                          </w:rPr>
                          <w:t>�.: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3"/>
                            <w:w w:val="7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6"/>
                          </w:rPr>
                          <w:t>(now)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9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47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32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(here)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9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t'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(here)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44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5"/>
                          </w:rPr>
                          <w:t>YA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39440" w:space="0" w:color="231F20"/>
                          <w:bottom w:val="single" w:sz="4.6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Kaf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7"/>
                          </w:rPr>
                          <w:t>pronoun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87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(KP)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39440" w:space="0" w:color="231F20"/>
                          <w:bottom w:val="single" w:sz="4.6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856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21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7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3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56"/>
                            <w:w w:val="16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(who)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88"/>
                          </w:rPr>
                          <w:t>’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48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8"/>
                          </w:rPr>
                          <w:t>(which)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6"/>
                            <w:w w:val="9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3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2"/>
                          </w:rPr>
                          <w:t>(s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92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eone)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" w:space="0" w:color="231F20"/>
                          <w:bottom w:val="single" w:sz="4.6404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Adverbial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kaf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pro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1"/>
                          </w:rPr>
                          <w:t>(AKP)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" w:space="0" w:color="231F20"/>
                          <w:bottom w:val="single" w:sz="4.6404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705" w:right="199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6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5"/>
                            <w:w w:val="7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(where)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8"/>
                          </w:rPr>
                          <w:t>YA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551" w:right="101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(how)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3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3"/>
                          </w:rPr>
                          <w:t>...-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73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73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4"/>
                          </w:rPr>
                          <w:t>(when)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081" w:type="dxa"/>
                        <w:tcBorders>
                          <w:top w:val="single" w:sz="4.64048" w:space="0" w:color="231F20"/>
                          <w:bottom w:val="single" w:sz="4.640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Genitive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reflexive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7" w:lineRule="exact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8"/>
                          </w:rPr>
                          <w:t>(GR)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48" w:space="0" w:color="231F20"/>
                          <w:bottom w:val="single" w:sz="4.640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right="128"/>
                          <w:jc w:val="righ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w w:val="95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3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2081" w:type="dxa"/>
                        <w:tcBorders>
                          <w:top w:val="single" w:sz="4.640" w:space="0" w:color="231F20"/>
                          <w:bottom w:val="single" w:sz="4.64008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90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Genitives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7"/>
                          </w:rPr>
                          <w:t>(G)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" w:space="0" w:color="231F20"/>
                          <w:bottom w:val="single" w:sz="4.64008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7" w:lineRule="exact"/>
                          <w:ind w:left="127" w:right="45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1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7"/>
                            <w:w w:val="16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62"/>
                          </w:rPr>
                          <w:t>,."".: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8"/>
                            <w:w w:val="6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38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76"/>
                          </w:rPr>
                          <w:t>-..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6" w:lineRule="exact"/>
                          <w:ind w:left="359" w:right="100"/>
                          <w:jc w:val="center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100"/>
                          </w:rPr>
                          <w:t>(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our)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1"/>
                            <w:w w:val="8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"/>
                            <w:w w:val="58"/>
                          </w:rPr>
                          <w:t>-.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8"/>
                          </w:rPr>
                          <w:t>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(our)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61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48"/>
                            <w:w w:val="16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0"/>
                          </w:rPr>
                          <w:t>""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17" w:hRule="exact"/>
                    </w:trPr>
                    <w:tc>
                      <w:tcPr>
                        <w:tcW w:w="2081" w:type="dxa"/>
                        <w:tcBorders>
                          <w:top w:val="single" w:sz="4.64008" w:space="0" w:color="231F20"/>
                          <w:bottom w:val="single" w:sz="4.63936" w:space="0" w:color="231F20"/>
                          <w:left w:val="single" w:sz="4.640" w:space="0" w:color="231F20"/>
                          <w:right w:val="single" w:sz="4.639840" w:space="0" w:color="231F20"/>
                        </w:tcBorders>
                      </w:tcPr>
                      <w:p>
                        <w:pPr>
                          <w:spacing w:before="91" w:after="0" w:line="240" w:lineRule="auto"/>
                          <w:ind w:left="102" w:right="-20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95"/>
                          </w:rPr>
                          <w:t>Verb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14"/>
                          </w:rPr>
                          <w:t>(VB)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.64008" w:space="0" w:color="231F20"/>
                          <w:bottom w:val="single" w:sz="4.63936" w:space="0" w:color="231F20"/>
                          <w:left w:val="single" w:sz="4.639840" w:space="0" w:color="231F20"/>
                          <w:right w:val="single" w:sz="4.64032" w:space="0" w:color="231F20"/>
                        </w:tcBorders>
                      </w:tcPr>
                      <w:p>
                        <w:pPr>
                          <w:spacing w:before="0" w:after="0" w:line="254" w:lineRule="exact"/>
                          <w:ind w:left="687" w:right="76" w:firstLine="-502"/>
                          <w:jc w:val="left"/>
                          <w:rPr>
                            <w:rFonts w:ascii="Segoe UI" w:hAnsi="Segoe UI" w:cs="Segoe UI" w:eastAsia="Segoe U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(eat)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6"/>
                          </w:rPr>
                          <w:t>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5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9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(write)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2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8"/>
                          </w:rPr>
                          <w:t>,.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2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(do)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38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-28"/>
                            <w:w w:val="13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100"/>
                          </w:rPr>
                          <w:t>(go)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1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231F20"/>
                            <w:spacing w:val="0"/>
                            <w:w w:val="56"/>
                          </w:rPr>
                          <w:t>.:</w:t>
                        </w:r>
                        <w:r>
                          <w:rPr>
                            <w:rFonts w:ascii="Segoe UI" w:hAnsi="Segoe UI" w:cs="Segoe UI" w:eastAsia="Segoe U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13: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Tagset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Urdu”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469" w:top="1300" w:bottom="660" w:left="1260" w:right="1240"/>
          <w:pgSz w:w="11920" w:h="16840"/>
        </w:sectPr>
      </w:pPr>
      <w:rPr/>
    </w:p>
    <w:p>
      <w:pPr>
        <w:spacing w:before="58" w:after="0" w:line="184" w:lineRule="exact"/>
        <w:ind w:left="159" w:right="-52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/>
        <w:pict>
          <v:group style="position:absolute;margin-left:70.948997pt;margin-top:-2.460203pt;width:144pt;height:.1pt;mso-position-horizontal-relative:page;mso-position-vertical-relative:paragraph;z-index:-1857" coordorigin="1419,-49" coordsize="2880,2">
            <v:shape style="position:absolute;left:1419;top:-49;width:2880;height:2" coordorigin="1419,-49" coordsize="2880,0" path="m1419,-49l4299,-49e" filled="f" stroked="t" strokeweight=".70001pt" strokecolor="#231F20">
              <v:path arrowok="t"/>
            </v:shape>
          </v:group>
          <w10:wrap type="none"/>
        </w:pict>
      </w:r>
      <w:r>
        <w:rPr/>
        <w:pict>
          <v:group style="position:absolute;margin-left:306.149994pt;margin-top:-2.460203pt;width:144pt;height:.1pt;mso-position-horizontal-relative:page;mso-position-vertical-relative:paragraph;z-index:-1856" coordorigin="6123,-49" coordsize="2880,2">
            <v:shape style="position:absolute;left:6123;top:-49;width:2880;height:2" coordorigin="6123,-49" coordsize="2880,0" path="m6123,-49l9003,-49e" filled="f" stroked="t" strokeweight=".70001pt" strokecolor="#231F20">
              <v:path arrowok="t"/>
            </v:shape>
          </v:group>
          <w10:wrap type="none"/>
        </w:pict>
      </w:r>
      <w:r>
        <w:rPr>
          <w:rFonts w:ascii="Segoe UI" w:hAnsi="Segoe UI" w:cs="Segoe UI" w:eastAsia="Segoe UI"/>
          <w:sz w:val="10"/>
          <w:szCs w:val="10"/>
          <w:color w:val="231F20"/>
          <w:spacing w:val="0"/>
          <w:w w:val="100"/>
          <w:position w:val="7"/>
        </w:rPr>
        <w:t>9</w:t>
      </w:r>
      <w:r>
        <w:rPr>
          <w:rFonts w:ascii="Segoe UI" w:hAnsi="Segoe UI" w:cs="Segoe UI" w:eastAsia="Segoe UI"/>
          <w:sz w:val="10"/>
          <w:szCs w:val="10"/>
          <w:color w:val="231F20"/>
          <w:spacing w:val="9"/>
          <w:w w:val="100"/>
          <w:position w:val="7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Polite</w:t>
      </w:r>
      <w:r>
        <w:rPr>
          <w:rFonts w:ascii="Segoe UI" w:hAnsi="Segoe UI" w:cs="Segoe UI" w:eastAsia="Segoe UI"/>
          <w:sz w:val="16"/>
          <w:szCs w:val="16"/>
          <w:color w:val="231F20"/>
          <w:spacing w:val="3"/>
          <w:w w:val="92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form</w:t>
      </w:r>
      <w:r>
        <w:rPr>
          <w:rFonts w:ascii="Segoe UI" w:hAnsi="Segoe UI" w:cs="Segoe UI" w:eastAsia="Segoe UI"/>
          <w:sz w:val="16"/>
          <w:szCs w:val="16"/>
          <w:color w:val="231F20"/>
          <w:spacing w:val="-6"/>
          <w:w w:val="92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Segoe UI" w:hAnsi="Segoe UI" w:cs="Segoe UI" w:eastAsia="Segoe UI"/>
          <w:sz w:val="16"/>
          <w:szCs w:val="16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3"/>
          <w:position w:val="0"/>
        </w:rPr>
        <w:t>you</w:t>
      </w:r>
      <w:r>
        <w:rPr>
          <w:rFonts w:ascii="Segoe UI" w:hAnsi="Segoe UI" w:cs="Segoe UI" w:eastAsia="Segoe UI"/>
          <w:sz w:val="16"/>
          <w:szCs w:val="16"/>
          <w:color w:val="231F20"/>
          <w:spacing w:val="-4"/>
          <w:w w:val="93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3"/>
          <w:position w:val="0"/>
        </w:rPr>
        <w:t>which</w:t>
      </w:r>
      <w:r>
        <w:rPr>
          <w:rFonts w:ascii="Segoe UI" w:hAnsi="Segoe UI" w:cs="Segoe UI" w:eastAsia="Segoe UI"/>
          <w:sz w:val="16"/>
          <w:szCs w:val="16"/>
          <w:color w:val="231F20"/>
          <w:spacing w:val="7"/>
          <w:w w:val="93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Segoe UI" w:hAnsi="Segoe UI" w:cs="Segoe UI" w:eastAsia="Segoe UI"/>
          <w:sz w:val="16"/>
          <w:szCs w:val="16"/>
          <w:color w:val="231F20"/>
          <w:spacing w:val="-5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used</w:t>
      </w:r>
      <w:r>
        <w:rPr>
          <w:rFonts w:ascii="Segoe UI" w:hAnsi="Segoe UI" w:cs="Segoe UI" w:eastAsia="Segoe UI"/>
          <w:sz w:val="16"/>
          <w:szCs w:val="16"/>
          <w:color w:val="231F20"/>
          <w:spacing w:val="-11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while</w:t>
      </w:r>
      <w:r>
        <w:rPr>
          <w:rFonts w:ascii="Segoe UI" w:hAnsi="Segoe UI" w:cs="Segoe UI" w:eastAsia="Segoe UI"/>
          <w:sz w:val="16"/>
          <w:szCs w:val="16"/>
          <w:color w:val="231F20"/>
          <w:spacing w:val="22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talking</w:t>
      </w:r>
      <w:r>
        <w:rPr>
          <w:rFonts w:ascii="Segoe UI" w:hAnsi="Segoe UI" w:cs="Segoe UI" w:eastAsia="Segoe UI"/>
          <w:sz w:val="16"/>
          <w:szCs w:val="16"/>
          <w:color w:val="231F20"/>
          <w:spacing w:val="10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with</w:t>
      </w:r>
      <w:r>
        <w:rPr>
          <w:rFonts w:ascii="Segoe UI" w:hAnsi="Segoe UI" w:cs="Segoe UI" w:eastAsia="Segoe UI"/>
          <w:sz w:val="16"/>
          <w:szCs w:val="16"/>
          <w:color w:val="231F20"/>
          <w:spacing w:val="12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the</w:t>
      </w:r>
      <w:r>
        <w:rPr>
          <w:rFonts w:ascii="Segoe UI" w:hAnsi="Segoe UI" w:cs="Segoe UI" w:eastAsia="Segoe UI"/>
          <w:sz w:val="16"/>
          <w:szCs w:val="16"/>
          <w:color w:val="231F20"/>
          <w:spacing w:val="-10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0"/>
          <w:position w:val="0"/>
        </w:rPr>
        <w:t>elders</w:t>
      </w:r>
      <w:r>
        <w:rPr>
          <w:rFonts w:ascii="Segoe UI" w:hAnsi="Segoe UI" w:cs="Segoe UI" w:eastAsia="Segoe UI"/>
          <w:sz w:val="16"/>
          <w:szCs w:val="16"/>
          <w:color w:val="231F20"/>
          <w:spacing w:val="-4"/>
          <w:w w:val="9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9"/>
          <w:position w:val="0"/>
        </w:rPr>
        <w:t>with</w:t>
      </w:r>
      <w:r>
        <w:rPr>
          <w:rFonts w:ascii="Segoe UI" w:hAnsi="Segoe UI" w:cs="Segoe UI" w:eastAsia="Segoe UI"/>
          <w:sz w:val="16"/>
          <w:szCs w:val="16"/>
          <w:color w:val="231F20"/>
          <w:spacing w:val="16"/>
          <w:w w:val="89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9"/>
          <w:position w:val="0"/>
        </w:rPr>
        <w:t>the</w:t>
      </w:r>
      <w:r>
        <w:rPr>
          <w:rFonts w:ascii="Segoe UI" w:hAnsi="Segoe UI" w:cs="Segoe UI" w:eastAsia="Segoe UI"/>
          <w:sz w:val="16"/>
          <w:szCs w:val="16"/>
          <w:color w:val="231F20"/>
          <w:spacing w:val="-8"/>
          <w:w w:val="89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strangers</w:t>
      </w:r>
      <w:r>
        <w:rPr>
          <w:rFonts w:ascii="Segoe UI" w:hAnsi="Segoe UI" w:cs="Segoe UI" w:eastAsia="Segoe UI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8" w:after="0" w:line="184" w:lineRule="exact"/>
        <w:ind w:right="319"/>
        <w:jc w:val="left"/>
        <w:rPr>
          <w:rFonts w:ascii="Segoe UI" w:hAnsi="Segoe UI" w:cs="Segoe UI" w:eastAsia="Segoe UI"/>
          <w:sz w:val="16"/>
          <w:szCs w:val="16"/>
        </w:rPr>
      </w:pPr>
      <w:rPr/>
      <w:r>
        <w:rPr/>
        <w:br w:type="column"/>
      </w:r>
      <w:r>
        <w:rPr>
          <w:rFonts w:ascii="Segoe UI" w:hAnsi="Segoe UI" w:cs="Segoe UI" w:eastAsia="Segoe UI"/>
          <w:sz w:val="10"/>
          <w:szCs w:val="10"/>
          <w:color w:val="231F20"/>
          <w:spacing w:val="1"/>
          <w:w w:val="100"/>
          <w:position w:val="7"/>
        </w:rPr>
        <w:t>1</w:t>
      </w:r>
      <w:r>
        <w:rPr>
          <w:rFonts w:ascii="Segoe UI" w:hAnsi="Segoe UI" w:cs="Segoe UI" w:eastAsia="Segoe UI"/>
          <w:sz w:val="10"/>
          <w:szCs w:val="10"/>
          <w:color w:val="231F20"/>
          <w:spacing w:val="0"/>
          <w:w w:val="100"/>
          <w:position w:val="7"/>
        </w:rPr>
        <w:t>0</w:t>
      </w:r>
      <w:r>
        <w:rPr>
          <w:rFonts w:ascii="Segoe UI" w:hAnsi="Segoe UI" w:cs="Segoe UI" w:eastAsia="Segoe UI"/>
          <w:sz w:val="10"/>
          <w:szCs w:val="10"/>
          <w:color w:val="231F20"/>
          <w:spacing w:val="4"/>
          <w:w w:val="100"/>
          <w:position w:val="7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They</w:t>
      </w:r>
      <w:r>
        <w:rPr>
          <w:rFonts w:ascii="Segoe UI" w:hAnsi="Segoe UI" w:cs="Segoe UI" w:eastAsia="Segoe UI"/>
          <w:sz w:val="16"/>
          <w:szCs w:val="16"/>
          <w:color w:val="231F20"/>
          <w:spacing w:val="-14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alw</w:t>
      </w:r>
      <w:r>
        <w:rPr>
          <w:rFonts w:ascii="Segoe UI" w:hAnsi="Segoe UI" w:cs="Segoe UI" w:eastAsia="Segoe UI"/>
          <w:sz w:val="16"/>
          <w:szCs w:val="16"/>
          <w:color w:val="231F20"/>
          <w:spacing w:val="1"/>
          <w:w w:val="92"/>
          <w:position w:val="0"/>
        </w:rPr>
        <w:t>a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ys</w:t>
      </w:r>
      <w:r>
        <w:rPr>
          <w:rFonts w:ascii="Segoe UI" w:hAnsi="Segoe UI" w:cs="Segoe UI" w:eastAsia="Segoe UI"/>
          <w:sz w:val="16"/>
          <w:szCs w:val="16"/>
          <w:color w:val="231F20"/>
          <w:spacing w:val="13"/>
          <w:w w:val="92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occ</w:t>
      </w:r>
      <w:r>
        <w:rPr>
          <w:rFonts w:ascii="Segoe UI" w:hAnsi="Segoe UI" w:cs="Segoe UI" w:eastAsia="Segoe UI"/>
          <w:sz w:val="16"/>
          <w:szCs w:val="16"/>
          <w:color w:val="231F20"/>
          <w:spacing w:val="2"/>
          <w:w w:val="92"/>
          <w:position w:val="0"/>
        </w:rPr>
        <w:t>u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r</w:t>
      </w:r>
      <w:r>
        <w:rPr>
          <w:rFonts w:ascii="Segoe UI" w:hAnsi="Segoe UI" w:cs="Segoe UI" w:eastAsia="Segoe UI"/>
          <w:sz w:val="16"/>
          <w:szCs w:val="16"/>
          <w:color w:val="231F20"/>
          <w:spacing w:val="-5"/>
          <w:w w:val="92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92"/>
          <w:position w:val="0"/>
        </w:rPr>
        <w:t>with</w:t>
      </w:r>
      <w:r>
        <w:rPr>
          <w:rFonts w:ascii="Segoe UI" w:hAnsi="Segoe UI" w:cs="Segoe UI" w:eastAsia="Segoe UI"/>
          <w:sz w:val="16"/>
          <w:szCs w:val="16"/>
          <w:color w:val="231F20"/>
          <w:spacing w:val="5"/>
          <w:w w:val="92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Segoe UI" w:hAnsi="Segoe UI" w:cs="Segoe UI" w:eastAsia="Segoe UI"/>
          <w:sz w:val="16"/>
          <w:szCs w:val="16"/>
          <w:color w:val="231F20"/>
          <w:spacing w:val="-15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verb</w:t>
      </w:r>
      <w:r>
        <w:rPr>
          <w:rFonts w:ascii="Segoe UI" w:hAnsi="Segoe UI" w:cs="Segoe UI" w:eastAsia="Segoe UI"/>
          <w:sz w:val="16"/>
          <w:szCs w:val="16"/>
          <w:color w:val="231F20"/>
          <w:spacing w:val="14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and</w:t>
      </w:r>
      <w:r>
        <w:rPr>
          <w:rFonts w:ascii="Segoe UI" w:hAnsi="Segoe UI" w:cs="Segoe UI" w:eastAsia="Segoe UI"/>
          <w:sz w:val="16"/>
          <w:szCs w:val="16"/>
          <w:color w:val="231F20"/>
          <w:spacing w:val="-1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can</w:t>
      </w:r>
      <w:r>
        <w:rPr>
          <w:rFonts w:ascii="Segoe UI" w:hAnsi="Segoe UI" w:cs="Segoe UI" w:eastAsia="Segoe UI"/>
          <w:sz w:val="16"/>
          <w:szCs w:val="16"/>
          <w:color w:val="231F20"/>
          <w:spacing w:val="9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not</w:t>
      </w:r>
      <w:r>
        <w:rPr>
          <w:rFonts w:ascii="Segoe UI" w:hAnsi="Segoe UI" w:cs="Segoe UI" w:eastAsia="Segoe UI"/>
          <w:sz w:val="16"/>
          <w:szCs w:val="16"/>
          <w:color w:val="231F20"/>
          <w:spacing w:val="-4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be</w:t>
      </w:r>
      <w:r>
        <w:rPr>
          <w:rFonts w:ascii="Segoe UI" w:hAnsi="Segoe UI" w:cs="Segoe UI" w:eastAsia="Segoe UI"/>
          <w:sz w:val="16"/>
          <w:szCs w:val="16"/>
          <w:color w:val="231F20"/>
          <w:spacing w:val="-4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translat</w:t>
      </w:r>
      <w:r>
        <w:rPr>
          <w:rFonts w:ascii="Segoe UI" w:hAnsi="Segoe UI" w:cs="Segoe UI" w:eastAsia="Segoe UI"/>
          <w:sz w:val="16"/>
          <w:szCs w:val="16"/>
          <w:color w:val="231F20"/>
          <w:spacing w:val="1"/>
          <w:w w:val="87"/>
          <w:position w:val="0"/>
        </w:rPr>
        <w:t>e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87"/>
          <w:position w:val="0"/>
        </w:rPr>
        <w:t>d</w:t>
      </w:r>
      <w:r>
        <w:rPr>
          <w:rFonts w:ascii="Segoe UI" w:hAnsi="Segoe UI" w:cs="Segoe UI" w:eastAsia="Segoe UI"/>
          <w:sz w:val="16"/>
          <w:szCs w:val="16"/>
          <w:color w:val="231F20"/>
          <w:spacing w:val="5"/>
          <w:w w:val="87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stand-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Segoe UI" w:hAnsi="Segoe UI" w:cs="Segoe UI" w:eastAsia="Segoe UI"/>
          <w:sz w:val="16"/>
          <w:szCs w:val="16"/>
          <w:color w:val="231F20"/>
          <w:spacing w:val="0"/>
          <w:w w:val="100"/>
          <w:position w:val="0"/>
        </w:rPr>
        <w:t>alone.</w:t>
      </w:r>
      <w:r>
        <w:rPr>
          <w:rFonts w:ascii="Segoe UI" w:hAnsi="Segoe UI" w:cs="Segoe UI" w:eastAsia="Segoe UI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260" w:right="1240"/>
          <w:cols w:num="2" w:equalWidth="0">
            <w:col w:w="4470" w:space="393"/>
            <w:col w:w="4557"/>
          </w:cols>
        </w:sectPr>
      </w:pPr>
      <w:rPr/>
    </w:p>
    <w:p>
      <w:pPr>
        <w:spacing w:before="58" w:after="0" w:line="240" w:lineRule="auto"/>
        <w:ind w:left="119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Examples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WALA,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6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89" w:after="0" w:line="257" w:lineRule="exact"/>
        <w:ind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0"/>
          <w:position w:val="-3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0"/>
          <w:position w:val="-3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60"/>
          <w:position w:val="-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3"/>
        </w:rPr>
        <w:t>c'".: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  <w:position w:val="-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9"/>
          <w:position w:val="-3"/>
        </w:rPr>
        <w:t>c'",.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89" w:after="0" w:line="257" w:lineRule="exact"/>
        <w:ind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41"/>
          <w:position w:val="-3"/>
        </w:rPr>
        <w:t>�\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41"/>
          <w:position w:val="-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41"/>
          <w:position w:val="-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88"/>
          <w:position w:val="-3"/>
        </w:rPr>
        <w:t>’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88"/>
          <w:position w:val="-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3"/>
        </w:rPr>
        <w:t>u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469" w:top="1340" w:bottom="660" w:left="1300" w:right="1300"/>
          <w:pgSz w:w="11920" w:h="16840"/>
          <w:cols w:num="3" w:equalWidth="0">
            <w:col w:w="4483" w:space="1908"/>
            <w:col w:w="870" w:space="212"/>
            <w:col w:w="1847"/>
          </w:cols>
        </w:sectPr>
      </w:pPr>
      <w:rPr/>
    </w:p>
    <w:p>
      <w:pPr>
        <w:spacing w:before="0" w:after="0" w:line="217" w:lineRule="exact"/>
        <w:ind w:left="119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locative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behavior,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KAF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pronoun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5"/>
        </w:rPr>
        <w:t>KAF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7"/>
        </w:rPr>
        <w:t>demonstrat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7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5"/>
        </w:rPr>
        <w:t>multiplicative.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8" w:lineRule="exact"/>
        <w:ind w:left="119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316.059967pt;margin-top:-50.278614pt;width:198.40008pt;height:31.84004pt;mso-position-horizontal-relative:page;mso-position-vertical-relative:paragraph;z-index:-1850" coordorigin="6321,-1006" coordsize="3968,637">
            <v:group style="position:absolute;left:6327;top:-1000;width:3956;height:2" coordorigin="6327,-1000" coordsize="3956,2">
              <v:shape style="position:absolute;left:6327;top:-1000;width:3956;height:2" coordorigin="6327,-1000" coordsize="3956,0" path="m6327,-1000l10283,-1000e" filled="f" stroked="t" strokeweight=".58004pt" strokecolor="#231F20">
                <v:path arrowok="t"/>
              </v:shape>
            </v:group>
            <v:group style="position:absolute;left:6332;top:-995;width:2;height:616" coordorigin="6332,-995" coordsize="2,616">
              <v:shape style="position:absolute;left:6332;top:-995;width:2;height:616" coordorigin="6332,-995" coordsize="0,616" path="m6332,-995l6332,-379e" filled="f" stroked="t" strokeweight=".579980pt" strokecolor="#231F20">
                <v:path arrowok="t"/>
              </v:shape>
            </v:group>
            <v:group style="position:absolute;left:10279;top:-995;width:2;height:616" coordorigin="10279,-995" coordsize="2,616">
              <v:shape style="position:absolute;left:10279;top:-995;width:2;height:616" coordorigin="10279,-995" coordsize="0,616" path="m10279,-995l10279,-379e" filled="f" stroked="t" strokeweight=".58004pt" strokecolor="#231F20">
                <v:path arrowok="t"/>
              </v:shape>
            </v:group>
            <v:group style="position:absolute;left:6327;top:-375;width:3956;height:2" coordorigin="6327,-375" coordsize="3956,2">
              <v:shape style="position:absolute;left:6327;top:-375;width:3956;height:2" coordorigin="6327,-375" coordsize="3956,0" path="m6327,-375l10283,-375e" filled="f" stroked="t" strokeweight=".579980pt" strokecolor="#231F2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859001pt;margin-top:14.281384pt;width:216.69102pt;height:39.16004pt;mso-position-horizontal-relative:page;mso-position-vertical-relative:paragraph;z-index:-184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0" w:hRule="exact"/>
                    </w:trPr>
                    <w:tc>
                      <w:tcPr>
                        <w:tcW w:w="158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346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Attrib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ti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141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De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trati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.64032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159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Occu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100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ation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32" w:hRule="exact"/>
                    </w:trPr>
                    <w:tc>
                      <w:tcPr>
                        <w:tcW w:w="1583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4" w:lineRule="exact"/>
                          <w:ind w:left="433" w:right="416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w w:val="115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2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4"/>
                          </w:rPr>
                          <w:t>�j.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4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4" w:after="0" w:line="262" w:lineRule="exact"/>
                          <w:ind w:left="266" w:right="247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1"/>
                            <w:position w:val="-1"/>
                          </w:rPr>
                          <w:t>Respectable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4" w:lineRule="exact"/>
                          <w:ind w:left="487" w:right="470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3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6"/>
                          </w:rPr>
                          <w:t>'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4" w:after="0" w:line="262" w:lineRule="exact"/>
                          <w:ind w:left="349" w:right="326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  <w:position w:val="-1"/>
                          </w:rPr>
                          <w:t>This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2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6"/>
                            <w:position w:val="-1"/>
                          </w:rPr>
                          <w:t>one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.639840" w:space="0" w:color="231F20"/>
                          <w:bottom w:val="single" w:sz="4.64032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4" w:lineRule="exact"/>
                          <w:ind w:left="320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69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30"/>
                            <w:w w:val="69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2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4" w:after="0" w:line="262" w:lineRule="exact"/>
                          <w:ind w:left="229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  <w:position w:val="-1"/>
                          </w:rPr>
                          <w:t>Milk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7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2"/>
                            <w:w w:val="100"/>
                            <w:position w:val="-1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  <w:position w:val="-1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  <w:position w:val="-1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4"/>
        </w:rPr>
        <w:t>WALA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-4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-4"/>
        </w:rPr>
        <w:t>'i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  <w:position w:val="-4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21"/>
          <w:position w:val="-4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27"/>
          <w:position w:val="-4"/>
        </w:rPr>
        <w:t>: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0" w:after="0" w:line="240" w:lineRule="auto"/>
        <w:ind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one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mangoes?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8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Adverbial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pronoun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4483" w:space="1496"/>
            <w:col w:w="3341"/>
          </w:cols>
        </w:sectPr>
      </w:pPr>
      <w:rPr/>
    </w:p>
    <w:p>
      <w:pPr>
        <w:spacing w:before="0" w:after="0" w:line="220" w:lineRule="exact"/>
        <w:ind w:right="1556"/>
        <w:jc w:val="right"/>
        <w:tabs>
          <w:tab w:pos="1060" w:val="left"/>
        </w:tabs>
        <w:rPr>
          <w:rFonts w:ascii="Segoe UI" w:hAnsi="Segoe UI" w:cs="Segoe UI" w:eastAsia="Segoe UI"/>
          <w:sz w:val="20"/>
          <w:szCs w:val="20"/>
        </w:rPr>
      </w:pPr>
      <w:rPr/>
      <w:r>
        <w:rPr>
          <w:rFonts w:ascii="Segoe UI" w:hAnsi="Segoe UI" w:cs="Segoe UI" w:eastAsia="Segoe UI"/>
          <w:sz w:val="20"/>
          <w:szCs w:val="20"/>
          <w:color w:val="231F20"/>
          <w:w w:val="130"/>
          <w:position w:val="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-4"/>
          <w:w w:val="100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1"/>
        </w:rPr>
        <w:t>c'"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4"/>
          <w:position w:val="1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74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47"/>
          <w:position w:val="1"/>
        </w:rPr>
        <w:t>-�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47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8"/>
          <w:position w:val="1"/>
        </w:rPr>
        <w:t>YA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ab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  <w:position w:val="1"/>
        </w:rPr>
        <w:t>oJ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89" w:lineRule="exact"/>
        <w:ind w:right="1388"/>
        <w:jc w:val="righ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-1"/>
        </w:rPr>
        <w:t>Where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-1"/>
        </w:rPr>
        <w:t>did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8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-1"/>
        </w:rPr>
        <w:t>he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-1"/>
        </w:rPr>
        <w:t>go?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4" w:lineRule="exact"/>
        <w:ind w:left="4823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316.059998pt;margin-top:-57.875423pt;width:198.40002pt;height:45.4pt;mso-position-horizontal-relative:page;mso-position-vertical-relative:paragraph;z-index:-1849" coordorigin="6321,-1158" coordsize="3968,908">
            <v:group style="position:absolute;left:6327;top:-1152;width:3956;height:2" coordorigin="6327,-1152" coordsize="3956,2">
              <v:shape style="position:absolute;left:6327;top:-1152;width:3956;height:2" coordorigin="6327,-1152" coordsize="3956,0" path="m6327,-1152l10283,-1152e" filled="f" stroked="t" strokeweight=".579980pt" strokecolor="#231F20">
                <v:path arrowok="t"/>
              </v:shape>
            </v:group>
            <v:group style="position:absolute;left:6332;top:-1147;width:2;height:892" coordorigin="6332,-1147" coordsize="2,892">
              <v:shape style="position:absolute;left:6332;top:-1147;width:2;height:892" coordorigin="6332,-1147" coordsize="0,892" path="m6332,-1147l6332,-255e" filled="f" stroked="t" strokeweight=".579980pt" strokecolor="#231F20">
                <v:path arrowok="t"/>
              </v:shape>
            </v:group>
            <v:group style="position:absolute;left:10279;top:-1147;width:2;height:892" coordorigin="10279,-1147" coordsize="2,892">
              <v:shape style="position:absolute;left:10279;top:-1147;width:2;height:892" coordorigin="10279,-1147" coordsize="0,892" path="m10279,-1147l10279,-255e" filled="f" stroked="t" strokeweight=".58004pt" strokecolor="#231F20">
                <v:path arrowok="t"/>
              </v:shape>
            </v:group>
            <v:group style="position:absolute;left:6327;top:-833;width:3956;height:2" coordorigin="6327,-833" coordsize="3956,2">
              <v:shape style="position:absolute;left:6327;top:-833;width:3956;height:2" coordorigin="6327,-833" coordsize="3956,0" path="m6327,-833l10283,-833e" filled="f" stroked="t" strokeweight=".579980pt" strokecolor="#231F20">
                <v:path arrowok="t"/>
              </v:shape>
            </v:group>
            <v:group style="position:absolute;left:6327;top:-260;width:3956;height:2" coordorigin="6327,-260" coordsize="3956,2">
              <v:shape style="position:absolute;left:6327;top:-260;width:3956;height:2" coordorigin="6327,-260" coordsize="3956,0" path="m6327,-260l10283,-260e" filled="f" stroked="t" strokeweight=".579980pt" strokecolor="#231F2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859001pt;margin-top:12.864577pt;width:216.69001pt;height:52.83998pt;mso-position-horizontal-relative:page;mso-position-vertical-relative:paragraph;z-index:-184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0" w:hRule="exact"/>
                    </w:trPr>
                    <w:tc>
                      <w:tcPr>
                        <w:tcW w:w="158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474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Mann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100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296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Posse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sion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28" w:lineRule="exact"/>
                          <w:ind w:left="411" w:right="-20"/>
                          <w:jc w:val="left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Ti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05" w:hRule="exact"/>
                    </w:trPr>
                    <w:tc>
                      <w:tcPr>
                        <w:tcW w:w="158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3" w:lineRule="exact"/>
                          <w:ind w:left="445" w:right="427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32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71"/>
                          </w:rPr>
                          <w:t>.:...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0"/>
                            <w:w w:val="7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54"/>
                          </w:rPr>
                          <w:t>\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30" w:lineRule="exact"/>
                          <w:ind w:left="89" w:right="72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The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9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0"/>
                          </w:rPr>
                          <w:t>one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4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0"/>
                          </w:rPr>
                          <w:t>with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20"/>
                            <w:w w:val="9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2"/>
                            <w:w w:val="82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8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5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8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8"/>
                          </w:rPr>
                          <w:t>nner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4"/>
                            <w:w w:val="88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1"/>
                          </w:rPr>
                          <w:t>“slow”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3" w:lineRule="exact"/>
                          <w:ind w:left="161" w:right="317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w w:val="14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w w:val="142"/>
                          </w:rPr>
                          <w:t>’,.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15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4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21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12"/>
                          </w:rPr>
                          <w:t>u’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12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30" w:lineRule="exact"/>
                          <w:ind w:left="223" w:right="205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5"/>
                          </w:rPr>
                          <w:t>Flower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8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5"/>
                          </w:rPr>
                          <w:t>with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5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8"/>
                          </w:rPr>
                          <w:t>thorns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.639840" w:space="0" w:color="231F20"/>
                          <w:bottom w:val="single" w:sz="4.639840" w:space="0" w:color="231F20"/>
                          <w:left w:val="single" w:sz="4.64008" w:space="0" w:color="231F20"/>
                          <w:right w:val="single" w:sz="4.64008" w:space="0" w:color="231F20"/>
                        </w:tcBorders>
                      </w:tcPr>
                      <w:p>
                        <w:pPr>
                          <w:spacing w:before="0" w:after="0" w:line="233" w:lineRule="exact"/>
                          <w:ind w:left="86" w:right="66"/>
                          <w:jc w:val="center"/>
                          <w:tabs>
                            <w:tab w:pos="460" w:val="left"/>
                          </w:tabs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62"/>
                          </w:rPr>
                          <w:t>}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'i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00"/>
                          </w:rPr>
                          <w:t>J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56"/>
                          </w:rPr>
                          <w:t>�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8"/>
                            <w:w w:val="56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130"/>
                          </w:rPr>
                          <w:t>..,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30" w:lineRule="exact"/>
                          <w:ind w:left="172" w:right="152" w:firstLine="-4"/>
                          <w:jc w:val="center"/>
                          <w:rPr>
                            <w:rFonts w:ascii="Segoe UI" w:hAnsi="Segoe UI" w:cs="Segoe UI" w:eastAsia="Segoe UI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93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93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91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1"/>
                            <w:w w:val="91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91"/>
                          </w:rPr>
                          <w:t>ing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91"/>
                          </w:rPr>
                          <w:t> 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92"/>
                          </w:rPr>
                          <w:t>new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92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6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-1"/>
                            <w:w w:val="86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231F20"/>
                            <w:spacing w:val="0"/>
                            <w:w w:val="87"/>
                          </w:rPr>
                          <w:t>per</w:t>
                        </w:r>
                        <w:r>
                          <w:rPr>
                            <w:rFonts w:ascii="Segoe UI" w:hAnsi="Segoe UI" w:cs="Segoe UI" w:eastAsia="Segoe UI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17: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ples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6"/>
        </w:rPr>
        <w:t>KAF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4787" w:right="3181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w w:val="87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onstrative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85" w:right="330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31F20"/>
          <w:spacing w:val="0"/>
          <w:w w:val="104"/>
        </w:rPr>
        <w:t>References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7.180004" w:type="dxa"/>
      </w:tblPr>
      <w:tblGrid/>
      <w:tr>
        <w:trPr>
          <w:trHeight w:val="240" w:hRule="exact"/>
        </w:trPr>
        <w:tc>
          <w:tcPr>
            <w:tcW w:w="1583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16" w:lineRule="exact"/>
              <w:ind w:left="533" w:right="515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4"/>
              </w:rPr>
              <w:t>Place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471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16" w:lineRule="exact"/>
              <w:ind w:left="495" w:right="476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w w:val="92"/>
              </w:rPr>
              <w:t>Do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"/>
                <w:w w:val="92"/>
              </w:rPr>
              <w:t>e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5"/>
              </w:rPr>
              <w:t>r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253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16" w:lineRule="exact"/>
              <w:ind w:left="518" w:right="49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31F20"/>
                <w:spacing w:val="0"/>
                <w:w w:val="100"/>
              </w:rPr>
              <w:t>--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1258" w:hRule="exact"/>
        </w:trPr>
        <w:tc>
          <w:tcPr>
            <w:tcW w:w="1583" w:type="dxa"/>
            <w:tcBorders>
              <w:top w:val="single" w:sz="4.639840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21" w:lineRule="exact"/>
              <w:ind w:left="361" w:right="443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w w:val="56"/>
                <w:position w:val="1"/>
              </w:rPr>
              <w:t>.: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w w:val="189"/>
                <w:position w:val="1"/>
              </w:rPr>
              <w:t>’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w w:val="100"/>
                <w:position w:val="1"/>
              </w:rPr>
              <w:t> 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8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  <w:position w:val="1"/>
              </w:rPr>
              <w:t>'i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  <w:position w:val="1"/>
              </w:rPr>
              <w:t>J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9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8"/>
                <w:position w:val="1"/>
              </w:rPr>
              <w:t>Y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89" w:after="0" w:line="207" w:lineRule="auto"/>
              <w:ind w:left="165" w:right="145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3"/>
              </w:rPr>
              <w:t>Shoes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3"/>
                <w:w w:val="93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3"/>
              </w:rPr>
              <w:t>whi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"/>
                <w:w w:val="93"/>
              </w:rPr>
              <w:t>c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3"/>
              </w:rPr>
              <w:t>h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0"/>
                <w:w w:val="93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</w:rPr>
              <w:t>is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85"/>
              </w:rPr>
              <w:t>b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"/>
                <w:w w:val="85"/>
              </w:rPr>
              <w:t>o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"/>
                <w:w w:val="85"/>
              </w:rPr>
              <w:t>u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85"/>
              </w:rPr>
              <w:t>gh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5"/>
              </w:rPr>
              <w:t>t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6"/>
                <w:w w:val="85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85"/>
              </w:rPr>
              <w:t>f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"/>
                <w:w w:val="85"/>
              </w:rPr>
              <w:t>r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88"/>
              </w:rPr>
              <w:t>om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88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7"/>
              </w:rPr>
              <w:t>so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2"/>
                <w:w w:val="87"/>
              </w:rPr>
              <w:t>m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7"/>
              </w:rPr>
              <w:t>e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8"/>
                <w:w w:val="87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7"/>
              </w:rPr>
              <w:t>other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87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1"/>
              </w:rPr>
              <w:t>country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471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21" w:lineRule="exact"/>
              <w:ind w:left="326" w:right="357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  <w:position w:val="1"/>
              </w:rPr>
              <w:t>'i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  <w:position w:val="1"/>
              </w:rPr>
              <w:t>J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9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5"/>
                <w:position w:val="1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8"/>
                <w:w w:val="75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6"/>
                <w:position w:val="1"/>
              </w:rPr>
              <w:t>Aj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92" w:after="0" w:line="230" w:lineRule="exact"/>
              <w:ind w:left="104" w:right="84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</w:rPr>
              <w:t>The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9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0"/>
              </w:rPr>
              <w:t>one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-14"/>
                <w:w w:val="9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0"/>
              </w:rPr>
              <w:t>whose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90"/>
              </w:rPr>
              <w:t>study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253" w:type="dxa"/>
            <w:tcBorders>
              <w:top w:val="single" w:sz="4.639840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17" w:lineRule="exact"/>
              <w:ind w:left="518" w:right="49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31F20"/>
                <w:spacing w:val="0"/>
                <w:w w:val="100"/>
              </w:rPr>
              <w:t>--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96" w:after="0" w:line="240" w:lineRule="auto"/>
              <w:ind w:left="518" w:right="49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31F20"/>
                <w:spacing w:val="0"/>
                <w:w w:val="100"/>
              </w:rPr>
              <w:t>--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37" w:lineRule="auto"/>
        <w:ind w:left="119" w:right="1067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14: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ples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tag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1"/>
        </w:rPr>
        <w:t>WALA”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locative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behavior: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9.980011" w:type="dxa"/>
      </w:tblPr>
      <w:tblGrid/>
      <w:tr>
        <w:trPr>
          <w:trHeight w:val="263" w:hRule="exact"/>
        </w:trPr>
        <w:tc>
          <w:tcPr>
            <w:tcW w:w="2078" w:type="dxa"/>
            <w:tcBorders>
              <w:top w:val="single" w:sz="4.639840" w:space="0" w:color="231F20"/>
              <w:bottom w:val="single" w:sz="4.64008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34" w:lineRule="exact"/>
              <w:ind w:left="328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Adverb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63" w:type="dxa"/>
            <w:tcBorders>
              <w:top w:val="single" w:sz="4.639840" w:space="0" w:color="231F20"/>
              <w:bottom w:val="single" w:sz="4.64008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34" w:lineRule="exact"/>
              <w:ind w:left="329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Noun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816" w:hRule="exact"/>
        </w:trPr>
        <w:tc>
          <w:tcPr>
            <w:tcW w:w="2078" w:type="dxa"/>
            <w:tcBorders>
              <w:top w:val="single" w:sz="4.64008" w:space="0" w:color="231F20"/>
              <w:bottom w:val="single" w:sz="4.64008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16" w:lineRule="exact"/>
              <w:ind w:left="840" w:right="683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  <w:position w:val="1"/>
              </w:rPr>
              <w:t>J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9"/>
                <w:w w:val="100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  <w:position w:val="1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  <w:position w:val="1"/>
              </w:rPr>
              <w:t>  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3"/>
                <w:w w:val="61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  <w:position w:val="1"/>
              </w:rPr>
              <w:t>-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31" w:after="0" w:line="240" w:lineRule="auto"/>
              <w:ind w:left="328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4"/>
              </w:rPr>
              <w:t>Down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-1"/>
                <w:w w:val="94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shop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63" w:type="dxa"/>
            <w:tcBorders>
              <w:top w:val="single" w:sz="4.64008" w:space="0" w:color="231F20"/>
              <w:bottom w:val="single" w:sz="4.64008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16" w:lineRule="exact"/>
              <w:ind w:left="424" w:right="-20"/>
              <w:jc w:val="left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54"/>
                <w:position w:val="1"/>
              </w:rPr>
              <w:t>\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21"/>
                <w:w w:val="54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3"/>
                <w:position w:val="1"/>
              </w:rPr>
              <w:t>c'""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3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22"/>
                <w:w w:val="73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3"/>
                <w:position w:val="1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3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31"/>
                <w:w w:val="73"/>
                <w:position w:val="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3"/>
                <w:position w:val="1"/>
              </w:rPr>
              <w:t>-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66" w:after="0" w:line="254" w:lineRule="exact"/>
              <w:ind w:left="102" w:right="38" w:firstLine="227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C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2"/>
                <w:w w:val="100"/>
              </w:rPr>
              <w:t>o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-2"/>
                <w:w w:val="100"/>
              </w:rPr>
              <w:t>m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i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ng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6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from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downstairs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9.980011" w:type="dxa"/>
      </w:tblPr>
      <w:tblGrid/>
      <w:tr>
        <w:trPr>
          <w:trHeight w:val="263" w:hRule="exact"/>
        </w:trPr>
        <w:tc>
          <w:tcPr>
            <w:tcW w:w="2078" w:type="dxa"/>
            <w:tcBorders>
              <w:top w:val="single" w:sz="4.64008" w:space="0" w:color="231F20"/>
              <w:bottom w:val="single" w:sz="4.639840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328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Postposition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63" w:type="dxa"/>
            <w:tcBorders>
              <w:top w:val="single" w:sz="4.64008" w:space="0" w:color="231F20"/>
              <w:bottom w:val="single" w:sz="4.639840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51" w:lineRule="exact"/>
              <w:ind w:left="329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Noun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620" w:hRule="exact"/>
        </w:trPr>
        <w:tc>
          <w:tcPr>
            <w:tcW w:w="2078" w:type="dxa"/>
            <w:tcBorders>
              <w:top w:val="single" w:sz="4.639840" w:space="0" w:color="231F20"/>
              <w:bottom w:val="single" w:sz="4.64056" w:space="0" w:color="231F20"/>
              <w:left w:val="single" w:sz="4.640" w:space="0" w:color="231F20"/>
              <w:right w:val="single" w:sz="4.64008" w:space="0" w:color="231F20"/>
            </w:tcBorders>
          </w:tcPr>
          <w:p>
            <w:pPr>
              <w:spacing w:before="0" w:after="0" w:line="234" w:lineRule="exact"/>
              <w:ind w:left="328" w:right="-20"/>
              <w:jc w:val="left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 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-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16"/>
                <w:w w:val="7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70"/>
              </w:rPr>
              <w:t> 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25"/>
                <w:w w:val="70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100"/>
              </w:rPr>
              <w:t>j.-..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328" w:right="-20"/>
              <w:jc w:val="left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88"/>
              </w:rPr>
              <w:t>Under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20"/>
                <w:w w:val="88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88"/>
              </w:rPr>
              <w:t>the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-7"/>
                <w:w w:val="88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100"/>
              </w:rPr>
              <w:t>table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63" w:type="dxa"/>
            <w:tcBorders>
              <w:top w:val="single" w:sz="4.639840" w:space="0" w:color="231F20"/>
              <w:bottom w:val="single" w:sz="4.64056" w:space="0" w:color="231F20"/>
              <w:left w:val="single" w:sz="4.64008" w:space="0" w:color="231F20"/>
              <w:right w:val="single" w:sz="4.64008" w:space="0" w:color="231F20"/>
            </w:tcBorders>
          </w:tcPr>
          <w:p>
            <w:pPr>
              <w:spacing w:before="0" w:after="0" w:line="234" w:lineRule="exact"/>
              <w:ind w:left="590" w:right="753"/>
              <w:jc w:val="center"/>
              <w:rPr>
                <w:rFonts w:ascii="Segoe UI" w:hAnsi="Segoe UI" w:cs="Segoe UI" w:eastAsia="Segoe UI"/>
                <w:sz w:val="20"/>
                <w:szCs w:val="20"/>
              </w:rPr>
            </w:pPr>
            <w:rPr/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</w:rPr>
              <w:t>c'"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</w:rPr>
              <w:t>  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3"/>
                <w:w w:val="61"/>
              </w:rPr>
              <w:t> </w:t>
            </w:r>
            <w:r>
              <w:rPr>
                <w:rFonts w:ascii="Segoe UI" w:hAnsi="Segoe UI" w:cs="Segoe UI" w:eastAsia="Segoe UI"/>
                <w:sz w:val="20"/>
                <w:szCs w:val="20"/>
                <w:color w:val="231F20"/>
                <w:spacing w:val="0"/>
                <w:w w:val="61"/>
              </w:rPr>
              <w:t>-</w:t>
            </w:r>
            <w:r>
              <w:rPr>
                <w:rFonts w:ascii="Segoe UI" w:hAnsi="Segoe UI" w:cs="Segoe UI" w:eastAsia="Segoe UI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293" w:right="371"/>
              <w:jc w:val="center"/>
              <w:rPr>
                <w:rFonts w:ascii="Segoe UI" w:hAnsi="Segoe UI" w:cs="Segoe UI" w:eastAsia="Segoe UI"/>
                <w:sz w:val="22"/>
                <w:szCs w:val="22"/>
              </w:rPr>
            </w:pPr>
            <w:rPr/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0"/>
              </w:rPr>
              <w:t>Goes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11"/>
                <w:w w:val="90"/>
              </w:rPr>
              <w:t> </w:t>
            </w:r>
            <w:r>
              <w:rPr>
                <w:rFonts w:ascii="Segoe UI" w:hAnsi="Segoe UI" w:cs="Segoe UI" w:eastAsia="Segoe UI"/>
                <w:sz w:val="22"/>
                <w:szCs w:val="22"/>
                <w:color w:val="231F20"/>
                <w:spacing w:val="0"/>
                <w:w w:val="90"/>
              </w:rPr>
              <w:t>down</w:t>
            </w:r>
            <w:r>
              <w:rPr>
                <w:rFonts w:ascii="Segoe UI" w:hAnsi="Segoe UI" w:cs="Segoe UI" w:eastAsia="Segoe U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exact"/>
        <w:ind w:left="119" w:right="-64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15: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x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ples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ative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be-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havior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exact"/>
        <w:ind w:left="119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1"/>
        </w:rPr>
        <w:t>Multiplicative: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3" w:after="0" w:line="207" w:lineRule="auto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Bahl,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Mercer,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1976.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assig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ment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by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1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tistical</w:t>
      </w:r>
      <w:r>
        <w:rPr>
          <w:rFonts w:ascii="Segoe UI" w:hAnsi="Segoe UI" w:cs="Segoe UI" w:eastAsia="Segoe UI"/>
          <w:sz w:val="22"/>
          <w:szCs w:val="22"/>
          <w:color w:val="231F20"/>
          <w:spacing w:val="3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decis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algo-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rith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International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Symposium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or-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Theo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pp.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88-89.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2" w:lineRule="exact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Bhatia,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TK</w:t>
      </w:r>
      <w:r>
        <w:rPr>
          <w:rFonts w:ascii="Segoe UI" w:hAnsi="Segoe UI" w:cs="Segoe UI" w:eastAsia="Segoe UI"/>
          <w:sz w:val="22"/>
          <w:szCs w:val="22"/>
          <w:color w:val="231F20"/>
          <w:spacing w:val="5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Koul,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A.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2000.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Colloquial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London: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Routledge.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6" w:lineRule="auto"/>
        <w:ind w:right="51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Brants,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Thorsten.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2000.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TnT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–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statist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cal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of-speech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tagger.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Proceedings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Sixth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plied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ocessing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Conference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4"/>
        </w:rPr>
        <w:t>ANLP-2000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4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Seattle,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6"/>
        </w:rPr>
        <w:t>WA.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right="5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Brill,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1992.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rule-based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speech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tagger,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Depar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puter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Science,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7"/>
        </w:rPr>
        <w:t>University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Penns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vania.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2" w:lineRule="exact"/>
        <w:ind w:right="5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Butt,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M.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1995.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structure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lex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predi-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cates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CSLI,</w:t>
      </w:r>
      <w:r>
        <w:rPr>
          <w:rFonts w:ascii="Segoe UI" w:hAnsi="Segoe UI" w:cs="Segoe UI" w:eastAsia="Segoe UI"/>
          <w:sz w:val="22"/>
          <w:szCs w:val="22"/>
          <w:color w:val="231F20"/>
          <w:spacing w:val="6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Stanford.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Chanod,</w:t>
      </w:r>
      <w:r>
        <w:rPr>
          <w:rFonts w:ascii="Segoe UI" w:hAnsi="Segoe UI" w:cs="Segoe UI" w:eastAsia="Segoe UI"/>
          <w:sz w:val="22"/>
          <w:szCs w:val="22"/>
          <w:color w:val="231F20"/>
          <w:spacing w:val="5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Jean-Pierre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Tapananinen,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Pasi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right="6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1994.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Statistical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constraint-Based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aggers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63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French,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Technical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report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MLTT-016,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3"/>
        </w:rPr>
        <w:t>RXRC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3" w:lineRule="exact"/>
        <w:ind w:right="355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Grenoble.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4485" w:space="338"/>
            <w:col w:w="4497"/>
          </w:cols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</w:sectPr>
      </w:pPr>
      <w:rPr/>
    </w:p>
    <w:p>
      <w:pPr>
        <w:spacing w:before="64" w:after="0" w:line="240" w:lineRule="auto"/>
        <w:ind w:left="1087"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82.298981pt;margin-top:4.34018pt;width:195.46102pt;height:35.440045pt;mso-position-horizontal-relative:page;mso-position-vertical-relative:paragraph;z-index:-1853" coordorigin="1646,87" coordsize="3909,709">
            <v:group style="position:absolute;left:1652;top:93;width:3898;height:2" coordorigin="1652,93" coordsize="3898,2">
              <v:shape style="position:absolute;left:1652;top:93;width:3898;height:2" coordorigin="1652,93" coordsize="3898,0" path="m1652,93l5549,93e" filled="f" stroked="t" strokeweight=".58004pt" strokecolor="#231F20">
                <v:path arrowok="t"/>
              </v:shape>
            </v:group>
            <v:group style="position:absolute;left:1657;top:97;width:2;height:692" coordorigin="1657,97" coordsize="2,692">
              <v:shape style="position:absolute;left:1657;top:97;width:2;height:692" coordorigin="1657,97" coordsize="0,692" path="m1657,97l1657,790e" filled="f" stroked="t" strokeweight=".58001pt" strokecolor="#231F20">
                <v:path arrowok="t"/>
              </v:shape>
            </v:group>
            <v:group style="position:absolute;left:5545;top:97;width:2;height:692" coordorigin="5545,97" coordsize="2,692">
              <v:shape style="position:absolute;left:5545;top:97;width:2;height:692" coordorigin="5545,97" coordsize="0,692" path="m5545,97l5545,790e" filled="f" stroked="t" strokeweight=".579980pt" strokecolor="#231F20">
                <v:path arrowok="t"/>
              </v:shape>
            </v:group>
            <v:group style="position:absolute;left:1652;top:785;width:3898;height:2" coordorigin="1652,785" coordsize="3898,2">
              <v:shape style="position:absolute;left:1652;top:785;width:3898;height:2" coordorigin="1652,785" coordsize="3898,0" path="m1652,785l5549,785e" filled="f" stroked="t" strokeweight=".580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0"/>
          <w:szCs w:val="20"/>
          <w:color w:val="231F20"/>
          <w:w w:val="75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c'"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    </w:t>
      </w:r>
      <w:r>
        <w:rPr>
          <w:rFonts w:ascii="Segoe UI" w:hAnsi="Segoe UI" w:cs="Segoe UI" w:eastAsia="Segoe UI"/>
          <w:sz w:val="20"/>
          <w:szCs w:val="20"/>
          <w:color w:val="231F20"/>
          <w:spacing w:val="1"/>
          <w:w w:val="75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’..</w:t>
      </w:r>
      <w:r>
        <w:rPr>
          <w:rFonts w:ascii="Segoe UI" w:hAnsi="Segoe UI" w:cs="Segoe UI" w:eastAsia="Segoe UI"/>
          <w:sz w:val="20"/>
          <w:szCs w:val="20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64"/>
        </w:rPr>
        <w:t>�J</w:t>
      </w:r>
      <w:r>
        <w:rPr>
          <w:rFonts w:ascii="Segoe UI" w:hAnsi="Segoe UI" w:cs="Segoe UI" w:eastAsia="Segoe UI"/>
          <w:sz w:val="20"/>
          <w:szCs w:val="20"/>
          <w:color w:val="231F20"/>
          <w:spacing w:val="33"/>
          <w:w w:val="6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0"/>
        </w:rPr>
        <w:t>)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85" w:after="0" w:line="240" w:lineRule="auto"/>
        <w:ind w:right="-70"/>
        <w:jc w:val="left"/>
        <w:rPr>
          <w:rFonts w:ascii="Segoe UI" w:hAnsi="Segoe UI" w:cs="Segoe UI" w:eastAsia="Segoe UI"/>
          <w:sz w:val="20"/>
          <w:szCs w:val="20"/>
        </w:rPr>
      </w:pPr>
      <w:rPr/>
      <w:r>
        <w:rPr/>
        <w:br w:type="column"/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�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42"/>
        </w:rPr>
        <w:t>    </w:t>
      </w:r>
      <w:r>
        <w:rPr>
          <w:rFonts w:ascii="Segoe UI" w:hAnsi="Segoe UI" w:cs="Segoe UI" w:eastAsia="Segoe UI"/>
          <w:sz w:val="20"/>
          <w:szCs w:val="20"/>
          <w:color w:val="231F20"/>
          <w:spacing w:val="3"/>
          <w:w w:val="42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91"/>
        </w:rPr>
        <w:t>c'""</w:t>
      </w:r>
      <w:r>
        <w:rPr>
          <w:rFonts w:ascii="Segoe UI" w:hAnsi="Segoe UI" w:cs="Segoe UI" w:eastAsia="Segoe UI"/>
          <w:sz w:val="20"/>
          <w:szCs w:val="20"/>
          <w:color w:val="231F20"/>
          <w:spacing w:val="-1"/>
          <w:w w:val="91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,.</w:t>
      </w:r>
      <w:r>
        <w:rPr>
          <w:rFonts w:ascii="Segoe UI" w:hAnsi="Segoe UI" w:cs="Segoe UI" w:eastAsia="Segoe UI"/>
          <w:sz w:val="20"/>
          <w:szCs w:val="20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100"/>
        </w:rPr>
        <w:t>..</w:t>
      </w:r>
      <w:r>
        <w:rPr>
          <w:rFonts w:ascii="Segoe UI" w:hAnsi="Segoe UI" w:cs="Segoe UI" w:eastAsia="Segoe UI"/>
          <w:sz w:val="20"/>
          <w:szCs w:val="20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0"/>
          <w:szCs w:val="20"/>
          <w:color w:val="231F20"/>
          <w:spacing w:val="0"/>
          <w:w w:val="75"/>
        </w:rPr>
        <w:t>oJ</w:t>
      </w:r>
      <w:r>
        <w:rPr>
          <w:rFonts w:ascii="Segoe UI" w:hAnsi="Segoe UI" w:cs="Segoe UI" w:eastAsia="Segoe UI"/>
          <w:sz w:val="20"/>
          <w:szCs w:val="20"/>
          <w:color w:val="000000"/>
          <w:spacing w:val="0"/>
          <w:w w:val="100"/>
        </w:rPr>
      </w:r>
    </w:p>
    <w:p>
      <w:pPr>
        <w:spacing w:before="26" w:after="0" w:line="252" w:lineRule="exact"/>
        <w:ind w:right="52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Church,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K.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W.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1988.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stochastic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parts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program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noun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phrase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7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ser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f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unrestricted</w:t>
      </w:r>
      <w:r>
        <w:rPr>
          <w:rFonts w:ascii="Segoe UI" w:hAnsi="Segoe UI" w:cs="Segoe UI" w:eastAsia="Segoe UI"/>
          <w:sz w:val="22"/>
          <w:szCs w:val="22"/>
          <w:color w:val="231F20"/>
          <w:spacing w:val="4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test,</w:t>
      </w:r>
      <w:r>
        <w:rPr>
          <w:rFonts w:ascii="Segoe UI" w:hAnsi="Segoe UI" w:cs="Segoe UI" w:eastAsia="Segoe UI"/>
          <w:sz w:val="22"/>
          <w:szCs w:val="22"/>
          <w:color w:val="231F20"/>
          <w:spacing w:val="-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3" w:equalWidth="0">
            <w:col w:w="2174" w:space="143"/>
            <w:col w:w="972" w:space="1534"/>
            <w:col w:w="4497"/>
          </w:cols>
        </w:sectPr>
      </w:pPr>
      <w:rPr/>
    </w:p>
    <w:p>
      <w:pPr>
        <w:spacing w:before="0" w:after="0" w:line="162" w:lineRule="exact"/>
        <w:ind w:left="1060"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2"/>
        </w:rPr>
        <w:t>He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2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2"/>
        </w:rPr>
        <w:t>two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8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  <w:position w:val="2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2"/>
        </w:rPr>
        <w:t>mes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88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2"/>
        </w:rPr>
        <w:t>fatter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  <w:position w:val="2"/>
        </w:rPr>
        <w:t>than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88"/>
          <w:position w:val="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2"/>
        </w:rPr>
        <w:t>me.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“Table</w:t>
      </w:r>
      <w:r>
        <w:rPr>
          <w:rFonts w:ascii="Segoe UI" w:hAnsi="Segoe UI" w:cs="Segoe UI" w:eastAsia="Segoe UI"/>
          <w:sz w:val="22"/>
          <w:szCs w:val="22"/>
          <w:color w:val="231F20"/>
          <w:spacing w:val="-1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16: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Exa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5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ple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Multiplicative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42" w:after="0" w:line="490" w:lineRule="atLeast"/>
        <w:ind w:left="1799" w:right="125" w:firstLine="-168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80.858994pt;margin-top:37.770763pt;width:198.40099pt;height:49.66001pt;mso-position-horizontal-relative:page;mso-position-vertical-relative:paragraph;z-index:-1852" coordorigin="1617,755" coordsize="3968,993">
            <v:group style="position:absolute;left:1623;top:761;width:3956;height:2" coordorigin="1623,761" coordsize="3956,2">
              <v:shape style="position:absolute;left:1623;top:761;width:3956;height:2" coordorigin="1623,761" coordsize="3956,0" path="m1623,761l5579,761e" filled="f" stroked="t" strokeweight=".58001pt" strokecolor="#231F20">
                <v:path arrowok="t"/>
              </v:shape>
            </v:group>
            <v:group style="position:absolute;left:1628;top:766;width:2;height:972" coordorigin="1628,766" coordsize="2,972">
              <v:shape style="position:absolute;left:1628;top:766;width:2;height:972" coordorigin="1628,766" coordsize="0,972" path="m1628,766l1628,1738e" filled="f" stroked="t" strokeweight=".579980pt" strokecolor="#231F20">
                <v:path arrowok="t"/>
              </v:shape>
            </v:group>
            <v:group style="position:absolute;left:5575;top:766;width:2;height:972" coordorigin="5575,766" coordsize="2,972">
              <v:shape style="position:absolute;left:5575;top:766;width:2;height:972" coordorigin="5575,766" coordsize="0,972" path="m5575,766l5575,1738e" filled="f" stroked="t" strokeweight=".579980pt" strokecolor="#231F20">
                <v:path arrowok="t"/>
              </v:shape>
            </v:group>
            <v:group style="position:absolute;left:1623;top:1116;width:3956;height:2" coordorigin="1623,1116" coordsize="3956,2">
              <v:shape style="position:absolute;left:1623;top:1116;width:3956;height:2" coordorigin="1623,1116" coordsize="3956,0" path="m1623,1116l5579,1116e" filled="f" stroked="t" strokeweight=".579980pt" strokecolor="#231F20">
                <v:path arrowok="t"/>
              </v:shape>
            </v:group>
            <v:group style="position:absolute;left:1623;top:1743;width:3956;height:2" coordorigin="1623,1743" coordsize="3956,2">
              <v:shape style="position:absolute;left:1623;top:1743;width:3956;height:2" coordorigin="1623,1743" coordsize="3956,0" path="m1623,1743l5579,1743e" filled="f" stroked="t" strokeweight=".58001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pronoun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de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7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onstrative: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pronoun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7" w:lineRule="exact"/>
        <w:ind w:right="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proceed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ngs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  <w:position w:val="1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conference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Applied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53" w:lineRule="exact"/>
        <w:ind w:right="54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Processing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pp.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136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143.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6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Gi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énez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Màrquez.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2004.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SVMTool: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eral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tagger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generator</w:t>
      </w:r>
      <w:r>
        <w:rPr>
          <w:rFonts w:ascii="Segoe UI" w:hAnsi="Segoe UI" w:cs="Segoe UI" w:eastAsia="Segoe UI"/>
          <w:sz w:val="22"/>
          <w:szCs w:val="22"/>
          <w:color w:val="231F20"/>
          <w:spacing w:val="2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based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on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support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vec-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tor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achines.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Proceedings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IV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3"/>
        </w:rPr>
        <w:t>Interna-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Conference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3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3768" w:space="1055"/>
            <w:col w:w="4497"/>
          </w:cols>
        </w:sectPr>
      </w:pPr>
      <w:rPr/>
    </w:p>
    <w:p>
      <w:pPr>
        <w:spacing w:before="62" w:after="0" w:line="289" w:lineRule="exact"/>
        <w:ind w:left="1215"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0"/>
          <w:position w:val="-1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60"/>
          <w:position w:val="-1"/>
        </w:rPr>
        <w:t> 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60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1"/>
        </w:rPr>
        <w:t>c'".: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9"/>
          <w:position w:val="-1"/>
        </w:rPr>
        <w:t>c'",.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62" w:after="0" w:line="289" w:lineRule="exact"/>
        <w:ind w:right="-73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41"/>
          <w:position w:val="-1"/>
        </w:rPr>
        <w:t>�\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41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41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88"/>
          <w:position w:val="-1"/>
        </w:rPr>
        <w:t>’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188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20"/>
          <w:position w:val="-1"/>
        </w:rPr>
        <w:t>u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20"/>
          <w:position w:val="-1"/>
        </w:rPr>
        <w:t>’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71"/>
          <w:position w:val="-1"/>
        </w:rPr>
        <w:t>�’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  <w:position w:val="-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-1"/>
        </w:rPr>
        <w:t>u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33" w:lineRule="exact"/>
        <w:ind w:right="-20"/>
        <w:jc w:val="left"/>
        <w:rPr>
          <w:rFonts w:ascii="Segoe UI" w:hAnsi="Segoe UI" w:cs="Segoe UI" w:eastAsia="Segoe UI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1"/>
        </w:rPr>
        <w:t>Evaluation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6"/>
          <w:position w:val="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96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6"/>
          <w:position w:val="1"/>
        </w:rPr>
        <w:t>REC’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1"/>
        </w:rPr>
        <w:t>04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  <w:position w:val="1"/>
        </w:rPr>
        <w:t>)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Li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1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bon,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  <w:position w:val="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1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  <w:position w:val="1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rtuga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  <w:position w:val="1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  <w:position w:val="1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40" w:bottom="660" w:left="1300" w:right="1300"/>
          <w:cols w:num="3" w:equalWidth="0">
            <w:col w:w="2085" w:space="212"/>
            <w:col w:w="1016" w:space="1510"/>
            <w:col w:w="4497"/>
          </w:cols>
        </w:sectPr>
      </w:pPr>
      <w:rPr/>
    </w:p>
    <w:p>
      <w:pPr>
        <w:spacing w:before="75" w:after="0" w:line="240" w:lineRule="auto"/>
        <w:ind w:left="1104" w:right="-56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Which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people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like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mangoes?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82" w:right="322"/>
        <w:jc w:val="center"/>
        <w:rPr>
          <w:rFonts w:ascii="Segoe UI" w:hAnsi="Segoe UI" w:cs="Segoe UI" w:eastAsia="Segoe UI"/>
          <w:sz w:val="22"/>
          <w:szCs w:val="22"/>
        </w:rPr>
      </w:pPr>
      <w:rPr/>
      <w:r>
        <w:rPr/>
        <w:pict>
          <v:group style="position:absolute;margin-left:80.858963pt;margin-top:1.199967pt;width:198.40105pt;height:13.95994pt;mso-position-horizontal-relative:page;mso-position-vertical-relative:paragraph;z-index:-1851" coordorigin="1617,24" coordsize="3968,279">
            <v:group style="position:absolute;left:1623;top:30;width:3956;height:2" coordorigin="1623,30" coordsize="3956,2">
              <v:shape style="position:absolute;left:1623;top:30;width:3956;height:2" coordorigin="1623,30" coordsize="3956,0" path="m1623,30l5579,30e" filled="f" stroked="t" strokeweight=".57995pt" strokecolor="#231F20">
                <v:path arrowok="t"/>
              </v:shape>
            </v:group>
            <v:group style="position:absolute;left:1628;top:35;width:2;height:263" coordorigin="1628,35" coordsize="2,263">
              <v:shape style="position:absolute;left:1628;top:35;width:2;height:263" coordorigin="1628,35" coordsize="0,263" path="m1628,35l1628,297e" filled="f" stroked="t" strokeweight=".579980pt" strokecolor="#231F20">
                <v:path arrowok="t"/>
              </v:shape>
            </v:group>
            <v:group style="position:absolute;left:1623;top:293;width:3956;height:2" coordorigin="1623,293" coordsize="3956,2">
              <v:shape style="position:absolute;left:1623;top:293;width:3956;height:2" coordorigin="1623,293" coordsize="3956,0" path="m1623,293l5579,293e" filled="f" stroked="t" strokeweight=".58007pt" strokecolor="#231F20">
                <v:path arrowok="t"/>
              </v:shape>
            </v:group>
            <v:group style="position:absolute;left:5575;top:35;width:2;height:263" coordorigin="5575,35" coordsize="2,263">
              <v:shape style="position:absolute;left:5575;top:35;width:2;height:263" coordorigin="5575,35" coordsize="0,263" path="m5575,35l5575,297e" filled="f" stroked="t" strokeweight=".579980pt" strokecolor="#231F20">
                <v:path arrowok="t"/>
              </v:shape>
            </v:group>
            <w10:wrap type="none"/>
          </v:group>
        </w:pic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KAF</w:t>
      </w:r>
      <w:r>
        <w:rPr>
          <w:rFonts w:ascii="Segoe UI" w:hAnsi="Segoe UI" w:cs="Segoe UI" w:eastAsia="Segoe UI"/>
          <w:sz w:val="22"/>
          <w:szCs w:val="22"/>
          <w:color w:val="231F20"/>
          <w:spacing w:val="5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Demonstrative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2" w:lineRule="exact"/>
        <w:ind w:right="52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Green,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Rubin,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1971.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Auto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2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ated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grammatical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nglish,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Depart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8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ent</w:t>
      </w:r>
      <w:r>
        <w:rPr>
          <w:rFonts w:ascii="Segoe UI" w:hAnsi="Segoe UI" w:cs="Segoe UI" w:eastAsia="Segoe UI"/>
          <w:sz w:val="22"/>
          <w:szCs w:val="22"/>
          <w:color w:val="231F20"/>
          <w:spacing w:val="50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7"/>
        </w:rPr>
        <w:t>Linguistics,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9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Brown</w:t>
      </w:r>
      <w:r>
        <w:rPr>
          <w:rFonts w:ascii="Segoe UI" w:hAnsi="Segoe UI" w:cs="Segoe UI" w:eastAsia="Segoe UI"/>
          <w:sz w:val="22"/>
          <w:szCs w:val="22"/>
          <w:color w:val="231F20"/>
          <w:spacing w:val="-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Universit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40" w:bottom="660" w:left="1300" w:right="1300"/>
          <w:cols w:num="2" w:equalWidth="0">
            <w:col w:w="3687" w:space="1136"/>
            <w:col w:w="4497"/>
          </w:cols>
        </w:sectPr>
      </w:pPr>
      <w:rPr/>
    </w:p>
    <w:p>
      <w:pPr>
        <w:spacing w:before="60" w:after="0" w:line="252" w:lineRule="exact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Haq,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M.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Abdul.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1987.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61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51"/>
          <w:w w:val="16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’..: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5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9"/>
        </w:rPr>
        <w:t>uY..,,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1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ju-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man-e-Tara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0"/>
        </w:rPr>
        <w:t>q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qi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(Hind).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6" w:lineRule="auto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Hardie,</w:t>
      </w:r>
      <w:r>
        <w:rPr>
          <w:rFonts w:ascii="Segoe UI" w:hAnsi="Segoe UI" w:cs="Segoe UI" w:eastAsia="Segoe UI"/>
          <w:sz w:val="22"/>
          <w:szCs w:val="22"/>
          <w:color w:val="231F20"/>
          <w:spacing w:val="-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A.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2003.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Developing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tag-set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for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auto-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mated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part-of-speech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tagg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6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ng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Urdu.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Archer,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Rayson,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Wilson,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McEnery,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(eds.)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Proceedings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Linguistics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2003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ference.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UCREL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Papers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Volume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Depar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8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ment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Linguistics,</w:t>
      </w:r>
      <w:r>
        <w:rPr>
          <w:rFonts w:ascii="Segoe UI" w:hAnsi="Segoe UI" w:cs="Segoe UI" w:eastAsia="Segoe UI"/>
          <w:sz w:val="22"/>
          <w:szCs w:val="22"/>
          <w:color w:val="231F20"/>
          <w:spacing w:val="-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Lancaster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University,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13"/>
        </w:rPr>
        <w:t>UK.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Hardie,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A.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2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0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03a.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putational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anal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1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sis</w:t>
      </w:r>
      <w:r>
        <w:rPr>
          <w:rFonts w:ascii="Segoe UI" w:hAnsi="Segoe UI" w:cs="Segoe UI" w:eastAsia="Segoe UI"/>
          <w:sz w:val="22"/>
          <w:szCs w:val="22"/>
          <w:color w:val="231F20"/>
          <w:spacing w:val="3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rphos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nt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ctic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categories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Urdu,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PhD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thesis,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Lancaster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Universit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0" w:lineRule="auto"/>
        <w:ind w:left="119" w:right="437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Hindle,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D.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1989.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Acquiring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disa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1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biguation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rules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from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1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xt,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Proceedings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0"/>
        </w:rPr>
        <w:t>27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annual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meeting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Association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99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9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Computat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onal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nguis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0"/>
        </w:rPr>
        <w:t>ics.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van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Haltere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n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2005.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Syntactic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Word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Class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7098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Tagging,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4"/>
        </w:rPr>
        <w:t>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4"/>
        </w:rPr>
        <w:t>p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3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3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nger.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9" w:right="437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Javed,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Is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t.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1981.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i..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    </w:t>
      </w:r>
      <w:r>
        <w:rPr>
          <w:rFonts w:ascii="Segoe UI" w:hAnsi="Segoe UI" w:cs="Segoe UI" w:eastAsia="Segoe UI"/>
          <w:sz w:val="22"/>
          <w:szCs w:val="22"/>
          <w:color w:val="231F20"/>
          <w:spacing w:val="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’,.</w:t>
      </w:r>
      <w:r>
        <w:rPr>
          <w:rFonts w:ascii="Segoe UI" w:hAnsi="Segoe UI" w:cs="Segoe UI" w:eastAsia="Segoe UI"/>
          <w:sz w:val="22"/>
          <w:szCs w:val="22"/>
          <w:color w:val="231F20"/>
          <w:spacing w:val="4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61"/>
        </w:rPr>
        <w:t>}</w:t>
      </w:r>
      <w:r>
        <w:rPr>
          <w:rFonts w:ascii="Segoe UI" w:hAnsi="Segoe UI" w:cs="Segoe UI" w:eastAsia="Segoe UI"/>
          <w:sz w:val="22"/>
          <w:szCs w:val="22"/>
          <w:color w:val="231F20"/>
          <w:spacing w:val="-52"/>
          <w:w w:val="16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Taraqqi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119" w:right="6994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Bureau,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New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Delhi.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Klein,</w:t>
      </w:r>
      <w:r>
        <w:rPr>
          <w:rFonts w:ascii="Segoe UI" w:hAnsi="Segoe UI" w:cs="Segoe UI" w:eastAsia="Segoe UI"/>
          <w:sz w:val="22"/>
          <w:szCs w:val="22"/>
          <w:color w:val="231F20"/>
          <w:spacing w:val="4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S.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Sim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ons,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R.F.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1963.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puta-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tional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approach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-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grammatical</w:t>
      </w:r>
      <w:r>
        <w:rPr>
          <w:rFonts w:ascii="Segoe UI" w:hAnsi="Segoe UI" w:cs="Segoe UI" w:eastAsia="Segoe UI"/>
          <w:sz w:val="22"/>
          <w:szCs w:val="22"/>
          <w:color w:val="231F20"/>
          <w:spacing w:val="38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8"/>
        </w:rPr>
        <w:t>coding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8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English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words,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JACM</w:t>
      </w:r>
      <w:r>
        <w:rPr>
          <w:rFonts w:ascii="Segoe UI" w:hAnsi="Segoe UI" w:cs="Segoe UI" w:eastAsia="Segoe UI"/>
          <w:sz w:val="22"/>
          <w:szCs w:val="22"/>
          <w:color w:val="231F20"/>
          <w:spacing w:val="2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10:</w:t>
      </w:r>
      <w:r>
        <w:rPr>
          <w:rFonts w:ascii="Segoe UI" w:hAnsi="Segoe UI" w:cs="Segoe UI" w:eastAsia="Segoe UI"/>
          <w:sz w:val="22"/>
          <w:szCs w:val="22"/>
          <w:color w:val="231F20"/>
          <w:spacing w:val="-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pp.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334-347.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left="119" w:right="4376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Marcus,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M.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P.,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Santorini,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B.</w:t>
      </w:r>
      <w:r>
        <w:rPr>
          <w:rFonts w:ascii="Segoe UI" w:hAnsi="Segoe UI" w:cs="Segoe UI" w:eastAsia="Segoe UI"/>
          <w:sz w:val="22"/>
          <w:szCs w:val="22"/>
          <w:color w:val="231F20"/>
          <w:spacing w:val="3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6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6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Marcinkiewicz,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M.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A.</w:t>
      </w:r>
      <w:r>
        <w:rPr>
          <w:rFonts w:ascii="Segoe UI" w:hAnsi="Segoe UI" w:cs="Segoe UI" w:eastAsia="Segoe UI"/>
          <w:sz w:val="22"/>
          <w:szCs w:val="22"/>
          <w:color w:val="231F20"/>
          <w:spacing w:val="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1993.</w:t>
      </w:r>
      <w:r>
        <w:rPr>
          <w:rFonts w:ascii="Segoe UI" w:hAnsi="Segoe UI" w:cs="Segoe UI" w:eastAsia="Segoe UI"/>
          <w:sz w:val="22"/>
          <w:szCs w:val="22"/>
          <w:color w:val="231F20"/>
          <w:spacing w:val="-4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5"/>
        </w:rPr>
        <w:t>Building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95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large</w:t>
      </w:r>
      <w:r>
        <w:rPr>
          <w:rFonts w:ascii="Segoe UI" w:hAnsi="Segoe UI" w:cs="Segoe UI" w:eastAsia="Segoe UI"/>
          <w:sz w:val="22"/>
          <w:szCs w:val="22"/>
          <w:color w:val="231F20"/>
          <w:spacing w:val="21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annotated</w:t>
      </w:r>
      <w:r>
        <w:rPr>
          <w:rFonts w:ascii="Segoe UI" w:hAnsi="Segoe UI" w:cs="Segoe UI" w:eastAsia="Segoe UI"/>
          <w:sz w:val="22"/>
          <w:szCs w:val="22"/>
          <w:color w:val="231F20"/>
          <w:spacing w:val="-13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corpus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English: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9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89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e</w:t>
      </w:r>
      <w:r>
        <w:rPr>
          <w:rFonts w:ascii="Segoe UI" w:hAnsi="Segoe UI" w:cs="Segoe UI" w:eastAsia="Segoe UI"/>
          <w:sz w:val="22"/>
          <w:szCs w:val="22"/>
          <w:color w:val="231F20"/>
          <w:spacing w:val="14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Penn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Treebank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Co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89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putational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2"/>
        </w:rPr>
        <w:t>Lin-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guistics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19,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pp.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313-330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2" w:lineRule="exact"/>
        <w:ind w:left="119" w:right="437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Platts,</w:t>
      </w:r>
      <w:r>
        <w:rPr>
          <w:rFonts w:ascii="Segoe UI" w:hAnsi="Segoe UI" w:cs="Segoe UI" w:eastAsia="Segoe UI"/>
          <w:sz w:val="22"/>
          <w:szCs w:val="22"/>
          <w:color w:val="231F20"/>
          <w:spacing w:val="19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John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1909.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grammar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-1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Hindusta-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ni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or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Urdu</w:t>
      </w:r>
      <w:r>
        <w:rPr>
          <w:rFonts w:ascii="Segoe UI" w:hAnsi="Segoe UI" w:cs="Segoe UI" w:eastAsia="Segoe UI"/>
          <w:sz w:val="22"/>
          <w:szCs w:val="22"/>
          <w:color w:val="231F20"/>
          <w:spacing w:val="15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l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nguage,</w:t>
      </w:r>
      <w:r>
        <w:rPr>
          <w:rFonts w:ascii="Segoe UI" w:hAnsi="Segoe UI" w:cs="Segoe UI" w:eastAsia="Segoe UI"/>
          <w:sz w:val="22"/>
          <w:szCs w:val="22"/>
          <w:color w:val="231F20"/>
          <w:spacing w:val="-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London.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437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id,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24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1994.</w:t>
      </w:r>
      <w:r>
        <w:rPr>
          <w:rFonts w:ascii="Segoe UI" w:hAnsi="Segoe UI" w:cs="Segoe UI" w:eastAsia="Segoe UI"/>
          <w:sz w:val="22"/>
          <w:szCs w:val="22"/>
          <w:color w:val="231F20"/>
          <w:spacing w:val="4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Prob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100"/>
        </w:rPr>
        <w:t>a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bilistic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part-of-speech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16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using</w:t>
      </w:r>
      <w:r>
        <w:rPr>
          <w:rFonts w:ascii="Segoe UI" w:hAnsi="Segoe UI" w:cs="Segoe UI" w:eastAsia="Segoe UI"/>
          <w:sz w:val="22"/>
          <w:szCs w:val="22"/>
          <w:color w:val="231F20"/>
          <w:spacing w:val="37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48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tree,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Institut</w:t>
      </w:r>
      <w:r>
        <w:rPr>
          <w:rFonts w:ascii="Segoe UI" w:hAnsi="Segoe UI" w:cs="Segoe UI" w:eastAsia="Segoe UI"/>
          <w:sz w:val="22"/>
          <w:szCs w:val="22"/>
          <w:color w:val="231F20"/>
          <w:spacing w:val="3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für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Maschi-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nelle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Sprachverarbeitung,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3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Universität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Stuttgart,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Ge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r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man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7" w:lineRule="auto"/>
        <w:ind w:left="119" w:right="437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id,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H.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1994a.</w:t>
      </w:r>
      <w:r>
        <w:rPr>
          <w:rFonts w:ascii="Segoe UI" w:hAnsi="Segoe UI" w:cs="Segoe UI" w:eastAsia="Segoe UI"/>
          <w:sz w:val="22"/>
          <w:szCs w:val="22"/>
          <w:color w:val="231F20"/>
          <w:spacing w:val="-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Part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87"/>
        </w:rPr>
        <w:t>-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of-speech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7"/>
        </w:rPr>
        <w:t>tagging</w:t>
      </w:r>
      <w:r>
        <w:rPr>
          <w:rFonts w:ascii="Segoe UI" w:hAnsi="Segoe UI" w:cs="Segoe UI" w:eastAsia="Segoe UI"/>
          <w:sz w:val="22"/>
          <w:szCs w:val="22"/>
          <w:color w:val="231F20"/>
          <w:spacing w:val="47"/>
          <w:w w:val="87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neural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networks,</w:t>
      </w:r>
      <w:r>
        <w:rPr>
          <w:rFonts w:ascii="Segoe UI" w:hAnsi="Segoe UI" w:cs="Segoe UI" w:eastAsia="Segoe UI"/>
          <w:sz w:val="22"/>
          <w:szCs w:val="22"/>
          <w:color w:val="231F20"/>
          <w:spacing w:val="42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In</w:t>
      </w:r>
      <w:r>
        <w:rPr>
          <w:rFonts w:ascii="Segoe UI" w:hAnsi="Segoe UI" w:cs="Segoe UI" w:eastAsia="Segoe UI"/>
          <w:sz w:val="22"/>
          <w:szCs w:val="22"/>
          <w:color w:val="231F20"/>
          <w:spacing w:val="2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the</w:t>
      </w:r>
      <w:r>
        <w:rPr>
          <w:rFonts w:ascii="Segoe UI" w:hAnsi="Segoe UI" w:cs="Segoe UI" w:eastAsia="Segoe UI"/>
          <w:sz w:val="22"/>
          <w:szCs w:val="22"/>
          <w:color w:val="231F20"/>
          <w:spacing w:val="-2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Proceedings</w:t>
      </w:r>
      <w:r>
        <w:rPr>
          <w:rFonts w:ascii="Segoe UI" w:hAnsi="Segoe UI" w:cs="Segoe UI" w:eastAsia="Segoe UI"/>
          <w:sz w:val="22"/>
          <w:szCs w:val="22"/>
          <w:color w:val="231F20"/>
          <w:spacing w:val="33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3"/>
        </w:rPr>
        <w:t>Interna-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Conference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Computat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nguistics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pp.</w:t>
      </w:r>
      <w:r>
        <w:rPr>
          <w:rFonts w:ascii="Segoe UI" w:hAnsi="Segoe UI" w:cs="Segoe UI" w:eastAsia="Segoe UI"/>
          <w:sz w:val="22"/>
          <w:szCs w:val="22"/>
          <w:color w:val="231F20"/>
          <w:spacing w:val="-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172-176,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K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2"/>
        </w:rPr>
        <w:t>y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o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2"/>
        </w:rPr>
        <w:t>t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o,</w:t>
      </w:r>
      <w:r>
        <w:rPr>
          <w:rFonts w:ascii="Segoe UI" w:hAnsi="Segoe UI" w:cs="Segoe UI" w:eastAsia="Segoe UI"/>
          <w:sz w:val="22"/>
          <w:szCs w:val="22"/>
          <w:color w:val="231F20"/>
          <w:spacing w:val="35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Japan.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7" w:lineRule="auto"/>
        <w:ind w:left="119" w:right="4375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100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id,</w:t>
      </w:r>
      <w:r>
        <w:rPr>
          <w:rFonts w:ascii="Segoe UI" w:hAnsi="Segoe UI" w:cs="Segoe UI" w:eastAsia="Segoe UI"/>
          <w:sz w:val="22"/>
          <w:szCs w:val="22"/>
          <w:color w:val="231F20"/>
          <w:spacing w:val="1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H.</w:t>
      </w:r>
      <w:r>
        <w:rPr>
          <w:rFonts w:ascii="Segoe UI" w:hAnsi="Segoe UI" w:cs="Segoe UI" w:eastAsia="Segoe UI"/>
          <w:sz w:val="22"/>
          <w:szCs w:val="22"/>
          <w:color w:val="231F20"/>
          <w:spacing w:val="5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Laws,</w:t>
      </w:r>
      <w:r>
        <w:rPr>
          <w:rFonts w:ascii="Segoe UI" w:hAnsi="Segoe UI" w:cs="Segoe UI" w:eastAsia="Segoe UI"/>
          <w:sz w:val="22"/>
          <w:szCs w:val="22"/>
          <w:color w:val="231F20"/>
          <w:spacing w:val="6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F.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1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2008.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Estimation</w:t>
      </w:r>
      <w:r>
        <w:rPr>
          <w:rFonts w:ascii="Segoe UI" w:hAnsi="Segoe UI" w:cs="Segoe UI" w:eastAsia="Segoe UI"/>
          <w:sz w:val="22"/>
          <w:szCs w:val="22"/>
          <w:color w:val="231F20"/>
          <w:spacing w:val="-2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of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conditional</w:t>
      </w:r>
      <w:r>
        <w:rPr>
          <w:rFonts w:ascii="Segoe UI" w:hAnsi="Segoe UI" w:cs="Segoe UI" w:eastAsia="Segoe UI"/>
          <w:sz w:val="22"/>
          <w:szCs w:val="22"/>
          <w:color w:val="231F20"/>
          <w:spacing w:val="-10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Probabilities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with</w:t>
      </w:r>
      <w:r>
        <w:rPr>
          <w:rFonts w:ascii="Segoe UI" w:hAnsi="Segoe UI" w:cs="Segoe UI" w:eastAsia="Segoe UI"/>
          <w:sz w:val="22"/>
          <w:szCs w:val="22"/>
          <w:color w:val="231F20"/>
          <w:spacing w:val="9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Decision</w:t>
      </w:r>
      <w:r>
        <w:rPr>
          <w:rFonts w:ascii="Segoe UI" w:hAnsi="Segoe UI" w:cs="Segoe UI" w:eastAsia="Segoe UI"/>
          <w:sz w:val="22"/>
          <w:szCs w:val="22"/>
          <w:color w:val="231F20"/>
          <w:spacing w:val="18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2"/>
        </w:rPr>
        <w:t>Trees</w:t>
      </w:r>
      <w:r>
        <w:rPr>
          <w:rFonts w:ascii="Segoe UI" w:hAnsi="Segoe UI" w:cs="Segoe UI" w:eastAsia="Segoe UI"/>
          <w:sz w:val="22"/>
          <w:szCs w:val="22"/>
          <w:color w:val="231F20"/>
          <w:spacing w:val="12"/>
          <w:w w:val="92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and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41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Application</w:t>
      </w:r>
      <w:r>
        <w:rPr>
          <w:rFonts w:ascii="Segoe UI" w:hAnsi="Segoe UI" w:cs="Segoe UI" w:eastAsia="Segoe UI"/>
          <w:sz w:val="22"/>
          <w:szCs w:val="22"/>
          <w:color w:val="231F20"/>
          <w:spacing w:val="5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to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1"/>
          <w:w w:val="8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Fine-Grained</w:t>
      </w:r>
      <w:r>
        <w:rPr>
          <w:rFonts w:ascii="Segoe UI" w:hAnsi="Segoe UI" w:cs="Segoe UI" w:eastAsia="Segoe UI"/>
          <w:sz w:val="22"/>
          <w:szCs w:val="22"/>
          <w:color w:val="231F20"/>
          <w:spacing w:val="-16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POS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7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tagging,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6"/>
        </w:rPr>
        <w:t>COLING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2008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,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Manchester,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1"/>
        </w:rPr>
        <w:t>Great</w:t>
      </w:r>
      <w:r>
        <w:rPr>
          <w:rFonts w:ascii="Segoe UI" w:hAnsi="Segoe UI" w:cs="Segoe UI" w:eastAsia="Segoe UI"/>
          <w:sz w:val="22"/>
          <w:szCs w:val="22"/>
          <w:color w:val="231F20"/>
          <w:spacing w:val="6"/>
          <w:w w:val="91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Brita</w:t>
      </w:r>
      <w:r>
        <w:rPr>
          <w:rFonts w:ascii="Segoe UI" w:hAnsi="Segoe UI" w:cs="Segoe UI" w:eastAsia="Segoe UI"/>
          <w:sz w:val="22"/>
          <w:szCs w:val="22"/>
          <w:color w:val="231F20"/>
          <w:spacing w:val="1"/>
          <w:w w:val="100"/>
        </w:rPr>
        <w:t>i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n.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2" w:lineRule="exact"/>
        <w:ind w:left="119" w:right="4377"/>
        <w:jc w:val="both"/>
        <w:rPr>
          <w:rFonts w:ascii="Segoe UI" w:hAnsi="Segoe UI" w:cs="Segoe UI" w:eastAsia="Segoe UI"/>
          <w:sz w:val="22"/>
          <w:szCs w:val="22"/>
        </w:rPr>
      </w:pPr>
      <w:rPr/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Sc</w:t>
      </w:r>
      <w:r>
        <w:rPr>
          <w:rFonts w:ascii="Segoe UI" w:hAnsi="Segoe UI" w:cs="Segoe UI" w:eastAsia="Segoe UI"/>
          <w:sz w:val="22"/>
          <w:szCs w:val="22"/>
          <w:color w:val="231F20"/>
          <w:spacing w:val="2"/>
          <w:w w:val="93"/>
        </w:rPr>
        <w:t>h</w:t>
      </w:r>
      <w:r>
        <w:rPr>
          <w:rFonts w:ascii="Segoe UI" w:hAnsi="Segoe UI" w:cs="Segoe UI" w:eastAsia="Segoe UI"/>
          <w:sz w:val="22"/>
          <w:szCs w:val="22"/>
          <w:color w:val="231F20"/>
          <w:spacing w:val="-2"/>
          <w:w w:val="93"/>
        </w:rPr>
        <w:t>m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3"/>
        </w:rPr>
        <w:t>idt,</w:t>
      </w:r>
      <w:r>
        <w:rPr>
          <w:rFonts w:ascii="Segoe UI" w:hAnsi="Segoe UI" w:cs="Segoe UI" w:eastAsia="Segoe UI"/>
          <w:sz w:val="22"/>
          <w:szCs w:val="22"/>
          <w:color w:val="231F20"/>
          <w:spacing w:val="28"/>
          <w:w w:val="93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RL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1999.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Urdu:</w:t>
      </w:r>
      <w:r>
        <w:rPr>
          <w:rFonts w:ascii="Segoe UI" w:hAnsi="Segoe UI" w:cs="Segoe UI" w:eastAsia="Segoe UI"/>
          <w:sz w:val="22"/>
          <w:szCs w:val="22"/>
          <w:color w:val="231F20"/>
          <w:spacing w:val="-3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an</w:t>
      </w:r>
      <w:r>
        <w:rPr>
          <w:rFonts w:ascii="Segoe UI" w:hAnsi="Segoe UI" w:cs="Segoe UI" w:eastAsia="Segoe UI"/>
          <w:sz w:val="22"/>
          <w:szCs w:val="22"/>
          <w:color w:val="231F20"/>
          <w:spacing w:val="-12"/>
          <w:w w:val="10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essential</w:t>
      </w:r>
      <w:r>
        <w:rPr>
          <w:rFonts w:ascii="Segoe UI" w:hAnsi="Segoe UI" w:cs="Segoe UI" w:eastAsia="Segoe UI"/>
          <w:sz w:val="22"/>
          <w:szCs w:val="22"/>
          <w:color w:val="231F20"/>
          <w:spacing w:val="26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grammar,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0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94"/>
        </w:rPr>
        <w:t>London:</w:t>
      </w:r>
      <w:r>
        <w:rPr>
          <w:rFonts w:ascii="Segoe UI" w:hAnsi="Segoe UI" w:cs="Segoe UI" w:eastAsia="Segoe UI"/>
          <w:sz w:val="22"/>
          <w:szCs w:val="22"/>
          <w:color w:val="231F20"/>
          <w:spacing w:val="-1"/>
          <w:w w:val="94"/>
        </w:rPr>
        <w:t> </w:t>
      </w:r>
      <w:r>
        <w:rPr>
          <w:rFonts w:ascii="Segoe UI" w:hAnsi="Segoe UI" w:cs="Segoe UI" w:eastAsia="Segoe UI"/>
          <w:sz w:val="22"/>
          <w:szCs w:val="22"/>
          <w:color w:val="231F20"/>
          <w:spacing w:val="0"/>
          <w:w w:val="100"/>
        </w:rPr>
        <w:t>Routledge.</w:t>
      </w:r>
      <w:r>
        <w:rPr>
          <w:rFonts w:ascii="Segoe UI" w:hAnsi="Segoe UI" w:cs="Segoe UI" w:eastAsia="Segoe UI"/>
          <w:sz w:val="22"/>
          <w:szCs w:val="22"/>
          <w:color w:val="000000"/>
          <w:spacing w:val="0"/>
          <w:w w:val="100"/>
        </w:rPr>
      </w:r>
    </w:p>
    <w:sectPr>
      <w:pgMar w:header="0" w:footer="469" w:top="1340" w:bottom="660" w:left="130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589996pt;margin-top:807.458923pt;width:20.363501pt;height:12.909pt;mso-position-horizontal-relative:page;mso-position-vertical-relative:page;z-index:-1873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jjad@ims.uni-stuttgart.de" TargetMode="External"/><Relationship Id="rId7" Type="http://schemas.openxmlformats.org/officeDocument/2006/relationships/hyperlink" Target="mailto:schmid@ims.uni-stuttgart.de" TargetMode="External"/><Relationship Id="rId8" Type="http://schemas.openxmlformats.org/officeDocument/2006/relationships/hyperlink" Target="http://www.ethnologue.com/14/show_language.asp" TargetMode="External"/><Relationship Id="rId9" Type="http://schemas.openxmlformats.org/officeDocument/2006/relationships/hyperlink" Target="http://shiva.iiit.ac.in/SPSAL2007" TargetMode="External"/><Relationship Id="rId10" Type="http://schemas.openxmlformats.org/officeDocument/2006/relationships/hyperlink" Target="http://www.ilc.cnr.it/EAGLES/browse.html" TargetMode="External"/><Relationship Id="rId11" Type="http://schemas.openxmlformats.org/officeDocument/2006/relationships/hyperlink" Target="http://www.autonlab.org/tutorials/svm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Sajjad ; Helmut Schmid</dc:creator>
  <dc:subject>EACL 2009</dc:subject>
  <dc:title>Tagging Urdu Text with Parts of Speech: A Tagger Comparison</dc:title>
  <dcterms:created xsi:type="dcterms:W3CDTF">2016-02-20T16:41:40Z</dcterms:created>
  <dcterms:modified xsi:type="dcterms:W3CDTF">2016-02-20T16:41:40Z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2009-03-06T00:00:00Z</vt:filetime>
  </property>
  <property fmtid="{D5CDD505-2E9C-101B-9397-08002B2CF9AE}" pid="3" name="LastSaved">
    <vt:filetime>2016-02-20T00:00:00Z</vt:filetime>
  </property>
</Properties>
</file>