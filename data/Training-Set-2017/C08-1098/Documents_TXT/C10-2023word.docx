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64" w:after="0" w:line="240" w:lineRule="auto"/>
        <w:ind w:left="259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Imp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ving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Reordering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with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Linguistically</w:t>
      </w:r>
      <w:r>
        <w:rPr>
          <w:rFonts w:ascii="Times New Roman" w:hAnsi="Times New Roman" w:cs="Times New Roman" w:eastAsia="Times New Roman"/>
          <w:sz w:val="28"/>
          <w:szCs w:val="28"/>
          <w:spacing w:val="3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In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ormed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Bilingual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7"/>
          <w:i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</w:rPr>
        <w:t>-grams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1920" w:h="16840"/>
          <w:pgMar w:top="1460" w:bottom="280" w:left="1340" w:right="1400"/>
        </w:sectPr>
      </w:pPr>
      <w:rPr/>
    </w:p>
    <w:p>
      <w:pPr>
        <w:spacing w:before="28" w:after="0" w:line="253" w:lineRule="auto"/>
        <w:ind w:left="1442" w:right="-41"/>
        <w:jc w:val="center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osep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Maria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99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</w:rPr>
        <w:t>ego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LIMSI-CNRS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 </w:t>
      </w:r>
      <w:hyperlink r:id="rId5">
        <w:r>
          <w:rPr>
            <w:rFonts w:ascii="Courier New" w:hAnsi="Courier New" w:cs="Courier New" w:eastAsia="Courier New"/>
            <w:sz w:val="24"/>
            <w:szCs w:val="24"/>
            <w:spacing w:val="0"/>
            <w:w w:val="99"/>
          </w:rPr>
          <w:t>jmcrego@limsi.fr</w:t>
        </w:r>
        <w:r>
          <w:rPr>
            <w:rFonts w:ascii="Courier New" w:hAnsi="Courier New" w:cs="Courier New" w:eastAsia="Courier New"/>
            <w:sz w:val="24"/>
            <w:szCs w:val="24"/>
            <w:spacing w:val="0"/>
            <w:w w:val="100"/>
          </w:rPr>
        </w:r>
      </w:hyperlink>
    </w:p>
    <w:p>
      <w:pPr>
        <w:spacing w:before="28" w:after="0" w:line="240" w:lineRule="auto"/>
        <w:ind w:left="795" w:right="1809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Fran</w:t>
      </w:r>
      <w:r>
        <w:rPr>
          <w:rFonts w:ascii="Times New Roman" w:hAnsi="Times New Roman" w:cs="Times New Roman" w:eastAsia="Times New Roman"/>
          <w:sz w:val="24"/>
          <w:szCs w:val="24"/>
          <w:spacing w:val="-93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  <w:b/>
          <w:bCs/>
        </w:rPr>
        <w:t>¸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ois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9"/>
          <w:b/>
          <w:bCs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240" w:lineRule="auto"/>
        <w:ind w:left="-40" w:right="973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LIMSI-CNRS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&amp;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aris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Sud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7" w:after="0" w:line="263" w:lineRule="exact"/>
        <w:ind w:left="608" w:right="1622"/>
        <w:jc w:val="center"/>
        <w:rPr>
          <w:rFonts w:ascii="Courier New" w:hAnsi="Courier New" w:cs="Courier New" w:eastAsia="Courier New"/>
          <w:sz w:val="24"/>
          <w:szCs w:val="24"/>
        </w:rPr>
      </w:pPr>
      <w:rPr/>
      <w:hyperlink r:id="rId6">
        <w:r>
          <w:rPr>
            <w:rFonts w:ascii="Courier New" w:hAnsi="Courier New" w:cs="Courier New" w:eastAsia="Courier New"/>
            <w:sz w:val="24"/>
            <w:szCs w:val="24"/>
            <w:spacing w:val="0"/>
            <w:w w:val="99"/>
            <w:position w:val="1"/>
          </w:rPr>
          <w:t>yvon@limsi.fr</w:t>
        </w:r>
        <w:r>
          <w:rPr>
            <w:rFonts w:ascii="Courier New" w:hAnsi="Courier New" w:cs="Courier New" w:eastAsia="Courier New"/>
            <w:sz w:val="24"/>
            <w:szCs w:val="24"/>
            <w:spacing w:val="0"/>
            <w:w w:val="100"/>
            <w:position w:val="0"/>
          </w:rPr>
        </w:r>
      </w:hyperlink>
    </w:p>
    <w:p>
      <w:pPr>
        <w:jc w:val="center"/>
        <w:spacing w:after="0"/>
        <w:sectPr>
          <w:type w:val="continuous"/>
          <w:pgSz w:w="11920" w:h="16840"/>
          <w:pgMar w:top="1460" w:bottom="280" w:left="1340" w:right="1400"/>
          <w:cols w:num="2" w:equalWidth="0">
            <w:col w:w="3758" w:space="1219"/>
            <w:col w:w="4203"/>
          </w:cols>
        </w:sectPr>
      </w:pPr>
      <w:rPr/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1920" w:h="16840"/>
          <w:pgMar w:top="1460" w:bottom="280" w:left="1340" w:right="1400"/>
        </w:sectPr>
      </w:pPr>
      <w:rPr/>
    </w:p>
    <w:p>
      <w:pPr>
        <w:spacing w:before="28" w:after="0" w:line="240" w:lineRule="auto"/>
        <w:ind w:left="1790" w:right="1666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</w:rPr>
        <w:t>Abstract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57" w:lineRule="auto"/>
        <w:ind w:left="445" w:right="282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present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timated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standard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-gram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language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units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uilt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morpho-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syntactic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source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languages.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seen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translates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9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morpho-syntactic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structure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input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sentence,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contrast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standard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translation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care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forms.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antage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units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less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sparse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standard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units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size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bilingual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considered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during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lation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process,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thus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fect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account-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mid-range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reorderings.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Empirical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French-English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German-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English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tasks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achi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higher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accu-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those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obtained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widely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xicalized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04" w:right="2625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oduction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57" w:lineRule="auto"/>
        <w:ind w:left="104" w:right="-5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ordering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major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issues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statis-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tical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machine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translation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(SMT),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peculiarities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language.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widely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accepted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need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struc-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tural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account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ferences.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Structural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information,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art-of-speech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(POS)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tags,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chunks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constituen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y/dependen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parse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trees,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fers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greater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potential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learn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generalizations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about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relationships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between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guages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forms,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because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“sur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acist”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ail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infer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eralizations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training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data.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7" w:lineRule="auto"/>
        <w:ind w:left="104" w:right="-58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ordering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problem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typically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decom-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posed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number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related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problems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further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xplained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ariety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linguistic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nomena.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Accordingl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sort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ordering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problems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three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gories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7" w:after="0" w:line="257" w:lineRule="auto"/>
        <w:ind w:right="49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kind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linguistic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units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and/or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typical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distortion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distance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impl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Roughly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speaking,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short-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single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within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relat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small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wind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distance.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consist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easi-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typicall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phrases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(in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sense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translation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units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phrase-based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proach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SMT)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beli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adequately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perform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reorderings.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Mid-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between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phrases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(trans-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lation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units)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closely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positioned,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typi-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cally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within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wind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about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6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alternat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proposed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tackle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mid-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range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through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introduction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guistic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MT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systems.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best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wledge,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authors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(Xia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Mc-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Cord,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2004)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were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rst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address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prob-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lem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statistical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MT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paradigm.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auto-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matically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uild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linguistically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grounded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write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rules,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aimed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source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tence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match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side.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Similarl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(Collins,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2005)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(Pop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vic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2006)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source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sentence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small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hand-crafted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rules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German-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English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(Cr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Mari</w:t>
      </w:r>
      <w:r>
        <w:rPr>
          <w:rFonts w:ascii="Times New Roman" w:hAnsi="Times New Roman" w:cs="Times New Roman" w:eastAsia="Times New Roman"/>
          <w:sz w:val="22"/>
          <w:szCs w:val="22"/>
          <w:spacing w:val="-91"/>
          <w:w w:val="99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˜</w:t>
      </w:r>
      <w:r>
        <w:rPr>
          <w:rFonts w:ascii="Times New Roman" w:hAnsi="Times New Roman" w:cs="Times New Roman" w:eastAsia="Times New Roman"/>
          <w:sz w:val="22"/>
          <w:szCs w:val="22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o,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2007)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ordering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problem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accu-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rately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uilding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source-sentence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lattice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containing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most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promising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ypotheses,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wing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decoder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decide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best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ypothesis.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lattices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uilt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means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write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rules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operating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tags;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rules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automatically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xtracted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training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bi-t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xt.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(Zhang,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2007)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introduce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parse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(chunk)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source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sentence,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aiming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xtending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scope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write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rules,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encoding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ypothe-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ses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form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confusion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ork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then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passed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decode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studies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tackle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mid-range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predicting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less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accurate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ypotheses.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type w:val="continuous"/>
          <w:pgSz w:w="11920" w:h="16840"/>
          <w:pgMar w:top="1460" w:bottom="280" w:left="1340" w:right="1400"/>
          <w:cols w:num="2" w:equalWidth="0">
            <w:col w:w="4442" w:space="283"/>
            <w:col w:w="4455"/>
          </w:cols>
        </w:sectPr>
      </w:pPr>
      <w:rPr/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1" w:after="0" w:line="240" w:lineRule="auto"/>
        <w:ind w:left="4379" w:right="4370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197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3" w:after="0" w:line="170" w:lineRule="exact"/>
        <w:ind w:left="2973" w:right="2896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Coling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 </w:t>
      </w:r>
      <w:r>
        <w:rPr>
          <w:rFonts w:ascii="Arial" w:hAnsi="Arial" w:cs="Arial" w:eastAsia="Arial"/>
          <w:sz w:val="18"/>
          <w:szCs w:val="18"/>
          <w:spacing w:val="5"/>
          <w:w w:val="86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2010:</w:t>
      </w:r>
      <w:r>
        <w:rPr>
          <w:rFonts w:ascii="Arial" w:hAnsi="Arial" w:cs="Arial" w:eastAsia="Arial"/>
          <w:sz w:val="18"/>
          <w:szCs w:val="18"/>
          <w:spacing w:val="40"/>
          <w:w w:val="86"/>
          <w:i/>
        </w:rPr>
        <w:t> </w:t>
      </w:r>
      <w:r>
        <w:rPr>
          <w:rFonts w:ascii="Arial" w:hAnsi="Arial" w:cs="Arial" w:eastAsia="Arial"/>
          <w:sz w:val="18"/>
          <w:szCs w:val="18"/>
          <w:spacing w:val="-12"/>
          <w:w w:val="86"/>
          <w:i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oster</w:t>
      </w:r>
      <w:r>
        <w:rPr>
          <w:rFonts w:ascii="Arial" w:hAnsi="Arial" w:cs="Arial" w:eastAsia="Arial"/>
          <w:sz w:val="18"/>
          <w:szCs w:val="18"/>
          <w:spacing w:val="18"/>
          <w:w w:val="86"/>
          <w:i/>
        </w:rPr>
        <w:t> </w:t>
      </w:r>
      <w:r>
        <w:rPr>
          <w:rFonts w:ascii="Arial" w:hAnsi="Arial" w:cs="Arial" w:eastAsia="Arial"/>
          <w:sz w:val="18"/>
          <w:szCs w:val="18"/>
          <w:spacing w:val="-17"/>
          <w:w w:val="86"/>
          <w:i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olume</w:t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,</w:t>
      </w:r>
      <w:r>
        <w:rPr>
          <w:rFonts w:ascii="Arial" w:hAnsi="Arial" w:cs="Arial" w:eastAsia="Arial"/>
          <w:sz w:val="18"/>
          <w:szCs w:val="18"/>
          <w:spacing w:val="21"/>
          <w:w w:val="8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pages</w:t>
      </w:r>
      <w:r>
        <w:rPr>
          <w:rFonts w:ascii="Arial" w:hAnsi="Arial" w:cs="Arial" w:eastAsia="Arial"/>
          <w:sz w:val="18"/>
          <w:szCs w:val="18"/>
          <w:spacing w:val="-13"/>
          <w:w w:val="8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197–205,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Beijing,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August</w:t>
      </w:r>
      <w:r>
        <w:rPr>
          <w:rFonts w:ascii="Arial" w:hAnsi="Arial" w:cs="Arial" w:eastAsia="Arial"/>
          <w:sz w:val="18"/>
          <w:szCs w:val="18"/>
          <w:spacing w:val="17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2010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jc w:val="center"/>
        <w:spacing w:after="0"/>
        <w:sectPr>
          <w:type w:val="continuous"/>
          <w:pgSz w:w="11920" w:h="16840"/>
          <w:pgMar w:top="1460" w:bottom="280" w:left="1340" w:right="1400"/>
        </w:sectPr>
      </w:pPr>
      <w:rPr/>
    </w:p>
    <w:p>
      <w:pPr>
        <w:spacing w:before="63" w:after="0" w:line="257" w:lineRule="auto"/>
        <w:ind w:left="104" w:right="-5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them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introduce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decoding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time.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adays,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most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SMT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sys-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tems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implement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xicalized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dering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illman,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2004).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Basicall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translation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unit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estimates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probability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being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monotone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swapped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placed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discontiguous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respect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vious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lation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unit.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grated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within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Moses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oehn,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2007)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decode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achi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state-of-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the-art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translation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tasks.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reasons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xplains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success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considers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source-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get-side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ace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forms,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ab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mentionned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approaches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attempt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ypoth-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esize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relying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contained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source-side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2" w:after="0" w:line="257" w:lineRule="auto"/>
        <w:ind w:left="104" w:right="-58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Finall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long-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imply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ings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structure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sentence.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orderings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necessary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pairs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Arabic-English,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English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typically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foll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Arabic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sentences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ferent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structures.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eral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attempts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xist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foll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ab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idea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making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ordering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source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sentence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similar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sentence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before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decoding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(Niehues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olss,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104" w:right="-5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2009),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long-range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typically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better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addressed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syntax-based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hierarchical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(Chi-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ang,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2007)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(Zollmann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2008),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3" w:after="0" w:line="257" w:lineRule="auto"/>
        <w:ind w:right="109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ables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account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arbitrary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sequences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units.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Hence,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proposed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care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translation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adequa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structural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informa-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tion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present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ypotheses,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here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intro-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duced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form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POS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tags.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compares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widely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xical-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ized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eo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dering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model,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plemented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particular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bilingual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-gram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proach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SM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widely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Moses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SMT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decode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state-of-the-art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decoder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performing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xicalized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56" w:lineRule="auto"/>
        <w:ind w:right="109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remaining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paper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foll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Section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brie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fl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describe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bilingual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-gram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SMT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system.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Section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details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bilingual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gram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model,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contri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pape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introduces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additional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Section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4,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analyze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needs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language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pairs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considered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ork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carry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aluation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xperi-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ments.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Finall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conclude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outline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further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ork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Section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175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Bilingual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-gram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SMT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56" w:lineRule="auto"/>
        <w:ind w:right="109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SMT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nes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ypothesis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  <w:i/>
        </w:rPr>
        <w:t>t</w:t>
      </w:r>
      <w:r>
        <w:rPr>
          <w:rFonts w:ascii="Arial" w:hAnsi="Arial" w:cs="Arial" w:eastAsia="Arial"/>
          <w:sz w:val="22"/>
          <w:szCs w:val="22"/>
          <w:spacing w:val="-25"/>
          <w:w w:val="128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source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sentence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sentence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maximizes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linear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combination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feature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func-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tions: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NumType w:start="198"/>
          <w:pgMar w:footer="1145" w:header="0" w:top="1360" w:bottom="1340" w:left="1340" w:right="1340"/>
          <w:footerReference w:type="default" r:id="rId7"/>
          <w:pgSz w:w="11920" w:h="16840"/>
          <w:cols w:num="2" w:equalWidth="0">
            <w:col w:w="4442" w:space="283"/>
            <w:col w:w="4515"/>
          </w:cols>
        </w:sectPr>
      </w:pPr>
      <w:rPr/>
    </w:p>
    <w:p>
      <w:pPr>
        <w:spacing w:before="0" w:after="0" w:line="240" w:lineRule="auto"/>
        <w:ind w:left="104" w:right="-7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interesting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comparison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between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phrase-based,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8" w:after="0" w:line="70" w:lineRule="atLeast"/>
        <w:ind w:left="104" w:right="-7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hierarchical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syntax-augmented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137" w:lineRule="exact"/>
        <w:ind w:right="51"/>
        <w:jc w:val="righ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240"/>
          <w:position w:val="9"/>
        </w:rPr>
        <w:t>(</w:t>
      </w:r>
      <w:r>
        <w:rPr>
          <w:rFonts w:ascii="Arial" w:hAnsi="Arial" w:cs="Arial" w:eastAsia="Arial"/>
          <w:sz w:val="20"/>
          <w:szCs w:val="20"/>
          <w:spacing w:val="-3"/>
          <w:w w:val="240"/>
          <w:position w:val="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21"/>
          <w:i/>
          <w:position w:val="0"/>
        </w:rPr>
        <w:t>M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22" w:after="0" w:line="43" w:lineRule="exact"/>
        <w:ind w:right="-20"/>
        <w:jc w:val="right"/>
        <w:tabs>
          <w:tab w:pos="1400" w:val="left"/>
        </w:tabs>
        <w:rPr>
          <w:rFonts w:ascii="Arial" w:hAnsi="Arial" w:cs="Arial" w:eastAsia="Arial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29.647461pt;margin-top:.9403pt;width:7.608441pt;height:13.204858pt;mso-position-horizontal-relative:page;mso-position-vertical-relative:paragraph;z-index:-1514" type="#_x0000_t202" filled="f" stroked="f">
            <v:textbox inset="0,0,0,0">
              <w:txbxContent>
                <w:p>
                  <w:pPr>
                    <w:spacing w:before="0" w:after="0" w:line="256" w:lineRule="exact"/>
                    <w:ind w:right="-8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22"/>
                      <w:szCs w:val="22"/>
                      <w:spacing w:val="-76"/>
                      <w:w w:val="128"/>
                      <w:i/>
                    </w:rPr>
                    <w:t>t</w:t>
                  </w:r>
                  <w:r>
                    <w:rPr>
                      <w:rFonts w:ascii="Arial" w:hAnsi="Arial" w:cs="Arial" w:eastAsia="Arial"/>
                      <w:sz w:val="22"/>
                      <w:szCs w:val="22"/>
                      <w:spacing w:val="-33"/>
                      <w:w w:val="148"/>
                      <w:position w:val="4"/>
                    </w:rPr>
                    <w:t>ˆ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64"/>
                      <w:i/>
                      <w:position w:val="9"/>
                    </w:rPr>
                    <w:t>I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76.582642pt;margin-top:13.93639pt;width:3.052552pt;height:7.97011pt;mso-position-horizontal-relative:page;mso-position-vertical-relative:paragraph;z-index:-1513" type="#_x0000_t202" filled="f" stroked="f">
            <v:textbox inset="0,0,0,0">
              <w:txbxContent>
                <w:p>
                  <w:pPr>
                    <w:spacing w:before="0" w:after="0" w:line="153" w:lineRule="exact"/>
                    <w:ind w:right="-64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37"/>
                      <w:i/>
                    </w:rPr>
                    <w:t>t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6"/>
          <w:szCs w:val="16"/>
          <w:w w:val="95"/>
          <w:position w:val="-23"/>
        </w:rPr>
        <w:t>1</w:t>
      </w:r>
      <w:r>
        <w:rPr>
          <w:rFonts w:ascii="Arial" w:hAnsi="Arial" w:cs="Arial" w:eastAsia="Arial"/>
          <w:sz w:val="16"/>
          <w:szCs w:val="16"/>
          <w:w w:val="100"/>
          <w:position w:val="-23"/>
        </w:rPr>
        <w:t> </w:t>
      </w:r>
      <w:r>
        <w:rPr>
          <w:rFonts w:ascii="Arial" w:hAnsi="Arial" w:cs="Arial" w:eastAsia="Arial"/>
          <w:sz w:val="16"/>
          <w:szCs w:val="16"/>
          <w:spacing w:val="-17"/>
          <w:w w:val="100"/>
          <w:position w:val="-2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-17"/>
        </w:rPr>
        <w:t>=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-17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16"/>
          <w:position w:val="-1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-17"/>
        </w:rPr>
        <w:t>g</w:t>
      </w:r>
      <w:r>
        <w:rPr>
          <w:rFonts w:ascii="Arial" w:hAnsi="Arial" w:cs="Arial" w:eastAsia="Arial"/>
          <w:sz w:val="22"/>
          <w:szCs w:val="22"/>
          <w:spacing w:val="-22"/>
          <w:w w:val="100"/>
          <w:position w:val="-1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-17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-17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4"/>
          <w:position w:val="-17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7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7"/>
        </w:rPr>
      </w:r>
      <w:r>
        <w:rPr>
          <w:rFonts w:ascii="Arial" w:hAnsi="Arial" w:cs="Arial" w:eastAsia="Arial"/>
          <w:sz w:val="20"/>
          <w:szCs w:val="20"/>
          <w:spacing w:val="0"/>
          <w:w w:val="517"/>
          <w:position w:val="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62" w:lineRule="exact"/>
        <w:ind w:right="-20"/>
        <w:jc w:val="right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240"/>
          <w:position w:val="3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63" w:after="0" w:line="76" w:lineRule="exact"/>
        <w:ind w:right="-20"/>
        <w:jc w:val="left"/>
        <w:tabs>
          <w:tab w:pos="104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8"/>
          <w:i/>
          <w:position w:val="-18"/>
        </w:rPr>
        <w:t>λ</w:t>
      </w:r>
      <w:r>
        <w:rPr>
          <w:rFonts w:ascii="Arial" w:hAnsi="Arial" w:cs="Arial" w:eastAsia="Arial"/>
          <w:sz w:val="16"/>
          <w:szCs w:val="16"/>
          <w:spacing w:val="11"/>
          <w:w w:val="108"/>
          <w:i/>
          <w:position w:val="-21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8"/>
          <w:i/>
          <w:position w:val="-18"/>
        </w:rPr>
        <w:t>h</w:t>
      </w:r>
      <w:r>
        <w:rPr>
          <w:rFonts w:ascii="Arial" w:hAnsi="Arial" w:cs="Arial" w:eastAsia="Arial"/>
          <w:sz w:val="16"/>
          <w:szCs w:val="16"/>
          <w:spacing w:val="11"/>
          <w:w w:val="108"/>
          <w:i/>
          <w:position w:val="-21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8"/>
          <w:position w:val="-18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8"/>
          <w:i/>
          <w:position w:val="-18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8"/>
          <w:i/>
          <w:position w:val="-9"/>
        </w:rPr>
        <w:t>J</w:t>
      </w:r>
      <w:r>
        <w:rPr>
          <w:rFonts w:ascii="Arial" w:hAnsi="Arial" w:cs="Arial" w:eastAsia="Arial"/>
          <w:sz w:val="16"/>
          <w:szCs w:val="16"/>
          <w:spacing w:val="-43"/>
          <w:w w:val="108"/>
          <w:i/>
          <w:position w:val="-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9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64"/>
          <w:i/>
          <w:position w:val="-9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160" w:lineRule="exact"/>
        <w:jc w:val="left"/>
        <w:rPr>
          <w:sz w:val="16"/>
          <w:szCs w:val="16"/>
        </w:rPr>
      </w:pPr>
      <w:rPr/>
      <w:r>
        <w:rPr/>
        <w:br w:type="column"/>
      </w:r>
      <w:r>
        <w:rPr>
          <w:sz w:val="16"/>
          <w:szCs w:val="16"/>
        </w:rPr>
      </w:r>
    </w:p>
    <w:p>
      <w:pPr>
        <w:spacing w:before="0" w:after="0" w:line="42" w:lineRule="exact"/>
        <w:ind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7"/>
        </w:rPr>
        <w:t>(1)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1460" w:bottom="280" w:left="1340" w:right="1340"/>
          <w:cols w:num="4" w:equalWidth="0">
            <w:col w:w="4442" w:space="811"/>
            <w:col w:w="1775" w:space="75"/>
            <w:col w:w="1431" w:space="273"/>
            <w:col w:w="433"/>
          </w:cols>
        </w:sectPr>
      </w:pPr>
      <w:rPr/>
    </w:p>
    <w:p>
      <w:pPr>
        <w:spacing w:before="18" w:after="0" w:line="248" w:lineRule="exact"/>
        <w:ind w:left="104" w:right="-7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ried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out,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concluding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hierarchical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syntax-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0" w:after="0" w:line="28" w:lineRule="atLeast"/>
        <w:ind w:left="61" w:right="-20"/>
        <w:jc w:val="left"/>
        <w:rPr>
          <w:rFonts w:ascii="Arial" w:hAnsi="Arial" w:cs="Arial" w:eastAsia="Arial"/>
          <w:sz w:val="12"/>
          <w:szCs w:val="12"/>
        </w:rPr>
      </w:pPr>
      <w:rPr/>
      <w:r>
        <w:rPr/>
        <w:br w:type="column"/>
      </w:r>
      <w:r>
        <w:rPr>
          <w:rFonts w:ascii="Arial" w:hAnsi="Arial" w:cs="Arial" w:eastAsia="Arial"/>
          <w:sz w:val="12"/>
          <w:szCs w:val="12"/>
          <w:spacing w:val="0"/>
          <w:w w:val="196"/>
          <w:i/>
        </w:rPr>
        <w:t>I</w:t>
      </w:r>
      <w:r>
        <w:rPr>
          <w:rFonts w:ascii="Arial" w:hAnsi="Arial" w:cs="Arial" w:eastAsia="Arial"/>
          <w:sz w:val="12"/>
          <w:szCs w:val="12"/>
          <w:spacing w:val="0"/>
          <w:w w:val="100"/>
        </w:rPr>
      </w:r>
    </w:p>
    <w:p>
      <w:pPr>
        <w:spacing w:before="0" w:after="0" w:line="134" w:lineRule="exact"/>
        <w:ind w:left="61" w:right="-64"/>
        <w:jc w:val="left"/>
        <w:tabs>
          <w:tab w:pos="50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00"/>
          <w:position w:val="2"/>
        </w:rPr>
        <w:t>1</w:t>
      </w:r>
      <w:r>
        <w:rPr>
          <w:rFonts w:ascii="Arial" w:hAnsi="Arial" w:cs="Arial" w:eastAsia="Arial"/>
          <w:sz w:val="12"/>
          <w:szCs w:val="12"/>
          <w:spacing w:val="-27"/>
          <w:w w:val="100"/>
          <w:position w:val="2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2"/>
        </w:rPr>
        <w:tab/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2"/>
        </w:rPr>
      </w:r>
      <w:r>
        <w:rPr>
          <w:rFonts w:ascii="Arial" w:hAnsi="Arial" w:cs="Arial" w:eastAsia="Arial"/>
          <w:sz w:val="16"/>
          <w:szCs w:val="16"/>
          <w:spacing w:val="0"/>
          <w:w w:val="112"/>
          <w:i/>
          <w:position w:val="1"/>
        </w:rPr>
        <w:t>m</w:t>
      </w:r>
      <w:r>
        <w:rPr>
          <w:rFonts w:ascii="Arial" w:hAnsi="Arial" w:cs="Arial" w:eastAsia="Arial"/>
          <w:sz w:val="16"/>
          <w:szCs w:val="16"/>
          <w:spacing w:val="0"/>
          <w:w w:val="140"/>
          <w:position w:val="1"/>
        </w:rPr>
        <w:t>=</w:t>
      </w:r>
      <w:r>
        <w:rPr>
          <w:rFonts w:ascii="Arial" w:hAnsi="Arial" w:cs="Arial" w:eastAsia="Arial"/>
          <w:sz w:val="16"/>
          <w:szCs w:val="16"/>
          <w:spacing w:val="0"/>
          <w:w w:val="95"/>
          <w:position w:val="1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75" w:lineRule="atLeast"/>
        <w:ind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5"/>
        </w:rPr>
        <w:t>1</w:t>
      </w:r>
      <w:r>
        <w:rPr>
          <w:rFonts w:ascii="Arial" w:hAnsi="Arial" w:cs="Arial" w:eastAsia="Arial"/>
          <w:sz w:val="16"/>
          <w:szCs w:val="16"/>
          <w:spacing w:val="-16"/>
          <w:w w:val="100"/>
          <w:position w:val="-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  <w:i/>
          <w:position w:val="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5"/>
          <w:position w:val="-5"/>
        </w:rPr>
        <w:t>1</w:t>
      </w:r>
      <w:r>
        <w:rPr>
          <w:rFonts w:ascii="Arial" w:hAnsi="Arial" w:cs="Arial" w:eastAsia="Arial"/>
          <w:sz w:val="16"/>
          <w:szCs w:val="16"/>
          <w:spacing w:val="-33"/>
          <w:w w:val="100"/>
          <w:position w:val="-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1460" w:bottom="280" w:left="1340" w:right="1340"/>
          <w:cols w:num="3" w:equalWidth="0">
            <w:col w:w="4442" w:space="1750"/>
            <w:col w:w="876" w:space="795"/>
            <w:col w:w="1377"/>
          </w:cols>
        </w:sectPr>
      </w:pPr>
      <w:rPr/>
    </w:p>
    <w:p>
      <w:pPr>
        <w:spacing w:before="23" w:after="0" w:line="257" w:lineRule="auto"/>
        <w:ind w:left="104" w:right="-5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slightly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outperform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phrase-based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under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conditions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suf-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ciently</w:t>
      </w:r>
      <w:r>
        <w:rPr>
          <w:rFonts w:ascii="Times New Roman" w:hAnsi="Times New Roman" w:cs="Times New Roman" w:eastAsia="Times New Roman"/>
          <w:sz w:val="22"/>
          <w:szCs w:val="22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non-monotonic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language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pairs.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5" w:after="0" w:line="270" w:lineRule="atLeast"/>
        <w:ind w:left="104" w:right="-58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Encouraged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ork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reported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(Hoang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oehn,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2009),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tackle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mid-range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ordering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problem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SMT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introducing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gram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language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bilingual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units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uilt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information.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rationale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behind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double: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hand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aim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troducing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morpho-syntactic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model,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beli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plays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9" w:after="0" w:line="252" w:lineRule="auto"/>
        <w:ind w:right="106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λ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m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33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weight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associated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fea-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ture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h</w:t>
      </w:r>
      <w:r>
        <w:rPr>
          <w:rFonts w:ascii="Arial" w:hAnsi="Arial" w:cs="Arial" w:eastAsia="Arial"/>
          <w:sz w:val="16"/>
          <w:szCs w:val="16"/>
          <w:spacing w:val="10"/>
          <w:w w:val="100"/>
          <w:i/>
          <w:position w:val="-3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6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4"/>
          <w:i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14"/>
          <w:position w:val="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  <w:position w:val="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14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main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feature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log-score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translation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based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bilingual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  <w:i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position w:val="0"/>
        </w:rPr>
        <w:t>-grams.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constitutes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language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pa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ticular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0"/>
        </w:rPr>
        <w:t>bi-langu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  <w:position w:val="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composed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bilingual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units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typically</w:t>
      </w:r>
      <w:r>
        <w:rPr>
          <w:rFonts w:ascii="Times New Roman" w:hAnsi="Times New Roman" w:cs="Times New Roman" w:eastAsia="Times New Roman"/>
          <w:sz w:val="22"/>
          <w:szCs w:val="22"/>
          <w:spacing w:val="-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referred</w:t>
      </w:r>
      <w:r>
        <w:rPr>
          <w:rFonts w:ascii="Times New Roman" w:hAnsi="Times New Roman" w:cs="Times New Roman" w:eastAsia="Times New Roman"/>
          <w:sz w:val="22"/>
          <w:szCs w:val="22"/>
          <w:spacing w:val="-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0"/>
        </w:rPr>
        <w:t>tuples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position w:val="0"/>
        </w:rPr>
        <w:t>(Mari</w:t>
      </w:r>
      <w:r>
        <w:rPr>
          <w:rFonts w:ascii="Times New Roman" w:hAnsi="Times New Roman" w:cs="Times New Roman" w:eastAsia="Times New Roman"/>
          <w:sz w:val="22"/>
          <w:szCs w:val="22"/>
          <w:spacing w:val="-91"/>
          <w:w w:val="99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position w:val="0"/>
        </w:rPr>
        <w:t>˜</w:t>
      </w:r>
      <w:r>
        <w:rPr>
          <w:rFonts w:ascii="Times New Roman" w:hAnsi="Times New Roman" w:cs="Times New Roman" w:eastAsia="Times New Roman"/>
          <w:sz w:val="22"/>
          <w:szCs w:val="22"/>
          <w:spacing w:val="-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al.,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2006).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translation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prob-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abilities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sentence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el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approximated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using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-grams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tuples: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176" w:lineRule="exact"/>
        <w:ind w:left="1139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33"/>
          <w:i/>
          <w:position w:val="-1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64" w:lineRule="exact"/>
        <w:ind w:right="309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-1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8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-18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9"/>
        </w:rPr>
        <w:t>J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9"/>
        </w:rPr>
        <w:t>   </w:t>
      </w:r>
      <w:r>
        <w:rPr>
          <w:rFonts w:ascii="Arial" w:hAnsi="Arial" w:cs="Arial" w:eastAsia="Arial"/>
          <w:sz w:val="16"/>
          <w:szCs w:val="16"/>
          <w:spacing w:val="24"/>
          <w:w w:val="100"/>
          <w:i/>
          <w:position w:val="-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64"/>
          <w:i/>
          <w:position w:val="-9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64"/>
          <w:i/>
          <w:position w:val="-9"/>
        </w:rPr>
        <w:t>    </w:t>
      </w:r>
      <w:r>
        <w:rPr>
          <w:rFonts w:ascii="Arial" w:hAnsi="Arial" w:cs="Arial" w:eastAsia="Arial"/>
          <w:sz w:val="16"/>
          <w:szCs w:val="16"/>
          <w:spacing w:val="60"/>
          <w:w w:val="164"/>
          <w:i/>
          <w:position w:val="-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228"/>
          <w:position w:val="2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jc w:val="both"/>
        <w:spacing w:after="0"/>
        <w:sectPr>
          <w:type w:val="continuous"/>
          <w:pgSz w:w="11920" w:h="16840"/>
          <w:pgMar w:top="1460" w:bottom="280" w:left="1340" w:right="1340"/>
          <w:cols w:num="2" w:equalWidth="0">
            <w:col w:w="4442" w:space="283"/>
            <w:col w:w="4515"/>
          </w:cols>
        </w:sectPr>
      </w:pPr>
      <w:rPr/>
    </w:p>
    <w:p>
      <w:pPr>
        <w:spacing w:before="18" w:after="0" w:line="257" w:lineRule="auto"/>
        <w:ind w:left="104" w:right="-5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43.012268pt;margin-top:62.161034pt;width:4.232129pt;height:7.97011pt;mso-position-horizontal-relative:page;mso-position-vertical-relative:paragraph;z-index:-1511" type="#_x0000_t202" filled="f" stroked="f">
            <v:textbox inset="0,0,0,0">
              <w:txbxContent>
                <w:p>
                  <w:pPr>
                    <w:spacing w:before="0" w:after="0" w:line="153" w:lineRule="exact"/>
                    <w:ind w:right="-64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  <w:t>1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portant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role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predicting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systematic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dering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ferences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between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language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pairs;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158" w:lineRule="exact"/>
        <w:ind w:right="-79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5"/>
        </w:rPr>
        <w:t>,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  <w:position w:val="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  <w:i/>
          <w:position w:val="5"/>
        </w:rPr>
        <w:t>t</w:t>
      </w:r>
      <w:r>
        <w:rPr>
          <w:rFonts w:ascii="Arial" w:hAnsi="Arial" w:cs="Arial" w:eastAsia="Arial"/>
          <w:sz w:val="16"/>
          <w:szCs w:val="16"/>
          <w:spacing w:val="12"/>
          <w:w w:val="110"/>
          <w:position w:val="0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10"/>
          <w:position w:val="5"/>
        </w:rPr>
        <w:t>)</w:t>
      </w:r>
      <w:r>
        <w:rPr>
          <w:rFonts w:ascii="Arial" w:hAnsi="Arial" w:cs="Arial" w:eastAsia="Arial"/>
          <w:sz w:val="22"/>
          <w:szCs w:val="22"/>
          <w:spacing w:val="-6"/>
          <w:w w:val="110"/>
          <w:position w:val="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5"/>
        </w:rPr>
        <w:t>=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/>
        <w:br w:type="column"/>
      </w:r>
      <w:r>
        <w:rPr>
          <w:sz w:val="17"/>
          <w:szCs w:val="17"/>
        </w:rPr>
      </w:r>
    </w:p>
    <w:p>
      <w:pPr>
        <w:spacing w:before="0" w:after="0" w:line="240" w:lineRule="auto"/>
        <w:ind w:right="-64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4"/>
          <w:w w:val="110"/>
          <w:i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140"/>
        </w:rPr>
        <w:t>=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71" w:lineRule="exact"/>
        <w:ind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99"/>
          <w:i/>
          <w:position w:val="6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6"/>
        </w:rPr>
        <w:t>((</w:t>
      </w:r>
      <w:r>
        <w:rPr>
          <w:rFonts w:ascii="Arial" w:hAnsi="Arial" w:cs="Arial" w:eastAsia="Arial"/>
          <w:sz w:val="22"/>
          <w:szCs w:val="22"/>
          <w:spacing w:val="0"/>
          <w:w w:val="99"/>
          <w:i/>
          <w:position w:val="6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9"/>
          <w:i/>
          <w:position w:val="6"/>
        </w:rPr>
        <w:t>,</w:t>
      </w:r>
      <w:r>
        <w:rPr>
          <w:rFonts w:ascii="Arial" w:hAnsi="Arial" w:cs="Arial" w:eastAsia="Arial"/>
          <w:sz w:val="22"/>
          <w:szCs w:val="22"/>
          <w:spacing w:val="-21"/>
          <w:w w:val="99"/>
          <w:i/>
          <w:position w:val="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  <w:i/>
          <w:position w:val="6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6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10"/>
          <w:i/>
          <w:position w:val="3"/>
        </w:rPr>
        <w:t>k</w:t>
      </w:r>
      <w:r>
        <w:rPr>
          <w:rFonts w:ascii="Arial" w:hAnsi="Arial" w:cs="Arial" w:eastAsia="Arial"/>
          <w:sz w:val="16"/>
          <w:szCs w:val="16"/>
          <w:spacing w:val="-30"/>
          <w:w w:val="100"/>
          <w:i/>
          <w:position w:val="3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62"/>
          <w:i/>
          <w:position w:val="6"/>
        </w:rPr>
        <w:t>|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6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  <w:position w:val="6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6"/>
        </w:rPr>
        <w:t>,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  <w:position w:val="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  <w:i/>
          <w:position w:val="6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6"/>
        </w:rPr>
        <w:t>)</w:t>
      </w:r>
      <w:r>
        <w:rPr>
          <w:rFonts w:ascii="Arial" w:hAnsi="Arial" w:cs="Arial" w:eastAsia="Arial"/>
          <w:sz w:val="16"/>
          <w:szCs w:val="16"/>
          <w:spacing w:val="4"/>
          <w:w w:val="110"/>
          <w:i/>
          <w:position w:val="3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140"/>
          <w:i/>
          <w:position w:val="3"/>
        </w:rPr>
        <w:t>−</w:t>
      </w:r>
      <w:r>
        <w:rPr>
          <w:rFonts w:ascii="Arial" w:hAnsi="Arial" w:cs="Arial" w:eastAsia="Arial"/>
          <w:sz w:val="16"/>
          <w:szCs w:val="16"/>
          <w:spacing w:val="0"/>
          <w:w w:val="95"/>
          <w:position w:val="3"/>
        </w:rPr>
        <w:t>1</w:t>
      </w:r>
      <w:r>
        <w:rPr>
          <w:rFonts w:ascii="Arial" w:hAnsi="Arial" w:cs="Arial" w:eastAsia="Arial"/>
          <w:sz w:val="16"/>
          <w:szCs w:val="16"/>
          <w:spacing w:val="2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6"/>
        </w:rPr>
        <w:t>.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  <w:position w:val="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6"/>
        </w:rPr>
        <w:t>.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  <w:position w:val="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6"/>
        </w:rPr>
        <w:t>.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  <w:position w:val="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6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6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6"/>
        </w:rPr>
        <w:t>,</w:t>
      </w:r>
      <w:r>
        <w:rPr>
          <w:rFonts w:ascii="Arial" w:hAnsi="Arial" w:cs="Arial" w:eastAsia="Arial"/>
          <w:sz w:val="22"/>
          <w:szCs w:val="22"/>
          <w:spacing w:val="-24"/>
          <w:w w:val="100"/>
          <w:i/>
          <w:position w:val="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  <w:i/>
          <w:position w:val="6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6"/>
        </w:rPr>
        <w:t>)</w:t>
      </w:r>
      <w:r>
        <w:rPr>
          <w:rFonts w:ascii="Arial" w:hAnsi="Arial" w:cs="Arial" w:eastAsia="Arial"/>
          <w:sz w:val="16"/>
          <w:szCs w:val="16"/>
          <w:spacing w:val="4"/>
          <w:w w:val="110"/>
          <w:i/>
          <w:position w:val="3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140"/>
          <w:i/>
          <w:position w:val="3"/>
        </w:rPr>
        <w:t>−</w:t>
      </w:r>
      <w:r>
        <w:rPr>
          <w:rFonts w:ascii="Arial" w:hAnsi="Arial" w:cs="Arial" w:eastAsia="Arial"/>
          <w:sz w:val="16"/>
          <w:szCs w:val="16"/>
          <w:spacing w:val="0"/>
          <w:w w:val="115"/>
          <w:i/>
          <w:position w:val="3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40"/>
          <w:position w:val="3"/>
        </w:rPr>
        <w:t>+</w:t>
      </w:r>
      <w:r>
        <w:rPr>
          <w:rFonts w:ascii="Arial" w:hAnsi="Arial" w:cs="Arial" w:eastAsia="Arial"/>
          <w:sz w:val="16"/>
          <w:szCs w:val="16"/>
          <w:spacing w:val="10"/>
          <w:w w:val="95"/>
          <w:position w:val="3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6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1460" w:bottom="280" w:left="1340" w:right="1340"/>
          <w:cols w:num="4" w:equalWidth="0">
            <w:col w:w="4442" w:space="580"/>
            <w:col w:w="705" w:space="60"/>
            <w:col w:w="309" w:space="36"/>
            <w:col w:w="3108"/>
          </w:cols>
        </w:sectPr>
      </w:pPr>
      <w:rPr/>
    </w:p>
    <w:p>
      <w:pPr>
        <w:spacing w:before="0" w:after="0" w:line="256" w:lineRule="auto"/>
        <w:ind w:left="104" w:right="-5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03.24118pt;margin-top:29.186131pt;width:5.105459pt;height:10.9091pt;mso-position-horizontal-relative:page;mso-position-vertical-relative:paragraph;z-index:-1512" type="#_x0000_t202" filled="f" stroked="f">
            <v:textbox inset="0,0,0,0">
              <w:txbxContent>
                <w:p>
                  <w:pPr>
                    <w:spacing w:before="0" w:after="0" w:line="210" w:lineRule="exact"/>
                    <w:ind w:right="-73"/>
                    <w:jc w:val="left"/>
                    <w:rPr>
                      <w:rFonts w:ascii="Arial" w:hAnsi="Arial" w:cs="Arial" w:eastAsia="Arial"/>
                      <w:sz w:val="22"/>
                      <w:szCs w:val="22"/>
                    </w:rPr>
                  </w:pPr>
                  <w:rPr/>
                  <w:r>
                    <w:rPr>
                      <w:rFonts w:ascii="Arial" w:hAnsi="Arial" w:cs="Arial" w:eastAsia="Arial"/>
                      <w:sz w:val="22"/>
                      <w:szCs w:val="22"/>
                      <w:spacing w:val="0"/>
                      <w:w w:val="100"/>
                      <w:i/>
                    </w:rPr>
                    <w:t>s</w:t>
                  </w:r>
                  <w:r>
                    <w:rPr>
                      <w:rFonts w:ascii="Arial" w:hAnsi="Arial" w:cs="Arial" w:eastAsia="Arial"/>
                      <w:sz w:val="22"/>
                      <w:szCs w:val="22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08.352905pt;margin-top:34.162243pt;width:4.232129pt;height:7.97011pt;mso-position-horizontal-relative:page;mso-position-vertical-relative:paragraph;z-index:-1510" type="#_x0000_t202" filled="f" stroked="f">
            <v:textbox inset="0,0,0,0">
              <w:txbxContent>
                <w:p>
                  <w:pPr>
                    <w:spacing w:before="0" w:after="0" w:line="153" w:lineRule="exact"/>
                    <w:ind w:right="-64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  <w:t>1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same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time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drastically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reduces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sparse-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ness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problem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standard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units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uilt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forms.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hand,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-gram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language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modeling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ust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approach,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" w:after="0" w:line="233" w:lineRule="auto"/>
        <w:ind w:left="-42" w:right="147"/>
        <w:jc w:val="righ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refers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source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  <w:i/>
        </w:rPr>
        <w:t>t</w:t>
      </w:r>
      <w:r>
        <w:rPr>
          <w:rFonts w:ascii="Arial" w:hAnsi="Arial" w:cs="Arial" w:eastAsia="Arial"/>
          <w:sz w:val="22"/>
          <w:szCs w:val="22"/>
          <w:spacing w:val="-9"/>
          <w:w w:val="128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,</w:t>
      </w:r>
      <w:r>
        <w:rPr>
          <w:rFonts w:ascii="Arial" w:hAnsi="Arial" w:cs="Arial" w:eastAsia="Arial"/>
          <w:sz w:val="22"/>
          <w:szCs w:val="22"/>
          <w:spacing w:val="-2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6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16"/>
          <w:i/>
          <w:position w:val="-4"/>
        </w:rPr>
        <w:t>k</w:t>
      </w:r>
      <w:r>
        <w:rPr>
          <w:rFonts w:ascii="Arial" w:hAnsi="Arial" w:cs="Arial" w:eastAsia="Arial"/>
          <w:sz w:val="16"/>
          <w:szCs w:val="16"/>
          <w:spacing w:val="33"/>
          <w:w w:val="116"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position w:val="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11"/>
          <w:i/>
          <w:position w:val="0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111"/>
          <w:i/>
          <w:position w:val="8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11"/>
          <w:i/>
          <w:position w:val="8"/>
        </w:rPr>
        <w:t>h</w:t>
      </w:r>
      <w:r>
        <w:rPr>
          <w:rFonts w:ascii="Arial" w:hAnsi="Arial" w:cs="Arial" w:eastAsia="Arial"/>
          <w:sz w:val="16"/>
          <w:szCs w:val="16"/>
          <w:spacing w:val="12"/>
          <w:w w:val="111"/>
          <w:i/>
          <w:position w:val="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tuple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bilingual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sentence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position w:val="0"/>
        </w:rPr>
        <w:t>pairs,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8"/>
        </w:rPr>
        <w:t>J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8"/>
        </w:rPr>
        <w:t> </w:t>
      </w:r>
      <w:r>
        <w:rPr>
          <w:rFonts w:ascii="Arial" w:hAnsi="Arial" w:cs="Arial" w:eastAsia="Arial"/>
          <w:sz w:val="16"/>
          <w:szCs w:val="16"/>
          <w:spacing w:val="39"/>
          <w:w w:val="100"/>
          <w:i/>
          <w:position w:val="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  <w:i/>
          <w:position w:val="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64"/>
          <w:i/>
          <w:position w:val="8"/>
        </w:rPr>
        <w:t>I</w:t>
      </w:r>
      <w:r>
        <w:rPr>
          <w:rFonts w:ascii="Arial" w:hAnsi="Arial" w:cs="Arial" w:eastAsia="Arial"/>
          <w:sz w:val="16"/>
          <w:szCs w:val="16"/>
          <w:spacing w:val="-22"/>
          <w:w w:val="100"/>
          <w:i/>
          <w:position w:val="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important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notice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that,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position w:val="0"/>
        </w:rPr>
        <w:t>since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both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languages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lin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up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tuples,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position w:val="0"/>
        </w:rPr>
        <w:t>cont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99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position w:val="0"/>
        </w:rPr>
        <w:t>xt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jc w:val="right"/>
        <w:spacing w:after="0"/>
        <w:sectPr>
          <w:type w:val="continuous"/>
          <w:pgSz w:w="11920" w:h="16840"/>
          <w:pgMar w:top="1460" w:bottom="280" w:left="1340" w:right="1340"/>
          <w:cols w:num="2" w:equalWidth="0">
            <w:col w:w="4442" w:space="283"/>
            <w:col w:w="4515"/>
          </w:cols>
        </w:sectPr>
      </w:pPr>
      <w:rPr/>
    </w:p>
    <w:p>
      <w:pPr>
        <w:spacing w:before="63" w:after="0" w:line="257" w:lineRule="auto"/>
        <w:ind w:left="104" w:right="-5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pict>
          <v:group style="position:absolute;margin-left:135.477234pt;margin-top:208.831573pt;width:117.610932pt;height:74.955741pt;mso-position-horizontal-relative:page;mso-position-vertical-relative:paragraph;z-index:-1509" coordorigin="2710,4177" coordsize="2352,1499">
            <v:group style="position:absolute;left:3586;top:5253;width:1399;height:2" coordorigin="3586,5253" coordsize="1399,2">
              <v:shape style="position:absolute;left:3586;top:5253;width:1399;height:2" coordorigin="3586,5253" coordsize="1399,0" path="m3586,5253l4985,5253e" filled="f" stroked="t" strokeweight=".665972pt" strokecolor="#000000">
                <v:path arrowok="t"/>
                <v:stroke dashstyle="longDash"/>
              </v:shape>
            </v:group>
            <v:group style="position:absolute;left:2860;top:5586;width:2125;height:6" coordorigin="2860,5586" coordsize="2125,6">
              <v:shape style="position:absolute;left:2860;top:5586;width:2125;height:6" coordorigin="2860,5586" coordsize="2125,6" path="m2860,5592l4985,5586e" filled="f" stroked="t" strokeweight=".665972pt" strokecolor="#000000">
                <v:path arrowok="t"/>
                <v:stroke dashstyle="longDash"/>
              </v:shape>
            </v:group>
            <v:group style="position:absolute;left:4985;top:4666;width:2;height:920" coordorigin="4985,4666" coordsize="2,920">
              <v:shape style="position:absolute;left:4985;top:4666;width:2;height:920" coordorigin="4985,4666" coordsize="0,920" path="m4985,4666l4985,5586e" filled="f" stroked="t" strokeweight=".665972pt" strokecolor="#000000">
                <v:path arrowok="t"/>
                <v:stroke dashstyle="longDash"/>
              </v:shape>
            </v:group>
            <v:group style="position:absolute;left:4252;top:4344;width:2;height:1242" coordorigin="4252,4344" coordsize="2,1242">
              <v:shape style="position:absolute;left:4252;top:4344;width:2;height:1242" coordorigin="4252,4344" coordsize="0,1242" path="m4252,5586l4252,4344e" filled="f" stroked="t" strokeweight=".665972pt" strokecolor="#000000">
                <v:path arrowok="t"/>
                <v:stroke dashstyle="longDash"/>
              </v:shape>
            </v:group>
            <v:group style="position:absolute;left:3519;top:4254;width:2;height:932" coordorigin="3519,4254" coordsize="2,932">
              <v:shape style="position:absolute;left:3519;top:4254;width:2;height:932" coordorigin="3519,4254" coordsize="0,932" path="m3519,4254l3519,5186e" filled="f" stroked="t" strokeweight=".665972pt" strokecolor="#000000">
                <v:path arrowok="t"/>
                <v:stroke dashstyle="longDash"/>
              </v:shape>
            </v:group>
            <v:group style="position:absolute;left:3519;top:5332;width:2;height:254" coordorigin="3519,5332" coordsize="2,254">
              <v:shape style="position:absolute;left:3519;top:5332;width:2;height:254" coordorigin="3519,5332" coordsize="0,254" path="m3519,5332l3519,5586e" filled="f" stroked="t" strokeweight=".665972pt" strokecolor="#000000">
                <v:path arrowok="t"/>
                <v:stroke dashstyle="longDash"/>
              </v:shape>
            </v:group>
            <v:group style="position:absolute;left:2787;top:5253;width:666;height:2" coordorigin="2787,5253" coordsize="666,2">
              <v:shape style="position:absolute;left:2787;top:5253;width:666;height:2" coordorigin="2787,5253" coordsize="666,0" path="m2787,5253l3453,5253e" filled="f" stroked="t" strokeweight=".665972pt" strokecolor="#000000">
                <v:path arrowok="t"/>
                <v:stroke dashstyle="longDash"/>
              </v:shape>
            </v:group>
            <v:group style="position:absolute;left:2787;top:4254;width:2;height:1265" coordorigin="2787,4254" coordsize="2,1265">
              <v:shape style="position:absolute;left:2787;top:4254;width:2;height:1265" coordorigin="2787,4254" coordsize="0,1265" path="m2787,4254l2787,5519e" filled="f" stroked="t" strokeweight=".665972pt" strokecolor="#000000">
                <v:path arrowok="t"/>
                <v:stroke dashstyle="longDash"/>
              </v:shape>
            </v:group>
            <v:group style="position:absolute;left:2787;top:4587;width:2125;height:6" coordorigin="2787,4587" coordsize="2125,6">
              <v:shape style="position:absolute;left:2787;top:4587;width:2125;height:6" coordorigin="2787,4587" coordsize="2125,6" path="m2787,4587l4912,4593e" filled="f" stroked="t" strokeweight=".665972pt" strokecolor="#000000">
                <v:path arrowok="t"/>
                <v:stroke dashstyle="longDash"/>
              </v:shape>
            </v:group>
            <v:group style="position:absolute;left:4985;top:4254;width:2;height:266" coordorigin="4985,4254" coordsize="2,266">
              <v:shape style="position:absolute;left:4985;top:4254;width:2;height:266" coordorigin="4985,4254" coordsize="0,266" path="m4985,4254l4985,4520e" filled="f" stroked="t" strokeweight=".665972pt" strokecolor="#000000">
                <v:path arrowok="t"/>
                <v:stroke dashstyle="longDash"/>
              </v:shape>
            </v:group>
            <v:group style="position:absolute;left:4319;top:4254;width:666;height:2" coordorigin="4319,4254" coordsize="666,2">
              <v:shape style="position:absolute;left:4319;top:4254;width:666;height:2" coordorigin="4319,4254" coordsize="666,0" path="m4319,4254l4985,4254e" filled="f" stroked="t" strokeweight=".665972pt" strokecolor="#000000">
                <v:path arrowok="t"/>
                <v:stroke dashstyle="longDash"/>
              </v:shape>
            </v:group>
            <v:group style="position:absolute;left:2787;top:4254;width:1399;height:2" coordorigin="2787,4254" coordsize="1399,2">
              <v:shape style="position:absolute;left:2787;top:4254;width:1399;height:2" coordorigin="2787,4254" coordsize="1399,0" path="m2787,4254l4185,4254e" filled="f" stroked="t" strokeweight=".665972pt" strokecolor="#000000">
                <v:path arrowok="t"/>
                <v:stroke dashstyle="longDash"/>
              </v:shape>
            </v:group>
            <v:group style="position:absolute;left:2720;top:5519;width:133;height:146" coordorigin="2720,5519" coordsize="133,146">
              <v:shape style="position:absolute;left:2720;top:5519;width:133;height:146" coordorigin="2720,5519" coordsize="133,146" path="m2720,5665l2853,5665,2853,5519,2720,5519,2720,5665e" filled="t" fillcolor="#000000" stroked="f">
                <v:path arrowok="t"/>
                <v:fill/>
              </v:shape>
            </v:group>
            <v:group style="position:absolute;left:2720;top:5519;width:133;height:146" coordorigin="2720,5519" coordsize="133,146">
              <v:shape style="position:absolute;left:2720;top:5519;width:133;height:146" coordorigin="2720,5519" coordsize="133,146" path="m2720,5665l2853,5665,2853,5519,2720,5519,2720,5665xe" filled="f" stroked="t" strokeweight="1.06555pt" strokecolor="#000000">
                <v:path arrowok="t"/>
              </v:shape>
            </v:group>
            <v:group style="position:absolute;left:3453;top:5186;width:133;height:146" coordorigin="3453,5186" coordsize="133,146">
              <v:shape style="position:absolute;left:3453;top:5186;width:133;height:146" coordorigin="3453,5186" coordsize="133,146" path="m3453,5332l3586,5332,3586,5186,3453,5186,3453,5332e" filled="t" fillcolor="#000000" stroked="f">
                <v:path arrowok="t"/>
                <v:fill/>
              </v:shape>
            </v:group>
            <v:group style="position:absolute;left:3453;top:5186;width:133;height:146" coordorigin="3453,5186" coordsize="133,146">
              <v:shape style="position:absolute;left:3453;top:5186;width:133;height:146" coordorigin="3453,5186" coordsize="133,146" path="m3453,5332l3586,5332,3586,5186,3453,5186,3453,5332xe" filled="f" stroked="t" strokeweight="1.06555pt" strokecolor="#000000">
                <v:path arrowok="t"/>
              </v:shape>
            </v:group>
            <v:group style="position:absolute;left:4185;top:4187;width:133;height:146" coordorigin="4185,4187" coordsize="133,146">
              <v:shape style="position:absolute;left:4185;top:4187;width:133;height:146" coordorigin="4185,4187" coordsize="133,146" path="m4185,4333l4319,4333,4319,4187,4185,4187,4185,4333e" filled="t" fillcolor="#000000" stroked="f">
                <v:path arrowok="t"/>
                <v:fill/>
              </v:shape>
            </v:group>
            <v:group style="position:absolute;left:4185;top:4187;width:133;height:146" coordorigin="4185,4187" coordsize="133,146">
              <v:shape style="position:absolute;left:4185;top:4187;width:133;height:146" coordorigin="4185,4187" coordsize="133,146" path="m4185,4333l4319,4333,4319,4187,4185,4187,4185,4333xe" filled="f" stroked="t" strokeweight="1.06555pt" strokecolor="#000000">
                <v:path arrowok="t"/>
              </v:shape>
            </v:group>
            <v:group style="position:absolute;left:4918;top:4520;width:133;height:146" coordorigin="4918,4520" coordsize="133,146">
              <v:shape style="position:absolute;left:4918;top:4520;width:133;height:146" coordorigin="4918,4520" coordsize="133,146" path="m4918,4666l5051,4666,5051,4520,4918,4520,4918,4666e" filled="t" fillcolor="#000000" stroked="f">
                <v:path arrowok="t"/>
                <v:fill/>
              </v:shape>
            </v:group>
            <v:group style="position:absolute;left:4918;top:4520;width:133;height:146" coordorigin="4918,4520" coordsize="133,146">
              <v:shape style="position:absolute;left:4918;top:4520;width:133;height:146" coordorigin="4918,4520" coordsize="133,146" path="m4918,4666l5051,4666,5051,4520,4918,4520,4918,4666xe" filled="f" stroked="t" strokeweight="1.06555pt" strokecolor="#000000">
                <v:path arrowok="t"/>
              </v:shape>
            </v:group>
            <v:group style="position:absolute;left:2787;top:4902;width:2198;height:18" coordorigin="2787,4902" coordsize="2198,18">
              <v:shape style="position:absolute;left:2787;top:4902;width:2198;height:18" coordorigin="2787,4902" coordsize="2198,18" path="m2787,4902l4985,4920e" filled="f" stroked="t" strokeweight=".665972pt" strokecolor="#000000">
                <v:path arrowok="t"/>
                <v:stroke dashstyle="longDash"/>
              </v:shape>
            </v:group>
            <w10:wrap type="none"/>
          </v:group>
        </w:pict>
      </w:r>
      <w:r>
        <w:rPr/>
        <w:pict>
          <v:group style="position:absolute;margin-left:99.800117pt;margin-top:259.243561pt;width:32.967872pt;height:7.171972pt;mso-position-horizontal-relative:page;mso-position-vertical-relative:paragraph;z-index:-1507" coordorigin="1996,5185" coordsize="659,143">
            <v:group style="position:absolute;left:2003;top:5227;width:88;height:93" coordorigin="2003,5227" coordsize="88,93">
              <v:shape style="position:absolute;left:2003;top:5227;width:88;height:93" coordorigin="2003,5227" coordsize="88,93" path="m2018,5227l2003,5227,2019,5319,2039,5319,2047,5306,2032,5306,2018,5227e" filled="t" fillcolor="#000000" stroked="f">
                <v:path arrowok="t"/>
                <v:fill/>
              </v:shape>
              <v:shape style="position:absolute;left:2003;top:5227;width:88;height:93" coordorigin="2003,5227" coordsize="88,93" path="m2091,5227l2075,5227,2032,5306,2047,5306,2091,5227e" filled="t" fillcolor="#000000" stroked="f">
                <v:path arrowok="t"/>
                <v:fill/>
              </v:shape>
            </v:group>
            <v:group style="position:absolute;left:2099;top:5225;width:82;height:97" coordorigin="2099,5225" coordsize="82,97">
              <v:shape style="position:absolute;left:2099;top:5225;width:82;height:97" coordorigin="2099,5225" coordsize="82,97" path="m2163,5225l2144,5225,2136,5226,2099,5278,2099,5296,2103,5305,2115,5318,2124,5322,2143,5322,2151,5320,2164,5313,2169,5308,2129,5308,2124,5306,2117,5298,2115,5292,2115,5278,2145,5238,2181,5238,2171,5228,2163,5225e" filled="t" fillcolor="#000000" stroked="f">
                <v:path arrowok="t"/>
                <v:fill/>
              </v:shape>
            </v:group>
            <v:group style="position:absolute;left:2147;top:5238;width:41;height:71" coordorigin="2147,5238" coordsize="41,71">
              <v:shape style="position:absolute;left:2147;top:5238;width:41;height:71" coordorigin="2147,5238" coordsize="41,71" path="m2181,5238l2158,5238,2163,5240,2170,5248,2172,5254,2172,5275,2169,5286,2162,5295,2155,5304,2147,5308,2169,5308,2184,5282,2187,5275,2188,5267,2188,5250,2184,5241,2181,5238e" filled="t" fillcolor="#000000" stroked="f">
                <v:path arrowok="t"/>
                <v:fill/>
              </v:shape>
            </v:group>
            <v:group style="position:absolute;left:2206;top:5227;width:56;height:95" coordorigin="2206,5227" coordsize="56,95">
              <v:shape style="position:absolute;left:2206;top:5227;width:56;height:95" coordorigin="2206,5227" coordsize="56,95" path="m2232,5227l2217,5227,2208,5283,2207,5285,2207,5288,2206,5293,2206,5295,2206,5304,2208,5311,2217,5319,2223,5322,2238,5322,2244,5320,2255,5314,2260,5310,2262,5308,2231,5308,2227,5307,2224,5305,2221,5302,2220,5298,2220,5292,2220,5291,2221,5287,2221,5285,2222,5282,2232,5227e" filled="t" fillcolor="#000000" stroked="f">
                <v:path arrowok="t"/>
                <v:fill/>
              </v:shape>
            </v:group>
            <v:group style="position:absolute;left:2261;top:5305;width:18;height:15" coordorigin="2261,5305" coordsize="18,15">
              <v:shape style="position:absolute;left:2261;top:5305;width:18;height:15" coordorigin="2261,5305" coordsize="18,15" path="m2279,5305l2265,5305,2261,5319,2277,5319,2279,5305e" filled="t" fillcolor="#000000" stroked="f">
                <v:path arrowok="t"/>
                <v:fill/>
              </v:shape>
            </v:group>
            <v:group style="position:absolute;left:2245;top:5227;width:50;height:82" coordorigin="2245,5227" coordsize="50,82">
              <v:shape style="position:absolute;left:2245;top:5227;width:50;height:82" coordorigin="2245,5227" coordsize="50,82" path="m2294,5227l2279,5227,2269,5278,2267,5287,2263,5295,2252,5306,2245,5308,2262,5308,2265,5305,2279,5305,2294,5227e" filled="t" fillcolor="#000000" stroked="f">
                <v:path arrowok="t"/>
                <v:fill/>
              </v:shape>
            </v:group>
            <v:group style="position:absolute;left:2312;top:5192;width:39;height:128" coordorigin="2312,5192" coordsize="39,128">
              <v:shape style="position:absolute;left:2312;top:5192;width:39;height:128" coordorigin="2312,5192" coordsize="39,128" path="m2351,5192l2336,5192,2312,5319,2326,5319,2351,5192e" filled="t" fillcolor="#000000" stroked="f">
                <v:path arrowok="t"/>
                <v:fill/>
              </v:shape>
            </v:group>
            <v:group style="position:absolute;left:2359;top:5225;width:82;height:97" coordorigin="2359,5225" coordsize="82,97">
              <v:shape style="position:absolute;left:2359;top:5225;width:82;height:97" coordorigin="2359,5225" coordsize="82,97" path="m2422,5225l2403,5225,2396,5226,2359,5278,2359,5296,2362,5305,2375,5318,2383,5322,2403,5322,2410,5320,2424,5313,2429,5308,2389,5308,2383,5306,2380,5302,2376,5298,2374,5292,2374,5278,2404,5238,2441,5238,2431,5228,2422,5225e" filled="t" fillcolor="#000000" stroked="f">
                <v:path arrowok="t"/>
                <v:fill/>
              </v:shape>
            </v:group>
            <v:group style="position:absolute;left:2406;top:5238;width:41;height:71" coordorigin="2406,5238" coordsize="41,71">
              <v:shape style="position:absolute;left:2406;top:5238;width:41;height:71" coordorigin="2406,5238" coordsize="41,71" path="m2441,5238l2417,5238,2423,5240,2430,5248,2432,5254,2432,5275,2428,5286,2421,5295,2415,5304,2406,5308,2429,5308,2444,5282,2446,5275,2447,5267,2447,5250,2444,5241,2441,5238e" filled="t" fillcolor="#000000" stroked="f">
                <v:path arrowok="t"/>
                <v:fill/>
              </v:shape>
            </v:group>
            <v:group style="position:absolute;left:2463;top:5227;width:42;height:93" coordorigin="2463,5227" coordsize="42,93">
              <v:shape style="position:absolute;left:2463;top:5227;width:42;height:93" coordorigin="2463,5227" coordsize="42,93" path="m2496,5227l2481,5227,2463,5319,2478,5319,2488,5268,2490,5259,2494,5251,2505,5241,2493,5241,2496,5227e" filled="t" fillcolor="#000000" stroked="f">
                <v:path arrowok="t"/>
                <v:fill/>
              </v:shape>
            </v:group>
            <v:group style="position:absolute;left:2525;top:5238;width:26;height:82" coordorigin="2525,5238" coordsize="26,82">
              <v:shape style="position:absolute;left:2525;top:5238;width:26;height:82" coordorigin="2525,5238" coordsize="26,82" path="m2550,5238l2526,5238,2530,5239,2536,5244,2538,5248,2538,5254,2537,5255,2537,5259,2537,5262,2536,5264,2525,5319,2541,5319,2550,5264,2551,5261,2551,5258,2551,5256,2551,5254,2552,5252,2552,5242,2550,5238e" filled="t" fillcolor="#000000" stroked="f">
                <v:path arrowok="t"/>
                <v:fill/>
              </v:shape>
            </v:group>
            <v:group style="position:absolute;left:2493;top:5225;width:57;height:17" coordorigin="2493,5225" coordsize="57,17">
              <v:shape style="position:absolute;left:2493;top:5225;width:57;height:17" coordorigin="2493,5225" coordsize="57,17" path="m2534,5225l2520,5225,2514,5226,2502,5232,2497,5236,2493,5241,2505,5241,2506,5241,2513,5238,2550,5238,2549,5236,2541,5227,2534,5225e" filled="t" fillcolor="#000000" stroked="f">
                <v:path arrowok="t"/>
                <v:fill/>
              </v:shape>
            </v:group>
            <v:group style="position:absolute;left:2568;top:5300;width:67;height:22" coordorigin="2568,5300" coordsize="67,22">
              <v:shape style="position:absolute;left:2568;top:5300;width:67;height:22" coordorigin="2568,5300" coordsize="67,22" path="m2571,5300l2596,5322,2613,5322,2623,5319,2635,5308,2598,5308,2592,5308,2582,5305,2576,5302,2571,5300e" filled="t" fillcolor="#000000" stroked="f">
                <v:path arrowok="t"/>
                <v:fill/>
              </v:shape>
            </v:group>
            <v:group style="position:absolute;left:2580;top:5225;width:69;height:84" coordorigin="2580,5225" coordsize="69,84">
              <v:shape style="position:absolute;left:2580;top:5225;width:69;height:84" coordorigin="2580,5225" coordsize="69,84" path="m2625,5225l2608,5225,2598,5227,2584,5239,2580,5247,2580,5262,2582,5266,2589,5273,2595,5275,2607,5279,2620,5282,2626,5286,2626,5297,2624,5301,2615,5307,2609,5308,2635,5308,2638,5306,2642,5298,2642,5283,2640,5279,2633,5273,2627,5270,2617,5267,2612,5266,2612,5266,2611,5265,2600,5262,2595,5258,2595,5248,2598,5245,2606,5239,2613,5238,2647,5238,2649,5231,2644,5229,2640,5227,2630,5225,2625,5225e" filled="t" fillcolor="#000000" stroked="f">
                <v:path arrowok="t"/>
                <v:fill/>
              </v:shape>
            </v:group>
            <v:group style="position:absolute;left:2625;top:5238;width:22;height:7" coordorigin="2625,5238" coordsize="22,7">
              <v:shape style="position:absolute;left:2625;top:5238;width:22;height:7" coordorigin="2625,5238" coordsize="22,7" path="m2647,5238l2625,5238,2629,5238,2638,5241,2642,5242,2646,5244,2647,5238e" filled="t" fillcolor="#0000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117.561012pt;margin-top:242.594543pt;width:15.224972pt;height:7.171972pt;mso-position-horizontal-relative:page;mso-position-vertical-relative:paragraph;z-index:-1506" coordorigin="2351,4852" coordsize="304,143">
            <v:group style="position:absolute;left:2358;top:4892;width:73;height:97" coordorigin="2358,4892" coordsize="73,97">
              <v:shape style="position:absolute;left:2358;top:4892;width:73;height:97" coordorigin="2358,4892" coordsize="73,97" path="m2412,4892l2401,4892,2396,4893,2358,4944,2358,4964,2361,4973,2371,4986,2378,4989,2394,4989,2401,4987,2412,4982,2416,4977,2418,4975,2387,4975,2382,4973,2379,4969,2375,4964,2373,4958,2373,4945,2403,4905,2431,4905,2430,4903,2427,4899,2418,4893,2412,4892e" filled="t" fillcolor="#000000" stroked="f">
                <v:path arrowok="t"/>
                <v:fill/>
              </v:shape>
            </v:group>
            <v:group style="position:absolute;left:2418;top:4972;width:18;height:15" coordorigin="2418,4972" coordsize="18,15">
              <v:shape style="position:absolute;left:2418;top:4972;width:18;height:15" coordorigin="2418,4972" coordsize="18,15" path="m2436,4972l2420,4972,2418,4986,2433,4986,2436,4972e" filled="t" fillcolor="#000000" stroked="f">
                <v:path arrowok="t"/>
                <v:fill/>
              </v:shape>
            </v:group>
            <v:group style="position:absolute;left:2398;top:4905;width:49;height:71" coordorigin="2398,4905" coordsize="49,71">
              <v:shape style="position:absolute;left:2398;top:4905;width:49;height:71" coordorigin="2398,4905" coordsize="49,71" path="m2431,4905l2414,4905,2419,4907,2423,4911,2426,4915,2428,4921,2428,4935,2427,4940,2425,4946,2423,4952,2421,4958,2418,4962,2414,4967,2411,4970,2403,4974,2398,4975,2418,4975,2420,4972,2436,4972,2448,4909,2433,4909,2431,4905e" filled="t" fillcolor="#000000" stroked="f">
                <v:path arrowok="t"/>
                <v:fill/>
              </v:shape>
            </v:group>
            <v:group style="position:absolute;left:2433;top:4859;width:24;height:50" coordorigin="2433,4859" coordsize="24,50">
              <v:shape style="position:absolute;left:2433;top:4859;width:24;height:50" coordorigin="2433,4859" coordsize="24,50" path="m2457,4859l2442,4859,2433,4909,2448,4909,2457,4859e" filled="t" fillcolor="#000000" stroked="f">
                <v:path arrowok="t"/>
                <v:fill/>
              </v:shape>
            </v:group>
            <v:group style="position:absolute;left:2466;top:4892;width:88;height:97" coordorigin="2466,4892" coordsize="88,97">
              <v:shape style="position:absolute;left:2466;top:4892;width:88;height:97" coordorigin="2466,4892" coordsize="88,97" path="m2531,4892l2514,4892,2508,4893,2466,4944,2466,4965,2470,4973,2483,4986,2493,4989,2512,4989,2541,4975,2500,4975,2493,4973,2484,4965,2482,4959,2482,4950,2483,4942,2552,4942,2553,4939,2554,4936,2554,4933,2554,4931,2485,4931,2488,4923,2493,4916,2504,4907,2510,4905,2549,4905,2539,4895,2531,4892e" filled="t" fillcolor="#000000" stroked="f">
                <v:path arrowok="t"/>
                <v:fill/>
              </v:shape>
            </v:group>
            <v:group style="position:absolute;left:2515;top:4967;width:28;height:9" coordorigin="2515,4967" coordsize="28,9">
              <v:shape style="position:absolute;left:2515;top:4967;width:28;height:9" coordorigin="2515,4967" coordsize="28,9" path="m2543,4967l2538,4970,2532,4972,2521,4975,2515,4975,2541,4975,2543,4967e" filled="t" fillcolor="#000000" stroked="f">
                <v:path arrowok="t"/>
                <v:fill/>
              </v:shape>
            </v:group>
            <v:group style="position:absolute;left:2485;top:4905;width:69;height:27" coordorigin="2485,4905" coordsize="69,27">
              <v:shape style="position:absolute;left:2485;top:4905;width:69;height:27" coordorigin="2485,4905" coordsize="69,27" path="m2549,4905l2524,4905,2530,4907,2533,4911,2537,4914,2539,4919,2539,4927,2539,4928,2539,4929,2539,4930,2539,4930,2539,4931,2485,4931,2554,4931,2554,4930,2555,4928,2555,4915,2551,4907,2549,4905e" filled="t" fillcolor="#000000" stroked="f">
                <v:path arrowok="t"/>
                <v:fill/>
              </v:shape>
            </v:group>
            <v:group style="position:absolute;left:2568;top:4967;width:67;height:22" coordorigin="2568,4967" coordsize="67,22">
              <v:shape style="position:absolute;left:2568;top:4967;width:67;height:22" coordorigin="2568,4967" coordsize="67,22" path="m2571,4967l2596,4989,2613,4989,2623,4986,2636,4975,2598,4975,2593,4975,2582,4972,2577,4970,2571,4967e" filled="t" fillcolor="#000000" stroked="f">
                <v:path arrowok="t"/>
                <v:fill/>
              </v:shape>
            </v:group>
            <v:group style="position:absolute;left:2580;top:4892;width:69;height:84" coordorigin="2580,4892" coordsize="69,84">
              <v:shape style="position:absolute;left:2580;top:4892;width:69;height:84" coordorigin="2580,4892" coordsize="69,84" path="m2626,4892l2608,4892,2598,4895,2584,4906,2580,4914,2580,4929,2582,4933,2589,4940,2595,4942,2608,4946,2621,4949,2627,4954,2627,4964,2624,4968,2616,4974,2610,4975,2636,4975,2638,4973,2642,4965,2642,4950,2640,4946,2634,4940,2627,4937,2617,4934,2612,4933,2612,4932,2611,4932,2601,4929,2596,4925,2596,4915,2598,4912,2607,4906,2613,4905,2648,4905,2649,4898,2644,4896,2640,4894,2631,4892,2626,4892e" filled="t" fillcolor="#000000" stroked="f">
                <v:path arrowok="t"/>
                <v:fill/>
              </v:shape>
            </v:group>
            <v:group style="position:absolute;left:2625;top:4905;width:22;height:7" coordorigin="2625,4905" coordsize="22,7">
              <v:shape style="position:absolute;left:2625;top:4905;width:22;height:7" coordorigin="2625,4905" coordsize="22,7" path="m2648,4905l2625,4905,2630,4905,2638,4908,2642,4909,2646,4911,2648,4905e" filled="t" fillcolor="#000000" stroked="f">
                <v:path arrowok="t"/>
                <v:fill/>
              </v:shape>
            </v:group>
            <w10:wrap type="none"/>
          </v:group>
        </w:pict>
      </w:r>
      <w:r>
        <w:rPr/>
        <w:pict>
          <v:shape style="position:absolute;margin-left:84.586014pt;margin-top:225.945541pt;width:48.167973pt;height:7.170972pt;mso-position-horizontal-relative:page;mso-position-vertical-relative:paragraph;z-index:-1505" type="#_x0000_t75">
            <v:imagedata r:id="rId8" o:title=""/>
          </v:shape>
        </w:pict>
      </w:r>
      <w:r>
        <w:rPr/>
        <w:pict>
          <v:shape style="position:absolute;margin-left:94.587212pt;margin-top:209.295547pt;width:38.176773pt;height:8.825972pt;mso-position-horizontal-relative:page;mso-position-vertical-relative:paragraph;z-index:-1504" type="#_x0000_t75">
            <v:imagedata r:id="rId9" o:title=""/>
          </v:shape>
        </w:pict>
      </w:r>
      <w:r>
        <w:rPr/>
        <w:pict>
          <v:group style="position:absolute;margin-left:72.743301pt;margin-top:202.704529pt;width:216.440703pt;height:.1pt;mso-position-horizontal-relative:page;mso-position-vertical-relative:paragraph;z-index:-1482" coordorigin="1455,4054" coordsize="4329,2">
            <v:shape style="position:absolute;left:1455;top:4054;width:4329;height:2" coordorigin="1455,4054" coordsize="4329,0" path="m1455,4054l5784,4054e" filled="f" stroked="t" strokeweight=".133194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vided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bilingual.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standard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-gram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language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model,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estimated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training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corpus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composed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sentences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guage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being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modeled,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case,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sentences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bi-langu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viously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introduced.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ransla-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tion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units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consist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core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elements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SMT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system.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case,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tuples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xtracted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aligned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corpus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unique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gmentation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bilingual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corpus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achi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wing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estimate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-gram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model.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presents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simple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xample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illustrating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unique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tuple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gmentation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ord-aligned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pair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sentences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(top).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3" w:after="0" w:line="240" w:lineRule="auto"/>
        <w:ind w:right="3379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alignments.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218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oll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wing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vious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xample,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rule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319" w:lineRule="exact"/>
        <w:ind w:right="53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3"/>
        </w:rPr>
        <w:t>perfect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3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  <w:position w:val="3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3"/>
        </w:rPr>
        <w:t>anslations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  <w:i/>
          <w:position w:val="3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100"/>
          <w:i/>
          <w:position w:val="3"/>
        </w:rPr>
        <w:t>❀</w:t>
      </w:r>
      <w:r>
        <w:rPr>
          <w:rFonts w:ascii="Meiryo" w:hAnsi="Meiryo" w:cs="Meiryo" w:eastAsia="Meiryo"/>
          <w:sz w:val="22"/>
          <w:szCs w:val="22"/>
          <w:spacing w:val="16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3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  <w:position w:val="3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3"/>
        </w:rPr>
        <w:t>anslations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3"/>
        </w:rPr>
        <w:t>perfect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3"/>
        </w:rPr>
        <w:t>pro-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0" w:after="0" w:line="223" w:lineRule="exact"/>
        <w:ind w:right="5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duces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English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ords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8" w:after="0" w:line="257" w:lineRule="auto"/>
        <w:ind w:right="49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French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English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pai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ypicall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general-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ization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rules.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Hence,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write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rules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uilt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POS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instead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ace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forms.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See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(Cr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2"/>
          <w:szCs w:val="22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Mari</w:t>
      </w:r>
      <w:r>
        <w:rPr>
          <w:rFonts w:ascii="Times New Roman" w:hAnsi="Times New Roman" w:cs="Times New Roman" w:eastAsia="Times New Roman"/>
          <w:sz w:val="22"/>
          <w:szCs w:val="22"/>
          <w:spacing w:val="-91"/>
          <w:w w:val="99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˜</w:t>
      </w:r>
      <w:r>
        <w:rPr>
          <w:rFonts w:ascii="Times New Roman" w:hAnsi="Times New Roman" w:cs="Times New Roman" w:eastAsia="Times New Roman"/>
          <w:sz w:val="22"/>
          <w:szCs w:val="22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o,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2007)</w:t>
      </w:r>
      <w:r>
        <w:rPr>
          <w:rFonts w:ascii="Times New Roman" w:hAnsi="Times New Roman" w:cs="Times New Roman" w:eastAsia="Times New Roman"/>
          <w:sz w:val="22"/>
          <w:szCs w:val="22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details</w:t>
      </w:r>
      <w:r>
        <w:rPr>
          <w:rFonts w:ascii="Times New Roman" w:hAnsi="Times New Roman" w:cs="Times New Roman" w:eastAsia="Times New Roman"/>
          <w:sz w:val="22"/>
          <w:szCs w:val="22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tuples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xtraction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rules.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right="2057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Reordering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Models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57" w:lineRule="auto"/>
        <w:ind w:right="49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section,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detail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three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ferent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implemented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SMT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system.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viously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outlined,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purpose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els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accurately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learn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generalizations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8"/>
        </w:rPr>
        <w:t>mod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8"/>
        </w:rPr>
        <w:t>ifi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8"/>
        </w:rPr>
        <w:t>cations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9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8"/>
        </w:rPr>
        <w:t>introduced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source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side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during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tuple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xtraction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process.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right="881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3.1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Sou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ce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-gram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Language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5" w:after="0" w:line="257" w:lineRule="auto"/>
        <w:ind w:right="49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pict>
          <v:shape style="position:absolute;margin-left:229.202011pt;margin-top:13.526892pt;width:50.063973pt;height:7.171972pt;mso-position-horizontal-relative:page;mso-position-vertical-relative:paragraph;z-index:-1501" type="#_x0000_t75">
            <v:imagedata r:id="rId10" o:title=""/>
          </v:shape>
        </w:pict>
      </w:r>
      <w:r>
        <w:rPr/>
        <w:pict>
          <v:shape style="position:absolute;margin-left:246.300232pt;margin-top:33.306103pt;width:38.576551pt;height:19.88155pt;mso-position-horizontal-relative:page;mso-position-vertical-relative:paragraph;z-index:-1494" type="#_x0000_t75">
            <v:imagedata r:id="rId11" o:title=""/>
          </v:shape>
        </w:pict>
      </w:r>
      <w:r>
        <w:rPr/>
        <w:pict>
          <v:group style="position:absolute;margin-left:72.743301pt;margin-top:26.914879pt;width:216.440703pt;height:.1pt;mso-position-horizontal-relative:page;mso-position-vertical-relative:paragraph;z-index:-1483" coordorigin="1455,538" coordsize="4329,2">
            <v:shape style="position:absolute;left:1455;top:538;width:4329;height:2" coordorigin="1455,538" coordsize="4329,0" path="m1455,538l5784,538e" filled="f" stroked="t" strokeweight=".133194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empl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-gram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language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estimated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source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training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corpus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af-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ter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being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reordered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tuple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xtraction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process.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Therefore,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scores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source-side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ypothesis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according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0" w:footer="1145" w:top="1360" w:bottom="1340" w:left="1340" w:right="1400"/>
          <w:pgSz w:w="11920" w:h="16840"/>
          <w:cols w:num="2" w:equalWidth="0">
            <w:col w:w="4442" w:space="283"/>
            <w:col w:w="4455"/>
          </w:cols>
        </w:sectPr>
      </w:pPr>
      <w:rPr/>
    </w:p>
    <w:p>
      <w:pPr>
        <w:spacing w:before="1" w:after="0" w:line="240" w:lineRule="auto"/>
        <w:ind w:left="115" w:right="-20"/>
        <w:jc w:val="left"/>
        <w:tabs>
          <w:tab w:pos="4440" w:val="left"/>
          <w:tab w:pos="47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pict>
          <v:group style="position:absolute;margin-left:112.233017pt;margin-top:-67.309372pt;width:20.547972pt;height:5.517972pt;mso-position-horizontal-relative:page;mso-position-vertical-relative:paragraph;z-index:-1508" coordorigin="2245,-1346" coordsize="411,110">
            <v:group style="position:absolute;left:2251;top:-1337;width:42;height:93" coordorigin="2251,-1337" coordsize="42,93">
              <v:shape style="position:absolute;left:2251;top:-1337;width:42;height:93" coordorigin="2251,-1337" coordsize="42,93" path="m2284,-1337l2269,-1337,2251,-1245,2266,-1245,2276,-1296,2278,-1305,2282,-1313,2293,-1323,2281,-1323,2284,-1337e" filled="t" fillcolor="#000000" stroked="f">
                <v:path arrowok="t"/>
                <v:fill/>
              </v:shape>
            </v:group>
            <v:group style="position:absolute;left:2313;top:-1326;width:26;height:82" coordorigin="2313,-1326" coordsize="26,82">
              <v:shape style="position:absolute;left:2313;top:-1326;width:26;height:82" coordorigin="2313,-1326" coordsize="26,82" path="m2338,-1326l2314,-1326,2318,-1325,2324,-1320,2326,-1316,2326,-1310,2313,-1245,2329,-1245,2338,-1301,2339,-1303,2339,-1306,2339,-1308,2339,-1310,2340,-1312,2340,-1322,2338,-1326e" filled="t" fillcolor="#000000" stroked="f">
                <v:path arrowok="t"/>
                <v:fill/>
              </v:shape>
            </v:group>
            <v:group style="position:absolute;left:2281;top:-1340;width:57;height:17" coordorigin="2281,-1340" coordsize="57,17">
              <v:shape style="position:absolute;left:2281;top:-1340;width:57;height:17" coordorigin="2281,-1340" coordsize="57,17" path="m2322,-1340l2308,-1340,2302,-1338,2290,-1332,2285,-1328,2281,-1323,2293,-1323,2294,-1324,2301,-1326,2338,-1326,2337,-1328,2329,-1337,2322,-1340e" filled="t" fillcolor="#000000" stroked="f">
                <v:path arrowok="t"/>
                <v:fill/>
              </v:shape>
            </v:group>
            <v:group style="position:absolute;left:2359;top:-1340;width:82;height:97" coordorigin="2359,-1340" coordsize="82,97">
              <v:shape style="position:absolute;left:2359;top:-1340;width:82;height:97" coordorigin="2359,-1340" coordsize="82,97" path="m2423,-1340l2404,-1340,2396,-1338,2359,-1287,2359,-1268,2362,-1259,2375,-1246,2384,-1242,2403,-1242,2411,-1244,2424,-1251,2429,-1256,2389,-1256,2383,-1258,2380,-1262,2376,-1266,2375,-1272,2375,-1286,2405,-1326,2441,-1326,2431,-1336,2423,-1340e" filled="t" fillcolor="#000000" stroked="f">
                <v:path arrowok="t"/>
                <v:fill/>
              </v:shape>
            </v:group>
            <v:group style="position:absolute;left:2406;top:-1326;width:41;height:71" coordorigin="2406,-1326" coordsize="41,71">
              <v:shape style="position:absolute;left:2406;top:-1326;width:41;height:71" coordorigin="2406,-1326" coordsize="41,71" path="m2441,-1326l2417,-1326,2423,-1324,2430,-1316,2432,-1310,2432,-1289,2428,-1278,2422,-1269,2415,-1260,2406,-1256,2429,-1256,2430,-1257,2439,-1269,2442,-1275,2444,-1282,2446,-1289,2447,-1297,2447,-1315,2444,-1323,2441,-1326e" filled="t" fillcolor="#000000" stroked="f">
                <v:path arrowok="t"/>
                <v:fill/>
              </v:shape>
            </v:group>
            <v:group style="position:absolute;left:2466;top:-1337;width:56;height:95" coordorigin="2466,-1337" coordsize="56,95">
              <v:shape style="position:absolute;left:2466;top:-1337;width:56;height:95" coordorigin="2466,-1337" coordsize="56,95" path="m2492,-1337l2477,-1337,2467,-1282,2467,-1279,2466,-1276,2466,-1271,2466,-1269,2466,-1260,2468,-1254,2477,-1245,2483,-1242,2497,-1242,2504,-1244,2515,-1250,2520,-1254,2521,-1256,2491,-1256,2487,-1257,2484,-1260,2481,-1262,2480,-1266,2480,-1272,2480,-1273,2480,-1277,2481,-1279,2481,-1282,2492,-1337e" filled="t" fillcolor="#000000" stroked="f">
                <v:path arrowok="t"/>
                <v:fill/>
              </v:shape>
            </v:group>
            <v:group style="position:absolute;left:2521;top:-1259;width:18;height:15" coordorigin="2521,-1259" coordsize="18,15">
              <v:shape style="position:absolute;left:2521;top:-1259;width:18;height:15" coordorigin="2521,-1259" coordsize="18,15" path="m2539,-1259l2524,-1259,2521,-1245,2536,-1245,2539,-1259e" filled="t" fillcolor="#000000" stroked="f">
                <v:path arrowok="t"/>
                <v:fill/>
              </v:shape>
            </v:group>
            <v:group style="position:absolute;left:2504;top:-1337;width:50;height:82" coordorigin="2504,-1337" coordsize="50,82">
              <v:shape style="position:absolute;left:2504;top:-1337;width:50;height:82" coordorigin="2504,-1337" coordsize="50,82" path="m2554,-1337l2539,-1337,2529,-1286,2527,-1277,2523,-1269,2511,-1258,2504,-1256,2521,-1256,2524,-1259,2539,-1259,2554,-1337e" filled="t" fillcolor="#000000" stroked="f">
                <v:path arrowok="t"/>
                <v:fill/>
              </v:shape>
            </v:group>
            <v:group style="position:absolute;left:2568;top:-1265;width:67;height:22" coordorigin="2568,-1265" coordsize="67,22">
              <v:shape style="position:absolute;left:2568;top:-1265;width:67;height:22" coordorigin="2568,-1265" coordsize="67,22" path="m2571,-1265l2596,-1242,2613,-1242,2623,-1246,2635,-1256,2598,-1256,2593,-1256,2582,-1259,2577,-1262,2571,-1265e" filled="t" fillcolor="#000000" stroked="f">
                <v:path arrowok="t"/>
                <v:fill/>
              </v:shape>
            </v:group>
            <v:group style="position:absolute;left:2580;top:-1340;width:69;height:84" coordorigin="2580,-1340" coordsize="69,84">
              <v:shape style="position:absolute;left:2580;top:-1340;width:69;height:84" coordorigin="2580,-1340" coordsize="69,84" path="m2626,-1340l2608,-1340,2598,-1337,2584,-1325,2580,-1317,2580,-1302,2608,-1285,2621,-1282,2626,-1278,2626,-1268,2624,-1264,2615,-1257,2610,-1256,2635,-1256,2638,-1258,2642,-1266,2642,-1281,2640,-1285,2634,-1291,2627,-1294,2617,-1297,2613,-1298,2601,-1302,2596,-1306,2596,-1316,2598,-1320,2607,-1325,2613,-1326,2648,-1326,2649,-1333,2644,-1335,2640,-1337,2630,-1339,2626,-1340e" filled="t" fillcolor="#000000" stroked="f">
                <v:path arrowok="t"/>
                <v:fill/>
              </v:shape>
            </v:group>
            <v:group style="position:absolute;left:2625;top:-1326;width:22;height:7" coordorigin="2625,-1326" coordsize="22,7">
              <v:shape style="position:absolute;left:2625;top:-1326;width:22;height:7" coordorigin="2625,-1326" coordsize="22,7" path="m2648,-1326l2625,-1326,2630,-1326,2638,-1324,2642,-1322,2646,-1320,2648,-1326e" filled="t" fillcolor="#0000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134.108017pt;margin-top:-57.31937pt;width:11.698972pt;height:5.517972pt;mso-position-horizontal-relative:page;mso-position-vertical-relative:paragraph;z-index:-1503" coordorigin="2682,-1146" coordsize="234,110">
            <v:group style="position:absolute;left:2689;top:-1138;width:124;height:93" coordorigin="2689,-1138" coordsize="124,93">
              <v:shape style="position:absolute;left:2689;top:-1138;width:124;height:93" coordorigin="2689,-1138" coordsize="124,93" path="m2704,-1138l2689,-1138,2695,-1045,2713,-1045,2721,-1063,2708,-1063,2704,-1138e" filled="t" fillcolor="#000000" stroked="f">
                <v:path arrowok="t"/>
                <v:fill/>
              </v:shape>
              <v:shape style="position:absolute;left:2689;top:-1138;width:124;height:93" coordorigin="2689,-1138" coordsize="124,93" path="m2761,-1122l2748,-1122,2753,-1045,2770,-1045,2778,-1063,2765,-1063,2761,-1122e" filled="t" fillcolor="#000000" stroked="f">
                <v:path arrowok="t"/>
                <v:fill/>
              </v:shape>
              <v:shape style="position:absolute;left:2689;top:-1138;width:124;height:93" coordorigin="2689,-1138" coordsize="124,93" path="m2760,-1138l2742,-1138,2708,-1063,2721,-1063,2748,-1122,2761,-1122,2760,-1138e" filled="t" fillcolor="#000000" stroked="f">
                <v:path arrowok="t"/>
                <v:fill/>
              </v:shape>
              <v:shape style="position:absolute;left:2689;top:-1138;width:124;height:93" coordorigin="2689,-1138" coordsize="124,93" path="m2812,-1138l2797,-1138,2765,-1063,2778,-1063,2812,-1138e" filled="t" fillcolor="#000000" stroked="f">
                <v:path arrowok="t"/>
                <v:fill/>
              </v:shape>
            </v:group>
            <v:group style="position:absolute;left:2821;top:-1140;width:88;height:97" coordorigin="2821,-1140" coordsize="88,97">
              <v:shape style="position:absolute;left:2821;top:-1140;width:88;height:97" coordorigin="2821,-1140" coordsize="88,97" path="m2886,-1140l2869,-1140,2863,-1139,2826,-1105,2823,-1097,2821,-1088,2821,-1067,2825,-1058,2838,-1046,2848,-1043,2866,-1043,2896,-1056,2855,-1056,2848,-1058,2839,-1067,2837,-1073,2837,-1082,2838,-1089,2907,-1089,2908,-1092,2909,-1095,2909,-1100,2840,-1100,2843,-1108,2847,-1115,2859,-1124,2865,-1126,2904,-1126,2894,-1137,2886,-1140e" filled="t" fillcolor="#000000" stroked="f">
                <v:path arrowok="t"/>
                <v:fill/>
              </v:shape>
            </v:group>
            <v:group style="position:absolute;left:2870;top:-1065;width:28;height:9" coordorigin="2870,-1065" coordsize="28,9">
              <v:shape style="position:absolute;left:2870;top:-1065;width:28;height:9" coordorigin="2870,-1065" coordsize="28,9" path="m2898,-1065l2893,-1062,2887,-1060,2876,-1057,2870,-1056,2896,-1056,2898,-1065e" filled="t" fillcolor="#000000" stroked="f">
                <v:path arrowok="t"/>
                <v:fill/>
              </v:shape>
            </v:group>
            <v:group style="position:absolute;left:2840;top:-1126;width:69;height:27" coordorigin="2840,-1126" coordsize="69,27">
              <v:shape style="position:absolute;left:2840;top:-1126;width:69;height:27" coordorigin="2840,-1126" coordsize="69,27" path="m2904,-1126l2879,-1126,2884,-1125,2892,-1117,2894,-1112,2894,-1104,2894,-1104,2894,-1103,2894,-1102,2894,-1101,2894,-1100,2840,-1100,2909,-1100,2909,-1101,2909,-1103,2909,-1116,2906,-1124,2904,-1126e" filled="t" fillcolor="#0000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162.045013pt;margin-top:-58.532372pt;width:21.135972pt;height:6.730972pt;mso-position-horizontal-relative:page;mso-position-vertical-relative:paragraph;z-index:-1502" coordorigin="3241,-1171" coordsize="423,135">
            <v:group style="position:absolute;left:3248;top:-1138;width:124;height:93" coordorigin="3248,-1138" coordsize="124,93">
              <v:shape style="position:absolute;left:3248;top:-1138;width:124;height:93" coordorigin="3248,-1138" coordsize="124,93" path="m3263,-1138l3248,-1138,3254,-1045,3272,-1045,3280,-1063,3266,-1063,3263,-1138e" filled="t" fillcolor="#000000" stroked="f">
                <v:path arrowok="t"/>
                <v:fill/>
              </v:shape>
              <v:shape style="position:absolute;left:3248;top:-1138;width:124;height:93" coordorigin="3248,-1138" coordsize="124,93" path="m3319,-1122l3307,-1122,3311,-1045,3329,-1045,3337,-1063,3323,-1063,3319,-1122e" filled="t" fillcolor="#000000" stroked="f">
                <v:path arrowok="t"/>
                <v:fill/>
              </v:shape>
              <v:shape style="position:absolute;left:3248;top:-1138;width:124;height:93" coordorigin="3248,-1138" coordsize="124,93" path="m3318,-1138l3301,-1138,3266,-1063,3280,-1063,3307,-1122,3319,-1122,3318,-1138e" filled="t" fillcolor="#000000" stroked="f">
                <v:path arrowok="t"/>
                <v:fill/>
              </v:shape>
              <v:shape style="position:absolute;left:3248;top:-1138;width:124;height:93" coordorigin="3248,-1138" coordsize="124,93" path="m3371,-1138l3356,-1138,3323,-1063,3337,-1063,3371,-1138e" filled="t" fillcolor="#000000" stroked="f">
                <v:path arrowok="t"/>
                <v:fill/>
              </v:shape>
            </v:group>
            <v:group style="position:absolute;left:3380;top:-1126;width:84;height:84" coordorigin="3380,-1126" coordsize="84,84">
              <v:shape style="position:absolute;left:3380;top:-1126;width:84;height:84" coordorigin="3380,-1126" coordsize="84,84" path="m3461,-1126l3433,-1126,3439,-1125,3443,-1122,3446,-1120,3448,-1116,3448,-1109,3448,-1108,3448,-1108,3448,-1107,3448,-1107,3447,-1102,3412,-1102,3401,-1099,3384,-1087,3380,-1079,3380,-1061,3382,-1054,3392,-1045,3398,-1043,3413,-1043,3407,-1056,3403,-1057,3400,-1060,3397,-1063,3395,-1066,3395,-1078,3398,-1083,3410,-1090,3419,-1091,3461,-1091,3462,-1097,3463,-1100,3463,-1102,3463,-1105,3464,-1107,3464,-1110,3464,-1121,3461,-1126e" filled="t" fillcolor="#000000" stroked="f">
                <v:path arrowok="t"/>
                <v:fill/>
              </v:shape>
            </v:group>
            <v:group style="position:absolute;left:3436;top:-1059;width:18;height:15" coordorigin="3436,-1059" coordsize="18,15">
              <v:shape style="position:absolute;left:3436;top:-1059;width:18;height:15" coordorigin="3436,-1059" coordsize="18,15" path="m3454,-1059l3439,-1059,3436,-1045,3451,-1045,3454,-1059e" filled="t" fillcolor="#000000" stroked="f">
                <v:path arrowok="t"/>
                <v:fill/>
              </v:shape>
            </v:group>
            <v:group style="position:absolute;left:3420;top:-1091;width:41;height:35" coordorigin="3420,-1091" coordsize="41,35">
              <v:shape style="position:absolute;left:3420;top:-1091;width:41;height:35" coordorigin="3420,-1091" coordsize="41,35" path="m3461,-1091l3445,-1091,3444,-1088,3443,-1078,3439,-1070,3427,-1059,3420,-1056,3436,-1056,3439,-1059,3454,-1059,3461,-1091e" filled="t" fillcolor="#000000" stroked="f">
                <v:path arrowok="t"/>
                <v:fill/>
              </v:shape>
            </v:group>
            <v:group style="position:absolute;left:3396;top:-1140;width:65;height:20" coordorigin="3396,-1140" coordsize="65,20">
              <v:shape style="position:absolute;left:3396;top:-1140;width:65;height:20" coordorigin="3396,-1140" coordsize="65,20" path="m3442,-1140l3426,-1140,3421,-1139,3410,-1137,3405,-1135,3399,-1133,3396,-1120,3402,-1122,3407,-1124,3417,-1126,3422,-1126,3461,-1126,3461,-1128,3450,-1137,3442,-1140e" filled="t" fillcolor="#000000" stroked="f">
                <v:path arrowok="t"/>
                <v:fill/>
              </v:shape>
            </v:group>
            <v:group style="position:absolute;left:3484;top:-1138;width:42;height:93" coordorigin="3484,-1138" coordsize="42,93">
              <v:shape style="position:absolute;left:3484;top:-1138;width:42;height:93" coordorigin="3484,-1138" coordsize="42,93" path="m3517,-1138l3502,-1138,3484,-1045,3499,-1045,3510,-1096,3511,-1106,3515,-1113,3526,-1123,3514,-1123,3517,-1138e" filled="t" fillcolor="#000000" stroked="f">
                <v:path arrowok="t"/>
                <v:fill/>
              </v:shape>
            </v:group>
            <v:group style="position:absolute;left:3546;top:-1126;width:26;height:82" coordorigin="3546,-1126" coordsize="26,82">
              <v:shape style="position:absolute;left:3546;top:-1126;width:26;height:82" coordorigin="3546,-1126" coordsize="26,82" path="m3571,-1126l3547,-1126,3551,-1125,3554,-1123,3557,-1120,3559,-1116,3559,-1110,3559,-1109,3558,-1107,3558,-1105,3558,-1103,3557,-1100,3546,-1045,3562,-1045,3571,-1101,3572,-1103,3572,-1106,3572,-1108,3573,-1110,3573,-1113,3573,-1122,3571,-1126e" filled="t" fillcolor="#000000" stroked="f">
                <v:path arrowok="t"/>
                <v:fill/>
              </v:shape>
            </v:group>
            <v:group style="position:absolute;left:3514;top:-1140;width:57;height:17" coordorigin="3514,-1140" coordsize="57,17">
              <v:shape style="position:absolute;left:3514;top:-1140;width:57;height:17" coordorigin="3514,-1140" coordsize="57,17" path="m3556,-1140l3541,-1140,3535,-1138,3523,-1132,3518,-1128,3514,-1123,3526,-1123,3527,-1124,3534,-1126,3571,-1126,3570,-1129,3562,-1138,3556,-1140e" filled="t" fillcolor="#000000" stroked="f">
                <v:path arrowok="t"/>
                <v:fill/>
              </v:shape>
            </v:group>
            <v:group style="position:absolute;left:3599;top:-1126;width:44;height:82" coordorigin="3599,-1126" coordsize="44,82">
              <v:shape style="position:absolute;left:3599;top:-1126;width:44;height:82" coordorigin="3599,-1126" coordsize="44,82" path="m3625,-1126l3610,-1126,3600,-1076,3600,-1074,3599,-1072,3599,-1069,3599,-1068,3599,-1059,3601,-1054,3610,-1047,3617,-1045,3640,-1045,3642,-1058,3623,-1058,3619,-1059,3615,-1062,3614,-1065,3614,-1069,3614,-1070,3614,-1073,3615,-1074,3615,-1076,3625,-1126e" filled="t" fillcolor="#000000" stroked="f">
                <v:path arrowok="t"/>
                <v:fill/>
              </v:shape>
            </v:group>
            <v:group style="position:absolute;left:3597;top:-1138;width:60;height:11" coordorigin="3597,-1138" coordsize="60,11">
              <v:shape style="position:absolute;left:3597;top:-1138;width:60;height:11" coordorigin="3597,-1138" coordsize="60,11" path="m3657,-1138l3599,-1138,3597,-1126,3655,-1126,3657,-1138e" filled="t" fillcolor="#000000" stroked="f">
                <v:path arrowok="t"/>
                <v:fill/>
              </v:shape>
            </v:group>
            <v:group style="position:absolute;left:3612;top:-1164;width:20;height:26" coordorigin="3612,-1164" coordsize="20,26">
              <v:shape style="position:absolute;left:3612;top:-1164;width:20;height:26" coordorigin="3612,-1164" coordsize="20,26" path="m3632,-1164l3617,-1164,3612,-1138,3627,-1138,3632,-1164e" filled="t" fillcolor="#0000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191.452011pt;margin-top:-58.97337pt;width:31.345972pt;height:8.825972pt;mso-position-horizontal-relative:page;mso-position-vertical-relative:paragraph;z-index:-1500" coordorigin="3829,-1179" coordsize="627,177">
            <v:group style="position:absolute;left:3836;top:-1140;width:99;height:130" coordorigin="3836,-1140" coordsize="99,130">
              <v:shape style="position:absolute;left:3836;top:-1140;width:99;height:130" coordorigin="3836,-1140" coordsize="99,130" path="m3875,-1138l3860,-1138,3836,-1010,3850,-1010,3860,-1059,3872,-1059,3867,-1066,3865,-1072,3865,-1086,3875,-1113,3878,-1118,3882,-1121,3886,-1123,3872,-1123,3875,-1138e" filled="t" fillcolor="#000000" stroked="f">
                <v:path arrowok="t"/>
                <v:fill/>
              </v:shape>
              <v:shape style="position:absolute;left:3836;top:-1140;width:99;height:130" coordorigin="3836,-1140" coordsize="99,130" path="m3872,-1059l3860,-1059,3862,-1054,3865,-1050,3874,-1044,3880,-1043,3892,-1043,3897,-1044,3907,-1048,3912,-1052,3916,-1056,3879,-1056,3874,-1058,3872,-1059e" filled="t" fillcolor="#000000" stroked="f">
                <v:path arrowok="t"/>
                <v:fill/>
              </v:shape>
              <v:shape style="position:absolute;left:3836;top:-1140;width:99;height:130" coordorigin="3836,-1140" coordsize="99,130" path="m3930,-1126l3906,-1126,3911,-1124,3914,-1120,3918,-1116,3920,-1110,3920,-1096,3919,-1091,3917,-1085,3915,-1079,3912,-1073,3909,-1069,3906,-1065,3903,-1061,3894,-1057,3890,-1056,3916,-1056,3935,-1095,3935,-1116,3932,-1124,3930,-1126e" filled="t" fillcolor="#000000" stroked="f">
                <v:path arrowok="t"/>
                <v:fill/>
              </v:shape>
              <v:shape style="position:absolute;left:3836;top:-1140;width:99;height:130" coordorigin="3836,-1140" coordsize="99,130" path="m3915,-1140l3898,-1140,3892,-1138,3881,-1133,3877,-1129,3872,-1123,3886,-1123,3890,-1125,3894,-1126,3930,-1126,3922,-1137,3915,-1140e" filled="t" fillcolor="#000000" stroked="f">
                <v:path arrowok="t"/>
                <v:fill/>
              </v:shape>
            </v:group>
            <v:group style="position:absolute;left:3951;top:-1140;width:88;height:97" coordorigin="3951,-1140" coordsize="88,97">
              <v:shape style="position:absolute;left:3951;top:-1140;width:88;height:97" coordorigin="3951,-1140" coordsize="88,97" path="m4015,-1140l3998,-1140,3992,-1139,3956,-1105,3952,-1097,3951,-1088,3951,-1067,3954,-1058,3968,-1046,3977,-1043,3996,-1043,4025,-1056,3984,-1056,3978,-1058,3973,-1062,3969,-1067,3966,-1073,3966,-1082,3966,-1083,3966,-1085,3967,-1087,3967,-1089,4037,-1089,4038,-1092,4038,-1095,4039,-1100,3970,-1100,3973,-1108,3977,-1115,3988,-1124,3995,-1126,4034,-1126,4024,-1137,4015,-1140e" filled="t" fillcolor="#000000" stroked="f">
                <v:path arrowok="t"/>
                <v:fill/>
              </v:shape>
            </v:group>
            <v:group style="position:absolute;left:3999;top:-1065;width:28;height:9" coordorigin="3999,-1065" coordsize="28,9">
              <v:shape style="position:absolute;left:3999;top:-1065;width:28;height:9" coordorigin="3999,-1065" coordsize="28,9" path="m4027,-1065l4022,-1062,4017,-1060,4005,-1057,3999,-1056,4025,-1056,4027,-1065e" filled="t" fillcolor="#000000" stroked="f">
                <v:path arrowok="t"/>
                <v:fill/>
              </v:shape>
            </v:group>
            <v:group style="position:absolute;left:3970;top:-1126;width:69;height:27" coordorigin="3970,-1126" coordsize="69,27">
              <v:shape style="position:absolute;left:3970;top:-1126;width:69;height:27" coordorigin="3970,-1126" coordsize="69,27" path="m4034,-1126l4009,-1126,4014,-1125,4022,-1117,4024,-1112,4024,-1104,3970,-1100,4039,-1100,4039,-1101,4039,-1103,4039,-1116,4036,-1124,4034,-1126e" filled="t" fillcolor="#000000" stroked="f">
                <v:path arrowok="t"/>
                <v:fill/>
              </v:shape>
            </v:group>
            <v:group style="position:absolute;left:4056;top:-1138;width:41;height:93" coordorigin="4056,-1138" coordsize="41,93">
              <v:shape style="position:absolute;left:4056;top:-1138;width:41;height:93" coordorigin="4056,-1138" coordsize="41,93" path="m4089,-1138l4074,-1138,4056,-1045,4071,-1045,4080,-1091,4082,-1102,4086,-1111,4097,-1122,4086,-1122,4089,-1138e" filled="t" fillcolor="#000000" stroked="f">
                <v:path arrowok="t"/>
                <v:fill/>
              </v:shape>
            </v:group>
            <v:group style="position:absolute;left:4086;top:-1140;width:43;height:18" coordorigin="4086,-1140" coordsize="43,18">
              <v:shape style="position:absolute;left:4086;top:-1140;width:43;height:18" coordorigin="4086,-1140" coordsize="43,18" path="m4121,-1140l4112,-1140,4106,-1138,4095,-1132,4090,-1128,4086,-1122,4097,-1122,4099,-1123,4106,-1126,4127,-1126,4129,-1138,4127,-1138,4125,-1139,4122,-1140,4121,-1140e" filled="t" fillcolor="#000000" stroked="f">
                <v:path arrowok="t"/>
                <v:fill/>
              </v:shape>
            </v:group>
            <v:group style="position:absolute;left:4116;top:-1126;width:10;height:4" coordorigin="4116,-1126" coordsize="10,4">
              <v:shape style="position:absolute;left:4116;top:-1126;width:10;height:4" coordorigin="4116,-1126" coordsize="10,4" path="m4127,-1126l4116,-1126,4118,-1126,4122,-1125,4124,-1124,4126,-1122,4127,-1126e" filled="t" fillcolor="#000000" stroked="f">
                <v:path arrowok="t"/>
                <v:fill/>
              </v:shape>
            </v:group>
            <v:group style="position:absolute;left:4130;top:-1126;width:30;height:82" coordorigin="4130,-1126" coordsize="30,82">
              <v:shape style="position:absolute;left:4130;top:-1126;width:30;height:82" coordorigin="4130,-1126" coordsize="30,82" path="m4161,-1126l4146,-1126,4130,-1045,4145,-1045,4161,-1126e" filled="t" fillcolor="#000000" stroked="f">
                <v:path arrowok="t"/>
                <v:fill/>
              </v:shape>
            </v:group>
            <v:group style="position:absolute;left:4131;top:-1138;width:56;height:11" coordorigin="4131,-1138" coordsize="56,11">
              <v:shape style="position:absolute;left:4131;top:-1138;width:56;height:11" coordorigin="4131,-1138" coordsize="56,11" path="m4188,-1138l4134,-1138,4131,-1126,4185,-1126,4188,-1138e" filled="t" fillcolor="#000000" stroked="f">
                <v:path arrowok="t"/>
                <v:fill/>
              </v:shape>
            </v:group>
            <v:group style="position:absolute;left:4148;top:-1173;width:51;height:35" coordorigin="4148,-1173" coordsize="51,35">
              <v:shape style="position:absolute;left:4148;top:-1173;width:51;height:35" coordorigin="4148,-1173" coordsize="51,35" path="m4199,-1173l4173,-1173,4165,-1171,4155,-1162,4151,-1154,4149,-1144,4148,-1138,4163,-1138,4164,-1145,4166,-1151,4168,-1154,4172,-1159,4176,-1160,4196,-1160,4199,-1173e" filled="t" fillcolor="#000000" stroked="f">
                <v:path arrowok="t"/>
                <v:fill/>
              </v:shape>
            </v:group>
            <v:group style="position:absolute;left:4186;top:-1140;width:88;height:97" coordorigin="4186,-1140" coordsize="88,97">
              <v:shape style="position:absolute;left:4186;top:-1140;width:88;height:97" coordorigin="4186,-1140" coordsize="88,97" path="m4250,-1140l4233,-1140,4227,-1139,4191,-1105,4187,-1097,4186,-1088,4186,-1067,4189,-1058,4203,-1046,4212,-1043,4231,-1043,4260,-1056,4219,-1056,4213,-1058,4203,-1067,4201,-1073,4201,-1082,4202,-1089,4272,-1089,4272,-1092,4273,-1095,4274,-1100,4205,-1100,4208,-1108,4212,-1115,4223,-1124,4230,-1126,4269,-1126,4258,-1137,4250,-1140e" filled="t" fillcolor="#000000" stroked="f">
                <v:path arrowok="t"/>
                <v:fill/>
              </v:shape>
            </v:group>
            <v:group style="position:absolute;left:4234;top:-1065;width:28;height:9" coordorigin="4234,-1065" coordsize="28,9">
              <v:shape style="position:absolute;left:4234;top:-1065;width:28;height:9" coordorigin="4234,-1065" coordsize="28,9" path="m4262,-1065l4257,-1062,4252,-1060,4240,-1057,4234,-1056,4260,-1056,4262,-1065e" filled="t" fillcolor="#000000" stroked="f">
                <v:path arrowok="t"/>
                <v:fill/>
              </v:shape>
            </v:group>
            <v:group style="position:absolute;left:4205;top:-1126;width:69;height:27" coordorigin="4205,-1126" coordsize="69,27">
              <v:shape style="position:absolute;left:4205;top:-1126;width:69;height:27" coordorigin="4205,-1126" coordsize="69,27" path="m4269,-1126l4244,-1126,4249,-1125,4256,-1117,4258,-1112,4258,-1104,4258,-1104,4258,-1103,4258,-1102,4258,-1101,4258,-1100,4205,-1100,4274,-1100,4274,-1101,4274,-1103,4274,-1116,4271,-1124,4269,-1126e" filled="t" fillcolor="#000000" stroked="f">
                <v:path arrowok="t"/>
                <v:fill/>
              </v:shape>
            </v:group>
            <v:group style="position:absolute;left:4291;top:-1140;width:82;height:97" coordorigin="4291,-1140" coordsize="82,97">
              <v:shape style="position:absolute;left:4291;top:-1140;width:82;height:97" coordorigin="4291,-1140" coordsize="82,97" path="m4351,-1140l4340,-1140,4333,-1139,4291,-1088,4291,-1067,4294,-1058,4307,-1046,4316,-1043,4333,-1043,4357,-1056,4323,-1056,4316,-1058,4308,-1066,4306,-1072,4306,-1087,4307,-1094,4313,-1106,4316,-1112,4321,-1117,4324,-1120,4327,-1122,4336,-1126,4341,-1126,4371,-1126,4372,-1133,4368,-1135,4364,-1137,4355,-1139,4351,-1140e" filled="t" fillcolor="#000000" stroked="f">
                <v:path arrowok="t"/>
                <v:fill/>
              </v:shape>
            </v:group>
            <v:group style="position:absolute;left:4335;top:-1063;width:24;height:7" coordorigin="4335,-1063" coordsize="24,7">
              <v:shape style="position:absolute;left:4335;top:-1063;width:24;height:7" coordorigin="4335,-1063" coordsize="24,7" path="m4359,-1063l4354,-1060,4349,-1059,4340,-1056,4335,-1056,4357,-1056,4359,-1063e" filled="t" fillcolor="#000000" stroked="f">
                <v:path arrowok="t"/>
                <v:fill/>
              </v:shape>
            </v:group>
            <v:group style="position:absolute;left:4350;top:-1126;width:21;height:9" coordorigin="4350,-1126" coordsize="21,9">
              <v:shape style="position:absolute;left:4350;top:-1126;width:21;height:9" coordorigin="4350,-1126" coordsize="21,9" path="m4371,-1126l4350,-1126,4354,-1126,4362,-1123,4366,-1121,4369,-1118,4371,-1126e" filled="t" fillcolor="#000000" stroked="f">
                <v:path arrowok="t"/>
                <v:fill/>
              </v:shape>
            </v:group>
            <v:group style="position:absolute;left:4391;top:-1126;width:44;height:82" coordorigin="4391,-1126" coordsize="44,82">
              <v:shape style="position:absolute;left:4391;top:-1126;width:44;height:82" coordorigin="4391,-1126" coordsize="44,82" path="m4417,-1126l4402,-1126,4392,-1076,4392,-1074,4392,-1072,4391,-1069,4391,-1068,4391,-1059,4393,-1054,4398,-1050,4402,-1047,4409,-1045,4432,-1045,4435,-1058,4415,-1058,4411,-1059,4407,-1062,4406,-1065,4406,-1069,4406,-1070,4407,-1073,4407,-1074,4407,-1076,4417,-1126e" filled="t" fillcolor="#000000" stroked="f">
                <v:path arrowok="t"/>
                <v:fill/>
              </v:shape>
            </v:group>
            <v:group style="position:absolute;left:4389;top:-1138;width:60;height:11" coordorigin="4389,-1138" coordsize="60,11">
              <v:shape style="position:absolute;left:4389;top:-1138;width:60;height:11" coordorigin="4389,-1138" coordsize="60,11" path="m4449,-1138l4392,-1138,4389,-1126,4447,-1126,4449,-1138e" filled="t" fillcolor="#000000" stroked="f">
                <v:path arrowok="t"/>
                <v:fill/>
              </v:shape>
            </v:group>
            <v:group style="position:absolute;left:4404;top:-1164;width:20;height:26" coordorigin="4404,-1164" coordsize="20,26">
              <v:shape style="position:absolute;left:4404;top:-1164;width:20;height:26" coordorigin="4404,-1164" coordsize="20,26" path="m4424,-1164l4409,-1164,4404,-1138,4419,-1138,4424,-1164e" filled="t" fillcolor="#0000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76.201927pt;margin-top:-39.194160pt;width:11.57915pt;height:8.563550pt;mso-position-horizontal-relative:page;mso-position-vertical-relative:paragraph;z-index:-1499" coordorigin="1524,-784" coordsize="232,171">
            <v:group style="position:absolute;left:1535;top:-773;width:60;height:150" coordorigin="1535,-773" coordsize="60,150">
              <v:shape style="position:absolute;left:1535;top:-773;width:60;height:150" coordorigin="1535,-773" coordsize="60,150" path="m1594,-773l1542,-716,1535,-677,1535,-668,1536,-660,1541,-642,1544,-633,1549,-623,1563,-623,1559,-632,1555,-640,1553,-649,1551,-657,1550,-666,1551,-683,1554,-702,1562,-723,1570,-739,1581,-756,1594,-773e" filled="t" fillcolor="#000000" stroked="f">
                <v:path arrowok="t"/>
                <v:fill/>
              </v:shape>
            </v:group>
            <v:group style="position:absolute;left:1597;top:-659;width:71;height:13" coordorigin="1597,-659" coordsize="71,13">
              <v:shape style="position:absolute;left:1597;top:-659;width:71;height:13" coordorigin="1597,-659" coordsize="71,13" path="m1668,-659l1599,-659,1597,-645,1666,-645,1668,-659e" filled="t" fillcolor="#000000" stroked="f">
                <v:path arrowok="t"/>
                <v:fill/>
              </v:shape>
            </v:group>
            <v:group style="position:absolute;left:1625;top:-753;width:34;height:95" coordorigin="1625,-753" coordsize="34,95">
              <v:shape style="position:absolute;left:1625;top:-753;width:34;height:95" coordorigin="1625,-753" coordsize="34,95" path="m1660,-753l1643,-753,1625,-659,1641,-659,1660,-753e" filled="t" fillcolor="#000000" stroked="f">
                <v:path arrowok="t"/>
                <v:fill/>
              </v:shape>
            </v:group>
            <v:group style="position:absolute;left:1614;top:-767;width:49;height:20" coordorigin="1614,-767" coordsize="49,20">
              <v:shape style="position:absolute;left:1614;top:-767;width:49;height:20" coordorigin="1614,-767" coordsize="49,20" path="m1662,-767l1646,-767,1616,-760,1614,-747,1643,-753,1660,-753,1662,-767e" filled="t" fillcolor="#000000" stroked="f">
                <v:path arrowok="t"/>
                <v:fill/>
              </v:shape>
            </v:group>
            <v:group style="position:absolute;left:1685;top:-773;width:60;height:150" coordorigin="1685,-773" coordsize="60,150">
              <v:shape style="position:absolute;left:1685;top:-773;width:60;height:150" coordorigin="1685,-773" coordsize="60,150" path="m1730,-773l1717,-773,1721,-765,1724,-756,1726,-748,1728,-739,1730,-731,1729,-713,1699,-641,1685,-623,1705,-630,1738,-681,1745,-720,1745,-728,1744,-737,1741,-746,1739,-755,1735,-764,1730,-773e" filled="t" fillcolor="#0000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90.972626pt;margin-top:-37.540161pt;width:12.09815pt;height:5.91755pt;mso-position-horizontal-relative:page;mso-position-vertical-relative:paragraph;z-index:-1498" coordorigin="1819,-751" coordsize="242,118">
            <v:group style="position:absolute;left:1830;top:-738;width:124;height:93" coordorigin="1830,-738" coordsize="124,93">
              <v:shape style="position:absolute;left:1830;top:-738;width:124;height:93" coordorigin="1830,-738" coordsize="124,93" path="m1845,-738l1830,-738,1836,-645,1854,-645,1863,-663,1849,-663,1845,-738e" filled="t" fillcolor="#000000" stroked="f">
                <v:path arrowok="t"/>
                <v:fill/>
              </v:shape>
              <v:shape style="position:absolute;left:1830;top:-738;width:124;height:93" coordorigin="1830,-738" coordsize="124,93" path="m1902,-722l1889,-722,1894,-645,1912,-645,1920,-663,1906,-663,1902,-722e" filled="t" fillcolor="#000000" stroked="f">
                <v:path arrowok="t"/>
                <v:fill/>
              </v:shape>
              <v:shape style="position:absolute;left:1830;top:-738;width:124;height:93" coordorigin="1830,-738" coordsize="124,93" path="m1901,-738l1883,-738,1849,-663,1863,-663,1889,-722,1902,-722,1901,-738e" filled="t" fillcolor="#000000" stroked="f">
                <v:path arrowok="t"/>
                <v:fill/>
              </v:shape>
              <v:shape style="position:absolute;left:1830;top:-738;width:124;height:93" coordorigin="1830,-738" coordsize="124,93" path="m1954,-738l1938,-738,1906,-663,1920,-663,1954,-738e" filled="t" fillcolor="#000000" stroked="f">
                <v:path arrowok="t"/>
                <v:fill/>
              </v:shape>
            </v:group>
            <v:group style="position:absolute;left:1963;top:-740;width:88;height:97" coordorigin="1963,-740" coordsize="88,97">
              <v:shape style="position:absolute;left:1963;top:-740;width:88;height:97" coordorigin="1963,-740" coordsize="88,97" path="m2027,-740l2010,-740,2004,-739,1966,-701,1964,-697,1963,-688,1963,-667,1966,-658,1980,-646,1989,-643,2008,-643,2037,-656,1996,-656,1989,-658,1980,-667,1978,-673,1978,-682,1979,-689,2049,-689,2049,-693,2050,-696,2050,-700,1982,-700,1984,-709,1989,-715,2000,-725,2007,-727,2046,-727,2035,-737,2027,-740e" filled="t" fillcolor="#000000" stroked="f">
                <v:path arrowok="t"/>
                <v:fill/>
              </v:shape>
            </v:group>
            <v:group style="position:absolute;left:2011;top:-665;width:28;height:9" coordorigin="2011,-665" coordsize="28,9">
              <v:shape style="position:absolute;left:2011;top:-665;width:28;height:9" coordorigin="2011,-665" coordsize="28,9" path="m2039,-665l2034,-662,2029,-660,2017,-657,2011,-656,2037,-656,2039,-665e" filled="t" fillcolor="#000000" stroked="f">
                <v:path arrowok="t"/>
                <v:fill/>
              </v:shape>
            </v:group>
            <v:group style="position:absolute;left:1982;top:-727;width:69;height:27" coordorigin="1982,-727" coordsize="69,27">
              <v:shape style="position:absolute;left:1982;top:-727;width:69;height:27" coordorigin="1982,-727" coordsize="69,27" path="m2046,-727l2021,-727,2026,-725,2030,-721,2033,-717,2035,-712,2035,-705,2035,-704,2035,-703,2035,-702,2035,-701,2035,-700,1982,-700,2050,-700,2051,-701,2051,-704,2051,-717,2048,-725,2046,-727e" filled="t" fillcolor="#0000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116.654228pt;margin-top:-38.753159pt;width:21.53555pt;height:7.13055pt;mso-position-horizontal-relative:page;mso-position-vertical-relative:paragraph;z-index:-1497" coordorigin="2333,-775" coordsize="431,143">
            <v:group style="position:absolute;left:2344;top:-738;width:124;height:93" coordorigin="2344,-738" coordsize="124,93">
              <v:shape style="position:absolute;left:2344;top:-738;width:124;height:93" coordorigin="2344,-738" coordsize="124,93" path="m2359,-738l2344,-738,2350,-645,2368,-645,2376,-663,2363,-663,2359,-738e" filled="t" fillcolor="#000000" stroked="f">
                <v:path arrowok="t"/>
                <v:fill/>
              </v:shape>
              <v:shape style="position:absolute;left:2344;top:-738;width:124;height:93" coordorigin="2344,-738" coordsize="124,93" path="m2416,-722l2403,-722,2408,-645,2425,-645,2433,-663,2420,-663,2416,-722e" filled="t" fillcolor="#000000" stroked="f">
                <v:path arrowok="t"/>
                <v:fill/>
              </v:shape>
              <v:shape style="position:absolute;left:2344;top:-738;width:124;height:93" coordorigin="2344,-738" coordsize="124,93" path="m2414,-738l2397,-738,2363,-663,2376,-663,2403,-722,2416,-722,2414,-738e" filled="t" fillcolor="#000000" stroked="f">
                <v:path arrowok="t"/>
                <v:fill/>
              </v:shape>
              <v:shape style="position:absolute;left:2344;top:-738;width:124;height:93" coordorigin="2344,-738" coordsize="124,93" path="m2467,-738l2452,-738,2420,-663,2433,-663,2467,-738e" filled="t" fillcolor="#000000" stroked="f">
                <v:path arrowok="t"/>
                <v:fill/>
              </v:shape>
            </v:group>
            <v:group style="position:absolute;left:2476;top:-727;width:84;height:84" coordorigin="2476,-727" coordsize="84,84">
              <v:shape style="position:absolute;left:2476;top:-727;width:84;height:84" coordorigin="2476,-727" coordsize="84,84" path="m2558,-727l2530,-727,2535,-726,2543,-720,2545,-716,2545,-710,2545,-709,2544,-708,2544,-708,2544,-707,2543,-703,2509,-703,2497,-700,2480,-687,2476,-679,2476,-661,2479,-655,2488,-645,2495,-643,2509,-643,2503,-656,2499,-658,2496,-660,2493,-663,2492,-667,2492,-678,2495,-683,2506,-690,2515,-692,2557,-692,2558,-697,2559,-700,2559,-703,2560,-705,2560,-708,2560,-710,2560,-721,2558,-727e" filled="t" fillcolor="#000000" stroked="f">
                <v:path arrowok="t"/>
                <v:fill/>
              </v:shape>
            </v:group>
            <v:group style="position:absolute;left:2533;top:-660;width:18;height:15" coordorigin="2533,-660" coordsize="18,15">
              <v:shape style="position:absolute;left:2533;top:-660;width:18;height:15" coordorigin="2533,-660" coordsize="18,15" path="m2550,-660l2535,-660,2533,-645,2547,-645,2550,-660e" filled="t" fillcolor="#000000" stroked="f">
                <v:path arrowok="t"/>
                <v:fill/>
              </v:shape>
            </v:group>
            <v:group style="position:absolute;left:2516;top:-692;width:41;height:35" coordorigin="2516,-692" coordsize="41,35">
              <v:shape style="position:absolute;left:2516;top:-692;width:41;height:35" coordorigin="2516,-692" coordsize="41,35" path="m2557,-692l2541,-692,2541,-688,2539,-679,2535,-671,2523,-659,2516,-656,2533,-656,2535,-660,2550,-660,2557,-692e" filled="t" fillcolor="#000000" stroked="f">
                <v:path arrowok="t"/>
                <v:fill/>
              </v:shape>
            </v:group>
            <v:group style="position:absolute;left:2493;top:-740;width:65;height:20" coordorigin="2493,-740" coordsize="65,20">
              <v:shape style="position:absolute;left:2493;top:-740;width:65;height:20" coordorigin="2493,-740" coordsize="65,20" path="m2538,-740l2522,-740,2517,-740,2506,-737,2501,-736,2495,-734,2493,-720,2498,-723,2503,-724,2513,-726,2518,-727,2558,-727,2557,-728,2546,-738,2538,-740e" filled="t" fillcolor="#000000" stroked="f">
                <v:path arrowok="t"/>
                <v:fill/>
              </v:shape>
            </v:group>
            <v:group style="position:absolute;left:2581;top:-738;width:42;height:93" coordorigin="2581,-738" coordsize="42,93">
              <v:shape style="position:absolute;left:2581;top:-738;width:42;height:93" coordorigin="2581,-738" coordsize="42,93" path="m2614,-738l2598,-738,2581,-645,2596,-645,2606,-697,2608,-706,2611,-713,2622,-723,2610,-723,2614,-738e" filled="t" fillcolor="#000000" stroked="f">
                <v:path arrowok="t"/>
                <v:fill/>
              </v:shape>
            </v:group>
            <v:group style="position:absolute;left:2643;top:-727;width:26;height:82" coordorigin="2643,-727" coordsize="26,82">
              <v:shape style="position:absolute;left:2643;top:-727;width:26;height:82" coordorigin="2643,-727" coordsize="26,82" path="m2667,-727l2644,-727,2648,-726,2653,-720,2655,-717,2655,-711,2643,-645,2658,-645,2668,-701,2668,-704,2668,-706,2669,-709,2669,-711,2669,-713,2669,-723,2667,-727e" filled="t" fillcolor="#000000" stroked="f">
                <v:path arrowok="t"/>
                <v:fill/>
              </v:shape>
            </v:group>
            <v:group style="position:absolute;left:2610;top:-740;width:57;height:17" coordorigin="2610,-740" coordsize="57,17">
              <v:shape style="position:absolute;left:2610;top:-740;width:57;height:17" coordorigin="2610,-740" coordsize="57,17" path="m2652,-740l2637,-740,2631,-739,2620,-733,2615,-729,2610,-723,2622,-723,2623,-724,2630,-727,2667,-727,2667,-729,2658,-738,2652,-740e" filled="t" fillcolor="#000000" stroked="f">
                <v:path arrowok="t"/>
                <v:fill/>
              </v:shape>
            </v:group>
            <v:group style="position:absolute;left:2695;top:-727;width:44;height:82" coordorigin="2695,-727" coordsize="44,82">
              <v:shape style="position:absolute;left:2695;top:-727;width:44;height:82" coordorigin="2695,-727" coordsize="44,82" path="m2721,-727l2706,-727,2696,-676,2695,-668,2695,-660,2697,-654,2706,-647,2713,-645,2736,-645,2739,-659,2719,-659,2715,-659,2713,-661,2711,-663,2710,-665,2710,-669,2710,-670,2711,-673,2711,-675,2711,-676,2721,-727e" filled="t" fillcolor="#000000" stroked="f">
                <v:path arrowok="t"/>
                <v:fill/>
              </v:shape>
            </v:group>
            <v:group style="position:absolute;left:2693;top:-738;width:60;height:11" coordorigin="2693,-738" coordsize="60,11">
              <v:shape style="position:absolute;left:2693;top:-738;width:60;height:11" coordorigin="2693,-738" coordsize="60,11" path="m2753,-738l2695,-738,2693,-727,2751,-727,2753,-738e" filled="t" fillcolor="#000000" stroked="f">
                <v:path arrowok="t"/>
                <v:fill/>
              </v:shape>
            </v:group>
            <v:group style="position:absolute;left:2708;top:-764;width:20;height:26" coordorigin="2708,-764" coordsize="20,26">
              <v:shape style="position:absolute;left:2708;top:-764;width:20;height:26" coordorigin="2708,-764" coordsize="20,26" path="m2728,-764l2713,-764,2708,-738,2723,-738,2728,-764e" filled="t" fillcolor="#0000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158.662231pt;margin-top:-38.863159pt;width:22.40055pt;height:7.24055pt;mso-position-horizontal-relative:page;mso-position-vertical-relative:paragraph;z-index:-1496" coordorigin="3173,-777" coordsize="448,145">
            <v:group style="position:absolute;left:3184;top:-767;width:117;height:121" coordorigin="3184,-767" coordsize="117,121">
              <v:shape style="position:absolute;left:3184;top:-767;width:117;height:121" coordorigin="3184,-767" coordsize="117,121" path="m3230,-767l3208,-767,3184,-645,3200,-645,3221,-750,3236,-750,3230,-767e" filled="t" fillcolor="#000000" stroked="f">
                <v:path arrowok="t"/>
                <v:fill/>
              </v:shape>
              <v:shape style="position:absolute;left:3184;top:-767;width:117;height:121" coordorigin="3184,-767" coordsize="117,121" path="m3236,-750l3221,-750,3254,-645,3277,-645,3280,-663,3264,-663,3236,-750e" filled="t" fillcolor="#000000" stroked="f">
                <v:path arrowok="t"/>
                <v:fill/>
              </v:shape>
              <v:shape style="position:absolute;left:3184;top:-767;width:117;height:121" coordorigin="3184,-767" coordsize="117,121" path="m3301,-767l3284,-767,3264,-663,3280,-663,3301,-767e" filled="t" fillcolor="#000000" stroked="f">
                <v:path arrowok="t"/>
                <v:fill/>
              </v:shape>
            </v:group>
            <v:group style="position:absolute;left:3316;top:-767;width:79;height:124" coordorigin="3316,-767" coordsize="79,124">
              <v:shape style="position:absolute;left:3316;top:-767;width:79;height:124" coordorigin="3316,-767" coordsize="79,124" path="m3350,-767l3333,-767,3318,-691,3317,-688,3317,-686,3316,-683,3316,-681,3316,-679,3316,-667,3320,-658,3334,-646,3344,-643,3372,-643,3384,-647,3394,-655,3395,-656,3350,-656,3344,-658,3336,-666,3334,-672,3334,-681,3334,-683,3334,-687,3335,-690,3335,-693,3350,-767e" filled="t" fillcolor="#000000" stroked="f">
                <v:path arrowok="t"/>
                <v:fill/>
              </v:shape>
            </v:group>
            <v:group style="position:absolute;left:3369;top:-767;width:58;height:110" coordorigin="3369,-767" coordsize="58,110">
              <v:shape style="position:absolute;left:3369;top:-767;width:58;height:110" coordorigin="3369,-767" coordsize="58,110" path="m3427,-767l3410,-767,3396,-693,3393,-680,3389,-671,3377,-659,3369,-656,3395,-656,3405,-670,3412,-691,3427,-767e" filled="t" fillcolor="#000000" stroked="f">
                <v:path arrowok="t"/>
                <v:fill/>
              </v:shape>
            </v:group>
            <v:group style="position:absolute;left:3436;top:-767;width:79;height:121" coordorigin="3436,-767" coordsize="79,121">
              <v:shape style="position:absolute;left:3436;top:-767;width:79;height:121" coordorigin="3436,-767" coordsize="79,121" path="m3477,-767l3460,-767,3436,-645,3513,-645,3515,-659,3456,-659,3477,-767e" filled="t" fillcolor="#000000" stroked="f">
                <v:path arrowok="t"/>
                <v:fill/>
              </v:shape>
            </v:group>
            <v:group style="position:absolute;left:3531;top:-767;width:79;height:121" coordorigin="3531,-767" coordsize="79,121">
              <v:shape style="position:absolute;left:3531;top:-767;width:79;height:121" coordorigin="3531,-767" coordsize="79,121" path="m3572,-767l3555,-767,3531,-645,3608,-645,3611,-659,3551,-659,3572,-767e" filled="t" fillcolor="#0000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189.203232pt;margin-top:-39.258369pt;width:53.695762pt;height:20.644972pt;mso-position-horizontal-relative:page;mso-position-vertical-relative:paragraph;z-index:-1495" coordorigin="3784,-785" coordsize="1074,413">
            <v:shape style="position:absolute;left:3784;top:-784;width:1009;height:365" type="#_x0000_t75">
              <v:imagedata r:id="rId12" o:title=""/>
            </v:shape>
            <v:group style="position:absolute;left:4851;top:-779;width:2;height:400" coordorigin="4851,-779" coordsize="2,400">
              <v:shape style="position:absolute;left:4851;top:-779;width:2;height:400" coordorigin="4851,-779" coordsize="0,400" path="m4851,-379l4851,-779e" filled="f" stroked="t" strokeweight=".665972pt" strokecolor="#000000">
                <v:path arrowok="t"/>
                <v:stroke dashstyle="longDash"/>
              </v:shape>
            </v:group>
            <w10:wrap type="none"/>
          </v:group>
        </w:pict>
      </w:r>
      <w:r>
        <w:rPr/>
        <w:pict>
          <v:group style="position:absolute;margin-left:89.344124pt;margin-top:-39.258369pt;width:23.689861pt;height:20.644972pt;mso-position-horizontal-relative:page;mso-position-vertical-relative:paragraph;z-index:-1493" coordorigin="1787,-785" coordsize="474,413">
            <v:group style="position:absolute;left:1798;top:-525;width:42;height:93" coordorigin="1798,-525" coordsize="42,93">
              <v:shape style="position:absolute;left:1798;top:-525;width:42;height:93" coordorigin="1798,-525" coordsize="42,93" path="m1830,-525l1815,-525,1798,-432,1812,-432,1823,-484,1824,-493,1828,-500,1839,-510,1827,-510,1830,-525e" filled="t" fillcolor="#000000" stroked="f">
                <v:path arrowok="t"/>
                <v:fill/>
              </v:shape>
            </v:group>
            <v:group style="position:absolute;left:1859;top:-514;width:26;height:82" coordorigin="1859,-514" coordsize="26,82">
              <v:shape style="position:absolute;left:1859;top:-514;width:26;height:82" coordorigin="1859,-514" coordsize="26,82" path="m1884,-514l1860,-514,1865,-513,1870,-507,1872,-504,1872,-498,1859,-432,1875,-432,1884,-488,1885,-491,1885,-493,1885,-495,1886,-498,1886,-500,1886,-510,1884,-514e" filled="t" fillcolor="#000000" stroked="f">
                <v:path arrowok="t"/>
                <v:fill/>
              </v:shape>
            </v:group>
            <v:group style="position:absolute;left:1827;top:-527;width:57;height:17" coordorigin="1827,-527" coordsize="57,17">
              <v:shape style="position:absolute;left:1827;top:-527;width:57;height:17" coordorigin="1827,-527" coordsize="57,17" path="m1869,-527l1854,-527,1848,-526,1836,-520,1831,-516,1827,-510,1839,-510,1840,-511,1847,-514,1884,-514,1884,-516,1875,-525,1869,-527e" filled="t" fillcolor="#000000" stroked="f">
                <v:path arrowok="t"/>
                <v:fill/>
              </v:shape>
            </v:group>
            <v:group style="position:absolute;left:1905;top:-527;width:82;height:97" coordorigin="1905,-527" coordsize="82,97">
              <v:shape style="position:absolute;left:1905;top:-527;width:82;height:97" coordorigin="1905,-527" coordsize="82,97" path="m1969,-527l1950,-527,1942,-525,1905,-474,1905,-456,1908,-447,1921,-433,1930,-430,1949,-430,1957,-432,1970,-439,1975,-443,1935,-443,1930,-445,1926,-449,1923,-454,1921,-460,1921,-473,1921,-479,1923,-484,1924,-489,1951,-514,1987,-514,1977,-524,1969,-527e" filled="t" fillcolor="#000000" stroked="f">
                <v:path arrowok="t"/>
                <v:fill/>
              </v:shape>
            </v:group>
            <v:group style="position:absolute;left:1953;top:-514;width:41;height:71" coordorigin="1953,-514" coordsize="41,71">
              <v:shape style="position:absolute;left:1953;top:-514;width:41;height:71" coordorigin="1953,-514" coordsize="41,71" path="m1987,-514l1964,-514,1969,-512,1976,-504,1978,-498,1978,-476,1975,-465,1968,-456,1961,-448,1953,-443,1975,-443,1990,-470,1992,-477,1994,-484,1994,-502,1990,-511,1987,-514e" filled="t" fillcolor="#000000" stroked="f">
                <v:path arrowok="t"/>
                <v:fill/>
              </v:shape>
            </v:group>
            <v:group style="position:absolute;left:2012;top:-525;width:56;height:95" coordorigin="2012,-525" coordsize="56,95">
              <v:shape style="position:absolute;left:2012;top:-525;width:56;height:95" coordorigin="2012,-525" coordsize="56,95" path="m2038,-525l2023,-525,2013,-469,2013,-466,2013,-464,2012,-459,2012,-457,2012,-447,2014,-441,2023,-432,2029,-430,2044,-430,2050,-431,2061,-437,2066,-442,2068,-443,2037,-443,2033,-445,2030,-447,2027,-450,2026,-453,2026,-459,2026,-461,2026,-465,2027,-467,2027,-470,2038,-525e" filled="t" fillcolor="#000000" stroked="f">
                <v:path arrowok="t"/>
                <v:fill/>
              </v:shape>
            </v:group>
            <v:group style="position:absolute;left:2067;top:-447;width:18;height:15" coordorigin="2067,-447" coordsize="18,15">
              <v:shape style="position:absolute;left:2067;top:-447;width:18;height:15" coordorigin="2067,-447" coordsize="18,15" path="m2085,-447l2070,-447,2067,-432,2083,-432,2085,-447e" filled="t" fillcolor="#000000" stroked="f">
                <v:path arrowok="t"/>
                <v:fill/>
              </v:shape>
            </v:group>
            <v:group style="position:absolute;left:2050;top:-525;width:50;height:82" coordorigin="2050,-525" coordsize="50,82">
              <v:shape style="position:absolute;left:2050;top:-525;width:50;height:82" coordorigin="2050,-525" coordsize="50,82" path="m2100,-525l2085,-525,2075,-474,2073,-464,2069,-457,2058,-446,2050,-443,2068,-443,2070,-447,2085,-447,2100,-525e" filled="t" fillcolor="#000000" stroked="f">
                <v:path arrowok="t"/>
                <v:fill/>
              </v:shape>
            </v:group>
            <v:group style="position:absolute;left:2114;top:-452;width:67;height:22" coordorigin="2114,-452" coordsize="67,22">
              <v:shape style="position:absolute;left:2114;top:-452;width:67;height:22" coordorigin="2114,-452" coordsize="67,22" path="m2117,-452l2114,-437,2121,-434,2127,-433,2132,-432,2137,-431,2142,-430,2159,-430,2169,-433,2182,-443,2144,-443,2139,-444,2128,-447,2123,-449,2117,-452e" filled="t" fillcolor="#000000" stroked="f">
                <v:path arrowok="t"/>
                <v:fill/>
              </v:shape>
            </v:group>
            <v:group style="position:absolute;left:2126;top:-527;width:69;height:84" coordorigin="2126,-527" coordsize="69,84">
              <v:shape style="position:absolute;left:2126;top:-527;width:69;height:84" coordorigin="2126,-527" coordsize="69,84" path="m2172,-527l2154,-527,2145,-524,2130,-513,2126,-505,2126,-490,2154,-473,2167,-469,2173,-465,2173,-455,2170,-451,2162,-445,2156,-443,2182,-443,2184,-445,2188,-453,2188,-468,2186,-473,2180,-479,2173,-482,2163,-485,2159,-486,2158,-486,2158,-486,2157,-486,2147,-489,2142,-493,2142,-503,2144,-507,2153,-512,2159,-514,2194,-514,2195,-520,2191,-523,2186,-524,2177,-526,2172,-527e" filled="t" fillcolor="#000000" stroked="f">
                <v:path arrowok="t"/>
                <v:fill/>
              </v:shape>
            </v:group>
            <v:group style="position:absolute;left:2171;top:-514;width:22;height:7" coordorigin="2171,-514" coordsize="22,7">
              <v:shape style="position:absolute;left:2171;top:-514;width:22;height:7" coordorigin="2171,-514" coordsize="22,7" path="m2194,-514l2171,-514,2176,-513,2184,-511,2188,-509,2192,-507,2194,-514e" filled="t" fillcolor="#000000" stroked="f">
                <v:path arrowok="t"/>
                <v:fill/>
              </v:shape>
            </v:group>
            <v:group style="position:absolute;left:2254;top:-779;width:2;height:400" coordorigin="2254,-779" coordsize="2,400">
              <v:shape style="position:absolute;left:2254;top:-779;width:2;height:400" coordorigin="2254,-779" coordsize="0,400" path="m2254,-379l2254,-779e" filled="f" stroked="t" strokeweight=".665972pt" strokecolor="#000000">
                <v:path arrowok="t"/>
                <v:stroke dashstyle="longDash"/>
              </v:shape>
            </v:group>
            <w10:wrap type="none"/>
          </v:group>
        </w:pict>
      </w:r>
      <w:r>
        <w:rPr/>
        <w:pict>
          <v:group style="position:absolute;margin-left:115.379227pt;margin-top:-28.538158pt;width:33.36855pt;height:7.57155pt;mso-position-horizontal-relative:page;mso-position-vertical-relative:paragraph;z-index:-1492" coordorigin="2308,-571" coordsize="667,151">
            <v:group style="position:absolute;left:2318;top:-525;width:88;height:93" coordorigin="2318,-525" coordsize="88,93">
              <v:shape style="position:absolute;left:2318;top:-525;width:88;height:93" coordorigin="2318,-525" coordsize="88,93" path="m2334,-525l2318,-525,2335,-432,2355,-432,2363,-446,2347,-446,2334,-525e" filled="t" fillcolor="#000000" stroked="f">
                <v:path arrowok="t"/>
                <v:fill/>
              </v:shape>
              <v:shape style="position:absolute;left:2318;top:-525;width:88;height:93" coordorigin="2318,-525" coordsize="88,93" path="m2406,-525l2391,-525,2347,-446,2363,-446,2406,-525e" filled="t" fillcolor="#000000" stroked="f">
                <v:path arrowok="t"/>
                <v:fill/>
              </v:shape>
            </v:group>
            <v:group style="position:absolute;left:2415;top:-527;width:82;height:97" coordorigin="2415,-527" coordsize="82,97">
              <v:shape style="position:absolute;left:2415;top:-527;width:82;height:97" coordorigin="2415,-527" coordsize="82,97" path="m2478,-527l2459,-527,2452,-525,2415,-474,2415,-456,2418,-447,2431,-433,2439,-430,2459,-430,2467,-432,2480,-439,2485,-443,2445,-443,2439,-445,2436,-449,2432,-454,2430,-460,2430,-473,2460,-514,2497,-514,2487,-524,2478,-527e" filled="t" fillcolor="#000000" stroked="f">
                <v:path arrowok="t"/>
                <v:fill/>
              </v:shape>
            </v:group>
            <v:group style="position:absolute;left:2462;top:-514;width:41;height:71" coordorigin="2462,-514" coordsize="41,71">
              <v:shape style="position:absolute;left:2462;top:-514;width:41;height:71" coordorigin="2462,-514" coordsize="41,71" path="m2497,-514l2473,-514,2479,-512,2482,-508,2486,-504,2488,-498,2488,-476,2484,-465,2471,-448,2462,-443,2485,-443,2486,-444,2495,-456,2498,-462,2500,-470,2502,-477,2503,-484,2503,-502,2500,-511,2497,-514e" filled="t" fillcolor="#000000" stroked="f">
                <v:path arrowok="t"/>
                <v:fill/>
              </v:shape>
            </v:group>
            <v:group style="position:absolute;left:2522;top:-525;width:56;height:95" coordorigin="2522,-525" coordsize="56,95">
              <v:shape style="position:absolute;left:2522;top:-525;width:56;height:95" coordorigin="2522,-525" coordsize="56,95" path="m2548,-525l2533,-525,2523,-469,2523,-466,2522,-447,2524,-441,2533,-432,2539,-430,2553,-430,2559,-431,2571,-437,2576,-442,2577,-443,2547,-443,2543,-445,2537,-450,2536,-453,2536,-459,2537,-470,2548,-525e" filled="t" fillcolor="#000000" stroked="f">
                <v:path arrowok="t"/>
                <v:fill/>
              </v:shape>
            </v:group>
            <v:group style="position:absolute;left:2577;top:-447;width:18;height:15" coordorigin="2577,-447" coordsize="18,15">
              <v:shape style="position:absolute;left:2577;top:-447;width:18;height:15" coordorigin="2577,-447" coordsize="18,15" path="m2595,-447l2580,-447,2577,-432,2592,-432,2595,-447e" filled="t" fillcolor="#000000" stroked="f">
                <v:path arrowok="t"/>
                <v:fill/>
              </v:shape>
            </v:group>
            <v:group style="position:absolute;left:2560;top:-525;width:50;height:82" coordorigin="2560,-525" coordsize="50,82">
              <v:shape style="position:absolute;left:2560;top:-525;width:50;height:82" coordorigin="2560,-525" coordsize="50,82" path="m2610,-525l2595,-525,2585,-474,2583,-464,2579,-457,2567,-446,2560,-443,2577,-443,2580,-447,2595,-447,2610,-525e" filled="t" fillcolor="#000000" stroked="f">
                <v:path arrowok="t"/>
                <v:fill/>
              </v:shape>
            </v:group>
            <v:group style="position:absolute;left:2627;top:-560;width:39;height:128" coordorigin="2627,-560" coordsize="39,128">
              <v:shape style="position:absolute;left:2627;top:-560;width:39;height:128" coordorigin="2627,-560" coordsize="39,128" path="m2667,-560l2651,-560,2627,-432,2642,-432,2667,-560e" filled="t" fillcolor="#000000" stroked="f">
                <v:path arrowok="t"/>
                <v:fill/>
              </v:shape>
            </v:group>
            <v:group style="position:absolute;left:2674;top:-527;width:82;height:97" coordorigin="2674,-527" coordsize="82,97">
              <v:shape style="position:absolute;left:2674;top:-527;width:82;height:97" coordorigin="2674,-527" coordsize="82,97" path="m2738,-527l2719,-527,2711,-525,2674,-474,2674,-456,2678,-447,2690,-433,2699,-430,2718,-430,2726,-432,2740,-439,2744,-443,2704,-443,2699,-445,2695,-449,2692,-454,2690,-460,2690,-473,2720,-514,2756,-514,2746,-524,2738,-527e" filled="t" fillcolor="#000000" stroked="f">
                <v:path arrowok="t"/>
                <v:fill/>
              </v:shape>
            </v:group>
            <v:group style="position:absolute;left:2722;top:-514;width:41;height:71" coordorigin="2722,-514" coordsize="41,71">
              <v:shape style="position:absolute;left:2722;top:-514;width:41;height:71" coordorigin="2722,-514" coordsize="41,71" path="m2756,-514l2733,-514,2738,-512,2742,-508,2745,-504,2747,-498,2747,-476,2744,-465,2737,-456,2730,-448,2722,-443,2744,-443,2759,-470,2762,-477,2763,-484,2763,-502,2759,-511,2756,-514e" filled="t" fillcolor="#000000" stroked="f">
                <v:path arrowok="t"/>
                <v:fill/>
              </v:shape>
            </v:group>
            <v:group style="position:absolute;left:2779;top:-525;width:42;height:93" coordorigin="2779,-525" coordsize="42,93">
              <v:shape style="position:absolute;left:2779;top:-525;width:42;height:93" coordorigin="2779,-525" coordsize="42,93" path="m2812,-525l2797,-525,2779,-432,2794,-432,2804,-484,2806,-493,2810,-500,2821,-510,2809,-510,2812,-525e" filled="t" fillcolor="#000000" stroked="f">
                <v:path arrowok="t"/>
                <v:fill/>
              </v:shape>
            </v:group>
            <v:group style="position:absolute;left:2841;top:-514;width:26;height:82" coordorigin="2841,-514" coordsize="26,82">
              <v:shape style="position:absolute;left:2841;top:-514;width:26;height:82" coordorigin="2841,-514" coordsize="26,82" path="m2866,-514l2842,-514,2846,-513,2852,-507,2853,-504,2853,-498,2841,-432,2856,-432,2866,-488,2866,-491,2867,-493,2867,-495,2867,-498,2867,-500,2867,-510,2866,-514e" filled="t" fillcolor="#000000" stroked="f">
                <v:path arrowok="t"/>
                <v:fill/>
              </v:shape>
            </v:group>
            <v:group style="position:absolute;left:2809;top:-527;width:57;height:17" coordorigin="2809,-527" coordsize="57,17">
              <v:shape style="position:absolute;left:2809;top:-527;width:57;height:17" coordorigin="2809,-527" coordsize="57,17" path="m2850,-527l2836,-527,2829,-526,2818,-520,2813,-516,2809,-510,2821,-510,2821,-511,2828,-514,2866,-514,2865,-516,2856,-525,2850,-527e" filled="t" fillcolor="#000000" stroked="f">
                <v:path arrowok="t"/>
                <v:fill/>
              </v:shape>
            </v:group>
            <v:group style="position:absolute;left:2883;top:-452;width:67;height:22" coordorigin="2883,-452" coordsize="67,22">
              <v:shape style="position:absolute;left:2883;top:-452;width:67;height:22" coordorigin="2883,-452" coordsize="67,22" path="m2886,-452l2912,-430,2929,-430,2938,-433,2951,-443,2913,-443,2908,-444,2897,-447,2892,-449,2886,-452e" filled="t" fillcolor="#000000" stroked="f">
                <v:path arrowok="t"/>
                <v:fill/>
              </v:shape>
            </v:group>
            <v:group style="position:absolute;left:2896;top:-527;width:69;height:84" coordorigin="2896,-527" coordsize="69,84">
              <v:shape style="position:absolute;left:2896;top:-527;width:69;height:84" coordorigin="2896,-527" coordsize="69,84" path="m2941,-527l2924,-527,2914,-524,2899,-513,2896,-505,2896,-490,2923,-473,2924,-473,2936,-469,2942,-465,2942,-455,2940,-451,2935,-448,2931,-445,2925,-443,2951,-443,2954,-445,2957,-453,2957,-468,2956,-473,2949,-479,2942,-482,2933,-485,2928,-486,2927,-486,2926,-486,2916,-489,2911,-493,2911,-503,2913,-507,2922,-512,2928,-514,2963,-514,2964,-520,2960,-523,2955,-524,2946,-526,2941,-527e" filled="t" fillcolor="#000000" stroked="f">
                <v:path arrowok="t"/>
                <v:fill/>
              </v:shape>
            </v:group>
            <v:group style="position:absolute;left:2940;top:-514;width:22;height:7" coordorigin="2940,-514" coordsize="22,7">
              <v:shape style="position:absolute;left:2940;top:-514;width:22;height:7" coordorigin="2940,-514" coordsize="22,7" path="m2963,-514l2940,-514,2945,-513,2953,-511,2958,-509,2961,-507,2963,-514e" filled="t" fillcolor="#0000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159.005234pt;margin-top:-28.538158pt;width:15.62455pt;height:7.57155pt;mso-position-horizontal-relative:page;mso-position-vertical-relative:paragraph;z-index:-1491" coordorigin="3180,-571" coordsize="312,151">
            <v:group style="position:absolute;left:3191;top:-527;width:73;height:97" coordorigin="3191,-527" coordsize="73,97">
              <v:shape style="position:absolute;left:3191;top:-527;width:73;height:97" coordorigin="3191,-527" coordsize="73,97" path="m3245,-527l3234,-527,3229,-526,3191,-474,3191,-454,3193,-446,3204,-433,3211,-430,3227,-430,3233,-431,3245,-437,3249,-441,3251,-443,3220,-443,3215,-445,3212,-450,3208,-454,3206,-460,3206,-474,3236,-514,3264,-514,3263,-515,3260,-520,3251,-526,3245,-527e" filled="t" fillcolor="#000000" stroked="f">
                <v:path arrowok="t"/>
                <v:fill/>
              </v:shape>
            </v:group>
            <v:group style="position:absolute;left:3250;top:-447;width:18;height:15" coordorigin="3250,-447" coordsize="18,15">
              <v:shape style="position:absolute;left:3250;top:-447;width:18;height:15" coordorigin="3250,-447" coordsize="18,15" path="m3268,-447l3253,-447,3250,-432,3266,-432,3268,-447e" filled="t" fillcolor="#000000" stroked="f">
                <v:path arrowok="t"/>
                <v:fill/>
              </v:shape>
            </v:group>
            <v:group style="position:absolute;left:3231;top:-514;width:49;height:71" coordorigin="3231,-514" coordsize="49,71">
              <v:shape style="position:absolute;left:3231;top:-514;width:49;height:71" coordorigin="3231,-514" coordsize="49,71" path="m3264,-514l3247,-514,3252,-512,3256,-507,3259,-503,3261,-497,3261,-484,3260,-478,3258,-472,3256,-466,3231,-443,3251,-443,3253,-447,3268,-447,3280,-510,3266,-510,3264,-514e" filled="t" fillcolor="#000000" stroked="f">
                <v:path arrowok="t"/>
                <v:fill/>
              </v:shape>
            </v:group>
            <v:group style="position:absolute;left:3266;top:-560;width:24;height:50" coordorigin="3266,-560" coordsize="24,50">
              <v:shape style="position:absolute;left:3266;top:-560;width:24;height:50" coordorigin="3266,-560" coordsize="24,50" path="m3290,-560l3275,-560,3266,-510,3280,-510,3290,-560e" filled="t" fillcolor="#000000" stroked="f">
                <v:path arrowok="t"/>
                <v:fill/>
              </v:shape>
            </v:group>
            <v:group style="position:absolute;left:3299;top:-527;width:88;height:97" coordorigin="3299,-527" coordsize="88,97">
              <v:shape style="position:absolute;left:3299;top:-527;width:88;height:97" coordorigin="3299,-527" coordsize="88,97" path="m3364,-527l3347,-527,3341,-526,3299,-475,3299,-454,3303,-445,3316,-433,3326,-430,3344,-430,3374,-443,3333,-443,3326,-445,3322,-450,3317,-454,3315,-460,3315,-469,3315,-476,3385,-476,3386,-480,3387,-483,3387,-487,3318,-487,3321,-496,3325,-502,3337,-511,3343,-514,3382,-514,3372,-524,3364,-527e" filled="t" fillcolor="#000000" stroked="f">
                <v:path arrowok="t"/>
                <v:fill/>
              </v:shape>
            </v:group>
            <v:group style="position:absolute;left:3348;top:-452;width:28;height:9" coordorigin="3348,-452" coordsize="28,9">
              <v:shape style="position:absolute;left:3348;top:-452;width:28;height:9" coordorigin="3348,-452" coordsize="28,9" path="m3376,-452l3371,-449,3365,-447,3354,-444,3348,-443,3374,-443,3376,-452e" filled="t" fillcolor="#000000" stroked="f">
                <v:path arrowok="t"/>
                <v:fill/>
              </v:shape>
            </v:group>
            <v:group style="position:absolute;left:3318;top:-514;width:69;height:27" coordorigin="3318,-514" coordsize="69,27">
              <v:shape style="position:absolute;left:3318;top:-514;width:69;height:27" coordorigin="3318,-514" coordsize="69,27" path="m3382,-514l3357,-514,3362,-512,3370,-504,3372,-499,3372,-492,3372,-491,3372,-490,3372,-489,3372,-488,3372,-487,3318,-487,3387,-487,3387,-488,3387,-491,3387,-504,3384,-512,3382,-514e" filled="t" fillcolor="#000000" stroked="f">
                <v:path arrowok="t"/>
                <v:fill/>
              </v:shape>
            </v:group>
            <v:group style="position:absolute;left:3401;top:-452;width:67;height:22" coordorigin="3401,-452" coordsize="67,22">
              <v:shape style="position:absolute;left:3401;top:-452;width:67;height:22" coordorigin="3401,-452" coordsize="67,22" path="m3404,-452l3429,-430,3446,-430,3456,-433,3468,-443,3431,-443,3426,-444,3415,-447,3410,-449,3404,-452e" filled="t" fillcolor="#000000" stroked="f">
                <v:path arrowok="t"/>
                <v:fill/>
              </v:shape>
            </v:group>
            <v:group style="position:absolute;left:3413;top:-527;width:69;height:84" coordorigin="3413,-527" coordsize="69,84">
              <v:shape style="position:absolute;left:3413;top:-527;width:69;height:84" coordorigin="3413,-527" coordsize="69,84" path="m3459,-527l3441,-527,3431,-524,3417,-513,3413,-505,3413,-490,3441,-473,3454,-469,3459,-465,3459,-455,3457,-451,3448,-445,3443,-443,3468,-443,3471,-445,3475,-453,3475,-468,3473,-473,3467,-479,3460,-482,3450,-485,3445,-486,3445,-486,3444,-486,3434,-489,3429,-493,3429,-503,3431,-507,3440,-512,3446,-514,3481,-514,3482,-520,3477,-523,3473,-524,3463,-526,3459,-527e" filled="t" fillcolor="#000000" stroked="f">
                <v:path arrowok="t"/>
                <v:fill/>
              </v:shape>
            </v:group>
            <v:group style="position:absolute;left:3458;top:-514;width:22;height:7" coordorigin="3458,-514" coordsize="22,7">
              <v:shape style="position:absolute;left:3458;top:-514;width:22;height:7" coordorigin="3458,-514" coordsize="22,7" path="m3481,-514l3458,-514,3462,-513,3471,-511,3475,-509,3479,-507,3481,-514e" filled="t" fillcolor="#0000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76.201927pt;margin-top:-12.555159pt;width:11.57915pt;height:8.563550pt;mso-position-horizontal-relative:page;mso-position-vertical-relative:paragraph;z-index:-1490" coordorigin="1524,-251" coordsize="232,171">
            <v:group style="position:absolute;left:1535;top:-240;width:60;height:150" coordorigin="1535,-240" coordsize="60,150">
              <v:shape style="position:absolute;left:1535;top:-240;width:60;height:150" coordorigin="1535,-240" coordsize="60,150" path="m1594,-240l1542,-183,1535,-144,1535,-136,1536,-127,1541,-109,1544,-100,1549,-90,1563,-90,1559,-99,1555,-107,1553,-116,1551,-124,1550,-133,1551,-150,1554,-170,1562,-190,1570,-206,1581,-223,1594,-240e" filled="t" fillcolor="#000000" stroked="f">
                <v:path arrowok="t"/>
                <v:fill/>
              </v:shape>
            </v:group>
            <v:group style="position:absolute;left:1588;top:-236;width:95;height:124" coordorigin="1588,-236" coordsize="95,124">
              <v:shape style="position:absolute;left:1588;top:-236;width:95;height:124" coordorigin="1588,-236" coordsize="95,124" path="m1678,-223l1653,-223,1658,-221,1666,-214,1667,-210,1667,-199,1591,-126,1588,-113,1668,-113,1671,-126,1612,-126,1666,-170,1672,-175,1676,-181,1679,-187,1681,-192,1683,-198,1683,-214,1680,-222,1678,-223e" filled="t" fillcolor="#000000" stroked="f">
                <v:path arrowok="t"/>
                <v:fill/>
              </v:shape>
              <v:shape style="position:absolute;left:1588;top:-236;width:95;height:124" coordorigin="1588,-236" coordsize="95,124" path="m1658,-236l1643,-236,1637,-235,1625,-232,1619,-230,1612,-227,1609,-210,1616,-214,1623,-217,1636,-222,1642,-223,1678,-223,1667,-233,1658,-236e" filled="t" fillcolor="#000000" stroked="f">
                <v:path arrowok="t"/>
                <v:fill/>
              </v:shape>
            </v:group>
            <v:group style="position:absolute;left:1685;top:-240;width:60;height:150" coordorigin="1685,-240" coordsize="60,150">
              <v:shape style="position:absolute;left:1685;top:-240;width:60;height:150" coordorigin="1685,-240" coordsize="60,150" path="m1730,-240l1717,-240,1721,-232,1724,-224,1726,-215,1728,-207,1730,-198,1729,-180,1699,-108,1685,-90,1705,-97,1738,-148,1745,-187,1745,-195,1744,-204,1741,-213,1739,-222,1735,-231,1730,-240e" filled="t" fillcolor="#0000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90.972626pt;margin-top:-10.901159pt;width:12.09815pt;height:5.91755pt;mso-position-horizontal-relative:page;mso-position-vertical-relative:paragraph;z-index:-1489" coordorigin="1819,-218" coordsize="242,118">
            <v:group style="position:absolute;left:1830;top:-205;width:124;height:93" coordorigin="1830,-205" coordsize="124,93">
              <v:shape style="position:absolute;left:1830;top:-205;width:124;height:93" coordorigin="1830,-205" coordsize="124,93" path="m1845,-205l1830,-205,1836,-113,1854,-113,1863,-131,1849,-131,1845,-205e" filled="t" fillcolor="#000000" stroked="f">
                <v:path arrowok="t"/>
                <v:fill/>
              </v:shape>
              <v:shape style="position:absolute;left:1830;top:-205;width:124;height:93" coordorigin="1830,-205" coordsize="124,93" path="m1902,-189l1889,-189,1894,-113,1912,-113,1920,-131,1906,-131,1902,-189e" filled="t" fillcolor="#000000" stroked="f">
                <v:path arrowok="t"/>
                <v:fill/>
              </v:shape>
              <v:shape style="position:absolute;left:1830;top:-205;width:124;height:93" coordorigin="1830,-205" coordsize="124,93" path="m1901,-205l1883,-205,1849,-131,1863,-131,1889,-189,1902,-189,1901,-205e" filled="t" fillcolor="#000000" stroked="f">
                <v:path arrowok="t"/>
                <v:fill/>
              </v:shape>
              <v:shape style="position:absolute;left:1830;top:-205;width:124;height:93" coordorigin="1830,-205" coordsize="124,93" path="m1954,-205l1938,-205,1906,-131,1920,-131,1954,-205e" filled="t" fillcolor="#000000" stroked="f">
                <v:path arrowok="t"/>
                <v:fill/>
              </v:shape>
            </v:group>
            <v:group style="position:absolute;left:1963;top:-207;width:88;height:97" coordorigin="1963,-207" coordsize="88,97">
              <v:shape style="position:absolute;left:1963;top:-207;width:88;height:97" coordorigin="1963,-207" coordsize="88,97" path="m2027,-207l2010,-207,2004,-206,1966,-168,1964,-164,1963,-155,1963,-134,1966,-126,1980,-113,1989,-110,2008,-110,2037,-124,1996,-124,1989,-126,1980,-134,1978,-140,1978,-149,1979,-157,2049,-157,2049,-160,2050,-163,2050,-168,1982,-168,1984,-176,1989,-183,2000,-192,2007,-194,2046,-194,2035,-204,2027,-207e" filled="t" fillcolor="#000000" stroked="f">
                <v:path arrowok="t"/>
                <v:fill/>
              </v:shape>
            </v:group>
            <v:group style="position:absolute;left:2011;top:-132;width:28;height:9" coordorigin="2011,-132" coordsize="28,9">
              <v:shape style="position:absolute;left:2011;top:-132;width:28;height:9" coordorigin="2011,-132" coordsize="28,9" path="m2039,-132l2034,-129,2029,-127,2017,-124,2011,-124,2037,-124,2039,-132e" filled="t" fillcolor="#000000" stroked="f">
                <v:path arrowok="t"/>
                <v:fill/>
              </v:shape>
            </v:group>
            <v:group style="position:absolute;left:1982;top:-194;width:69;height:27" coordorigin="1982,-194" coordsize="69,27">
              <v:shape style="position:absolute;left:1982;top:-194;width:69;height:27" coordorigin="1982,-194" coordsize="69,27" path="m2046,-194l2021,-194,2026,-192,2030,-188,2033,-185,2035,-180,2035,-172,2035,-171,2035,-170,2035,-169,2035,-168,2035,-168,1982,-168,2050,-168,2051,-168,2051,-171,2051,-184,2048,-192,2046,-194e" filled="t" fillcolor="#0000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119.349228pt;margin-top:-12.114159pt;width:21.53555pt;height:7.13055pt;mso-position-horizontal-relative:page;mso-position-vertical-relative:paragraph;z-index:-1488" coordorigin="2387,-242" coordsize="431,143">
            <v:group style="position:absolute;left:2398;top:-205;width:124;height:93" coordorigin="2398,-205" coordsize="124,93">
              <v:shape style="position:absolute;left:2398;top:-205;width:124;height:93" coordorigin="2398,-205" coordsize="124,93" path="m2413,-205l2398,-205,2404,-113,2422,-113,2430,-131,2416,-131,2413,-205e" filled="t" fillcolor="#000000" stroked="f">
                <v:path arrowok="t"/>
                <v:fill/>
              </v:shape>
              <v:shape style="position:absolute;left:2398;top:-205;width:124;height:93" coordorigin="2398,-205" coordsize="124,93" path="m2469,-189l2457,-189,2461,-113,2479,-113,2487,-131,2473,-131,2469,-189e" filled="t" fillcolor="#000000" stroked="f">
                <v:path arrowok="t"/>
                <v:fill/>
              </v:shape>
              <v:shape style="position:absolute;left:2398;top:-205;width:124;height:93" coordorigin="2398,-205" coordsize="124,93" path="m2468,-205l2451,-205,2416,-131,2430,-131,2457,-189,2469,-189,2468,-205e" filled="t" fillcolor="#000000" stroked="f">
                <v:path arrowok="t"/>
                <v:fill/>
              </v:shape>
              <v:shape style="position:absolute;left:2398;top:-205;width:124;height:93" coordorigin="2398,-205" coordsize="124,93" path="m2521,-205l2506,-205,2473,-131,2487,-131,2521,-205e" filled="t" fillcolor="#000000" stroked="f">
                <v:path arrowok="t"/>
                <v:fill/>
              </v:shape>
            </v:group>
            <v:group style="position:absolute;left:2530;top:-194;width:84;height:84" coordorigin="2530,-194" coordsize="84,84">
              <v:shape style="position:absolute;left:2530;top:-194;width:84;height:84" coordorigin="2530,-194" coordsize="84,84" path="m2612,-194l2584,-194,2589,-193,2597,-187,2598,-183,2598,-176,2598,-175,2598,-175,2598,-174,2597,-170,2562,-170,2551,-167,2534,-155,2530,-146,2530,-128,2533,-122,2537,-117,2542,-113,2549,-110,2563,-110,2557,-124,2553,-125,2550,-128,2547,-130,2546,-134,2546,-146,2548,-151,2560,-157,2569,-159,2611,-159,2612,-165,2613,-167,2613,-170,2613,-173,2614,-175,2614,-177,2614,-188,2612,-194e" filled="t" fillcolor="#000000" stroked="f">
                <v:path arrowok="t"/>
                <v:fill/>
              </v:shape>
            </v:group>
            <v:group style="position:absolute;left:2587;top:-127;width:18;height:15" coordorigin="2587,-127" coordsize="18,15">
              <v:shape style="position:absolute;left:2587;top:-127;width:18;height:15" coordorigin="2587,-127" coordsize="18,15" path="m2604,-127l2589,-127,2587,-113,2601,-113,2604,-127e" filled="t" fillcolor="#000000" stroked="f">
                <v:path arrowok="t"/>
                <v:fill/>
              </v:shape>
            </v:group>
            <v:group style="position:absolute;left:2570;top:-159;width:41;height:35" coordorigin="2570,-159" coordsize="41,35">
              <v:shape style="position:absolute;left:2570;top:-159;width:41;height:35" coordorigin="2570,-159" coordsize="41,35" path="m2611,-159l2595,-159,2595,-156,2593,-146,2589,-138,2577,-126,2570,-124,2587,-124,2589,-127,2604,-127,2611,-159e" filled="t" fillcolor="#000000" stroked="f">
                <v:path arrowok="t"/>
                <v:fill/>
              </v:shape>
            </v:group>
            <v:group style="position:absolute;left:2547;top:-207;width:65;height:20" coordorigin="2547,-207" coordsize="65,20">
              <v:shape style="position:absolute;left:2547;top:-207;width:65;height:20" coordorigin="2547,-207" coordsize="65,20" path="m2592,-207l2576,-207,2571,-207,2560,-205,2555,-203,2549,-201,2547,-188,2552,-190,2557,-191,2567,-194,2572,-194,2612,-194,2611,-195,2600,-205,2592,-207e" filled="t" fillcolor="#000000" stroked="f">
                <v:path arrowok="t"/>
                <v:fill/>
              </v:shape>
            </v:group>
            <v:group style="position:absolute;left:2635;top:-205;width:42;height:93" coordorigin="2635,-205" coordsize="42,93">
              <v:shape style="position:absolute;left:2635;top:-205;width:42;height:93" coordorigin="2635,-205" coordsize="42,93" path="m2667,-205l2652,-205,2635,-113,2650,-113,2660,-164,2661,-173,2665,-181,2676,-191,2664,-191,2667,-205e" filled="t" fillcolor="#000000" stroked="f">
                <v:path arrowok="t"/>
                <v:fill/>
              </v:shape>
            </v:group>
            <v:group style="position:absolute;left:2696;top:-194;width:26;height:82" coordorigin="2696,-194" coordsize="26,82">
              <v:shape style="position:absolute;left:2696;top:-194;width:26;height:82" coordorigin="2696,-194" coordsize="26,82" path="m2721,-194l2697,-194,2702,-193,2704,-190,2707,-188,2709,-184,2709,-178,2696,-113,2712,-113,2721,-168,2722,-171,2722,-174,2722,-176,2723,-178,2723,-180,2723,-190,2721,-194e" filled="t" fillcolor="#000000" stroked="f">
                <v:path arrowok="t"/>
                <v:fill/>
              </v:shape>
            </v:group>
            <v:group style="position:absolute;left:2664;top:-207;width:57;height:17" coordorigin="2664,-207" coordsize="57,17">
              <v:shape style="position:absolute;left:2664;top:-207;width:57;height:17" coordorigin="2664,-207" coordsize="57,17" path="m2706,-207l2691,-207,2685,-206,2673,-200,2668,-196,2664,-191,2676,-191,2677,-191,2684,-194,2721,-194,2721,-196,2712,-205,2706,-207e" filled="t" fillcolor="#000000" stroked="f">
                <v:path arrowok="t"/>
                <v:fill/>
              </v:shape>
            </v:group>
            <v:group style="position:absolute;left:2749;top:-194;width:44;height:82" coordorigin="2749,-194" coordsize="44,82">
              <v:shape style="position:absolute;left:2749;top:-194;width:44;height:82" coordorigin="2749,-194" coordsize="44,82" path="m2775,-194l2760,-194,2750,-144,2750,-142,2749,-140,2749,-137,2749,-136,2749,-127,2751,-122,2756,-118,2760,-114,2767,-113,2790,-113,2792,-126,2773,-126,2769,-127,2765,-130,2764,-132,2764,-137,2764,-138,2764,-140,2765,-142,2765,-144,2775,-194e" filled="t" fillcolor="#000000" stroked="f">
                <v:path arrowok="t"/>
                <v:fill/>
              </v:shape>
            </v:group>
            <v:group style="position:absolute;left:2747;top:-205;width:60;height:11" coordorigin="2747,-205" coordsize="60,11">
              <v:shape style="position:absolute;left:2747;top:-205;width:60;height:11" coordorigin="2747,-205" coordsize="60,11" path="m2807,-205l2749,-205,2747,-194,2805,-194,2807,-205e" filled="t" fillcolor="#000000" stroked="f">
                <v:path arrowok="t"/>
                <v:fill/>
              </v:shape>
            </v:group>
            <v:group style="position:absolute;left:2762;top:-232;width:20;height:26" coordorigin="2762,-232" coordsize="20,26">
              <v:shape style="position:absolute;left:2762;top:-232;width:20;height:26" coordorigin="2762,-232" coordsize="20,26" path="m2782,-232l2767,-232,2762,-205,2777,-205,2782,-232e" filled="t" fillcolor="#0000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158.996231pt;margin-top:-12.555159pt;width:68.161551pt;height:19.618782pt;mso-position-horizontal-relative:page;mso-position-vertical-relative:paragraph;z-index:-1487" coordorigin="3180,-251" coordsize="1363,392">
            <v:shape style="position:absolute;left:3180;top:-251;width:1363;height:365" type="#_x0000_t75">
              <v:imagedata r:id="rId13" o:title=""/>
            </v:shape>
            <v:group style="position:absolute;left:3484;top:135;width:86;height:2" coordorigin="3484,135" coordsize="86,2">
              <v:shape style="position:absolute;left:3484;top:135;width:86;height:2" coordorigin="3484,135" coordsize="86,0" path="m3484,135l3570,135e" filled="f" stroked="t" strokeweight=".651172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245.168228pt;margin-top:-12.555159pt;width:38.577551pt;height:19.88055pt;mso-position-horizontal-relative:page;mso-position-vertical-relative:paragraph;z-index:-1486" type="#_x0000_t75">
            <v:imagedata r:id="rId14" o:title=""/>
          </v:shape>
        </w:pict>
      </w:r>
      <w:r>
        <w:rPr/>
        <w:pict>
          <v:group style="position:absolute;margin-left:89.344124pt;margin-top:-12.61937pt;width:23.689861pt;height:20.644972pt;mso-position-horizontal-relative:page;mso-position-vertical-relative:paragraph;z-index:-1485" coordorigin="1787,-252" coordsize="474,413">
            <v:group style="position:absolute;left:1798;top:8;width:42;height:93" coordorigin="1798,8" coordsize="42,93">
              <v:shape style="position:absolute;left:1798;top:8;width:42;height:93" coordorigin="1798,8" coordsize="42,93" path="m1830,8l1815,8,1798,101,1812,101,1823,49,1824,40,1828,33,1839,23,1827,23,1830,8e" filled="t" fillcolor="#000000" stroked="f">
                <v:path arrowok="t"/>
                <v:fill/>
              </v:shape>
            </v:group>
            <v:group style="position:absolute;left:1859;top:19;width:26;height:82" coordorigin="1859,19" coordsize="26,82">
              <v:shape style="position:absolute;left:1859;top:19;width:26;height:82" coordorigin="1859,19" coordsize="26,82" path="m1884,19l1860,19,1865,20,1870,25,1872,29,1872,35,1859,101,1875,101,1884,45,1885,42,1885,40,1885,37,1886,35,1886,33,1886,23,1884,19e" filled="t" fillcolor="#000000" stroked="f">
                <v:path arrowok="t"/>
                <v:fill/>
              </v:shape>
            </v:group>
            <v:group style="position:absolute;left:1827;top:6;width:57;height:17" coordorigin="1827,6" coordsize="57,17">
              <v:shape style="position:absolute;left:1827;top:6;width:57;height:17" coordorigin="1827,6" coordsize="57,17" path="m1869,6l1854,6,1848,7,1836,13,1831,17,1827,23,1839,23,1840,22,1847,19,1884,19,1884,17,1875,8,1869,6e" filled="t" fillcolor="#000000" stroked="f">
                <v:path arrowok="t"/>
                <v:fill/>
              </v:shape>
            </v:group>
            <v:group style="position:absolute;left:1905;top:6;width:82;height:97" coordorigin="1905,6" coordsize="82,97">
              <v:shape style="position:absolute;left:1905;top:6;width:82;height:97" coordorigin="1905,6" coordsize="82,97" path="m1969,6l1950,6,1942,8,1905,59,1905,77,1908,86,1921,99,1930,103,1949,103,1957,101,1970,94,1975,90,1935,90,1930,87,1923,79,1921,73,1921,59,1921,54,1923,49,1924,44,1951,19,1987,19,1977,9,1969,6e" filled="t" fillcolor="#000000" stroked="f">
                <v:path arrowok="t"/>
                <v:fill/>
              </v:shape>
            </v:group>
            <v:group style="position:absolute;left:1953;top:19;width:41;height:71" coordorigin="1953,19" coordsize="41,71">
              <v:shape style="position:absolute;left:1953;top:19;width:41;height:71" coordorigin="1953,19" coordsize="41,71" path="m1987,19l1964,19,1969,21,1973,25,1976,29,1978,35,1978,56,1975,68,1968,76,1961,85,1953,90,1975,90,1990,63,1992,56,1994,49,1994,31,1990,22,1987,19e" filled="t" fillcolor="#000000" stroked="f">
                <v:path arrowok="t"/>
                <v:fill/>
              </v:shape>
            </v:group>
            <v:group style="position:absolute;left:2012;top:8;width:56;height:95" coordorigin="2012,8" coordsize="56,95">
              <v:shape style="position:absolute;left:2012;top:8;width:56;height:95" coordorigin="2012,8" coordsize="56,95" path="m2038,8l2023,8,2013,64,2013,66,2013,69,2012,74,2012,76,2012,86,2014,92,2023,101,2029,103,2044,103,2050,101,2061,95,2066,91,2068,90,2037,90,2033,88,2030,86,2027,83,2026,80,2026,74,2026,72,2026,68,2027,66,2027,63,2038,8e" filled="t" fillcolor="#000000" stroked="f">
                <v:path arrowok="t"/>
                <v:fill/>
              </v:shape>
            </v:group>
            <v:group style="position:absolute;left:2067;top:86;width:18;height:15" coordorigin="2067,86" coordsize="18,15">
              <v:shape style="position:absolute;left:2067;top:86;width:18;height:15" coordorigin="2067,86" coordsize="18,15" path="m2085,86l2070,86,2067,101,2083,101,2085,86e" filled="t" fillcolor="#000000" stroked="f">
                <v:path arrowok="t"/>
                <v:fill/>
              </v:shape>
            </v:group>
            <v:group style="position:absolute;left:2050;top:8;width:50;height:82" coordorigin="2050,8" coordsize="50,82">
              <v:shape style="position:absolute;left:2050;top:8;width:50;height:82" coordorigin="2050,8" coordsize="50,82" path="m2100,8l2085,8,2075,59,2073,68,2069,76,2058,87,2050,90,2068,90,2070,86,2085,86,2100,8e" filled="t" fillcolor="#000000" stroked="f">
                <v:path arrowok="t"/>
                <v:fill/>
              </v:shape>
            </v:group>
            <v:group style="position:absolute;left:2114;top:81;width:67;height:22" coordorigin="2114,81" coordsize="67,22">
              <v:shape style="position:absolute;left:2114;top:81;width:67;height:22" coordorigin="2114,81" coordsize="67,22" path="m2117,81l2142,103,2159,103,2169,100,2182,90,2144,90,2139,89,2128,86,2123,84,2117,81e" filled="t" fillcolor="#000000" stroked="f">
                <v:path arrowok="t"/>
                <v:fill/>
              </v:shape>
            </v:group>
            <v:group style="position:absolute;left:2126;top:6;width:69;height:84" coordorigin="2126,6" coordsize="69,84">
              <v:shape style="position:absolute;left:2126;top:6;width:69;height:84" coordorigin="2126,6" coordsize="69,84" path="m2172,6l2154,6,2145,9,2130,20,2126,28,2126,43,2154,60,2167,63,2173,68,2173,78,2170,82,2162,88,2156,90,2182,90,2184,87,2188,79,2188,64,2186,60,2180,54,2173,51,2163,48,2159,47,2158,47,2147,43,2142,39,2142,29,2144,26,2153,20,2159,19,2194,19,2195,12,2191,10,2186,9,2177,6,2172,6e" filled="t" fillcolor="#000000" stroked="f">
                <v:path arrowok="t"/>
                <v:fill/>
              </v:shape>
            </v:group>
            <v:group style="position:absolute;left:2171;top:19;width:22;height:7" coordorigin="2171,19" coordsize="22,7">
              <v:shape style="position:absolute;left:2171;top:19;width:22;height:7" coordorigin="2171,19" coordsize="22,7" path="m2194,19l2171,19,2176,20,2184,22,2188,23,2192,26,2194,19e" filled="t" fillcolor="#000000" stroked="f">
                <v:path arrowok="t"/>
                <v:fill/>
              </v:shape>
            </v:group>
            <v:group style="position:absolute;left:2254;top:-246;width:2;height:400" coordorigin="2254,-246" coordsize="2,400">
              <v:shape style="position:absolute;left:2254;top:-246;width:2;height:400" coordorigin="2254,-246" coordsize="0,400" path="m2254,154l2254,-246e" filled="f" stroked="t" strokeweight=".665972pt" strokecolor="#000000">
                <v:path arrowok="t"/>
                <v:stroke dashstyle="longDash"/>
              </v:shape>
            </v:group>
            <w10:wrap type="none"/>
          </v:group>
        </w:pict>
      </w:r>
      <w:r>
        <w:rPr/>
        <w:pict>
          <v:group style="position:absolute;margin-left:115.379227pt;margin-top:-1.899159pt;width:33.36855pt;height:7.57055pt;mso-position-horizontal-relative:page;mso-position-vertical-relative:paragraph;z-index:-1484" coordorigin="2308,-38" coordsize="667,151">
            <v:group style="position:absolute;left:2318;top:8;width:88;height:93" coordorigin="2318,8" coordsize="88,93">
              <v:shape style="position:absolute;left:2318;top:8;width:88;height:93" coordorigin="2318,8" coordsize="88,93" path="m2334,8l2318,8,2335,101,2355,101,2363,87,2347,87,2334,8e" filled="t" fillcolor="#000000" stroked="f">
                <v:path arrowok="t"/>
                <v:fill/>
              </v:shape>
              <v:shape style="position:absolute;left:2318;top:8;width:88;height:93" coordorigin="2318,8" coordsize="88,93" path="m2406,8l2391,8,2347,87,2363,87,2406,8e" filled="t" fillcolor="#000000" stroked="f">
                <v:path arrowok="t"/>
                <v:fill/>
              </v:shape>
            </v:group>
            <v:group style="position:absolute;left:2415;top:6;width:82;height:97" coordorigin="2415,6" coordsize="82,97">
              <v:shape style="position:absolute;left:2415;top:6;width:82;height:97" coordorigin="2415,6" coordsize="82,97" path="m2478,6l2459,6,2452,8,2415,59,2415,77,2418,86,2431,99,2439,103,2459,103,2467,101,2480,94,2485,90,2445,90,2439,87,2432,79,2430,73,2430,59,2460,19,2497,19,2487,9,2478,6e" filled="t" fillcolor="#000000" stroked="f">
                <v:path arrowok="t"/>
                <v:fill/>
              </v:shape>
            </v:group>
            <v:group style="position:absolute;left:2462;top:19;width:41;height:71" coordorigin="2462,19" coordsize="41,71">
              <v:shape style="position:absolute;left:2462;top:19;width:41;height:71" coordorigin="2462,19" coordsize="41,71" path="m2497,19l2473,19,2479,21,2482,25,2486,29,2488,35,2488,56,2484,68,2471,85,2462,90,2485,90,2486,89,2495,76,2498,70,2500,63,2502,56,2503,49,2503,31,2500,22,2497,19e" filled="t" fillcolor="#000000" stroked="f">
                <v:path arrowok="t"/>
                <v:fill/>
              </v:shape>
            </v:group>
            <v:group style="position:absolute;left:2522;top:8;width:56;height:95" coordorigin="2522,8" coordsize="56,95">
              <v:shape style="position:absolute;left:2522;top:8;width:56;height:95" coordorigin="2522,8" coordsize="56,95" path="m2548,8l2533,8,2523,64,2523,66,2522,86,2524,92,2533,101,2539,103,2553,103,2559,101,2571,95,2576,91,2577,90,2547,90,2543,88,2540,86,2537,83,2536,80,2536,74,2537,63,2548,8e" filled="t" fillcolor="#000000" stroked="f">
                <v:path arrowok="t"/>
                <v:fill/>
              </v:shape>
            </v:group>
            <v:group style="position:absolute;left:2577;top:86;width:18;height:15" coordorigin="2577,86" coordsize="18,15">
              <v:shape style="position:absolute;left:2577;top:86;width:18;height:15" coordorigin="2577,86" coordsize="18,15" path="m2595,86l2580,86,2577,101,2592,101,2595,86e" filled="t" fillcolor="#000000" stroked="f">
                <v:path arrowok="t"/>
                <v:fill/>
              </v:shape>
            </v:group>
            <v:group style="position:absolute;left:2560;top:8;width:50;height:82" coordorigin="2560,8" coordsize="50,82">
              <v:shape style="position:absolute;left:2560;top:8;width:50;height:82" coordorigin="2560,8" coordsize="50,82" path="m2610,8l2595,8,2585,59,2583,68,2579,76,2567,87,2560,90,2577,90,2580,86,2595,86,2610,8e" filled="t" fillcolor="#000000" stroked="f">
                <v:path arrowok="t"/>
                <v:fill/>
              </v:shape>
            </v:group>
            <v:group style="position:absolute;left:2627;top:-27;width:39;height:128" coordorigin="2627,-27" coordsize="39,128">
              <v:shape style="position:absolute;left:2627;top:-27;width:39;height:128" coordorigin="2627,-27" coordsize="39,128" path="m2667,-27l2651,-27,2627,101,2642,101,2667,-27e" filled="t" fillcolor="#000000" stroked="f">
                <v:path arrowok="t"/>
                <v:fill/>
              </v:shape>
            </v:group>
            <v:group style="position:absolute;left:2674;top:6;width:82;height:97" coordorigin="2674,6" coordsize="82,97">
              <v:shape style="position:absolute;left:2674;top:6;width:82;height:97" coordorigin="2674,6" coordsize="82,97" path="m2738,6l2719,6,2711,8,2674,59,2674,77,2678,86,2690,99,2699,103,2718,103,2726,101,2740,94,2744,90,2704,90,2699,87,2692,79,2690,73,2690,59,2720,19,2756,19,2746,9,2738,6e" filled="t" fillcolor="#000000" stroked="f">
                <v:path arrowok="t"/>
                <v:fill/>
              </v:shape>
            </v:group>
            <v:group style="position:absolute;left:2722;top:19;width:41;height:71" coordorigin="2722,19" coordsize="41,71">
              <v:shape style="position:absolute;left:2722;top:19;width:41;height:71" coordorigin="2722,19" coordsize="41,71" path="m2756,19l2733,19,2738,21,2742,25,2745,29,2747,35,2747,56,2744,68,2737,76,2730,85,2722,90,2744,90,2759,63,2762,56,2763,49,2763,31,2759,22,2756,19e" filled="t" fillcolor="#000000" stroked="f">
                <v:path arrowok="t"/>
                <v:fill/>
              </v:shape>
            </v:group>
            <v:group style="position:absolute;left:2779;top:8;width:42;height:93" coordorigin="2779,8" coordsize="42,93">
              <v:shape style="position:absolute;left:2779;top:8;width:42;height:93" coordorigin="2779,8" coordsize="42,93" path="m2812,8l2797,8,2779,101,2794,101,2804,49,2806,40,2810,33,2821,23,2809,23,2812,8e" filled="t" fillcolor="#000000" stroked="f">
                <v:path arrowok="t"/>
                <v:fill/>
              </v:shape>
            </v:group>
            <v:group style="position:absolute;left:2841;top:19;width:26;height:82" coordorigin="2841,19" coordsize="26,82">
              <v:shape style="position:absolute;left:2841;top:19;width:26;height:82" coordorigin="2841,19" coordsize="26,82" path="m2866,19l2842,19,2846,20,2852,25,2853,29,2853,35,2841,101,2856,101,2866,45,2866,42,2867,40,2867,37,2867,35,2867,33,2867,23,2866,19e" filled="t" fillcolor="#000000" stroked="f">
                <v:path arrowok="t"/>
                <v:fill/>
              </v:shape>
            </v:group>
            <v:group style="position:absolute;left:2809;top:6;width:57;height:17" coordorigin="2809,6" coordsize="57,17">
              <v:shape style="position:absolute;left:2809;top:6;width:57;height:17" coordorigin="2809,6" coordsize="57,17" path="m2850,6l2836,6,2829,7,2818,13,2813,17,2809,23,2821,23,2821,22,2828,19,2866,19,2865,17,2856,8,2850,6e" filled="t" fillcolor="#000000" stroked="f">
                <v:path arrowok="t"/>
                <v:fill/>
              </v:shape>
            </v:group>
            <v:group style="position:absolute;left:2883;top:81;width:67;height:22" coordorigin="2883,81" coordsize="67,22">
              <v:shape style="position:absolute;left:2883;top:81;width:67;height:22" coordorigin="2883,81" coordsize="67,22" path="m2886,81l2912,103,2929,103,2938,100,2951,90,2913,90,2908,89,2897,86,2892,84,2886,81e" filled="t" fillcolor="#000000" stroked="f">
                <v:path arrowok="t"/>
                <v:fill/>
              </v:shape>
            </v:group>
            <v:group style="position:absolute;left:2896;top:6;width:69;height:84" coordorigin="2896,6" coordsize="69,84">
              <v:shape style="position:absolute;left:2896;top:6;width:69;height:84" coordorigin="2896,6" coordsize="69,84" path="m2941,6l2924,6,2914,9,2899,20,2896,28,2896,43,2923,60,2924,60,2936,63,2942,68,2942,78,2940,82,2935,85,2931,88,2925,90,2951,90,2954,87,2957,79,2957,64,2956,60,2949,54,2942,51,2933,48,2928,47,2916,43,2911,39,2911,29,2913,26,2922,20,2928,19,2963,19,2964,12,2960,10,2955,9,2946,6,2941,6e" filled="t" fillcolor="#000000" stroked="f">
                <v:path arrowok="t"/>
                <v:fill/>
              </v:shape>
            </v:group>
            <v:group style="position:absolute;left:2940;top:19;width:22;height:7" coordorigin="2940,19" coordsize="22,7">
              <v:shape style="position:absolute;left:2940;top:19;width:22;height:7" coordorigin="2940,19" coordsize="22,7" path="m2963,19l2940,19,2945,20,2953,22,2958,23,2961,26,2963,19e" filled="t" fillcolor="#0000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152.660004pt;margin-top:-38.925385pt;width:.1pt;height:19.979pt;mso-position-horizontal-relative:page;mso-position-vertical-relative:paragraph;z-index:-1481" coordorigin="3053,-779" coordsize="2,400">
            <v:shape style="position:absolute;left:3053;top:-779;width:2;height:400" coordorigin="3053,-779" coordsize="0,400" path="m3053,-379l3053,-779e" filled="f" stroked="t" strokeweight=".665972pt" strokecolor="#000000">
              <v:path arrowok="t"/>
              <v:stroke dashstyle="longDash"/>
            </v:shape>
          </v:group>
          <w10:wrap type="none"/>
        </w:pict>
      </w:r>
      <w:r>
        <w:rPr/>
        <w:pict>
          <v:group style="position:absolute;margin-left:185.959pt;margin-top:-38.925385pt;width:.1pt;height:19.979pt;mso-position-horizontal-relative:page;mso-position-vertical-relative:paragraph;z-index:-1480" coordorigin="3719,-779" coordsize="2,400">
            <v:shape style="position:absolute;left:3719;top:-779;width:2;height:400" coordorigin="3719,-779" coordsize="0,400" path="m3719,-379l3719,-779e" filled="f" stroked="t" strokeweight=".665972pt" strokecolor="#000000">
              <v:path arrowok="t"/>
              <v:stroke dashstyle="longDash"/>
            </v:shape>
          </v:group>
          <w10:wrap type="none"/>
        </w:pict>
      </w:r>
      <w:r>
        <w:rPr/>
        <w:pict>
          <v:group style="position:absolute;margin-left:152.660004pt;margin-top:-12.286384pt;width:.1pt;height:19.979pt;mso-position-horizontal-relative:page;mso-position-vertical-relative:paragraph;z-index:-1479" coordorigin="3053,-246" coordsize="2,400">
            <v:shape style="position:absolute;left:3053;top:-246;width:2;height:400" coordorigin="3053,-246" coordsize="0,400" path="m3053,154l3053,-246e" filled="f" stroked="t" strokeweight=".665972pt" strokecolor="#000000">
              <v:path arrowok="t"/>
              <v:stroke dashstyle="longDash"/>
            </v:shape>
          </v:group>
          <w10:wrap type="none"/>
        </w:pict>
      </w:r>
      <w:r>
        <w:rPr/>
        <w:pict>
          <v:group style="position:absolute;margin-left:235.906006pt;margin-top:-12.286384pt;width:.1pt;height:19.979pt;mso-position-horizontal-relative:page;mso-position-vertical-relative:paragraph;z-index:-1478" coordorigin="4718,-246" coordsize="2,400">
            <v:shape style="position:absolute;left:4718;top:-246;width:2;height:400" coordorigin="4718,-246" coordsize="0,400" path="m4718,154l4718,-246e" filled="f" stroked="t" strokeweight=".665972pt" strokecolor="#000000">
              <v:path arrowok="t"/>
              <v:stroke dashstyle="longDash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2"/>
          <w:szCs w:val="22"/>
          <w:w w:val="99"/>
        </w:rPr>
      </w:r>
      <w:r>
        <w:rPr>
          <w:rFonts w:ascii="Times New Roman" w:hAnsi="Times New Roman" w:cs="Times New Roman" w:eastAsia="Times New Roman"/>
          <w:sz w:val="22"/>
          <w:szCs w:val="22"/>
          <w:w w:val="99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w w:val="100"/>
          <w:u w:val="single" w:color="0000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ings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performed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training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sentences.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8" w:after="0" w:line="183" w:lineRule="exact"/>
        <w:ind w:left="4943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6"/>
        </w:rPr>
        <w:t>POS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6"/>
        </w:rPr>
        <w:t>tags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6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6"/>
        </w:rPr>
        <w:t>used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6"/>
        </w:rPr>
        <w:t>instead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6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6"/>
        </w:rPr>
        <w:t>sur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6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6"/>
        </w:rPr>
        <w:t>ace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6"/>
        </w:rPr>
        <w:t>forms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1460" w:bottom="280" w:left="1340" w:right="1400"/>
        </w:sectPr>
      </w:pPr>
      <w:rPr/>
    </w:p>
    <w:p>
      <w:pPr>
        <w:spacing w:before="0" w:after="0" w:line="223" w:lineRule="exact"/>
        <w:ind w:left="104" w:right="-7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uple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xt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action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aligned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sen-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104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tence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pai</w:t>
      </w:r>
      <w:r>
        <w:rPr>
          <w:rFonts w:ascii="Times New Roman" w:hAnsi="Times New Roman" w:cs="Times New Roman" w:eastAsia="Times New Roman"/>
          <w:sz w:val="22"/>
          <w:szCs w:val="22"/>
          <w:spacing w:val="-24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0" w:lineRule="atLeast"/>
        <w:ind w:left="104" w:right="-58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resulting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sequence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tuples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(1)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further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ned</w:t>
      </w:r>
      <w:r>
        <w:rPr>
          <w:rFonts w:ascii="Times New Roman" w:hAnsi="Times New Roman" w:cs="Times New Roman" w:eastAsia="Times New Roman"/>
          <w:sz w:val="22"/>
          <w:szCs w:val="22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oid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NULL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source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side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tuples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(2)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Once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whole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bilingual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training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88" w:after="0" w:line="256" w:lineRule="auto"/>
        <w:ind w:right="49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impr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generalization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reduce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sparseness.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estimated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stan-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dard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-gram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language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model,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described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foll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wing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equation: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169" w:lineRule="exact"/>
        <w:ind w:left="1469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15"/>
          <w:i/>
          <w:position w:val="-2"/>
        </w:rPr>
        <w:t>J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1460" w:bottom="280" w:left="1340" w:right="1400"/>
          <w:cols w:num="2" w:equalWidth="0">
            <w:col w:w="4442" w:space="283"/>
            <w:col w:w="4455"/>
          </w:cols>
        </w:sectPr>
      </w:pPr>
      <w:rPr/>
    </w:p>
    <w:p>
      <w:pPr>
        <w:spacing w:before="17" w:after="0" w:line="98" w:lineRule="atLeast"/>
        <w:ind w:left="104" w:right="-7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gmented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tuples,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-gram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language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81" w:lineRule="atLeast"/>
        <w:ind w:right="-80"/>
        <w:jc w:val="left"/>
        <w:tabs>
          <w:tab w:pos="580" w:val="left"/>
        </w:tabs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9"/>
        </w:rPr>
        <w:t>J</w:t>
      </w:r>
      <w:r>
        <w:rPr>
          <w:rFonts w:ascii="Arial" w:hAnsi="Arial" w:cs="Arial" w:eastAsia="Arial"/>
          <w:sz w:val="16"/>
          <w:szCs w:val="16"/>
          <w:spacing w:val="-44"/>
          <w:w w:val="100"/>
          <w:i/>
          <w:position w:val="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9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64"/>
          <w:i/>
          <w:position w:val="9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23" w:lineRule="atLeast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228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55" w:after="0" w:line="114" w:lineRule="atLeast"/>
        <w:ind w:left="607" w:right="-64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07.79483pt;margin-top:2.680953pt;width:3.021821pt;height:10.9091pt;mso-position-horizontal-relative:page;mso-position-vertical-relative:paragraph;z-index:-1476" type="#_x0000_t202" filled="f" stroked="f">
            <v:textbox inset="0,0,0,0">
              <w:txbxContent>
                <w:p>
                  <w:pPr>
                    <w:spacing w:before="0" w:after="0" w:line="194" w:lineRule="exact"/>
                    <w:ind w:right="-73"/>
                    <w:jc w:val="left"/>
                    <w:rPr>
                      <w:rFonts w:ascii="Meiryo" w:hAnsi="Meiryo" w:cs="Meiryo" w:eastAsia="Meiryo"/>
                      <w:sz w:val="22"/>
                      <w:szCs w:val="22"/>
                    </w:rPr>
                  </w:pPr>
                  <w:rPr/>
                  <w:r>
                    <w:rPr>
                      <w:rFonts w:ascii="Meiryo" w:hAnsi="Meiryo" w:cs="Meiryo" w:eastAsia="Meiryo"/>
                      <w:sz w:val="22"/>
                      <w:szCs w:val="22"/>
                      <w:spacing w:val="0"/>
                      <w:w w:val="62"/>
                      <w:i/>
                      <w:position w:val="6"/>
                    </w:rPr>
                    <w:t>|</w:t>
                  </w:r>
                  <w:r>
                    <w:rPr>
                      <w:rFonts w:ascii="Meiryo" w:hAnsi="Meiryo" w:cs="Meiryo" w:eastAsia="Meiryo"/>
                      <w:sz w:val="22"/>
                      <w:szCs w:val="22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6"/>
          <w:szCs w:val="16"/>
          <w:spacing w:val="0"/>
          <w:w w:val="192"/>
          <w:i/>
        </w:rPr>
        <w:t>j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19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</w:rPr>
        <w:t>j</w:t>
      </w:r>
      <w:r>
        <w:rPr>
          <w:rFonts w:ascii="Arial" w:hAnsi="Arial" w:cs="Arial" w:eastAsia="Arial"/>
          <w:sz w:val="16"/>
          <w:szCs w:val="16"/>
          <w:spacing w:val="56"/>
          <w:w w:val="19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3" w:after="0" w:line="114" w:lineRule="atLeast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192"/>
          <w:i/>
        </w:rPr>
        <w:t>j</w:t>
      </w:r>
      <w:r>
        <w:rPr>
          <w:rFonts w:ascii="Arial" w:hAnsi="Arial" w:cs="Arial" w:eastAsia="Arial"/>
          <w:sz w:val="16"/>
          <w:szCs w:val="16"/>
          <w:spacing w:val="56"/>
          <w:w w:val="19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5"/>
          <w:i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40"/>
        </w:rPr>
        <w:t>+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1460" w:bottom="280" w:left="1340" w:right="1400"/>
          <w:cols w:num="4" w:equalWidth="0">
            <w:col w:w="4442" w:space="597"/>
            <w:col w:w="664" w:space="417"/>
            <w:col w:w="1153" w:space="596"/>
            <w:col w:w="1311"/>
          </w:cols>
        </w:sectPr>
      </w:pPr>
      <w:rPr/>
    </w:p>
    <w:p>
      <w:pPr>
        <w:spacing w:before="18" w:after="0" w:line="248" w:lineRule="exact"/>
        <w:ind w:left="104" w:right="-7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8.756073pt;margin-top:22.506668pt;width:3.419177pt;height:7.97011pt;mso-position-horizontal-relative:page;mso-position-vertical-relative:paragraph;z-index:-1477" type="#_x0000_t202" filled="f" stroked="f">
            <v:textbox inset="0,0,0,0">
              <w:txbxContent>
                <w:p>
                  <w:pPr>
                    <w:spacing w:before="0" w:after="0" w:line="153" w:lineRule="exact"/>
                    <w:ind w:right="-64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92"/>
                      <w:i/>
                    </w:rPr>
                    <w:t>j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probabilities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can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estimated.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Notice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from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0" w:after="0" w:line="58" w:lineRule="atLeast"/>
        <w:ind w:right="-79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5"/>
        </w:rPr>
        <w:t>1</w:t>
      </w:r>
      <w:r>
        <w:rPr>
          <w:rFonts w:ascii="Arial" w:hAnsi="Arial" w:cs="Arial" w:eastAsia="Arial"/>
          <w:sz w:val="16"/>
          <w:szCs w:val="16"/>
          <w:spacing w:val="-16"/>
          <w:w w:val="100"/>
          <w:position w:val="-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  <w:i/>
          <w:position w:val="0"/>
        </w:rPr>
        <w:t>t</w:t>
      </w:r>
      <w:r>
        <w:rPr>
          <w:rFonts w:ascii="Arial" w:hAnsi="Arial" w:cs="Arial" w:eastAsia="Arial"/>
          <w:sz w:val="16"/>
          <w:szCs w:val="16"/>
          <w:spacing w:val="12"/>
          <w:w w:val="110"/>
          <w:position w:val="-5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10"/>
          <w:position w:val="0"/>
        </w:rPr>
        <w:t>)</w:t>
      </w:r>
      <w:r>
        <w:rPr>
          <w:rFonts w:ascii="Arial" w:hAnsi="Arial" w:cs="Arial" w:eastAsia="Arial"/>
          <w:sz w:val="22"/>
          <w:szCs w:val="22"/>
          <w:spacing w:val="-6"/>
          <w:w w:val="11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135" w:lineRule="exact"/>
        <w:ind w:right="-64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9"/>
          <w:w w:val="192"/>
          <w:i/>
          <w:position w:val="1"/>
        </w:rPr>
        <w:t>j</w:t>
      </w:r>
      <w:r>
        <w:rPr>
          <w:rFonts w:ascii="Arial" w:hAnsi="Arial" w:cs="Arial" w:eastAsia="Arial"/>
          <w:sz w:val="16"/>
          <w:szCs w:val="16"/>
          <w:spacing w:val="0"/>
          <w:w w:val="140"/>
          <w:position w:val="1"/>
        </w:rPr>
        <w:t>=</w:t>
      </w:r>
      <w:r>
        <w:rPr>
          <w:rFonts w:ascii="Arial" w:hAnsi="Arial" w:cs="Arial" w:eastAsia="Arial"/>
          <w:sz w:val="16"/>
          <w:szCs w:val="16"/>
          <w:spacing w:val="0"/>
          <w:w w:val="95"/>
          <w:position w:val="1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128" w:lineRule="atLeast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w w:val="89"/>
          <w:i/>
        </w:rPr>
        <w:t>p</w:t>
      </w:r>
      <w:r>
        <w:rPr>
          <w:rFonts w:ascii="Arial" w:hAnsi="Arial" w:cs="Arial" w:eastAsia="Arial"/>
          <w:sz w:val="22"/>
          <w:szCs w:val="22"/>
          <w:w w:val="115"/>
        </w:rPr>
        <w:t>(</w:t>
      </w:r>
      <w:r>
        <w:rPr>
          <w:rFonts w:ascii="Arial" w:hAnsi="Arial" w:cs="Arial" w:eastAsia="Arial"/>
          <w:sz w:val="22"/>
          <w:szCs w:val="22"/>
          <w:w w:val="92"/>
          <w:i/>
        </w:rPr>
        <w:t>s</w:t>
      </w:r>
      <w:r>
        <w:rPr>
          <w:rFonts w:ascii="Arial" w:hAnsi="Arial" w:cs="Arial" w:eastAsia="Arial"/>
          <w:sz w:val="16"/>
          <w:szCs w:val="16"/>
          <w:w w:val="137"/>
          <w:i/>
          <w:position w:val="9"/>
        </w:rPr>
        <w:t>t</w:t>
      </w:r>
      <w:r>
        <w:rPr>
          <w:rFonts w:ascii="Arial" w:hAnsi="Arial" w:cs="Arial" w:eastAsia="Arial"/>
          <w:sz w:val="16"/>
          <w:szCs w:val="16"/>
          <w:w w:val="100"/>
          <w:i/>
          <w:position w:val="9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  <w:i/>
          <w:position w:val="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  <w:position w:val="0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37"/>
          <w:i/>
          <w:position w:val="9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41" w:lineRule="exact"/>
        <w:ind w:right="-20"/>
        <w:jc w:val="righ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40"/>
          <w:i/>
          <w:position w:val="3"/>
        </w:rPr>
        <w:t>−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128" w:lineRule="atLeast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w w:val="98"/>
          <w:i/>
        </w:rPr>
        <w:t>,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</w:rPr>
        <w:t>.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</w:rPr>
        <w:t>.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</w:rPr>
        <w:t>.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</w:rPr>
        <w:t>,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37"/>
          <w:i/>
          <w:position w:val="9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41" w:lineRule="exact"/>
        <w:ind w:right="-20"/>
        <w:jc w:val="righ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40"/>
          <w:i/>
          <w:position w:val="3"/>
        </w:rPr>
        <w:t>−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95" w:lineRule="atLeast"/>
        <w:ind w:right="-20"/>
        <w:jc w:val="left"/>
        <w:tabs>
          <w:tab w:pos="38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-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(2)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1460" w:bottom="280" w:left="1340" w:right="1400"/>
          <w:cols w:num="6" w:equalWidth="0">
            <w:col w:w="4442" w:space="894"/>
            <w:col w:w="705" w:space="60"/>
            <w:col w:w="295" w:space="36"/>
            <w:col w:w="757" w:space="94"/>
            <w:col w:w="797" w:space="329"/>
            <w:col w:w="771"/>
          </w:cols>
        </w:sectPr>
      </w:pPr>
      <w:rPr/>
    </w:p>
    <w:p>
      <w:pPr>
        <w:spacing w:before="23" w:after="0" w:line="240" w:lineRule="auto"/>
        <w:ind w:left="104" w:right="-7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xample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English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source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ords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perfect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5" w:after="0" w:line="240" w:lineRule="auto"/>
        <w:ind w:right="-71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37"/>
          <w:i/>
          <w:position w:val="8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15" w:after="0" w:line="240" w:lineRule="auto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relates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POS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tag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183"/>
          <w:i/>
        </w:rPr>
        <w:t>j</w:t>
      </w:r>
      <w:r>
        <w:rPr>
          <w:rFonts w:ascii="Arial" w:hAnsi="Arial" w:cs="Arial" w:eastAsia="Arial"/>
          <w:sz w:val="16"/>
          <w:szCs w:val="16"/>
          <w:spacing w:val="0"/>
          <w:w w:val="137"/>
          <w:i/>
          <w:position w:val="8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9"/>
          <w:i/>
          <w:position w:val="8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1460" w:bottom="280" w:left="1340" w:right="1400"/>
          <w:cols w:num="3" w:equalWidth="0">
            <w:col w:w="4442" w:space="283"/>
            <w:col w:w="779" w:space="94"/>
            <w:col w:w="3582"/>
          </w:cols>
        </w:sectPr>
      </w:pPr>
      <w:rPr/>
    </w:p>
    <w:p>
      <w:pPr>
        <w:spacing w:before="1" w:after="0" w:line="257" w:lineRule="auto"/>
        <w:ind w:left="104" w:right="-5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anslations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reordered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tu-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ple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gmentation,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French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ept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original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During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decoding,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sentences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translated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encoded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lattices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containing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most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promising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ordering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ypotheses,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reproduce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cations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introduced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during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tuple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xtraction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process.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Hence,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decoding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time,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those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ypotheses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encoded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lattice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xamined.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ypotheses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introduced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foll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wing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rules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au-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tomatically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learned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bi-t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xt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corpus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right="3266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source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8" w:after="0" w:line="257" w:lineRule="auto"/>
        <w:ind w:right="49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wback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lack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wledge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ypotheses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get-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side.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probability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assigned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sequence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source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conditioned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sequence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source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right="1077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3.2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Lexicalized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Reordering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6" w:after="0" w:line="257" w:lineRule="auto"/>
        <w:ind w:right="49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broadly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</w:t>
      </w:r>
      <w:r>
        <w:rPr>
          <w:rFonts w:ascii="Times New Roman" w:hAnsi="Times New Roman" w:cs="Times New Roman" w:eastAsia="Times New Roman"/>
          <w:sz w:val="22"/>
          <w:szCs w:val="22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phrase-based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systems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xicalized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illman,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2004).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introduces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probability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distri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phrase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pair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indicates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elihood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type w:val="continuous"/>
          <w:pgSz w:w="11920" w:h="16840"/>
          <w:pgMar w:top="1460" w:bottom="280" w:left="1340" w:right="1400"/>
          <w:cols w:num="2" w:equalWidth="0">
            <w:col w:w="4442" w:space="283"/>
            <w:col w:w="4455"/>
          </w:cols>
        </w:sectPr>
      </w:pPr>
      <w:rPr/>
    </w:p>
    <w:p>
      <w:pPr>
        <w:spacing w:before="63" w:after="0" w:line="257" w:lineRule="auto"/>
        <w:ind w:left="104" w:right="-5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pict>
          <v:group style="position:absolute;margin-left:306.644012pt;margin-top:49.929531pt;width:210.894003pt;height:.1pt;mso-position-horizontal-relative:page;mso-position-vertical-relative:paragraph;z-index:-1466" coordorigin="6133,999" coordsize="4218,2">
            <v:shape style="position:absolute;left:6133;top:999;width:4218;height:2" coordorigin="6133,999" coordsize="4218,0" path="m6133,999l10351,999e" filled="f" stroked="t" strokeweight=".136061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monotone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swapped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placed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discon-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tiguous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vious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phrase.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ordering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phrase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respect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current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phrase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typically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modeled.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implementa-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tion,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three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orientation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types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3" w:after="0" w:line="257" w:lineRule="auto"/>
        <w:ind w:right="49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sequence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units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uilt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tags,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vious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xam-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ple.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0" w:footer="1145" w:top="1360" w:bottom="1340" w:left="1340" w:right="1400"/>
          <w:pgSz w:w="11920" w:h="16840"/>
          <w:cols w:num="2" w:equalWidth="0">
            <w:col w:w="4442" w:space="283"/>
            <w:col w:w="4455"/>
          </w:cols>
        </w:sectPr>
      </w:pPr>
      <w:rPr/>
    </w:p>
    <w:p>
      <w:pPr>
        <w:spacing w:before="0" w:after="0" w:line="248" w:lineRule="exact"/>
        <w:ind w:left="104" w:right="-20"/>
        <w:jc w:val="left"/>
        <w:tabs>
          <w:tab w:pos="4780" w:val="left"/>
          <w:tab w:pos="90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pict>
          <v:group style="position:absolute;margin-left:317.179993pt;margin-top:-13.602387pt;width:10.29pt;height:6.295pt;mso-position-horizontal-relative:page;mso-position-vertical-relative:paragraph;z-index:-1475" coordorigin="6344,-272" coordsize="206,126">
            <v:group style="position:absolute;left:6345;top:-271;width:99;height:124" coordorigin="6345,-271" coordsize="99,124">
              <v:shape style="position:absolute;left:6345;top:-271;width:99;height:124" coordorigin="6345,-271" coordsize="99,124" path="m6420,-271l6369,-271,6345,-147,6362,-147,6372,-197,6409,-197,6422,-201,6433,-210,6375,-210,6384,-258,6441,-258,6441,-258,6429,-268,6420,-271e" filled="t" fillcolor="#000000" stroked="f">
                <v:path arrowok="t"/>
                <v:fill/>
              </v:shape>
              <v:shape style="position:absolute;left:6345;top:-271;width:99;height:124" coordorigin="6345,-271" coordsize="99,124" path="m6441,-258l6412,-258,6417,-256,6424,-249,6426,-245,6426,-230,6423,-223,6413,-213,6405,-210,6433,-210,6439,-216,6444,-226,6444,-250,6441,-258e" filled="t" fillcolor="#000000" stroked="f">
                <v:path arrowok="t"/>
                <v:fill/>
              </v:shape>
            </v:group>
            <v:group style="position:absolute;left:6449;top:-271;width:99;height:124" coordorigin="6449,-271" coordsize="99,124">
              <v:shape style="position:absolute;left:6449;top:-271;width:99;height:124" coordorigin="6449,-271" coordsize="99,124" path="m6525,-271l6474,-271,6449,-147,6467,-147,6476,-197,6514,-197,6526,-201,6538,-210,6479,-210,6488,-258,6546,-258,6545,-258,6533,-268,6525,-271e" filled="t" fillcolor="#000000" stroked="f">
                <v:path arrowok="t"/>
                <v:fill/>
              </v:shape>
              <v:shape style="position:absolute;left:6449;top:-271;width:99;height:124" coordorigin="6449,-271" coordsize="99,124" path="m6546,-258l6517,-258,6522,-256,6529,-249,6530,-245,6530,-230,6528,-223,6518,-213,6510,-210,6538,-210,6544,-216,6548,-226,6548,-250,6546,-258e" filled="t" fillcolor="#0000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369.386993pt;margin-top:-13.602387pt;width:16.534pt;height:6.295pt;mso-position-horizontal-relative:page;mso-position-vertical-relative:paragraph;z-index:-1474" coordorigin="7388,-272" coordsize="331,126">
            <v:group style="position:absolute;left:7389;top:-271;width:113;height:124" coordorigin="7389,-271" coordsize="113,124">
              <v:shape style="position:absolute;left:7389;top:-271;width:113;height:124" coordorigin="7389,-271" coordsize="113,124" path="m7405,-271l7389,-271,7410,-147,7430,-147,7440,-165,7423,-165,7405,-271e" filled="t" fillcolor="#000000" stroked="f">
                <v:path arrowok="t"/>
                <v:fill/>
              </v:shape>
              <v:shape style="position:absolute;left:7389;top:-271;width:113;height:124" coordorigin="7389,-271" coordsize="113,124" path="m7501,-271l7483,-271,7423,-165,7440,-165,7501,-271e" filled="t" fillcolor="#000000" stroked="f">
                <v:path arrowok="t"/>
                <v:fill/>
              </v:shape>
            </v:group>
            <v:group style="position:absolute;left:7499;top:-271;width:101;height:124" coordorigin="7499,-271" coordsize="101,124">
              <v:shape style="position:absolute;left:7499;top:-271;width:101;height:124" coordorigin="7499,-271" coordsize="101,124" path="m7576,-271l7523,-271,7499,-147,7558,-147,7571,-151,7583,-161,7519,-161,7527,-208,7587,-208,7584,-211,7579,-214,7572,-216,7580,-217,7587,-220,7588,-221,7530,-221,7537,-258,7598,-258,7597,-261,7585,-269,7576,-271e" filled="t" fillcolor="#000000" stroked="f">
                <v:path arrowok="t"/>
                <v:fill/>
              </v:shape>
              <v:shape style="position:absolute;left:7499;top:-271;width:101;height:124" coordorigin="7499,-271" coordsize="101,124" path="m7587,-208l7561,-208,7567,-206,7570,-203,7574,-200,7575,-195,7575,-180,7573,-173,7562,-163,7555,-161,7583,-161,7589,-166,7593,-176,7593,-196,7592,-202,7588,-206,7587,-208e" filled="t" fillcolor="#000000" stroked="f">
                <v:path arrowok="t"/>
                <v:fill/>
              </v:shape>
              <v:shape style="position:absolute;left:7499;top:-271;width:101;height:124" coordorigin="7499,-271" coordsize="101,124" path="m7598,-258l7568,-258,7574,-256,7580,-252,7582,-248,7582,-236,7580,-231,7570,-223,7563,-221,7588,-221,7597,-231,7600,-238,7600,-254,7598,-258e" filled="t" fillcolor="#000000" stroked="f">
                <v:path arrowok="t"/>
                <v:fill/>
              </v:shape>
            </v:group>
            <v:group style="position:absolute;left:7618;top:-271;width:99;height:124" coordorigin="7618,-271" coordsize="99,124">
              <v:shape style="position:absolute;left:7618;top:-271;width:99;height:124" coordorigin="7618,-271" coordsize="99,124" path="m7694,-271l7643,-271,7618,-147,7636,-147,7645,-197,7683,-197,7695,-201,7707,-210,7648,-210,7657,-258,7715,-258,7714,-258,7702,-268,7694,-271e" filled="t" fillcolor="#000000" stroked="f">
                <v:path arrowok="t"/>
                <v:fill/>
              </v:shape>
              <v:shape style="position:absolute;left:7618;top:-271;width:99;height:124" coordorigin="7618,-271" coordsize="99,124" path="m7715,-258l7686,-258,7691,-256,7698,-249,7699,-245,7699,-230,7697,-223,7687,-213,7679,-210,7707,-210,7713,-216,7717,-226,7717,-250,7715,-258e" filled="t" fillcolor="#0000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421.882019pt;margin-top:-13.715387pt;width:18.065pt;height:6.52pt;mso-position-horizontal-relative:page;mso-position-vertical-relative:paragraph;z-index:-1473" coordorigin="8438,-274" coordsize="361,130">
            <v:group style="position:absolute;left:8439;top:-271;width:119;height:124" coordorigin="8439,-271" coordsize="119,124">
              <v:shape style="position:absolute;left:8439;top:-271;width:119;height:124" coordorigin="8439,-271" coordsize="119,124" path="m8486,-271l8463,-271,8439,-147,8455,-147,8476,-254,8492,-254,8486,-271e" filled="t" fillcolor="#000000" stroked="f">
                <v:path arrowok="t"/>
                <v:fill/>
              </v:shape>
              <v:shape style="position:absolute;left:8439;top:-271;width:119;height:124" coordorigin="8439,-271" coordsize="119,124" path="m8492,-254l8476,-254,8511,-147,8533,-147,8537,-165,8520,-165,8492,-254e" filled="t" fillcolor="#000000" stroked="f">
                <v:path arrowok="t"/>
                <v:fill/>
              </v:shape>
              <v:shape style="position:absolute;left:8439;top:-271;width:119;height:124" coordorigin="8439,-271" coordsize="119,124" path="m8558,-271l8541,-271,8520,-165,8537,-165,8558,-271e" filled="t" fillcolor="#000000" stroked="f">
                <v:path arrowok="t"/>
                <v:fill/>
              </v:shape>
            </v:group>
            <v:group style="position:absolute;left:8569;top:-271;width:119;height:124" coordorigin="8569,-271" coordsize="119,124">
              <v:shape style="position:absolute;left:8569;top:-271;width:119;height:124" coordorigin="8569,-271" coordsize="119,124" path="m8617,-271l8594,-271,8569,-147,8586,-147,8607,-254,8622,-254,8617,-271e" filled="t" fillcolor="#000000" stroked="f">
                <v:path arrowok="t"/>
                <v:fill/>
              </v:shape>
              <v:shape style="position:absolute;left:8569;top:-271;width:119;height:124" coordorigin="8569,-271" coordsize="119,124" path="m8622,-254l8607,-254,8641,-147,8664,-147,8667,-165,8651,-165,8622,-254e" filled="t" fillcolor="#000000" stroked="f">
                <v:path arrowok="t"/>
                <v:fill/>
              </v:shape>
              <v:shape style="position:absolute;left:8569;top:-271;width:119;height:124" coordorigin="8569,-271" coordsize="119,124" path="m8689,-271l8672,-271,8651,-165,8667,-165,8689,-271e" filled="t" fillcolor="#000000" stroked="f">
                <v:path arrowok="t"/>
                <v:fill/>
              </v:shape>
            </v:group>
            <v:group style="position:absolute;left:8696;top:-172;width:81;height:27" coordorigin="8696,-172" coordsize="81,27">
              <v:shape style="position:absolute;left:8696;top:-172;width:81;height:27" coordorigin="8696,-172" coordsize="81,27" path="m8700,-172l8730,-145,8737,-145,8758,-148,8775,-157,8777,-158,8731,-158,8724,-160,8712,-164,8706,-167,8700,-172e" filled="t" fillcolor="#000000" stroked="f">
                <v:path arrowok="t"/>
                <v:fill/>
              </v:shape>
            </v:group>
            <v:group style="position:absolute;left:8711;top:-273;width:87;height:115" coordorigin="8711,-273" coordsize="87,115">
              <v:shape style="position:absolute;left:8711;top:-273;width:87;height:115" coordorigin="8711,-273" coordsize="87,115" path="m8769,-273l8747,-273,8735,-269,8716,-254,8711,-244,8711,-225,8760,-201,8765,-199,8768,-196,8770,-193,8772,-189,8772,-177,8769,-170,8756,-161,8747,-158,8777,-158,8785,-165,8790,-175,8790,-196,8788,-202,8783,-207,8779,-211,8771,-215,8760,-218,8749,-221,8740,-223,8734,-225,8730,-229,8729,-232,8729,-243,8732,-249,8744,-258,8752,-260,8797,-260,8798,-267,8792,-269,8786,-270,8775,-273,8769,-273e" filled="t" fillcolor="#000000" stroked="f">
                <v:path arrowok="t"/>
                <v:fill/>
              </v:shape>
            </v:group>
            <v:group style="position:absolute;left:8767;top:-260;width:29;height:9" coordorigin="8767,-260" coordsize="29,9">
              <v:shape style="position:absolute;left:8767;top:-260;width:29;height:9" coordorigin="8767,-260" coordsize="29,9" path="m8797,-260l8767,-260,8772,-259,8783,-256,8789,-254,8795,-251,8797,-260e" filled="t" fillcolor="#0000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491.192993pt;margin-top:-13.602387pt;width:6.4pt;height:7.984pt;mso-position-horizontal-relative:page;mso-position-vertical-relative:paragraph;z-index:-1472" coordorigin="9824,-272" coordsize="128,160">
            <v:group style="position:absolute;left:9825;top:-271;width:74;height:158" coordorigin="9825,-271" coordsize="74,158">
              <v:shape style="position:absolute;left:9825;top:-271;width:74;height:158" coordorigin="9825,-271" coordsize="74,158" path="m9899,-271l9882,-271,9859,-155,9857,-145,9854,-138,9846,-129,9841,-127,9827,-127,9825,-113,9844,-113,9854,-117,9868,-130,9873,-141,9876,-155,9899,-271e" filled="t" fillcolor="#000000" stroked="f">
                <v:path arrowok="t"/>
                <v:fill/>
              </v:shape>
            </v:group>
            <v:group style="position:absolute;left:9877;top:-271;width:74;height:158" coordorigin="9877,-271" coordsize="74,158">
              <v:shape style="position:absolute;left:9877;top:-271;width:74;height:158" coordorigin="9877,-271" coordsize="74,158" path="m9951,-271l9933,-271,9911,-155,9909,-145,9906,-138,9898,-129,9892,-127,9879,-127,9877,-113,9896,-113,9906,-117,9920,-130,9925,-141,9928,-155,9951,-271e" filled="t" fillcolor="#0000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317.179993pt;margin-top:-2.830387pt;width:37.034001pt;height:6.52pt;mso-position-horizontal-relative:page;mso-position-vertical-relative:paragraph;z-index:-1471" coordorigin="6344,-57" coordsize="741,130">
            <v:group style="position:absolute;left:6345;top:-53;width:99;height:124" coordorigin="6345,-53" coordsize="99,124">
              <v:shape style="position:absolute;left:6345;top:-53;width:99;height:124" coordorigin="6345,-53" coordsize="99,124" path="m6420,-53l6369,-53,6345,71,6362,71,6372,21,6409,21,6422,17,6433,7,6375,7,6384,-40,6441,-40,6441,-40,6429,-51,6420,-53e" filled="t" fillcolor="#000000" stroked="f">
                <v:path arrowok="t"/>
                <v:fill/>
              </v:shape>
              <v:shape style="position:absolute;left:6345;top:-53;width:99;height:124" coordorigin="6345,-53" coordsize="99,124" path="m6441,-40l6412,-40,6417,-38,6424,-32,6426,-27,6426,-12,6423,-5,6413,5,6405,7,6433,7,6439,2,6444,-9,6444,-32,6441,-40e" filled="t" fillcolor="#000000" stroked="f">
                <v:path arrowok="t"/>
                <v:fill/>
              </v:shape>
            </v:group>
            <v:group style="position:absolute;left:6449;top:-53;width:99;height:124" coordorigin="6449,-53" coordsize="99,124">
              <v:shape style="position:absolute;left:6449;top:-53;width:99;height:124" coordorigin="6449,-53" coordsize="99,124" path="m6524,-53l6474,-53,6449,71,6467,71,6477,19,6529,19,6526,15,6523,13,6520,12,6528,10,6535,6,6536,5,6480,5,6488,-40,6545,-40,6545,-40,6533,-51,6524,-53e" filled="t" fillcolor="#000000" stroked="f">
                <v:path arrowok="t"/>
                <v:fill/>
              </v:shape>
              <v:shape style="position:absolute;left:6449;top:-53;width:99;height:124" coordorigin="6449,-53" coordsize="99,124" path="m6529,19l6503,19,6508,20,6511,23,6514,26,6517,31,6520,39,6530,71,6548,71,6537,37,6534,27,6531,21,6529,19e" filled="t" fillcolor="#000000" stroked="f">
                <v:path arrowok="t"/>
                <v:fill/>
              </v:shape>
              <v:shape style="position:absolute;left:6449;top:-53;width:99;height:124" coordorigin="6449,-53" coordsize="99,124" path="m6545,-40l6516,-40,6521,-38,6525,-35,6529,-32,6530,-27,6530,-13,6528,-7,6517,3,6510,5,6536,5,6546,-7,6548,-14,6548,-33,6545,-40e" filled="t" fillcolor="#000000" stroked="f">
                <v:path arrowok="t"/>
                <v:fill/>
              </v:shape>
            </v:group>
            <v:group style="position:absolute;left:6572;top:-56;width:108;height:128" coordorigin="6572,-56" coordsize="108,128">
              <v:shape style="position:absolute;left:6572;top:-56;width:108;height:128" coordorigin="6572,-56" coordsize="108,128" path="m6660,-56l6634,-56,6624,-54,6574,4,6572,13,6572,38,6577,50,6595,68,6607,73,6633,73,6642,71,6660,62,6663,59,6612,59,6604,56,6593,44,6591,35,6591,17,6627,-40,6635,-42,6681,-42,6672,-51,6660,-56e" filled="t" fillcolor="#000000" stroked="f">
                <v:path arrowok="t"/>
                <v:fill/>
              </v:shape>
            </v:group>
            <v:group style="position:absolute;left:6632;top:-42;width:62;height:101" coordorigin="6632,-42" coordsize="62,101">
              <v:shape style="position:absolute;left:6632;top:-42;width:62;height:101" coordorigin="6632,-42" coordsize="62,101" path="m6681,-42l6654,-42,6662,-39,6668,-33,6673,-26,6676,-18,6676,0,6675,7,6673,14,6672,20,6669,26,6666,32,6661,41,6654,48,6640,57,6632,59,6663,59,6667,56,6675,47,6681,40,6686,31,6689,22,6692,13,6694,4,6694,-21,6690,-33,6681,-42e" filled="t" fillcolor="#000000" stroked="f">
                <v:path arrowok="t"/>
                <v:fill/>
              </v:shape>
            </v:group>
            <v:group style="position:absolute;left:6729;top:-17;width:22;height:20" coordorigin="6729,-17" coordsize="22,20">
              <v:shape style="position:absolute;left:6729;top:-17;width:22;height:20" coordorigin="6729,-17" coordsize="22,20" path="m6751,-17l6733,-17,6729,3,6747,3,6751,-17e" filled="t" fillcolor="#000000" stroked="f">
                <v:path arrowok="t"/>
                <v:fill/>
              </v:shape>
            </v:group>
            <v:group style="position:absolute;left:6715;top:50;width:23;height:20" coordorigin="6715,50" coordsize="23,20">
              <v:shape style="position:absolute;left:6715;top:50;width:23;height:20" coordorigin="6715,50" coordsize="23,20" path="m6738,50l6720,50,6715,71,6734,71,6738,50e" filled="t" fillcolor="#000000" stroked="f">
                <v:path arrowok="t"/>
                <v:fill/>
              </v:shape>
            </v:group>
            <v:group style="position:absolute;left:6769;top:-53;width:99;height:124" coordorigin="6769,-53" coordsize="99,124">
              <v:shape style="position:absolute;left:6769;top:-53;width:99;height:124" coordorigin="6769,-53" coordsize="99,124" path="m6845,-53l6794,-53,6769,71,6787,71,6797,21,6834,21,6846,17,6858,7,6799,7,6808,-40,6866,-40,6866,-40,6853,-51,6845,-53e" filled="t" fillcolor="#000000" stroked="f">
                <v:path arrowok="t"/>
                <v:fill/>
              </v:shape>
              <v:shape style="position:absolute;left:6769;top:-53;width:99;height:124" coordorigin="6769,-53" coordsize="99,124" path="m6866,-40l6837,-40,6842,-38,6849,-32,6850,-27,6850,-12,6848,-5,6838,5,6830,7,6858,7,6864,2,6869,-9,6869,-32,6866,-40e" filled="t" fillcolor="#000000" stroked="f">
                <v:path arrowok="t"/>
                <v:fill/>
              </v:shape>
            </v:group>
            <v:group style="position:absolute;left:6874;top:-53;width:104;height:124" coordorigin="6874,-53" coordsize="104,124">
              <v:shape style="position:absolute;left:6874;top:-53;width:104;height:124" coordorigin="6874,-53" coordsize="104,124" path="m6978,-53l6899,-53,6874,71,6955,71,6958,57,6894,57,6903,10,6962,10,6965,-4,6906,-4,6913,-40,6975,-40,6978,-53e" filled="t" fillcolor="#000000" stroked="f">
                <v:path arrowok="t"/>
                <v:fill/>
              </v:shape>
            </v:group>
            <v:group style="position:absolute;left:6984;top:-53;width:99;height:124" coordorigin="6984,-53" coordsize="99,124">
              <v:shape style="position:absolute;left:6984;top:-53;width:99;height:124" coordorigin="6984,-53" coordsize="99,124" path="m7059,-53l7009,-53,6984,71,7001,71,7012,19,7064,19,7061,15,7058,13,7054,12,7063,10,7070,6,7071,5,7015,5,7023,-40,7080,-40,7080,-40,7068,-51,7059,-53e" filled="t" fillcolor="#000000" stroked="f">
                <v:path arrowok="t"/>
                <v:fill/>
              </v:shape>
              <v:shape style="position:absolute;left:6984;top:-53;width:99;height:124" coordorigin="6984,-53" coordsize="99,124" path="m7064,19l7037,19,7043,20,7046,23,7049,26,7052,31,7064,71,7082,71,7072,37,7069,27,7066,21,7064,19e" filled="t" fillcolor="#000000" stroked="f">
                <v:path arrowok="t"/>
                <v:fill/>
              </v:shape>
              <v:shape style="position:absolute;left:6984;top:-53;width:99;height:124" coordorigin="6984,-53" coordsize="99,124" path="m7080,-40l7051,-40,7056,-38,7063,-32,7065,-27,7065,-13,7063,-7,7052,3,7045,5,7071,5,7081,-7,7083,-14,7083,-33,7080,-40e" filled="t" fillcolor="#0000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369.421021pt;margin-top:-2.718387pt;width:38.626001pt;height:8.098000pt;mso-position-horizontal-relative:page;mso-position-vertical-relative:paragraph;z-index:-1470" coordorigin="7388,-54" coordsize="773,162">
            <v:group style="position:absolute;left:7389;top:-53;width:113;height:124" coordorigin="7389,-53" coordsize="113,124">
              <v:shape style="position:absolute;left:7389;top:-53;width:113;height:124" coordorigin="7389,-53" coordsize="113,124" path="m7406,-53l7389,-53,7411,71,7431,71,7441,53,7424,53,7406,-53e" filled="t" fillcolor="#000000" stroked="f">
                <v:path arrowok="t"/>
                <v:fill/>
              </v:shape>
              <v:shape style="position:absolute;left:7389;top:-53;width:113;height:124" coordorigin="7389,-53" coordsize="113,124" path="m7502,-53l7484,-53,7424,53,7441,53,7502,-53e" filled="t" fillcolor="#000000" stroked="f">
                <v:path arrowok="t"/>
                <v:fill/>
              </v:shape>
            </v:group>
            <v:group style="position:absolute;left:7499;top:-53;width:104;height:124" coordorigin="7499,-53" coordsize="104,124">
              <v:shape style="position:absolute;left:7499;top:-53;width:104;height:124" coordorigin="7499,-53" coordsize="104,124" path="m7603,-53l7524,-53,7499,71,7580,71,7583,57,7519,57,7528,10,7588,10,7591,-4,7531,-4,7538,-40,7600,-40,7603,-53e" filled="t" fillcolor="#000000" stroked="f">
                <v:path arrowok="t"/>
                <v:fill/>
              </v:shape>
            </v:group>
            <v:group style="position:absolute;left:7609;top:-53;width:99;height:124" coordorigin="7609,-53" coordsize="99,124">
              <v:shape style="position:absolute;left:7609;top:-53;width:99;height:124" coordorigin="7609,-53" coordsize="99,124" path="m7684,-53l7634,-53,7609,71,7627,71,7637,19,7689,19,7686,15,7683,13,7680,12,7688,10,7695,6,7696,5,7640,5,7649,-40,7706,-40,7705,-40,7693,-51,7684,-53e" filled="t" fillcolor="#000000" stroked="f">
                <v:path arrowok="t"/>
                <v:fill/>
              </v:shape>
              <v:shape style="position:absolute;left:7609;top:-53;width:99;height:124" coordorigin="7609,-53" coordsize="99,124" path="m7689,19l7663,19,7668,20,7671,23,7674,26,7677,31,7680,39,7690,71,7708,71,7697,37,7694,27,7691,21,7689,19e" filled="t" fillcolor="#000000" stroked="f">
                <v:path arrowok="t"/>
                <v:fill/>
              </v:shape>
              <v:shape style="position:absolute;left:7609;top:-53;width:99;height:124" coordorigin="7609,-53" coordsize="99,124" path="m7706,-40l7677,-40,7682,-38,7685,-35,7689,-32,7691,-27,7691,-13,7688,-7,7677,3,7670,5,7696,5,7706,-7,7709,-14,7709,-33,7706,-40e" filled="t" fillcolor="#000000" stroked="f">
                <v:path arrowok="t"/>
                <v:fill/>
              </v:shape>
            </v:group>
            <v:group style="position:absolute;left:7748;top:-17;width:22;height:20" coordorigin="7748,-17" coordsize="22,20">
              <v:shape style="position:absolute;left:7748;top:-17;width:22;height:20" coordorigin="7748,-17" coordsize="22,20" path="m7771,-17l7753,-17,7748,3,7767,3,7771,-17e" filled="t" fillcolor="#000000" stroked="f">
                <v:path arrowok="t"/>
                <v:fill/>
              </v:shape>
            </v:group>
            <v:group style="position:absolute;left:7735;top:50;width:23;height:20" coordorigin="7735,50" coordsize="23,20">
              <v:shape style="position:absolute;left:7735;top:50;width:23;height:20" coordorigin="7735,50" coordsize="23,20" path="m7757,50l7739,50,7735,71,7753,71,7757,50e" filled="t" fillcolor="#000000" stroked="f">
                <v:path arrowok="t"/>
                <v:fill/>
              </v:shape>
            </v:group>
            <v:group style="position:absolute;left:7784;top:-26;width:101;height:133" coordorigin="7784,-26" coordsize="101,133">
              <v:shape style="position:absolute;left:7784;top:-26;width:101;height:133" coordorigin="7784,-26" coordsize="101,133" path="m7825,-24l7809,-24,7784,107,7799,107,7809,56,7822,56,7816,49,7814,43,7814,29,7836,-9,7822,-9,7825,-24e" filled="t" fillcolor="#000000" stroked="f">
                <v:path arrowok="t"/>
                <v:fill/>
              </v:shape>
              <v:shape style="position:absolute;left:7784;top:-26;width:101;height:133" coordorigin="7784,-26" coordsize="101,133" path="m7822,56l7809,56,7811,61,7815,66,7824,71,7829,73,7842,73,7847,72,7858,67,7862,64,7866,59,7828,59,7823,57,7822,56e" filled="t" fillcolor="#000000" stroked="f">
                <v:path arrowok="t"/>
                <v:fill/>
              </v:shape>
              <v:shape style="position:absolute;left:7784;top:-26;width:101;height:133" coordorigin="7784,-26" coordsize="101,133" path="m7881,-13l7856,-13,7861,-11,7865,-6,7868,-2,7870,4,7870,18,7869,24,7867,30,7865,36,7862,41,7859,46,7856,50,7853,54,7844,58,7840,59,7866,59,7886,19,7886,-2,7883,-11,7881,-13e" filled="t" fillcolor="#000000" stroked="f">
                <v:path arrowok="t"/>
                <v:fill/>
              </v:shape>
              <v:shape style="position:absolute;left:7784;top:-26;width:101;height:133" coordorigin="7784,-26" coordsize="101,133" path="m7865,-26l7848,-26,7842,-25,7831,-19,7826,-15,7822,-9,7836,-9,7840,-12,7844,-13,7881,-13,7872,-23,7865,-26e" filled="t" fillcolor="#000000" stroked="f">
                <v:path arrowok="t"/>
                <v:fill/>
              </v:shape>
            </v:group>
            <v:group style="position:absolute;left:7902;top:-24;width:42;height:95" coordorigin="7902,-24" coordsize="42,95">
              <v:shape style="position:absolute;left:7902;top:-24;width:42;height:95" coordorigin="7902,-24" coordsize="42,95" path="m7936,-24l7920,-24,7902,71,7917,71,7927,23,7929,12,7933,3,7944,-8,7933,-8,7936,-24e" filled="t" fillcolor="#000000" stroked="f">
                <v:path arrowok="t"/>
                <v:fill/>
              </v:shape>
            </v:group>
            <v:group style="position:absolute;left:7933;top:-26;width:44;height:18" coordorigin="7933,-26" coordsize="44,18">
              <v:shape style="position:absolute;left:7933;top:-26;width:44;height:18" coordorigin="7933,-26" coordsize="44,18" path="m7968,-26l7960,-26,7953,-25,7942,-18,7937,-14,7933,-8,7944,-8,7945,-10,7953,-13,7974,-13,7976,-24,7975,-25,7973,-25,7971,-26,7970,-26,7968,-26e" filled="t" fillcolor="#000000" stroked="f">
                <v:path arrowok="t"/>
                <v:fill/>
              </v:shape>
            </v:group>
            <v:group style="position:absolute;left:7964;top:-13;width:11;height:5" coordorigin="7964,-13" coordsize="11,5">
              <v:shape style="position:absolute;left:7964;top:-13;width:11;height:5" coordorigin="7964,-13" coordsize="11,5" path="m7974,-13l7964,-13,7966,-12,7970,-11,7972,-10,7973,-8,7974,-13e" filled="t" fillcolor="#000000" stroked="f">
                <v:path arrowok="t"/>
                <v:fill/>
              </v:shape>
            </v:group>
            <v:group style="position:absolute;left:7973;top:-26;width:90;height:99" coordorigin="7973,-26" coordsize="90,99">
              <v:shape style="position:absolute;left:7973;top:-26;width:90;height:99" coordorigin="7973,-26" coordsize="90,99" path="m8039,-26l8022,-26,8015,-25,7973,27,7973,48,7977,57,7991,70,8001,73,8019,73,8049,59,8007,59,8001,57,7996,53,7991,48,7989,42,7989,33,7990,25,8061,25,8062,22,8063,19,8063,16,8063,14,7993,14,7996,6,8000,-1,8012,-10,8018,-13,8058,-13,8048,-23,8039,-26e" filled="t" fillcolor="#000000" stroked="f">
                <v:path arrowok="t"/>
                <v:fill/>
              </v:shape>
            </v:group>
            <v:group style="position:absolute;left:8023;top:50;width:29;height:9" coordorigin="8023,50" coordsize="29,9">
              <v:shape style="position:absolute;left:8023;top:50;width:29;height:9" coordorigin="8023,50" coordsize="29,9" path="m8051,50l8046,53,8041,55,8029,59,8023,59,8049,59,8051,50e" filled="t" fillcolor="#000000" stroked="f">
                <v:path arrowok="t"/>
                <v:fill/>
              </v:shape>
            </v:group>
            <v:group style="position:absolute;left:7993;top:-13;width:71;height:27" coordorigin="7993,-13" coordsize="71,27">
              <v:shape style="position:absolute;left:7993;top:-13;width:71;height:27" coordorigin="7993,-13" coordsize="71,27" path="m8058,-13l8033,-13,8038,-11,8046,-3,8048,2,8048,10,7993,14,8063,14,8063,13,8063,11,8063,-2,8060,-11,8058,-13e" filled="t" fillcolor="#000000" stroked="f">
                <v:path arrowok="t"/>
                <v:fill/>
              </v:shape>
            </v:group>
            <v:group style="position:absolute;left:8077;top:50;width:69;height:23" coordorigin="8077,50" coordsize="69,23">
              <v:shape style="position:absolute;left:8077;top:50;width:69;height:23" coordorigin="8077,50" coordsize="69,23" path="m8080,50l8106,73,8123,73,8134,70,8146,59,8108,59,8102,59,8092,55,8086,53,8080,50e" filled="t" fillcolor="#000000" stroked="f">
                <v:path arrowok="t"/>
                <v:fill/>
              </v:shape>
            </v:group>
            <v:group style="position:absolute;left:8090;top:-26;width:70;height:86" coordorigin="8090,-26" coordsize="70,86">
              <v:shape style="position:absolute;left:8090;top:-26;width:70;height:86" coordorigin="8090,-26" coordsize="70,86" path="m8136,-26l8118,-26,8108,-23,8093,-12,8090,-4,8090,12,8118,29,8131,33,8137,37,8137,47,8135,51,8126,58,8120,59,8146,59,8149,57,8153,49,8153,34,8151,29,8144,23,8138,20,8127,17,8123,16,8122,15,8122,15,8121,15,8111,12,8105,8,8105,-2,8108,-6,8117,-11,8123,-13,8158,-13,8160,-20,8155,-22,8151,-24,8141,-26,8136,-26e" filled="t" fillcolor="#000000" stroked="f">
                <v:path arrowok="t"/>
                <v:fill/>
              </v:shape>
            </v:group>
            <v:group style="position:absolute;left:8136;top:-13;width:23;height:7" coordorigin="8136,-13" coordsize="23,7">
              <v:shape style="position:absolute;left:8136;top:-13;width:23;height:7" coordorigin="8136,-13" coordsize="23,7" path="m8158,-13l8136,-13,8140,-12,8149,-10,8153,-8,8157,-6,8158,-13e" filled="t" fillcolor="#0000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419.401001pt;margin-top:-3.056387pt;width:33.729001pt;height:6.746pt;mso-position-horizontal-relative:page;mso-position-vertical-relative:paragraph;z-index:-1469" coordorigin="8388,-61" coordsize="675,135">
            <v:group style="position:absolute;left:8389;top:-53;width:99;height:124" coordorigin="8389,-53" coordsize="99,124">
              <v:shape style="position:absolute;left:8389;top:-53;width:99;height:124" coordorigin="8389,-53" coordsize="99,124" path="m8464,-53l8414,-53,8389,71,8406,71,8416,21,8454,21,8466,17,8477,7,8419,7,8428,-40,8485,-40,8485,-40,8473,-51,8464,-53e" filled="t" fillcolor="#000000" stroked="f">
                <v:path arrowok="t"/>
                <v:fill/>
              </v:shape>
              <v:shape style="position:absolute;left:8389;top:-53;width:99;height:124" coordorigin="8389,-53" coordsize="99,124" path="m8485,-40l8456,-40,8461,-38,8468,-32,8470,-27,8470,-12,8468,-5,8457,5,8450,7,8477,7,8484,2,8488,-9,8488,-32,8485,-40e" filled="t" fillcolor="#000000" stroked="f">
                <v:path arrowok="t"/>
                <v:fill/>
              </v:shape>
            </v:group>
            <v:group style="position:absolute;left:8494;top:-53;width:99;height:124" coordorigin="8494,-53" coordsize="99,124">
              <v:shape style="position:absolute;left:8494;top:-53;width:99;height:124" coordorigin="8494,-53" coordsize="99,124" path="m8568,-53l8518,-53,8494,71,8511,71,8521,19,8574,19,8571,15,8568,13,8564,12,8573,10,8580,6,8580,5,8524,5,8533,-40,8590,-40,8590,-40,8577,-51,8568,-53e" filled="t" fillcolor="#000000" stroked="f">
                <v:path arrowok="t"/>
                <v:fill/>
              </v:shape>
              <v:shape style="position:absolute;left:8494;top:-53;width:99;height:124" coordorigin="8494,-53" coordsize="99,124" path="m8574,19l8547,19,8552,20,8555,23,8559,26,8562,31,8574,71,8592,71,8581,37,8578,27,8575,21,8574,19e" filled="t" fillcolor="#000000" stroked="f">
                <v:path arrowok="t"/>
                <v:fill/>
              </v:shape>
              <v:shape style="position:absolute;left:8494;top:-53;width:99;height:124" coordorigin="8494,-53" coordsize="99,124" path="m8590,-40l8561,-40,8566,-38,8569,-35,8573,-32,8575,-27,8575,-13,8572,-7,8562,3,8555,5,8580,5,8590,-7,8593,-14,8593,-33,8590,-40e" filled="t" fillcolor="#000000" stroked="f">
                <v:path arrowok="t"/>
                <v:fill/>
              </v:shape>
            </v:group>
            <v:group style="position:absolute;left:8615;top:-53;width:99;height:124" coordorigin="8615,-53" coordsize="99,124">
              <v:shape style="position:absolute;left:8615;top:-53;width:99;height:124" coordorigin="8615,-53" coordsize="99,124" path="m8690,-53l8639,-53,8615,71,8632,71,8642,21,8679,21,8692,17,8703,7,8645,7,8654,-40,8711,-40,8711,-40,8699,-51,8690,-53e" filled="t" fillcolor="#000000" stroked="f">
                <v:path arrowok="t"/>
                <v:fill/>
              </v:shape>
              <v:shape style="position:absolute;left:8615;top:-53;width:99;height:124" coordorigin="8615,-53" coordsize="99,124" path="m8711,-40l8682,-40,8687,-38,8694,-32,8696,-27,8696,-12,8693,-5,8683,5,8676,7,8703,7,8709,2,8714,-9,8714,-32,8711,-40e" filled="t" fillcolor="#000000" stroked="f">
                <v:path arrowok="t"/>
                <v:fill/>
              </v:shape>
            </v:group>
            <v:group style="position:absolute;left:8735;top:-17;width:22;height:20" coordorigin="8735,-17" coordsize="22,20">
              <v:shape style="position:absolute;left:8735;top:-17;width:22;height:20" coordorigin="8735,-17" coordsize="22,20" path="m8757,-17l8739,-17,8735,3,8753,3,8757,-17e" filled="t" fillcolor="#000000" stroked="f">
                <v:path arrowok="t"/>
                <v:fill/>
              </v:shape>
            </v:group>
            <v:group style="position:absolute;left:8721;top:50;width:23;height:20" coordorigin="8721,50" coordsize="23,20">
              <v:shape style="position:absolute;left:8721;top:50;width:23;height:20" coordorigin="8721,50" coordsize="23,20" path="m8744,50l8726,50,8721,71,8739,71,8744,50e" filled="t" fillcolor="#000000" stroked="f">
                <v:path arrowok="t"/>
                <v:fill/>
              </v:shape>
            </v:group>
            <v:group style="position:absolute;left:8777;top:-26;width:75;height:99" coordorigin="8777,-26" coordsize="75,99">
              <v:shape style="position:absolute;left:8777;top:-26;width:75;height:99" coordorigin="8777,-26" coordsize="75,99" path="m8833,-26l8821,-26,8816,-25,8805,-20,8801,-17,8797,-13,8790,-6,8786,2,8779,19,8777,27,8777,48,8780,57,8791,70,8798,73,8815,73,8821,71,8832,66,8837,61,8839,59,8807,59,8802,57,8799,53,8795,48,8793,42,8793,28,8804,0,8807,-4,8810,-7,8819,-12,8823,-13,8852,-13,8851,-14,8848,-19,8838,-25,8833,-26e" filled="t" fillcolor="#000000" stroked="f">
                <v:path arrowok="t"/>
                <v:fill/>
              </v:shape>
            </v:group>
            <v:group style="position:absolute;left:8838;top:56;width:18;height:15" coordorigin="8838,56" coordsize="18,15">
              <v:shape style="position:absolute;left:8838;top:56;width:18;height:15" coordorigin="8838,56" coordsize="18,15" path="m8857,56l8841,56,8838,71,8854,71,8857,56e" filled="t" fillcolor="#000000" stroked="f">
                <v:path arrowok="t"/>
                <v:fill/>
              </v:shape>
            </v:group>
            <v:group style="position:absolute;left:8819;top:-13;width:50;height:72" coordorigin="8819,-13" coordsize="50,72">
              <v:shape style="position:absolute;left:8819;top:-13;width:50;height:72" coordorigin="8819,-13" coordsize="50,72" path="m8852,-13l8835,-13,8840,-11,8844,-6,8847,-2,8849,4,8849,18,8848,24,8846,30,8844,36,8842,41,8838,46,8835,50,8832,54,8823,58,8819,59,8839,59,8841,56,8857,56,8869,-9,8854,-9,8852,-13e" filled="t" fillcolor="#000000" stroked="f">
                <v:path arrowok="t"/>
                <v:fill/>
              </v:shape>
            </v:group>
            <v:group style="position:absolute;left:8854;top:-60;width:25;height:51" coordorigin="8854,-60" coordsize="25,51">
              <v:shape style="position:absolute;left:8854;top:-60;width:25;height:51" coordorigin="8854,-60" coordsize="25,51" path="m8879,-60l8864,-60,8854,-9,8869,-9,8879,-60e" filled="t" fillcolor="#000000" stroked="f">
                <v:path arrowok="t"/>
                <v:fill/>
              </v:shape>
            </v:group>
            <v:group style="position:absolute;left:8888;top:-26;width:90;height:99" coordorigin="8888,-26" coordsize="90,99">
              <v:shape style="position:absolute;left:8888;top:-26;width:90;height:99" coordorigin="8888,-26" coordsize="90,99" path="m8954,-26l8937,-26,8930,-25,8888,27,8888,48,8892,57,8905,70,8915,73,8934,73,8964,59,8922,59,8916,57,8911,53,8906,48,8904,42,8904,33,8905,25,8976,25,8977,22,8977,19,8978,16,8978,14,8908,14,8911,6,8915,-1,8926,-10,8933,-13,8973,-13,8963,-23,8954,-26e" filled="t" fillcolor="#000000" stroked="f">
                <v:path arrowok="t"/>
                <v:fill/>
              </v:shape>
            </v:group>
            <v:group style="position:absolute;left:8938;top:50;width:29;height:9" coordorigin="8938,50" coordsize="29,9">
              <v:shape style="position:absolute;left:8938;top:50;width:29;height:9" coordorigin="8938,50" coordsize="29,9" path="m8966,50l8961,53,8956,55,8944,59,8938,59,8964,59,8966,50e" filled="t" fillcolor="#000000" stroked="f">
                <v:path arrowok="t"/>
                <v:fill/>
              </v:shape>
            </v:group>
            <v:group style="position:absolute;left:8908;top:-13;width:71;height:27" coordorigin="8908,-13" coordsize="71,27">
              <v:shape style="position:absolute;left:8908;top:-13;width:71;height:27" coordorigin="8908,-13" coordsize="71,27" path="m8973,-13l8947,-13,8953,-11,8961,-3,8962,2,8962,10,8908,14,8978,14,8978,13,8978,11,8978,-2,8975,-11,8973,-13e" filled="t" fillcolor="#000000" stroked="f">
                <v:path arrowok="t"/>
                <v:fill/>
              </v:shape>
            </v:group>
            <v:group style="position:absolute;left:9002;top:-13;width:44;height:83" coordorigin="9002,-13" coordsize="44,83">
              <v:shape style="position:absolute;left:9002;top:-13;width:44;height:83" coordorigin="9002,-13" coordsize="44,83" path="m9029,-13l9013,-13,9003,39,9003,41,9003,42,9002,46,9002,47,9002,56,9005,61,9013,69,9020,71,9044,71,9047,57,9026,57,9023,56,9019,53,9018,50,9018,46,9019,39,9029,-13e" filled="t" fillcolor="#000000" stroked="f">
                <v:path arrowok="t"/>
                <v:fill/>
              </v:shape>
            </v:group>
            <v:group style="position:absolute;left:9000;top:-24;width:62;height:11" coordorigin="9000,-24" coordsize="62,11">
              <v:shape style="position:absolute;left:9000;top:-24;width:62;height:11" coordorigin="9000,-24" coordsize="62,11" path="m9062,-24l9003,-24,9000,-13,9059,-13,9062,-24e" filled="t" fillcolor="#000000" stroked="f">
                <v:path arrowok="t"/>
                <v:fill/>
              </v:shape>
            </v:group>
            <v:group style="position:absolute;left:9015;top:-51;width:21;height:27" coordorigin="9015,-51" coordsize="21,27">
              <v:shape style="position:absolute;left:9015;top:-51;width:21;height:27" coordorigin="9015,-51" coordsize="21,27" path="m9036,-51l9021,-51,9015,-24,9031,-24,9036,-51e" filled="t" fillcolor="#0000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452.391541pt;margin-top:-2.830387pt;width:25.329453pt;height:8.435011pt;mso-position-horizontal-relative:page;mso-position-vertical-relative:paragraph;z-index:-1468" coordorigin="9048,-57" coordsize="507,169">
            <v:group style="position:absolute;left:9054;top:105;width:88;height:2" coordorigin="9054,105" coordsize="88,2">
              <v:shape style="position:absolute;left:9054;top:105;width:88;height:2" coordorigin="9054,105" coordsize="88,0" path="m9054,105l9142,105e" filled="f" stroked="t" strokeweight=".662891pt" strokecolor="#000000">
                <v:path arrowok="t"/>
              </v:shape>
            </v:group>
            <v:group style="position:absolute;left:9148;top:-53;width:119;height:124" coordorigin="9148,-53" coordsize="119,124">
              <v:shape style="position:absolute;left:9148;top:-53;width:119;height:124" coordorigin="9148,-53" coordsize="119,124" path="m9196,-53l9173,-53,9148,71,9165,71,9186,-36,9201,-36,9196,-53e" filled="t" fillcolor="#000000" stroked="f">
                <v:path arrowok="t"/>
                <v:fill/>
              </v:shape>
              <v:shape style="position:absolute;left:9148;top:-53;width:119;height:124" coordorigin="9148,-53" coordsize="119,124" path="m9201,-36l9186,-36,9220,71,9243,71,9246,53,9230,53,9201,-36e" filled="t" fillcolor="#000000" stroked="f">
                <v:path arrowok="t"/>
                <v:fill/>
              </v:shape>
              <v:shape style="position:absolute;left:9148;top:-53;width:119;height:124" coordorigin="9148,-53" coordsize="119,124" path="m9268,-53l9251,-53,9230,53,9246,53,9268,-53e" filled="t" fillcolor="#000000" stroked="f">
                <v:path arrowok="t"/>
                <v:fill/>
              </v:shape>
            </v:group>
            <v:group style="position:absolute;left:9281;top:-56;width:108;height:128" coordorigin="9281,-56" coordsize="108,128">
              <v:shape style="position:absolute;left:9281;top:-56;width:108;height:128" coordorigin="9281,-56" coordsize="108,128" path="m9368,-56l9343,-56,9333,-54,9286,-5,9283,4,9281,13,9281,38,9285,50,9303,68,9315,73,9341,73,9351,71,9368,62,9372,59,9321,59,9313,56,9302,44,9299,35,9299,17,9335,-40,9343,-42,9389,-42,9380,-51,9368,-56e" filled="t" fillcolor="#000000" stroked="f">
                <v:path arrowok="t"/>
                <v:fill/>
              </v:shape>
            </v:group>
            <v:group style="position:absolute;left:9340;top:-42;width:62;height:101" coordorigin="9340,-42" coordsize="62,101">
              <v:shape style="position:absolute;left:9340;top:-42;width:62;height:101" coordorigin="9340,-42" coordsize="62,101" path="m9389,-42l9363,-42,9371,-39,9382,-26,9385,-18,9385,0,9384,7,9382,14,9380,20,9377,26,9374,32,9369,41,9363,48,9348,57,9340,59,9372,59,9376,56,9383,47,9389,40,9394,31,9398,22,9401,13,9403,4,9403,-21,9398,-33,9389,-42e" filled="t" fillcolor="#000000" stroked="f">
                <v:path arrowok="t"/>
                <v:fill/>
              </v:shape>
            </v:group>
            <v:group style="position:absolute;left:9416;top:-53;width:137;height:124" coordorigin="9416,-53" coordsize="137,124">
              <v:shape style="position:absolute;left:9416;top:-53;width:137;height:124" coordorigin="9416,-53" coordsize="137,124" path="m9466,-53l9441,-53,9416,71,9433,71,9454,-39,9468,-39,9466,-53e" filled="t" fillcolor="#000000" stroked="f">
                <v:path arrowok="t"/>
                <v:fill/>
              </v:shape>
              <v:shape style="position:absolute;left:9416;top:-53;width:137;height:124" coordorigin="9416,-53" coordsize="137,124" path="m9550,-38l9534,-38,9513,71,9529,71,9550,-38e" filled="t" fillcolor="#000000" stroked="f">
                <v:path arrowok="t"/>
                <v:fill/>
              </v:shape>
              <v:shape style="position:absolute;left:9416;top:-53;width:137;height:124" coordorigin="9416,-53" coordsize="137,124" path="m9468,-39l9454,-39,9469,46,9485,46,9495,29,9480,29,9468,-39e" filled="t" fillcolor="#000000" stroked="f">
                <v:path arrowok="t"/>
                <v:fill/>
              </v:shape>
              <v:shape style="position:absolute;left:9416;top:-53;width:137;height:124" coordorigin="9416,-53" coordsize="137,124" path="m9553,-53l9527,-53,9480,29,9495,29,9534,-38,9550,-38,9553,-53e" filled="t" fillcolor="#0000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488.595001pt;margin-top:-2.718387pt;width:15.558pt;height:7.985pt;mso-position-horizontal-relative:page;mso-position-vertical-relative:paragraph;z-index:-1467" coordorigin="9772,-54" coordsize="311,160">
            <v:group style="position:absolute;left:9773;top:-53;width:115;height:124" coordorigin="9773,-53" coordsize="115,124">
              <v:shape style="position:absolute;left:9773;top:-53;width:115;height:124" coordorigin="9773,-53" coordsize="115,124" path="m9865,-53l9845,-53,9773,71,9791,71,9808,39,9882,39,9879,25,9816,25,9851,-37,9868,-37,9865,-53e" filled="t" fillcolor="#000000" stroked="f">
                <v:path arrowok="t"/>
                <v:fill/>
              </v:shape>
              <v:shape style="position:absolute;left:9773;top:-53;width:115;height:124" coordorigin="9773,-53" coordsize="115,124" path="m9882,39l9865,39,9870,71,9888,71,9882,39e" filled="t" fillcolor="#000000" stroked="f">
                <v:path arrowok="t"/>
                <v:fill/>
              </v:shape>
              <v:shape style="position:absolute;left:9773;top:-53;width:115;height:124" coordorigin="9773,-53" coordsize="115,124" path="m9868,-37l9851,-37,9862,25,9879,25,9868,-37e" filled="t" fillcolor="#000000" stroked="f">
                <v:path arrowok="t"/>
                <v:fill/>
              </v:shape>
            </v:group>
            <v:group style="position:absolute;left:9905;top:-53;width:119;height:124" coordorigin="9905,-53" coordsize="119,124">
              <v:shape style="position:absolute;left:9905;top:-53;width:119;height:124" coordorigin="9905,-53" coordsize="119,124" path="m9966,-53l9930,-53,9905,71,9956,71,9968,69,9989,62,9997,57,9925,57,9944,-40,10010,-40,10006,-44,9989,-51,9966,-53e" filled="t" fillcolor="#000000" stroked="f">
                <v:path arrowok="t"/>
                <v:fill/>
              </v:shape>
              <v:shape style="position:absolute;left:9905;top:-53;width:119;height:124" coordorigin="9905,-53" coordsize="119,124" path="m10010,-40l9980,-40,9990,-37,9998,-30,10004,-18,10006,9,9999,28,9987,45,9969,54,9948,57,9997,57,10004,50,10010,43,10015,35,10019,25,10023,16,10025,5,10025,-8,10020,-28,10010,-40e" filled="t" fillcolor="#000000" stroked="f">
                <v:path arrowok="t"/>
                <v:fill/>
              </v:shape>
            </v:group>
            <v:group style="position:absolute;left:10008;top:-53;width:74;height:158" coordorigin="10008,-53" coordsize="74,158">
              <v:shape style="position:absolute;left:10008;top:-53;width:74;height:158" coordorigin="10008,-53" coordsize="74,158" path="m10082,-53l10064,-53,10042,62,10040,73,10037,80,10029,89,10023,91,10010,91,10008,104,10027,104,10037,101,10051,88,10056,77,10059,62,10082,-53e" filled="t" fillcolor="#0000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361.067993pt;margin-top:-14.160388pt;width:.1pt;height:20.409pt;mso-position-horizontal-relative:page;mso-position-vertical-relative:paragraph;z-index:-1465" coordorigin="7221,-283" coordsize="2,408">
            <v:shape style="position:absolute;left:7221;top:-283;width:2;height:408" coordorigin="7221,-283" coordsize="0,408" path="m7221,125l7221,-283e" filled="f" stroked="t" strokeweight=".680304pt" strokecolor="#000000">
              <v:path arrowok="t"/>
              <v:stroke dashstyle="longDash"/>
            </v:shape>
          </v:group>
          <w10:wrap type="none"/>
        </w:pict>
      </w:r>
      <w:r>
        <w:rPr/>
        <w:pict>
          <v:group style="position:absolute;margin-left:415.492004pt;margin-top:-14.160388pt;width:.1pt;height:20.409pt;mso-position-horizontal-relative:page;mso-position-vertical-relative:paragraph;z-index:-1464" coordorigin="8310,-283" coordsize="2,408">
            <v:shape style="position:absolute;left:8310;top:-283;width:2;height:408" coordorigin="8310,-283" coordsize="0,408" path="m8310,125l8310,-283e" filled="f" stroked="t" strokeweight=".680304pt" strokecolor="#000000">
              <v:path arrowok="t"/>
              <v:stroke dashstyle="longDash"/>
            </v:shape>
          </v:group>
          <w10:wrap type="none"/>
        </w:pict>
      </w:r>
      <w:r>
        <w:rPr/>
        <w:pict>
          <v:group style="position:absolute;margin-left:483.52301pt;margin-top:-14.160388pt;width:.1pt;height:20.409pt;mso-position-horizontal-relative:page;mso-position-vertical-relative:paragraph;z-index:-1463" coordorigin="9670,-283" coordsize="2,408">
            <v:shape style="position:absolute;left:9670;top:-283;width:2;height:408" coordorigin="9670,-283" coordsize="0,408" path="m9670,125l9670,-283e" filled="f" stroked="t" strokeweight=".680304pt" strokecolor="#000000">
              <v:path arrowok="t"/>
              <v:stroke dashstyle="longDash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2"/>
          <w:szCs w:val="22"/>
          <w:w w:val="99"/>
          <w:position w:val="-1"/>
        </w:rPr>
        <w:t>consider:</w:t>
      </w:r>
      <w:r>
        <w:rPr>
          <w:rFonts w:ascii="Times New Roman" w:hAnsi="Times New Roman" w:cs="Times New Roman" w:eastAsia="Times New Roman"/>
          <w:sz w:val="22"/>
          <w:szCs w:val="2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i/>
          <w:position w:val="-1"/>
        </w:rPr>
        <w:t>consecutive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position w:val="-1"/>
        </w:rPr>
        <w:t>type,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position w:val="-1"/>
        </w:rPr>
        <w:t>where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position w:val="-1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position w:val="-1"/>
        </w:rPr>
        <w:t>original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1460" w:bottom="280" w:left="1340" w:right="1400"/>
        </w:sectPr>
      </w:pPr>
      <w:rPr/>
    </w:p>
    <w:p>
      <w:pPr>
        <w:spacing w:before="23" w:after="0" w:line="257" w:lineRule="auto"/>
        <w:ind w:left="104" w:right="-5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monotone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orientations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lumped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gethe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forwa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type,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specifying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discontiguous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ard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orientation,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kwa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type,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spec-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ifying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discontiguous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back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orientation.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Em-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pirical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wed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case,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orientations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slightly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outperform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original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xplained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applied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tuples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instead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phrases.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57" w:lineRule="auto"/>
        <w:ind w:left="104" w:right="-58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Counts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three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types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updated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unit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collected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during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training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process.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counts,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learn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probability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302" w:lineRule="exact"/>
        <w:ind w:left="104" w:right="-6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4"/>
        </w:rPr>
        <w:t>tri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4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4"/>
        </w:rPr>
        <w:t>utions</w:t>
      </w:r>
      <w:r>
        <w:rPr>
          <w:rFonts w:ascii="Times New Roman" w:hAnsi="Times New Roman" w:cs="Times New Roman" w:eastAsia="Times New Roman"/>
          <w:sz w:val="22"/>
          <w:szCs w:val="22"/>
          <w:spacing w:val="-2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4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4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4"/>
        </w:rPr>
        <w:t>form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  <w:position w:val="4"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143"/>
          <w:i/>
          <w:position w:val="0"/>
        </w:rPr>
        <w:t>r</w:t>
      </w:r>
      <w:r>
        <w:rPr>
          <w:rFonts w:ascii="Arial" w:hAnsi="Arial" w:cs="Arial" w:eastAsia="Arial"/>
          <w:sz w:val="16"/>
          <w:szCs w:val="16"/>
          <w:spacing w:val="-30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4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  <w:position w:val="4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134"/>
          <w:i/>
          <w:position w:val="4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53"/>
          <w:i/>
          <w:position w:val="4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82"/>
          <w:i/>
          <w:position w:val="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7"/>
          <w:i/>
          <w:position w:val="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28"/>
          <w:i/>
          <w:position w:val="4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  <w:position w:val="4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28"/>
          <w:i/>
          <w:position w:val="4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53"/>
          <w:i/>
          <w:position w:val="4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  <w:position w:val="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7"/>
          <w:i/>
          <w:position w:val="4"/>
        </w:rPr>
        <w:t>n</w:t>
      </w:r>
      <w:r>
        <w:rPr>
          <w:rFonts w:ascii="Meiryo" w:hAnsi="Meiryo" w:cs="Meiryo" w:eastAsia="Meiryo"/>
          <w:sz w:val="22"/>
          <w:szCs w:val="22"/>
          <w:spacing w:val="0"/>
          <w:w w:val="62"/>
          <w:i/>
          <w:position w:val="4"/>
        </w:rPr>
        <w:t>|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4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  <w:position w:val="4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28"/>
          <w:i/>
          <w:position w:val="4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4"/>
        </w:rPr>
        <w:t>))</w:t>
      </w:r>
      <w:r>
        <w:rPr>
          <w:rFonts w:ascii="Arial" w:hAnsi="Arial" w:cs="Arial" w:eastAsia="Arial"/>
          <w:sz w:val="22"/>
          <w:szCs w:val="22"/>
          <w:spacing w:val="-19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4"/>
        </w:rPr>
        <w:t>where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0" w:after="0" w:line="271" w:lineRule="exact"/>
        <w:ind w:left="104" w:right="-6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86"/>
          <w:i/>
          <w:position w:val="4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134"/>
          <w:i/>
          <w:position w:val="4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53"/>
          <w:i/>
          <w:position w:val="4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82"/>
          <w:i/>
          <w:position w:val="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7"/>
          <w:i/>
          <w:position w:val="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28"/>
          <w:i/>
          <w:position w:val="4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  <w:position w:val="4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28"/>
          <w:i/>
          <w:position w:val="4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53"/>
          <w:i/>
          <w:position w:val="4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  <w:position w:val="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7"/>
          <w:i/>
          <w:position w:val="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4"/>
        </w:rPr>
        <w:t>  </w:t>
      </w:r>
      <w:r>
        <w:rPr>
          <w:rFonts w:ascii="Arial" w:hAnsi="Arial" w:cs="Arial" w:eastAsia="Arial"/>
          <w:sz w:val="22"/>
          <w:szCs w:val="22"/>
          <w:spacing w:val="-29"/>
          <w:w w:val="100"/>
          <w:i/>
          <w:position w:val="4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84"/>
          <w:i/>
          <w:position w:val="4"/>
        </w:rPr>
        <w:t>∈</w:t>
      </w:r>
      <w:r>
        <w:rPr>
          <w:rFonts w:ascii="Meiryo" w:hAnsi="Meiryo" w:cs="Meiryo" w:eastAsia="Meiryo"/>
          <w:sz w:val="22"/>
          <w:szCs w:val="22"/>
          <w:spacing w:val="0"/>
          <w:w w:val="84"/>
          <w:i/>
          <w:position w:val="4"/>
        </w:rPr>
        <w:t> </w:t>
      </w:r>
      <w:r>
        <w:rPr>
          <w:rFonts w:ascii="Meiryo" w:hAnsi="Meiryo" w:cs="Meiryo" w:eastAsia="Meiryo"/>
          <w:sz w:val="22"/>
          <w:szCs w:val="22"/>
          <w:spacing w:val="26"/>
          <w:w w:val="84"/>
          <w:i/>
          <w:position w:val="4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84"/>
          <w:i/>
          <w:position w:val="4"/>
        </w:rPr>
        <w:t>{</w:t>
      </w:r>
      <w:r>
        <w:rPr>
          <w:rFonts w:ascii="Arial" w:hAnsi="Arial" w:cs="Arial" w:eastAsia="Arial"/>
          <w:sz w:val="22"/>
          <w:szCs w:val="22"/>
          <w:spacing w:val="0"/>
          <w:w w:val="84"/>
          <w:i/>
          <w:position w:val="4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4"/>
          <w:i/>
          <w:position w:val="4"/>
        </w:rPr>
        <w:t>,</w:t>
      </w:r>
      <w:r>
        <w:rPr>
          <w:rFonts w:ascii="Arial" w:hAnsi="Arial" w:cs="Arial" w:eastAsia="Arial"/>
          <w:sz w:val="22"/>
          <w:szCs w:val="22"/>
          <w:spacing w:val="-8"/>
          <w:w w:val="84"/>
          <w:i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74"/>
          <w:i/>
          <w:position w:val="4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4"/>
        </w:rPr>
        <w:t>,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  <w:i/>
          <w:position w:val="4"/>
        </w:rPr>
        <w:t>b</w:t>
      </w:r>
      <w:r>
        <w:rPr>
          <w:rFonts w:ascii="Meiryo" w:hAnsi="Meiryo" w:cs="Meiryo" w:eastAsia="Meiryo"/>
          <w:sz w:val="22"/>
          <w:szCs w:val="22"/>
          <w:spacing w:val="0"/>
          <w:w w:val="79"/>
          <w:i/>
          <w:position w:val="4"/>
        </w:rPr>
        <w:t>}</w:t>
      </w:r>
      <w:r>
        <w:rPr>
          <w:rFonts w:ascii="Meiryo" w:hAnsi="Meiryo" w:cs="Meiryo" w:eastAsia="Meiryo"/>
          <w:sz w:val="22"/>
          <w:szCs w:val="22"/>
          <w:spacing w:val="47"/>
          <w:w w:val="79"/>
          <w:i/>
          <w:position w:val="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4"/>
        </w:rPr>
        <w:t>(consecut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position w:val="4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4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4"/>
        </w:rPr>
        <w:t>e,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4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4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4"/>
        </w:rPr>
        <w:t>ard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0" w:after="0" w:line="223" w:lineRule="exact"/>
        <w:ind w:left="104" w:right="-5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back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ard)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9"/>
          <w:i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9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)</w:t>
      </w:r>
      <w:r>
        <w:rPr>
          <w:rFonts w:ascii="Arial" w:hAnsi="Arial" w:cs="Arial" w:eastAsia="Arial"/>
          <w:sz w:val="22"/>
          <w:szCs w:val="22"/>
          <w:spacing w:val="61"/>
          <w:w w:val="10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unit.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8" w:after="0" w:line="257" w:lineRule="auto"/>
        <w:ind w:left="104" w:right="-5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Counts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typically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smoothed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estimation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probability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distri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ution.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major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weakness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xicalized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does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considers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phrase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neighboring,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i.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single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probability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learned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phrase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pair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without</w:t>
      </w:r>
      <w:r>
        <w:rPr>
          <w:rFonts w:ascii="Times New Roman" w:hAnsi="Times New Roman" w:cs="Times New Roman" w:eastAsia="Times New Roman"/>
          <w:sz w:val="22"/>
          <w:szCs w:val="22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considering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9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xt.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additional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concern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problem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sparse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data: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units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occur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times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training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data,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making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hard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estimate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reliable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probabil-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distri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utions.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4" w:right="67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3.3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Linguistically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ormed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Bilingual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7" w:after="0" w:line="240" w:lineRule="auto"/>
        <w:ind w:left="5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-gram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Language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56" w:lineRule="auto"/>
        <w:ind w:left="104" w:right="-5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bilingual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-gram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LM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estimated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stan-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dard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-gram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translation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units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uilt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tags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represented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148" w:lineRule="exact"/>
        <w:ind w:left="136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33"/>
          <w:i/>
          <w:position w:val="-3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/>
        <w:br w:type="column"/>
      </w:r>
      <w:r>
        <w:rPr>
          <w:sz w:val="14"/>
          <w:szCs w:val="14"/>
        </w:rPr>
      </w:r>
    </w:p>
    <w:p>
      <w:pPr>
        <w:spacing w:before="0" w:after="0" w:line="256" w:lineRule="auto"/>
        <w:ind w:right="4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2: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Sequence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POS-t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units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used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estimate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bilingual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-g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LM.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right="49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POS-tagged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units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pected</w:t>
      </w:r>
      <w:r>
        <w:rPr>
          <w:rFonts w:ascii="Times New Roman" w:hAnsi="Times New Roman" w:cs="Times New Roman" w:eastAsia="Times New Roman"/>
          <w:sz w:val="22"/>
          <w:szCs w:val="22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much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less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sparse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those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uilt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forms,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estimate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higher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language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models.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Therefore,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bilingual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xt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introduced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translation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process.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seen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sentence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structure.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adequa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translating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sequences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source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tags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tags.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7" w:lineRule="auto"/>
        <w:ind w:right="49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Note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limited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information.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Rathe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informa-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tion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sources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could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(supertags,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additional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morphology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features,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etc.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wing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dif-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ferent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properties.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must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account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gree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sparsity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units,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directly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related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formation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contain,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fects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bilin-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gual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xt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nally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introduced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process.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Since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informed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units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yield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accurate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predictions,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informed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units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force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wer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-grams.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Hence,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gree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accura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generalization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units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must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carefully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bal-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anced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good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predictions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xts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possible.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7" w:lineRule="auto"/>
        <w:ind w:right="49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standard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language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smoothing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needed.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Empirical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Knese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smoothing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(Kneser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1995)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achi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type w:val="continuous"/>
          <w:pgSz w:w="11920" w:h="16840"/>
          <w:pgMar w:top="1460" w:bottom="280" w:left="1340" w:right="1400"/>
          <w:cols w:num="2" w:equalWidth="0">
            <w:col w:w="4442" w:space="283"/>
            <w:col w:w="4455"/>
          </w:cols>
        </w:sectPr>
      </w:pPr>
      <w:rPr/>
    </w:p>
    <w:p>
      <w:pPr>
        <w:spacing w:before="0" w:after="0" w:line="190" w:lineRule="exact"/>
        <w:ind w:left="222" w:right="-93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2"/>
          <w:szCs w:val="22"/>
          <w:w w:val="89"/>
          <w:i/>
          <w:position w:val="-10"/>
        </w:rPr>
        <w:t>p</w:t>
      </w:r>
      <w:r>
        <w:rPr>
          <w:rFonts w:ascii="Arial" w:hAnsi="Arial" w:cs="Arial" w:eastAsia="Arial"/>
          <w:sz w:val="22"/>
          <w:szCs w:val="22"/>
          <w:w w:val="115"/>
          <w:position w:val="-10"/>
        </w:rPr>
        <w:t>(</w:t>
      </w:r>
      <w:r>
        <w:rPr>
          <w:rFonts w:ascii="Arial" w:hAnsi="Arial" w:cs="Arial" w:eastAsia="Arial"/>
          <w:sz w:val="22"/>
          <w:szCs w:val="22"/>
          <w:w w:val="92"/>
          <w:i/>
          <w:position w:val="-10"/>
        </w:rPr>
        <w:t>s</w:t>
      </w:r>
      <w:r>
        <w:rPr>
          <w:rFonts w:ascii="Arial" w:hAnsi="Arial" w:cs="Arial" w:eastAsia="Arial"/>
          <w:sz w:val="16"/>
          <w:szCs w:val="16"/>
          <w:w w:val="115"/>
          <w:i/>
          <w:position w:val="-1"/>
        </w:rPr>
        <w:t>J</w:t>
      </w:r>
      <w:r>
        <w:rPr>
          <w:rFonts w:ascii="Arial" w:hAnsi="Arial" w:cs="Arial" w:eastAsia="Arial"/>
          <w:sz w:val="16"/>
          <w:szCs w:val="16"/>
          <w:spacing w:val="-19"/>
          <w:w w:val="100"/>
          <w:i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-10"/>
        </w:rPr>
        <w:t>,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  <w:position w:val="-1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  <w:i/>
          <w:position w:val="-1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64"/>
          <w:i/>
          <w:position w:val="-1"/>
        </w:rPr>
        <w:t>I</w:t>
      </w:r>
      <w:r>
        <w:rPr>
          <w:rFonts w:ascii="Arial" w:hAnsi="Arial" w:cs="Arial" w:eastAsia="Arial"/>
          <w:sz w:val="16"/>
          <w:szCs w:val="16"/>
          <w:spacing w:val="-22"/>
          <w:w w:val="100"/>
          <w:i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0"/>
        </w:rPr>
        <w:t>)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-1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-10"/>
        </w:rPr>
        <w:t>=</w:t>
      </w:r>
      <w:r>
        <w:rPr>
          <w:rFonts w:ascii="Arial" w:hAnsi="Arial" w:cs="Arial" w:eastAsia="Arial"/>
          <w:sz w:val="22"/>
          <w:szCs w:val="22"/>
          <w:spacing w:val="8"/>
          <w:w w:val="131"/>
          <w:position w:val="-1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228"/>
          <w:position w:val="9"/>
        </w:rPr>
        <w:t>n</w:t>
      </w:r>
      <w:r>
        <w:rPr>
          <w:rFonts w:ascii="Arial" w:hAnsi="Arial" w:cs="Arial" w:eastAsia="Arial"/>
          <w:sz w:val="20"/>
          <w:szCs w:val="20"/>
          <w:spacing w:val="-63"/>
          <w:w w:val="228"/>
          <w:position w:val="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  <w:position w:val="-1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-10"/>
        </w:rPr>
        <w:t>((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  <w:position w:val="-1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28"/>
          <w:i/>
          <w:position w:val="-1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-10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37"/>
          <w:i/>
          <w:position w:val="-1"/>
        </w:rPr>
        <w:t>t</w:t>
      </w:r>
      <w:r>
        <w:rPr>
          <w:rFonts w:ascii="Arial" w:hAnsi="Arial" w:cs="Arial" w:eastAsia="Arial"/>
          <w:sz w:val="16"/>
          <w:szCs w:val="16"/>
          <w:spacing w:val="-3"/>
          <w:w w:val="100"/>
          <w:i/>
          <w:position w:val="-1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62"/>
          <w:i/>
          <w:position w:val="-10"/>
        </w:rPr>
        <w:t>|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-1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  <w:position w:val="-1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28"/>
          <w:i/>
          <w:position w:val="-1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-10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37"/>
          <w:i/>
          <w:position w:val="-1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15" w:after="0" w:line="175" w:lineRule="exact"/>
        <w:ind w:right="-8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w w:val="98"/>
          <w:i/>
          <w:position w:val="-10"/>
        </w:rPr>
        <w:t>.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  <w:position w:val="-1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-10"/>
        </w:rPr>
        <w:t>.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  <w:position w:val="-1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-10"/>
        </w:rPr>
        <w:t>.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  <w:position w:val="-1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-1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  <w:position w:val="-1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28"/>
          <w:i/>
          <w:position w:val="-1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-10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37"/>
          <w:i/>
          <w:position w:val="-1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190" w:lineRule="exact"/>
        <w:ind w:right="-20"/>
        <w:jc w:val="left"/>
        <w:tabs>
          <w:tab w:pos="48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0"/>
        </w:rPr>
        <w:t>)</w:t>
      </w:r>
      <w:r>
        <w:rPr>
          <w:rFonts w:ascii="Arial" w:hAnsi="Arial" w:cs="Arial" w:eastAsia="Arial"/>
          <w:sz w:val="22"/>
          <w:szCs w:val="22"/>
          <w:spacing w:val="-50"/>
          <w:w w:val="100"/>
          <w:position w:val="-1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2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2"/>
        </w:rPr>
        <w:t>best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2"/>
        </w:rPr>
        <w:t>performance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2"/>
        </w:rPr>
        <w:t>among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2"/>
        </w:rPr>
        <w:t>other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2"/>
        </w:rPr>
        <w:t>options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2"/>
        </w:rPr>
        <w:t>(mea-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1460" w:bottom="280" w:left="1340" w:right="1400"/>
          <w:cols w:num="3" w:equalWidth="0">
            <w:col w:w="2750" w:space="294"/>
            <w:col w:w="703" w:space="492"/>
            <w:col w:w="4941"/>
          </w:cols>
        </w:sectPr>
      </w:pPr>
      <w:rPr/>
    </w:p>
    <w:p>
      <w:pPr>
        <w:spacing w:before="0" w:after="0" w:line="153" w:lineRule="exact"/>
        <w:ind w:left="519" w:right="-20"/>
        <w:jc w:val="left"/>
        <w:tabs>
          <w:tab w:pos="80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0" w:after="0" w:line="240" w:lineRule="auto"/>
        <w:ind w:right="-20"/>
        <w:jc w:val="righ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4"/>
          <w:w w:val="110"/>
          <w:i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140"/>
        </w:rPr>
        <w:t>=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53" w:lineRule="exact"/>
        <w:ind w:right="-71"/>
        <w:jc w:val="left"/>
        <w:tabs>
          <w:tab w:pos="500" w:val="left"/>
        </w:tabs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k</w:t>
      </w:r>
      <w:r>
        <w:rPr>
          <w:rFonts w:ascii="Arial" w:hAnsi="Arial" w:cs="Arial" w:eastAsia="Arial"/>
          <w:sz w:val="16"/>
          <w:szCs w:val="16"/>
          <w:spacing w:val="-36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ab/>
      </w:r>
      <w:r>
        <w:rPr>
          <w:rFonts w:ascii="Arial" w:hAnsi="Arial" w:cs="Arial" w:eastAsia="Arial"/>
          <w:sz w:val="16"/>
          <w:szCs w:val="16"/>
          <w:spacing w:val="4"/>
          <w:w w:val="110"/>
          <w:i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140"/>
          <w:i/>
        </w:rPr>
        <w:t>−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53" w:lineRule="exact"/>
        <w:ind w:right="-71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4"/>
          <w:w w:val="110"/>
          <w:i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140"/>
          <w:i/>
        </w:rPr>
        <w:t>−</w:t>
      </w:r>
      <w:r>
        <w:rPr>
          <w:rFonts w:ascii="Arial" w:hAnsi="Arial" w:cs="Arial" w:eastAsia="Arial"/>
          <w:sz w:val="16"/>
          <w:szCs w:val="16"/>
          <w:spacing w:val="0"/>
          <w:w w:val="115"/>
          <w:i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40"/>
        </w:rPr>
        <w:t>+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1" w:after="0" w:line="240" w:lineRule="auto"/>
        <w:ind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sured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terms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translation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accura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y).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1460" w:bottom="280" w:left="1340" w:right="1400"/>
          <w:cols w:num="4" w:equalWidth="0">
            <w:col w:w="1594" w:space="581"/>
            <w:col w:w="823" w:space="687"/>
            <w:col w:w="544" w:space="496"/>
            <w:col w:w="4455"/>
          </w:cols>
        </w:sectPr>
      </w:pPr>
      <w:rPr/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4" w:right="-51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21.693901pt;margin-top:8.703272pt;width:4.407471pt;height:7.97011pt;mso-position-horizontal-relative:page;mso-position-vertical-relative:paragraph;z-index:-1462" type="#_x0000_t202" filled="f" stroked="f">
            <v:textbox inset="0,0,0,0">
              <w:txbxContent>
                <w:p>
                  <w:pPr>
                    <w:spacing w:before="0" w:after="0" w:line="153" w:lineRule="exact"/>
                    <w:ind w:right="-64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10"/>
                      <w:i/>
                    </w:rPr>
                    <w:t>k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5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28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15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37"/>
          <w:i/>
          <w:position w:val="8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40" w:lineRule="auto"/>
        <w:ind w:right="-7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relates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11"/>
          <w:i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111"/>
          <w:i/>
          <w:position w:val="8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11"/>
          <w:i/>
          <w:position w:val="8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11"/>
          <w:i/>
          <w:position w:val="8"/>
        </w:rPr>
        <w:t> </w:t>
      </w:r>
      <w:r>
        <w:rPr>
          <w:rFonts w:ascii="Arial" w:hAnsi="Arial" w:cs="Arial" w:eastAsia="Arial"/>
          <w:sz w:val="16"/>
          <w:szCs w:val="16"/>
          <w:spacing w:val="17"/>
          <w:w w:val="111"/>
          <w:i/>
          <w:position w:val="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translation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unit,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/>
        <w:br w:type="column"/>
      </w:r>
      <w:r>
        <w:rPr>
          <w:sz w:val="15"/>
          <w:szCs w:val="15"/>
        </w:rPr>
      </w:r>
    </w:p>
    <w:p>
      <w:pPr>
        <w:spacing w:before="0" w:after="0" w:line="240" w:lineRule="auto"/>
        <w:ind w:right="-20"/>
        <w:jc w:val="left"/>
        <w:tabs>
          <w:tab w:pos="48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3.4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Decoding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Issues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1460" w:bottom="280" w:left="1340" w:right="1400"/>
          <w:cols w:num="3" w:equalWidth="0">
            <w:col w:w="1183" w:space="120"/>
            <w:col w:w="3140" w:space="283"/>
            <w:col w:w="4454"/>
          </w:cols>
        </w:sectPr>
      </w:pPr>
      <w:rPr/>
    </w:p>
    <w:p>
      <w:pPr>
        <w:spacing w:before="17" w:after="0" w:line="240" w:lineRule="auto"/>
        <w:ind w:left="104" w:right="433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115"/>
        </w:rPr>
        <w:t>(</w:t>
      </w:r>
      <w:r>
        <w:rPr>
          <w:rFonts w:ascii="Arial" w:hAnsi="Arial" w:cs="Arial" w:eastAsia="Arial"/>
          <w:sz w:val="22"/>
          <w:szCs w:val="22"/>
          <w:w w:val="92"/>
          <w:i/>
        </w:rPr>
        <w:t>s</w:t>
      </w:r>
      <w:r>
        <w:rPr>
          <w:rFonts w:ascii="Arial" w:hAnsi="Arial" w:cs="Arial" w:eastAsia="Arial"/>
          <w:sz w:val="22"/>
          <w:szCs w:val="22"/>
          <w:w w:val="128"/>
          <w:i/>
        </w:rPr>
        <w:t>t</w:t>
      </w:r>
      <w:r>
        <w:rPr>
          <w:rFonts w:ascii="Arial" w:hAnsi="Arial" w:cs="Arial" w:eastAsia="Arial"/>
          <w:sz w:val="22"/>
          <w:szCs w:val="22"/>
          <w:w w:val="115"/>
        </w:rPr>
        <w:t>)</w:t>
      </w:r>
      <w:r>
        <w:rPr>
          <w:rFonts w:ascii="Arial" w:hAnsi="Arial" w:cs="Arial" w:eastAsia="Arial"/>
          <w:sz w:val="16"/>
          <w:szCs w:val="16"/>
          <w:w w:val="110"/>
          <w:i/>
          <w:position w:val="-4"/>
        </w:rPr>
        <w:t>k</w:t>
      </w:r>
      <w:r>
        <w:rPr>
          <w:rFonts w:ascii="Arial" w:hAnsi="Arial" w:cs="Arial" w:eastAsia="Arial"/>
          <w:sz w:val="16"/>
          <w:szCs w:val="16"/>
          <w:spacing w:val="-30"/>
          <w:w w:val="100"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uilt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from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POS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tags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instead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ords.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0" w:after="0" w:line="251" w:lineRule="exact"/>
        <w:ind w:left="323" w:right="-7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aims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viating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wbacks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8" w:after="0" w:line="257" w:lineRule="auto"/>
        <w:ind w:left="104" w:right="-5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vious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hand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account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bilingual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hand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siders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phrase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neighboring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estimating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probability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translation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unit.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4" w:after="0" w:line="256" w:lineRule="auto"/>
        <w:ind w:right="49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straightfor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implementation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three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carried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xtending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log-linear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combination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9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equation</w:t>
      </w:r>
      <w:r>
        <w:rPr>
          <w:rFonts w:ascii="Times New Roman" w:hAnsi="Times New Roman" w:cs="Times New Roman" w:eastAsia="Times New Roman"/>
          <w:sz w:val="22"/>
          <w:szCs w:val="22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(1)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features.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additional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decoding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compl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xity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introduced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baseline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decoding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implementa-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Considering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bilingual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-gram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language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model,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decoder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must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POS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tags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type w:val="continuous"/>
          <w:pgSz w:w="11920" w:h="16840"/>
          <w:pgMar w:top="1460" w:bottom="280" w:left="1340" w:right="1400"/>
          <w:cols w:num="2" w:equalWidth="0">
            <w:col w:w="4442" w:space="283"/>
            <w:col w:w="4455"/>
          </w:cols>
        </w:sectPr>
      </w:pPr>
      <w:rPr/>
    </w:p>
    <w:p>
      <w:pPr>
        <w:spacing w:before="63" w:after="0" w:line="257" w:lineRule="auto"/>
        <w:ind w:left="104" w:right="-5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tuple.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tuple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tagged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ferentl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same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ferent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tags.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2" w:after="0" w:line="257" w:lineRule="auto"/>
        <w:ind w:left="104" w:right="-58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implemented</w:t>
      </w:r>
      <w:r>
        <w:rPr>
          <w:rFonts w:ascii="Times New Roman" w:hAnsi="Times New Roman" w:cs="Times New Roman" w:eastAsia="Times New Roman"/>
          <w:sz w:val="22"/>
          <w:szCs w:val="22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solutions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sit-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uation.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Firstl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assume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tuple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single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POS-tagged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ersion.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Accordingl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lect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single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POS-tagged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ersion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mul-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tiple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choices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(the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most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frequent).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Secondl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POS-tagged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ersions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tuple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wed.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second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choice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implies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accurate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POS-tagged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tuples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reordering,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erpopulates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search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space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spurious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ypotheses,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multiple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identical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units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(with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dif-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ferent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tags)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considered.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2" w:after="0" w:line="257" w:lineRule="auto"/>
        <w:ind w:left="104" w:right="-58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rst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empirical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ndings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wed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ences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accura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gura-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tions.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Hence,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remaining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paper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consider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rst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solution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(a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single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POS-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tagged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ersion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tuple).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training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composed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tagged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units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estimated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accordingly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mod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ifi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contain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those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tagged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units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considered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coding.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Note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most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ambiguity</w:t>
      </w:r>
      <w:r>
        <w:rPr>
          <w:rFonts w:ascii="Times New Roman" w:hAnsi="Times New Roman" w:cs="Times New Roman" w:eastAsia="Times New Roman"/>
          <w:sz w:val="22"/>
          <w:szCs w:val="22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present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tagging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resol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tion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units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contain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multiple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source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side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4" w:right="1543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aluation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Frame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ork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left="104" w:right="-5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section,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perform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aluation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xperi-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ments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First,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details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corpora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baseline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empl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yed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xperiments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analyze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ordering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needs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tasks,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French-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English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German-English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(in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directions).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Finall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aluate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performance</w:t>
      </w:r>
      <w:r>
        <w:rPr>
          <w:rFonts w:ascii="Times New Roman" w:hAnsi="Times New Roman" w:cs="Times New Roman" w:eastAsia="Times New Roman"/>
          <w:sz w:val="22"/>
          <w:szCs w:val="22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contrast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translation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systems.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4" w:right="2996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4.1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pora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57" w:lineRule="auto"/>
        <w:ind w:left="104" w:right="-5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5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5"/>
        </w:rPr>
        <w:t>fth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9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ersion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EPPS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Commentary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corpora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made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ailable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ifth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CL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orkshop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Statistical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hine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anslation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presents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basic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statistics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training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sets.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sets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correspond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ws-test2008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stest2009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sets,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hereinafter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referred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respect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3" w:after="0" w:line="250" w:lineRule="auto"/>
        <w:ind w:right="45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French,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German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English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art-of-speech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tags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computed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means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ee</w:t>
      </w:r>
      <w:r>
        <w:rPr>
          <w:rFonts w:ascii="Times New Roman" w:hAnsi="Times New Roman" w:cs="Times New Roman" w:eastAsia="Times New Roman"/>
          <w:sz w:val="22"/>
          <w:szCs w:val="22"/>
          <w:spacing w:val="-2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8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toolkit.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Additional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German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tags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obtained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us-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ing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0"/>
        </w:rPr>
        <w:t>RF</w:t>
      </w:r>
      <w:r>
        <w:rPr>
          <w:rFonts w:ascii="Times New Roman" w:hAnsi="Times New Roman" w:cs="Times New Roman" w:eastAsia="Times New Roman"/>
          <w:sz w:val="22"/>
          <w:szCs w:val="22"/>
          <w:spacing w:val="-20"/>
          <w:w w:val="100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  <w:position w:val="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  <w:position w:val="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8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toolkit,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annotates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xt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  <w:position w:val="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  <w:position w:val="0"/>
        </w:rPr>
        <w:t>ne-grained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97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part-of-speech</w:t>
      </w:r>
      <w:r>
        <w:rPr>
          <w:rFonts w:ascii="Times New Roman" w:hAnsi="Times New Roman" w:cs="Times New Roman" w:eastAsia="Times New Roman"/>
          <w:sz w:val="22"/>
          <w:szCs w:val="22"/>
          <w:spacing w:val="-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tags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(Schmid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ws,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2008)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oca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ulary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more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than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700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tags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position w:val="0"/>
        </w:rPr>
        <w:t>containing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99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rich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position w:val="0"/>
        </w:rPr>
        <w:t>morpho-syntactic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99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information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(gende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numbe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case,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tense,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0"/>
        </w:rPr>
        <w:t>etc.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).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50.501089" w:type="dxa"/>
      </w:tblPr>
      <w:tblGrid/>
      <w:tr>
        <w:trPr>
          <w:trHeight w:val="299" w:hRule="exact"/>
        </w:trPr>
        <w:tc>
          <w:tcPr>
            <w:tcW w:w="822" w:type="dxa"/>
            <w:tcBorders>
              <w:top w:val="single" w:sz="3.24" w:space="0" w:color="000000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37" w:lineRule="exact"/>
              <w:ind w:left="157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Lan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3"/>
                <w:w w:val="100"/>
                <w:i/>
              </w:rPr>
              <w:t>g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.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92" w:type="dxa"/>
            <w:tcBorders>
              <w:top w:val="single" w:sz="3.24" w:space="0" w:color="000000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37" w:lineRule="exact"/>
              <w:ind w:left="177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Sent.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56" w:type="dxa"/>
            <w:tcBorders>
              <w:top w:val="single" w:sz="3.24" w:space="0" w:color="000000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37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0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8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ds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62" w:type="dxa"/>
            <w:tcBorders>
              <w:top w:val="single" w:sz="3.24" w:space="0" w:color="000000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37" w:lineRule="exact"/>
              <w:ind w:left="192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4"/>
                <w:w w:val="100"/>
                <w:i/>
              </w:rPr>
              <w:t>V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oc.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653" w:type="dxa"/>
            <w:tcBorders>
              <w:top w:val="single" w:sz="3.24" w:space="0" w:color="000000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37" w:lineRule="exact"/>
              <w:ind w:left="104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1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V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495" w:type="dxa"/>
            <w:tcBorders>
              <w:top w:val="single" w:sz="3.24" w:space="0" w:color="000000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37" w:lineRule="exact"/>
              <w:ind w:left="56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Refs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95" w:hRule="exact"/>
        </w:trPr>
        <w:tc>
          <w:tcPr>
            <w:tcW w:w="4281" w:type="dxa"/>
            <w:gridSpan w:val="6"/>
            <w:tcBorders>
              <w:top w:val="single" w:sz="3.24" w:space="0" w:color="000000"/>
              <w:bottom w:val="nil" w:sz="6" w:space="0" w:color="auto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4" w:after="0" w:line="240" w:lineRule="auto"/>
              <w:ind w:left="568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2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3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ain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546" w:hRule="exact"/>
        </w:trPr>
        <w:tc>
          <w:tcPr>
            <w:tcW w:w="822" w:type="dxa"/>
            <w:tcBorders>
              <w:top w:val="nil" w:sz="6" w:space="0" w:color="auto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37" w:lineRule="exact"/>
              <w:ind w:left="104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French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74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English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92" w:type="dxa"/>
            <w:tcBorders>
              <w:top w:val="nil" w:sz="6" w:space="0" w:color="auto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37" w:lineRule="exact"/>
              <w:ind w:left="74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  <w:i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75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7" w:after="0" w:line="240" w:lineRule="auto"/>
              <w:ind w:left="74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  <w:i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75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56" w:type="dxa"/>
            <w:tcBorders>
              <w:top w:val="nil" w:sz="6" w:space="0" w:color="auto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37" w:lineRule="exact"/>
              <w:ind w:left="56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52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  <w:i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7" w:after="0" w:line="240" w:lineRule="auto"/>
              <w:ind w:left="56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47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  <w:i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62" w:type="dxa"/>
            <w:tcBorders>
              <w:top w:val="nil" w:sz="6" w:space="0" w:color="auto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37" w:lineRule="exact"/>
              <w:ind w:left="131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137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7" w:after="0" w:line="240" w:lineRule="auto"/>
              <w:ind w:left="131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138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653" w:type="dxa"/>
            <w:tcBorders>
              <w:top w:val="nil" w:sz="6" w:space="0" w:color="auto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87" w:lineRule="exact"/>
              <w:ind w:left="201" w:right="181"/>
              <w:jc w:val="center"/>
              <w:rPr>
                <w:rFonts w:ascii="Meiryo" w:hAnsi="Meiryo" w:cs="Meiryo" w:eastAsia="Meiryo"/>
                <w:sz w:val="22"/>
                <w:szCs w:val="22"/>
              </w:rPr>
            </w:pPr>
            <w:rPr/>
            <w:r>
              <w:rPr>
                <w:rFonts w:ascii="Meiryo" w:hAnsi="Meiryo" w:cs="Meiryo" w:eastAsia="Meiryo"/>
                <w:sz w:val="22"/>
                <w:szCs w:val="22"/>
                <w:spacing w:val="0"/>
                <w:w w:val="95"/>
                <w:i/>
                <w:position w:val="4"/>
              </w:rPr>
              <w:t>−</w:t>
            </w:r>
            <w:r>
              <w:rPr>
                <w:rFonts w:ascii="Meiryo" w:hAnsi="Meiryo" w:cs="Meiryo" w:eastAsia="Meiryo"/>
                <w:sz w:val="22"/>
                <w:szCs w:val="22"/>
                <w:spacing w:val="0"/>
                <w:w w:val="100"/>
                <w:position w:val="0"/>
              </w:rPr>
            </w:r>
          </w:p>
          <w:p>
            <w:pPr>
              <w:spacing w:before="0" w:after="0" w:line="255" w:lineRule="exact"/>
              <w:ind w:left="201" w:right="181"/>
              <w:jc w:val="center"/>
              <w:rPr>
                <w:rFonts w:ascii="Meiryo" w:hAnsi="Meiryo" w:cs="Meiryo" w:eastAsia="Meiryo"/>
                <w:sz w:val="22"/>
                <w:szCs w:val="22"/>
              </w:rPr>
            </w:pPr>
            <w:rPr/>
            <w:r>
              <w:rPr>
                <w:rFonts w:ascii="Meiryo" w:hAnsi="Meiryo" w:cs="Meiryo" w:eastAsia="Meiryo"/>
                <w:sz w:val="22"/>
                <w:szCs w:val="22"/>
                <w:spacing w:val="0"/>
                <w:w w:val="95"/>
                <w:i/>
                <w:position w:val="3"/>
              </w:rPr>
              <w:t>−</w:t>
            </w:r>
            <w:r>
              <w:rPr>
                <w:rFonts w:ascii="Meiryo" w:hAnsi="Meiryo" w:cs="Meiryo" w:eastAsia="Meiryo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495" w:type="dxa"/>
            <w:tcBorders>
              <w:top w:val="nil" w:sz="6" w:space="0" w:color="auto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87" w:lineRule="exact"/>
              <w:ind w:left="159" w:right="-20"/>
              <w:jc w:val="left"/>
              <w:rPr>
                <w:rFonts w:ascii="Meiryo" w:hAnsi="Meiryo" w:cs="Meiryo" w:eastAsia="Meiryo"/>
                <w:sz w:val="22"/>
                <w:szCs w:val="22"/>
              </w:rPr>
            </w:pPr>
            <w:rPr/>
            <w:r>
              <w:rPr>
                <w:rFonts w:ascii="Meiryo" w:hAnsi="Meiryo" w:cs="Meiryo" w:eastAsia="Meiryo"/>
                <w:sz w:val="22"/>
                <w:szCs w:val="22"/>
                <w:spacing w:val="0"/>
                <w:w w:val="100"/>
                <w:i/>
                <w:position w:val="4"/>
              </w:rPr>
              <w:t>−</w:t>
            </w:r>
            <w:r>
              <w:rPr>
                <w:rFonts w:ascii="Meiryo" w:hAnsi="Meiryo" w:cs="Meiryo" w:eastAsia="Meiryo"/>
                <w:sz w:val="22"/>
                <w:szCs w:val="22"/>
                <w:spacing w:val="0"/>
                <w:w w:val="100"/>
                <w:position w:val="0"/>
              </w:rPr>
            </w:r>
          </w:p>
          <w:p>
            <w:pPr>
              <w:spacing w:before="0" w:after="0" w:line="255" w:lineRule="exact"/>
              <w:ind w:left="159" w:right="-20"/>
              <w:jc w:val="left"/>
              <w:rPr>
                <w:rFonts w:ascii="Meiryo" w:hAnsi="Meiryo" w:cs="Meiryo" w:eastAsia="Meiryo"/>
                <w:sz w:val="22"/>
                <w:szCs w:val="22"/>
              </w:rPr>
            </w:pPr>
            <w:rPr/>
            <w:r>
              <w:rPr>
                <w:rFonts w:ascii="Meiryo" w:hAnsi="Meiryo" w:cs="Meiryo" w:eastAsia="Meiryo"/>
                <w:sz w:val="22"/>
                <w:szCs w:val="22"/>
                <w:spacing w:val="0"/>
                <w:w w:val="100"/>
                <w:i/>
                <w:position w:val="3"/>
              </w:rPr>
              <w:t>−</w:t>
            </w:r>
            <w:r>
              <w:rPr>
                <w:rFonts w:ascii="Meiryo" w:hAnsi="Meiryo" w:cs="Meiryo" w:eastAsia="Meiryo"/>
                <w:sz w:val="22"/>
                <w:szCs w:val="22"/>
                <w:spacing w:val="0"/>
                <w:w w:val="100"/>
                <w:position w:val="0"/>
              </w:rPr>
            </w:r>
          </w:p>
        </w:tc>
      </w:tr>
      <w:tr>
        <w:trPr>
          <w:trHeight w:val="275" w:hRule="exact"/>
        </w:trPr>
        <w:tc>
          <w:tcPr>
            <w:tcW w:w="4281" w:type="dxa"/>
            <w:gridSpan w:val="6"/>
            <w:tcBorders>
              <w:top w:val="single" w:sz="3.24" w:space="0" w:color="000000"/>
              <w:bottom w:val="nil" w:sz="6" w:space="0" w:color="auto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37" w:lineRule="exact"/>
              <w:ind w:left="591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2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une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546" w:hRule="exact"/>
        </w:trPr>
        <w:tc>
          <w:tcPr>
            <w:tcW w:w="822" w:type="dxa"/>
            <w:tcBorders>
              <w:top w:val="nil" w:sz="6" w:space="0" w:color="auto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37" w:lineRule="exact"/>
              <w:ind w:left="104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French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74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English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92" w:type="dxa"/>
            <w:tcBorders>
              <w:top w:val="nil" w:sz="6" w:space="0" w:color="auto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36" w:lineRule="exact"/>
              <w:ind w:left="12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w w:val="89"/>
              </w:rPr>
              <w:t>2</w:t>
            </w:r>
            <w:r>
              <w:rPr>
                <w:rFonts w:ascii="Arial" w:hAnsi="Arial" w:cs="Arial" w:eastAsia="Arial"/>
                <w:sz w:val="22"/>
                <w:szCs w:val="22"/>
                <w:w w:val="98"/>
                <w:i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-25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051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12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w w:val="89"/>
              </w:rPr>
              <w:t>2</w:t>
            </w:r>
            <w:r>
              <w:rPr>
                <w:rFonts w:ascii="Arial" w:hAnsi="Arial" w:cs="Arial" w:eastAsia="Arial"/>
                <w:sz w:val="22"/>
                <w:szCs w:val="22"/>
                <w:w w:val="98"/>
                <w:i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-25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051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56" w:type="dxa"/>
            <w:tcBorders>
              <w:top w:val="nil" w:sz="6" w:space="0" w:color="auto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37" w:lineRule="exact"/>
              <w:ind w:left="98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55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  <w:i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7" w:after="0" w:line="240" w:lineRule="auto"/>
              <w:ind w:left="98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49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  <w:i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62" w:type="dxa"/>
            <w:tcBorders>
              <w:top w:val="nil" w:sz="6" w:space="0" w:color="auto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36" w:lineRule="exact"/>
              <w:ind w:left="11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w w:val="89"/>
              </w:rPr>
              <w:t>8</w:t>
            </w:r>
            <w:r>
              <w:rPr>
                <w:rFonts w:ascii="Arial" w:hAnsi="Arial" w:cs="Arial" w:eastAsia="Arial"/>
                <w:sz w:val="22"/>
                <w:szCs w:val="22"/>
                <w:w w:val="98"/>
                <w:i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-25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957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11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w w:val="89"/>
              </w:rPr>
              <w:t>8</w:t>
            </w:r>
            <w:r>
              <w:rPr>
                <w:rFonts w:ascii="Arial" w:hAnsi="Arial" w:cs="Arial" w:eastAsia="Arial"/>
                <w:sz w:val="22"/>
                <w:szCs w:val="22"/>
                <w:w w:val="98"/>
                <w:i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-25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359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653" w:type="dxa"/>
            <w:tcBorders>
              <w:top w:val="nil" w:sz="6" w:space="0" w:color="auto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36" w:lineRule="exact"/>
              <w:ind w:left="5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w w:val="89"/>
              </w:rPr>
              <w:t>1</w:t>
            </w:r>
            <w:r>
              <w:rPr>
                <w:rFonts w:ascii="Arial" w:hAnsi="Arial" w:cs="Arial" w:eastAsia="Arial"/>
                <w:sz w:val="22"/>
                <w:szCs w:val="22"/>
                <w:w w:val="98"/>
                <w:i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-25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282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5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w w:val="89"/>
              </w:rPr>
              <w:t>1</w:t>
            </w:r>
            <w:r>
              <w:rPr>
                <w:rFonts w:ascii="Arial" w:hAnsi="Arial" w:cs="Arial" w:eastAsia="Arial"/>
                <w:sz w:val="22"/>
                <w:szCs w:val="22"/>
                <w:w w:val="98"/>
                <w:i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-25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344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495" w:type="dxa"/>
            <w:tcBorders>
              <w:top w:val="nil" w:sz="6" w:space="0" w:color="auto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36" w:lineRule="exact"/>
              <w:ind w:left="153" w:right="133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153" w:right="133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5" w:hRule="exact"/>
        </w:trPr>
        <w:tc>
          <w:tcPr>
            <w:tcW w:w="4281" w:type="dxa"/>
            <w:gridSpan w:val="6"/>
            <w:tcBorders>
              <w:top w:val="single" w:sz="3.24" w:space="0" w:color="000000"/>
              <w:bottom w:val="nil" w:sz="6" w:space="0" w:color="auto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37" w:lineRule="exact"/>
              <w:ind w:left="631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est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566" w:hRule="exact"/>
        </w:trPr>
        <w:tc>
          <w:tcPr>
            <w:tcW w:w="822" w:type="dxa"/>
            <w:tcBorders>
              <w:top w:val="nil" w:sz="6" w:space="0" w:color="auto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37" w:lineRule="exact"/>
              <w:ind w:left="104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French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74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English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92" w:type="dxa"/>
            <w:tcBorders>
              <w:top w:val="nil" w:sz="6" w:space="0" w:color="auto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36" w:lineRule="exact"/>
              <w:ind w:left="12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w w:val="89"/>
              </w:rPr>
              <w:t>2</w:t>
            </w:r>
            <w:r>
              <w:rPr>
                <w:rFonts w:ascii="Arial" w:hAnsi="Arial" w:cs="Arial" w:eastAsia="Arial"/>
                <w:sz w:val="22"/>
                <w:szCs w:val="22"/>
                <w:w w:val="98"/>
                <w:i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-25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525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12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w w:val="89"/>
              </w:rPr>
              <w:t>2</w:t>
            </w:r>
            <w:r>
              <w:rPr>
                <w:rFonts w:ascii="Arial" w:hAnsi="Arial" w:cs="Arial" w:eastAsia="Arial"/>
                <w:sz w:val="22"/>
                <w:szCs w:val="22"/>
                <w:w w:val="98"/>
                <w:i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-25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525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56" w:type="dxa"/>
            <w:tcBorders>
              <w:top w:val="nil" w:sz="6" w:space="0" w:color="auto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37" w:lineRule="exact"/>
              <w:ind w:left="98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72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  <w:i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8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7" w:after="0" w:line="240" w:lineRule="auto"/>
              <w:ind w:left="98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65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  <w:i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62" w:type="dxa"/>
            <w:tcBorders>
              <w:top w:val="nil" w:sz="6" w:space="0" w:color="auto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36" w:lineRule="exact"/>
              <w:ind w:left="5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10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  <w:i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-16"/>
                <w:w w:val="90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832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11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w w:val="89"/>
              </w:rPr>
              <w:t>9</w:t>
            </w:r>
            <w:r>
              <w:rPr>
                <w:rFonts w:ascii="Arial" w:hAnsi="Arial" w:cs="Arial" w:eastAsia="Arial"/>
                <w:sz w:val="22"/>
                <w:szCs w:val="22"/>
                <w:w w:val="98"/>
                <w:i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-25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568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653" w:type="dxa"/>
            <w:tcBorders>
              <w:top w:val="nil" w:sz="6" w:space="0" w:color="auto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36" w:lineRule="exact"/>
              <w:ind w:left="5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w w:val="89"/>
              </w:rPr>
              <w:t>1</w:t>
            </w:r>
            <w:r>
              <w:rPr>
                <w:rFonts w:ascii="Arial" w:hAnsi="Arial" w:cs="Arial" w:eastAsia="Arial"/>
                <w:sz w:val="22"/>
                <w:szCs w:val="22"/>
                <w:w w:val="98"/>
                <w:i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-25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749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5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w w:val="89"/>
              </w:rPr>
              <w:t>1</w:t>
            </w:r>
            <w:r>
              <w:rPr>
                <w:rFonts w:ascii="Arial" w:hAnsi="Arial" w:cs="Arial" w:eastAsia="Arial"/>
                <w:sz w:val="22"/>
                <w:szCs w:val="22"/>
                <w:w w:val="98"/>
                <w:i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-25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724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495" w:type="dxa"/>
            <w:tcBorders>
              <w:top w:val="nil" w:sz="6" w:space="0" w:color="auto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36" w:lineRule="exact"/>
              <w:ind w:left="153" w:right="133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153" w:right="133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95" w:hRule="exact"/>
        </w:trPr>
        <w:tc>
          <w:tcPr>
            <w:tcW w:w="4281" w:type="dxa"/>
            <w:gridSpan w:val="6"/>
            <w:tcBorders>
              <w:top w:val="single" w:sz="3.24" w:space="0" w:color="000000"/>
              <w:bottom w:val="nil" w:sz="6" w:space="0" w:color="auto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4" w:after="0" w:line="240" w:lineRule="auto"/>
              <w:ind w:left="568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2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3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ain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546" w:hRule="exact"/>
        </w:trPr>
        <w:tc>
          <w:tcPr>
            <w:tcW w:w="822" w:type="dxa"/>
            <w:tcBorders>
              <w:top w:val="nil" w:sz="6" w:space="0" w:color="auto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37" w:lineRule="exact"/>
              <w:ind w:left="56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German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74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English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92" w:type="dxa"/>
            <w:tcBorders>
              <w:top w:val="nil" w:sz="6" w:space="0" w:color="auto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37" w:lineRule="exact"/>
              <w:ind w:left="56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w w:val="89"/>
              </w:rPr>
              <w:t>1</w:t>
            </w:r>
            <w:r>
              <w:rPr>
                <w:rFonts w:ascii="Arial" w:hAnsi="Arial" w:cs="Arial" w:eastAsia="Arial"/>
                <w:sz w:val="22"/>
                <w:szCs w:val="22"/>
                <w:w w:val="98"/>
                <w:i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-25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61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7" w:after="0" w:line="240" w:lineRule="auto"/>
              <w:ind w:left="56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w w:val="89"/>
              </w:rPr>
              <w:t>1</w:t>
            </w:r>
            <w:r>
              <w:rPr>
                <w:rFonts w:ascii="Arial" w:hAnsi="Arial" w:cs="Arial" w:eastAsia="Arial"/>
                <w:sz w:val="22"/>
                <w:szCs w:val="22"/>
                <w:w w:val="98"/>
                <w:i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-25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61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56" w:type="dxa"/>
            <w:tcBorders>
              <w:top w:val="nil" w:sz="6" w:space="0" w:color="auto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37" w:lineRule="exact"/>
              <w:ind w:left="56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42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  <w:i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7" w:after="0" w:line="240" w:lineRule="auto"/>
              <w:ind w:left="56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44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  <w:i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62" w:type="dxa"/>
            <w:tcBorders>
              <w:top w:val="nil" w:sz="6" w:space="0" w:color="auto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37" w:lineRule="exact"/>
              <w:ind w:left="131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381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7" w:after="0" w:line="240" w:lineRule="auto"/>
              <w:ind w:left="131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137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653" w:type="dxa"/>
            <w:tcBorders>
              <w:top w:val="nil" w:sz="6" w:space="0" w:color="auto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87" w:lineRule="exact"/>
              <w:ind w:left="201" w:right="181"/>
              <w:jc w:val="center"/>
              <w:rPr>
                <w:rFonts w:ascii="Meiryo" w:hAnsi="Meiryo" w:cs="Meiryo" w:eastAsia="Meiryo"/>
                <w:sz w:val="22"/>
                <w:szCs w:val="22"/>
              </w:rPr>
            </w:pPr>
            <w:rPr/>
            <w:r>
              <w:rPr>
                <w:rFonts w:ascii="Meiryo" w:hAnsi="Meiryo" w:cs="Meiryo" w:eastAsia="Meiryo"/>
                <w:sz w:val="22"/>
                <w:szCs w:val="22"/>
                <w:spacing w:val="0"/>
                <w:w w:val="95"/>
                <w:i/>
                <w:position w:val="4"/>
              </w:rPr>
              <w:t>−</w:t>
            </w:r>
            <w:r>
              <w:rPr>
                <w:rFonts w:ascii="Meiryo" w:hAnsi="Meiryo" w:cs="Meiryo" w:eastAsia="Meiryo"/>
                <w:sz w:val="22"/>
                <w:szCs w:val="22"/>
                <w:spacing w:val="0"/>
                <w:w w:val="100"/>
                <w:position w:val="0"/>
              </w:rPr>
            </w:r>
          </w:p>
          <w:p>
            <w:pPr>
              <w:spacing w:before="0" w:after="0" w:line="255" w:lineRule="exact"/>
              <w:ind w:left="201" w:right="181"/>
              <w:jc w:val="center"/>
              <w:rPr>
                <w:rFonts w:ascii="Meiryo" w:hAnsi="Meiryo" w:cs="Meiryo" w:eastAsia="Meiryo"/>
                <w:sz w:val="22"/>
                <w:szCs w:val="22"/>
              </w:rPr>
            </w:pPr>
            <w:rPr/>
            <w:r>
              <w:rPr>
                <w:rFonts w:ascii="Meiryo" w:hAnsi="Meiryo" w:cs="Meiryo" w:eastAsia="Meiryo"/>
                <w:sz w:val="22"/>
                <w:szCs w:val="22"/>
                <w:spacing w:val="0"/>
                <w:w w:val="95"/>
                <w:i/>
                <w:position w:val="3"/>
              </w:rPr>
              <w:t>−</w:t>
            </w:r>
            <w:r>
              <w:rPr>
                <w:rFonts w:ascii="Meiryo" w:hAnsi="Meiryo" w:cs="Meiryo" w:eastAsia="Meiryo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495" w:type="dxa"/>
            <w:tcBorders>
              <w:top w:val="nil" w:sz="6" w:space="0" w:color="auto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87" w:lineRule="exact"/>
              <w:ind w:left="159" w:right="-20"/>
              <w:jc w:val="left"/>
              <w:rPr>
                <w:rFonts w:ascii="Meiryo" w:hAnsi="Meiryo" w:cs="Meiryo" w:eastAsia="Meiryo"/>
                <w:sz w:val="22"/>
                <w:szCs w:val="22"/>
              </w:rPr>
            </w:pPr>
            <w:rPr/>
            <w:r>
              <w:rPr>
                <w:rFonts w:ascii="Meiryo" w:hAnsi="Meiryo" w:cs="Meiryo" w:eastAsia="Meiryo"/>
                <w:sz w:val="22"/>
                <w:szCs w:val="22"/>
                <w:spacing w:val="0"/>
                <w:w w:val="100"/>
                <w:i/>
                <w:position w:val="4"/>
              </w:rPr>
              <w:t>−</w:t>
            </w:r>
            <w:r>
              <w:rPr>
                <w:rFonts w:ascii="Meiryo" w:hAnsi="Meiryo" w:cs="Meiryo" w:eastAsia="Meiryo"/>
                <w:sz w:val="22"/>
                <w:szCs w:val="22"/>
                <w:spacing w:val="0"/>
                <w:w w:val="100"/>
                <w:position w:val="0"/>
              </w:rPr>
            </w:r>
          </w:p>
          <w:p>
            <w:pPr>
              <w:spacing w:before="0" w:after="0" w:line="255" w:lineRule="exact"/>
              <w:ind w:left="159" w:right="-20"/>
              <w:jc w:val="left"/>
              <w:rPr>
                <w:rFonts w:ascii="Meiryo" w:hAnsi="Meiryo" w:cs="Meiryo" w:eastAsia="Meiryo"/>
                <w:sz w:val="22"/>
                <w:szCs w:val="22"/>
              </w:rPr>
            </w:pPr>
            <w:rPr/>
            <w:r>
              <w:rPr>
                <w:rFonts w:ascii="Meiryo" w:hAnsi="Meiryo" w:cs="Meiryo" w:eastAsia="Meiryo"/>
                <w:sz w:val="22"/>
                <w:szCs w:val="22"/>
                <w:spacing w:val="0"/>
                <w:w w:val="100"/>
                <w:i/>
                <w:position w:val="3"/>
              </w:rPr>
              <w:t>−</w:t>
            </w:r>
            <w:r>
              <w:rPr>
                <w:rFonts w:ascii="Meiryo" w:hAnsi="Meiryo" w:cs="Meiryo" w:eastAsia="Meiryo"/>
                <w:sz w:val="22"/>
                <w:szCs w:val="22"/>
                <w:spacing w:val="0"/>
                <w:w w:val="100"/>
                <w:position w:val="0"/>
              </w:rPr>
            </w:r>
          </w:p>
        </w:tc>
      </w:tr>
      <w:tr>
        <w:trPr>
          <w:trHeight w:val="275" w:hRule="exact"/>
        </w:trPr>
        <w:tc>
          <w:tcPr>
            <w:tcW w:w="4281" w:type="dxa"/>
            <w:gridSpan w:val="6"/>
            <w:tcBorders>
              <w:top w:val="single" w:sz="3.24" w:space="0" w:color="000000"/>
              <w:bottom w:val="nil" w:sz="6" w:space="0" w:color="auto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37" w:lineRule="exact"/>
              <w:ind w:left="591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2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une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546" w:hRule="exact"/>
        </w:trPr>
        <w:tc>
          <w:tcPr>
            <w:tcW w:w="822" w:type="dxa"/>
            <w:tcBorders>
              <w:top w:val="nil" w:sz="6" w:space="0" w:color="auto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37" w:lineRule="exact"/>
              <w:ind w:left="56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German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74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English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92" w:type="dxa"/>
            <w:tcBorders>
              <w:top w:val="nil" w:sz="6" w:space="0" w:color="auto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36" w:lineRule="exact"/>
              <w:ind w:left="12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w w:val="89"/>
              </w:rPr>
              <w:t>2</w:t>
            </w:r>
            <w:r>
              <w:rPr>
                <w:rFonts w:ascii="Arial" w:hAnsi="Arial" w:cs="Arial" w:eastAsia="Arial"/>
                <w:sz w:val="22"/>
                <w:szCs w:val="22"/>
                <w:w w:val="98"/>
                <w:i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-25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051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12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w w:val="89"/>
              </w:rPr>
              <w:t>2</w:t>
            </w:r>
            <w:r>
              <w:rPr>
                <w:rFonts w:ascii="Arial" w:hAnsi="Arial" w:cs="Arial" w:eastAsia="Arial"/>
                <w:sz w:val="22"/>
                <w:szCs w:val="22"/>
                <w:w w:val="98"/>
                <w:i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-25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051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56" w:type="dxa"/>
            <w:tcBorders>
              <w:top w:val="nil" w:sz="6" w:space="0" w:color="auto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37" w:lineRule="exact"/>
              <w:ind w:left="8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47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  <w:i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-16"/>
                <w:w w:val="90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22"/>
                <w:szCs w:val="22"/>
                <w:spacing w:val="-2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7" w:after="0" w:line="240" w:lineRule="auto"/>
              <w:ind w:left="8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49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  <w:i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-16"/>
                <w:w w:val="90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22"/>
                <w:szCs w:val="22"/>
                <w:spacing w:val="-2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62" w:type="dxa"/>
            <w:tcBorders>
              <w:top w:val="nil" w:sz="6" w:space="0" w:color="auto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36" w:lineRule="exact"/>
              <w:ind w:left="5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10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  <w:i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-16"/>
                <w:w w:val="90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994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11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w w:val="89"/>
              </w:rPr>
              <w:t>8</w:t>
            </w:r>
            <w:r>
              <w:rPr>
                <w:rFonts w:ascii="Arial" w:hAnsi="Arial" w:cs="Arial" w:eastAsia="Arial"/>
                <w:sz w:val="22"/>
                <w:szCs w:val="22"/>
                <w:w w:val="98"/>
                <w:i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-25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359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653" w:type="dxa"/>
            <w:tcBorders>
              <w:top w:val="nil" w:sz="6" w:space="0" w:color="auto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36" w:lineRule="exact"/>
              <w:ind w:left="5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w w:val="89"/>
              </w:rPr>
              <w:t>2</w:t>
            </w:r>
            <w:r>
              <w:rPr>
                <w:rFonts w:ascii="Arial" w:hAnsi="Arial" w:cs="Arial" w:eastAsia="Arial"/>
                <w:sz w:val="22"/>
                <w:szCs w:val="22"/>
                <w:w w:val="98"/>
                <w:i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-25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153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5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w w:val="89"/>
              </w:rPr>
              <w:t>1</w:t>
            </w:r>
            <w:r>
              <w:rPr>
                <w:rFonts w:ascii="Arial" w:hAnsi="Arial" w:cs="Arial" w:eastAsia="Arial"/>
                <w:sz w:val="22"/>
                <w:szCs w:val="22"/>
                <w:w w:val="98"/>
                <w:i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-25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491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495" w:type="dxa"/>
            <w:tcBorders>
              <w:top w:val="nil" w:sz="6" w:space="0" w:color="auto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36" w:lineRule="exact"/>
              <w:ind w:left="153" w:right="133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153" w:right="133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5" w:hRule="exact"/>
        </w:trPr>
        <w:tc>
          <w:tcPr>
            <w:tcW w:w="4281" w:type="dxa"/>
            <w:gridSpan w:val="6"/>
            <w:tcBorders>
              <w:top w:val="single" w:sz="3.24" w:space="0" w:color="000000"/>
              <w:bottom w:val="nil" w:sz="6" w:space="0" w:color="auto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37" w:lineRule="exact"/>
              <w:ind w:left="631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est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546" w:hRule="exact"/>
        </w:trPr>
        <w:tc>
          <w:tcPr>
            <w:tcW w:w="822" w:type="dxa"/>
            <w:tcBorders>
              <w:top w:val="nil" w:sz="6" w:space="0" w:color="auto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37" w:lineRule="exact"/>
              <w:ind w:left="56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German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74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English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92" w:type="dxa"/>
            <w:tcBorders>
              <w:top w:val="nil" w:sz="6" w:space="0" w:color="auto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37" w:lineRule="exact"/>
              <w:ind w:left="12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w w:val="89"/>
              </w:rPr>
              <w:t>2</w:t>
            </w:r>
            <w:r>
              <w:rPr>
                <w:rFonts w:ascii="Arial" w:hAnsi="Arial" w:cs="Arial" w:eastAsia="Arial"/>
                <w:sz w:val="22"/>
                <w:szCs w:val="22"/>
                <w:w w:val="98"/>
                <w:i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-25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525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12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w w:val="89"/>
              </w:rPr>
              <w:t>2</w:t>
            </w:r>
            <w:r>
              <w:rPr>
                <w:rFonts w:ascii="Arial" w:hAnsi="Arial" w:cs="Arial" w:eastAsia="Arial"/>
                <w:sz w:val="22"/>
                <w:szCs w:val="22"/>
                <w:w w:val="98"/>
                <w:i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-25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525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56" w:type="dxa"/>
            <w:tcBorders>
              <w:top w:val="nil" w:sz="6" w:space="0" w:color="auto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37" w:lineRule="exact"/>
              <w:ind w:left="8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62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  <w:i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-16"/>
                <w:w w:val="90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22"/>
                <w:szCs w:val="22"/>
                <w:spacing w:val="-2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7" w:after="0" w:line="240" w:lineRule="auto"/>
              <w:ind w:left="8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65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  <w:i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-16"/>
                <w:w w:val="90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22"/>
                <w:szCs w:val="22"/>
                <w:spacing w:val="-2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62" w:type="dxa"/>
            <w:tcBorders>
              <w:top w:val="nil" w:sz="6" w:space="0" w:color="auto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37" w:lineRule="exact"/>
              <w:ind w:left="5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12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  <w:i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-16"/>
                <w:w w:val="90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856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11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w w:val="89"/>
              </w:rPr>
              <w:t>9</w:t>
            </w:r>
            <w:r>
              <w:rPr>
                <w:rFonts w:ascii="Arial" w:hAnsi="Arial" w:cs="Arial" w:eastAsia="Arial"/>
                <w:sz w:val="22"/>
                <w:szCs w:val="22"/>
                <w:w w:val="98"/>
                <w:i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-25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568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653" w:type="dxa"/>
            <w:tcBorders>
              <w:top w:val="nil" w:sz="6" w:space="0" w:color="auto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37" w:lineRule="exact"/>
              <w:ind w:left="5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w w:val="89"/>
              </w:rPr>
              <w:t>2</w:t>
            </w:r>
            <w:r>
              <w:rPr>
                <w:rFonts w:ascii="Arial" w:hAnsi="Arial" w:cs="Arial" w:eastAsia="Arial"/>
                <w:sz w:val="22"/>
                <w:szCs w:val="22"/>
                <w:w w:val="98"/>
                <w:i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-25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704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5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w w:val="89"/>
              </w:rPr>
              <w:t>1</w:t>
            </w:r>
            <w:r>
              <w:rPr>
                <w:rFonts w:ascii="Arial" w:hAnsi="Arial" w:cs="Arial" w:eastAsia="Arial"/>
                <w:sz w:val="22"/>
                <w:szCs w:val="22"/>
                <w:w w:val="98"/>
                <w:i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-25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810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495" w:type="dxa"/>
            <w:tcBorders>
              <w:top w:val="nil" w:sz="6" w:space="0" w:color="auto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37" w:lineRule="exact"/>
              <w:ind w:left="152" w:right="132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153" w:right="133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</w:tbl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57" w:lineRule="auto"/>
        <w:ind w:right="49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1: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Statistics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ainin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tune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test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data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sets.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2537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4.2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System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Details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53" w:lineRule="auto"/>
        <w:ind w:right="45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After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preprocessing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9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corpora</w:t>
      </w:r>
      <w:r>
        <w:rPr>
          <w:rFonts w:ascii="Times New Roman" w:hAnsi="Times New Roman" w:cs="Times New Roman" w:eastAsia="Times New Roman"/>
          <w:sz w:val="22"/>
          <w:szCs w:val="22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standard</w:t>
      </w:r>
      <w:r>
        <w:rPr>
          <w:rFonts w:ascii="Times New Roman" w:hAnsi="Times New Roman" w:cs="Times New Roman" w:eastAsia="Times New Roman"/>
          <w:sz w:val="22"/>
          <w:szCs w:val="22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tok-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enization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tools,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ord-to-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alignments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formed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directions,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source-to-ta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get-to-source.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implementation,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GIZA++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toolkit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8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8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used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compute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ord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alignments.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Then,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  <w:i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0"/>
        </w:rPr>
        <w:t>ow-di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0"/>
        </w:rPr>
        <w:t>g-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0"/>
        </w:rPr>
        <w:t>nal-and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oehn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al.,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2005)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heuristic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used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obtain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alignments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from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tuples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xtracted.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16" w:after="0" w:line="257" w:lineRule="auto"/>
        <w:ind w:right="49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addition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tuple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-gram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model,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SMT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implements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six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addi-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tional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feature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functions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linearly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253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pict>
          <v:group style="position:absolute;margin-left:303.242004pt;margin-top:-1.077474pt;width:59.778001pt;height:.1pt;mso-position-horizontal-relative:page;mso-position-vertical-relative:paragraph;z-index:-1461" coordorigin="6065,-22" coordsize="1196,2">
            <v:shape style="position:absolute;left:6065;top:-22;width:1196;height:2" coordorigin="6065,-22" coordsize="1196,0" path="m6065,-22l7260,-22e" filled="f" stroked="t" strokeweight=".40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2"/>
          <w:szCs w:val="12"/>
          <w:w w:val="99"/>
          <w:position w:val="8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-20"/>
          <w:w w:val="100"/>
          <w:position w:val="8"/>
        </w:rPr>
        <w:t> </w:t>
      </w:r>
      <w:hyperlink r:id="rId15">
        <w:r>
          <w:rPr>
            <w:rFonts w:ascii="Times New Roman" w:hAnsi="Times New Roman" w:cs="Times New Roman" w:eastAsia="Times New Roman"/>
            <w:sz w:val="18"/>
            <w:szCs w:val="18"/>
            <w:spacing w:val="0"/>
            <w:w w:val="100"/>
            <w:position w:val="0"/>
          </w:rPr>
          <w:t>ww</w:t>
        </w:r>
        <w:r>
          <w:rPr>
            <w:rFonts w:ascii="Times New Roman" w:hAnsi="Times New Roman" w:cs="Times New Roman" w:eastAsia="Times New Roman"/>
            <w:sz w:val="18"/>
            <w:szCs w:val="18"/>
            <w:spacing w:val="-12"/>
            <w:w w:val="100"/>
            <w:position w:val="0"/>
          </w:rPr>
          <w:t>w</w:t>
        </w:r>
        <w:r>
          <w:rPr>
            <w:rFonts w:ascii="Times New Roman" w:hAnsi="Times New Roman" w:cs="Times New Roman" w:eastAsia="Times New Roman"/>
            <w:sz w:val="18"/>
            <w:szCs w:val="18"/>
            <w:spacing w:val="0"/>
            <w:w w:val="100"/>
            <w:position w:val="0"/>
          </w:rPr>
          <w:t>.ims.uni-stutt</w:t>
        </w:r>
        <w:r>
          <w:rPr>
            <w:rFonts w:ascii="Times New Roman" w:hAnsi="Times New Roman" w:cs="Times New Roman" w:eastAsia="Times New Roman"/>
            <w:sz w:val="18"/>
            <w:szCs w:val="18"/>
            <w:spacing w:val="-1"/>
            <w:w w:val="100"/>
            <w:position w:val="0"/>
          </w:rPr>
          <w:t>g</w:t>
        </w:r>
        <w:r>
          <w:rPr>
            <w:rFonts w:ascii="Times New Roman" w:hAnsi="Times New Roman" w:cs="Times New Roman" w:eastAsia="Times New Roman"/>
            <w:sz w:val="18"/>
            <w:szCs w:val="18"/>
            <w:spacing w:val="0"/>
            <w:w w:val="100"/>
            <w:position w:val="0"/>
          </w:rPr>
          <w:t>art.de/projekte/corpl</w:t>
        </w:r>
        <w:r>
          <w:rPr>
            <w:rFonts w:ascii="Times New Roman" w:hAnsi="Times New Roman" w:cs="Times New Roman" w:eastAsia="Times New Roman"/>
            <w:sz w:val="18"/>
            <w:szCs w:val="18"/>
            <w:spacing w:val="-3"/>
            <w:w w:val="100"/>
            <w:position w:val="0"/>
          </w:rPr>
          <w:t>e</w:t>
        </w:r>
        <w:r>
          <w:rPr>
            <w:rFonts w:ascii="Times New Roman" w:hAnsi="Times New Roman" w:cs="Times New Roman" w:eastAsia="Times New Roman"/>
            <w:sz w:val="18"/>
            <w:szCs w:val="18"/>
            <w:spacing w:val="0"/>
            <w:w w:val="100"/>
            <w:position w:val="0"/>
          </w:rPr>
          <w:t>x/</w:t>
        </w:r>
        <w:r>
          <w:rPr>
            <w:rFonts w:ascii="Times New Roman" w:hAnsi="Times New Roman" w:cs="Times New Roman" w:eastAsia="Times New Roman"/>
            <w:sz w:val="18"/>
            <w:szCs w:val="18"/>
            <w:spacing w:val="-6"/>
            <w:w w:val="100"/>
            <w:position w:val="0"/>
          </w:rPr>
          <w:t>T</w:t>
        </w:r>
        <w:r>
          <w:rPr>
            <w:rFonts w:ascii="Times New Roman" w:hAnsi="Times New Roman" w:cs="Times New Roman" w:eastAsia="Times New Roman"/>
            <w:sz w:val="18"/>
            <w:szCs w:val="18"/>
            <w:spacing w:val="0"/>
            <w:w w:val="100"/>
            <w:position w:val="0"/>
          </w:rPr>
          <w:t>ree</w:t>
        </w:r>
        <w:r>
          <w:rPr>
            <w:rFonts w:ascii="Times New Roman" w:hAnsi="Times New Roman" w:cs="Times New Roman" w:eastAsia="Times New Roman"/>
            <w:sz w:val="18"/>
            <w:szCs w:val="18"/>
            <w:spacing w:val="-14"/>
            <w:w w:val="100"/>
            <w:position w:val="0"/>
          </w:rPr>
          <w:t>T</w:t>
        </w:r>
        <w:r>
          <w:rPr>
            <w:rFonts w:ascii="Times New Roman" w:hAnsi="Times New Roman" w:cs="Times New Roman" w:eastAsia="Times New Roman"/>
            <w:sz w:val="18"/>
            <w:szCs w:val="18"/>
            <w:spacing w:val="0"/>
            <w:w w:val="100"/>
            <w:position w:val="0"/>
          </w:rPr>
          <w:t>agger</w:t>
        </w:r>
        <w:r>
          <w:rPr>
            <w:rFonts w:ascii="Times New Roman" w:hAnsi="Times New Roman" w:cs="Times New Roman" w:eastAsia="Times New Roman"/>
            <w:sz w:val="18"/>
            <w:szCs w:val="18"/>
            <w:spacing w:val="0"/>
            <w:w w:val="100"/>
            <w:position w:val="0"/>
          </w:rPr>
        </w:r>
      </w:hyperlink>
    </w:p>
    <w:p>
      <w:pPr>
        <w:spacing w:before="0" w:after="0" w:line="217" w:lineRule="exact"/>
        <w:ind w:left="253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2"/>
          <w:szCs w:val="12"/>
          <w:w w:val="99"/>
          <w:position w:val="7"/>
        </w:rPr>
        <w:t>2</w:t>
      </w:r>
      <w:r>
        <w:rPr>
          <w:rFonts w:ascii="Times New Roman" w:hAnsi="Times New Roman" w:cs="Times New Roman" w:eastAsia="Times New Roman"/>
          <w:sz w:val="12"/>
          <w:szCs w:val="12"/>
          <w:spacing w:val="-20"/>
          <w:w w:val="100"/>
          <w:position w:val="7"/>
        </w:rPr>
        <w:t> </w:t>
      </w:r>
      <w:hyperlink r:id="rId16">
        <w:r>
          <w:rPr>
            <w:rFonts w:ascii="Times New Roman" w:hAnsi="Times New Roman" w:cs="Times New Roman" w:eastAsia="Times New Roman"/>
            <w:sz w:val="18"/>
            <w:szCs w:val="18"/>
            <w:spacing w:val="0"/>
            <w:w w:val="100"/>
            <w:position w:val="0"/>
          </w:rPr>
          <w:t>ww</w:t>
        </w:r>
        <w:r>
          <w:rPr>
            <w:rFonts w:ascii="Times New Roman" w:hAnsi="Times New Roman" w:cs="Times New Roman" w:eastAsia="Times New Roman"/>
            <w:sz w:val="18"/>
            <w:szCs w:val="18"/>
            <w:spacing w:val="-12"/>
            <w:w w:val="100"/>
            <w:position w:val="0"/>
          </w:rPr>
          <w:t>w</w:t>
        </w:r>
        <w:r>
          <w:rPr>
            <w:rFonts w:ascii="Times New Roman" w:hAnsi="Times New Roman" w:cs="Times New Roman" w:eastAsia="Times New Roman"/>
            <w:sz w:val="18"/>
            <w:szCs w:val="18"/>
            <w:spacing w:val="0"/>
            <w:w w:val="100"/>
            <w:position w:val="0"/>
          </w:rPr>
          <w:t>.ims.uni-stutt</w:t>
        </w:r>
        <w:r>
          <w:rPr>
            <w:rFonts w:ascii="Times New Roman" w:hAnsi="Times New Roman" w:cs="Times New Roman" w:eastAsia="Times New Roman"/>
            <w:sz w:val="18"/>
            <w:szCs w:val="18"/>
            <w:spacing w:val="-1"/>
            <w:w w:val="100"/>
            <w:position w:val="0"/>
          </w:rPr>
          <w:t>g</w:t>
        </w:r>
        <w:r>
          <w:rPr>
            <w:rFonts w:ascii="Times New Roman" w:hAnsi="Times New Roman" w:cs="Times New Roman" w:eastAsia="Times New Roman"/>
            <w:sz w:val="18"/>
            <w:szCs w:val="18"/>
            <w:spacing w:val="0"/>
            <w:w w:val="100"/>
            <w:position w:val="0"/>
          </w:rPr>
          <w:t>art.de/projekte/corpl</w:t>
        </w:r>
        <w:r>
          <w:rPr>
            <w:rFonts w:ascii="Times New Roman" w:hAnsi="Times New Roman" w:cs="Times New Roman" w:eastAsia="Times New Roman"/>
            <w:sz w:val="18"/>
            <w:szCs w:val="18"/>
            <w:spacing w:val="-3"/>
            <w:w w:val="100"/>
            <w:position w:val="0"/>
          </w:rPr>
          <w:t>e</w:t>
        </w:r>
        <w:r>
          <w:rPr>
            <w:rFonts w:ascii="Times New Roman" w:hAnsi="Times New Roman" w:cs="Times New Roman" w:eastAsia="Times New Roman"/>
            <w:sz w:val="18"/>
            <w:szCs w:val="18"/>
            <w:spacing w:val="0"/>
            <w:w w:val="100"/>
            <w:position w:val="0"/>
          </w:rPr>
          <w:t>x/RF</w:t>
        </w:r>
        <w:r>
          <w:rPr>
            <w:rFonts w:ascii="Times New Roman" w:hAnsi="Times New Roman" w:cs="Times New Roman" w:eastAsia="Times New Roman"/>
            <w:sz w:val="18"/>
            <w:szCs w:val="18"/>
            <w:spacing w:val="-14"/>
            <w:w w:val="100"/>
            <w:position w:val="0"/>
          </w:rPr>
          <w:t>T</w:t>
        </w:r>
        <w:r>
          <w:rPr>
            <w:rFonts w:ascii="Times New Roman" w:hAnsi="Times New Roman" w:cs="Times New Roman" w:eastAsia="Times New Roman"/>
            <w:sz w:val="18"/>
            <w:szCs w:val="18"/>
            <w:spacing w:val="0"/>
            <w:w w:val="100"/>
            <w:position w:val="0"/>
          </w:rPr>
          <w:t>agger</w:t>
        </w:r>
        <w:r>
          <w:rPr>
            <w:rFonts w:ascii="Times New Roman" w:hAnsi="Times New Roman" w:cs="Times New Roman" w:eastAsia="Times New Roman"/>
            <w:sz w:val="18"/>
            <w:szCs w:val="18"/>
            <w:spacing w:val="0"/>
            <w:w w:val="100"/>
            <w:position w:val="0"/>
          </w:rPr>
        </w:r>
      </w:hyperlink>
    </w:p>
    <w:p>
      <w:pPr>
        <w:spacing w:before="0" w:after="0" w:line="217" w:lineRule="exact"/>
        <w:ind w:left="253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2"/>
          <w:szCs w:val="12"/>
          <w:w w:val="99"/>
          <w:position w:val="7"/>
        </w:rPr>
        <w:t>3</w:t>
      </w:r>
      <w:r>
        <w:rPr>
          <w:rFonts w:ascii="Times New Roman" w:hAnsi="Times New Roman" w:cs="Times New Roman" w:eastAsia="Times New Roman"/>
          <w:sz w:val="12"/>
          <w:szCs w:val="12"/>
          <w:spacing w:val="-20"/>
          <w:w w:val="100"/>
          <w:position w:val="7"/>
        </w:rPr>
        <w:t> </w:t>
      </w:r>
      <w:hyperlink r:id="rId17">
        <w:r>
          <w:rPr>
            <w:rFonts w:ascii="Times New Roman" w:hAnsi="Times New Roman" w:cs="Times New Roman" w:eastAsia="Times New Roman"/>
            <w:sz w:val="18"/>
            <w:szCs w:val="18"/>
            <w:spacing w:val="0"/>
            <w:w w:val="100"/>
            <w:position w:val="0"/>
          </w:rPr>
          <w:t>http://ww</w:t>
        </w:r>
        <w:r>
          <w:rPr>
            <w:rFonts w:ascii="Times New Roman" w:hAnsi="Times New Roman" w:cs="Times New Roman" w:eastAsia="Times New Roman"/>
            <w:sz w:val="18"/>
            <w:szCs w:val="18"/>
            <w:spacing w:val="-12"/>
            <w:w w:val="100"/>
            <w:position w:val="0"/>
          </w:rPr>
          <w:t>w</w:t>
        </w:r>
        <w:r>
          <w:rPr>
            <w:rFonts w:ascii="Times New Roman" w:hAnsi="Times New Roman" w:cs="Times New Roman" w:eastAsia="Times New Roman"/>
            <w:sz w:val="18"/>
            <w:szCs w:val="18"/>
            <w:spacing w:val="0"/>
            <w:w w:val="100"/>
            <w:position w:val="0"/>
          </w:rPr>
          <w:t>.fjoch.com/GIZA++.html</w:t>
        </w:r>
        <w:r>
          <w:rPr>
            <w:rFonts w:ascii="Times New Roman" w:hAnsi="Times New Roman" w:cs="Times New Roman" w:eastAsia="Times New Roman"/>
            <w:sz w:val="18"/>
            <w:szCs w:val="18"/>
            <w:spacing w:val="0"/>
            <w:w w:val="100"/>
            <w:position w:val="0"/>
          </w:rPr>
        </w:r>
      </w:hyperlink>
    </w:p>
    <w:p>
      <w:pPr>
        <w:jc w:val="left"/>
        <w:spacing w:after="0"/>
        <w:sectPr>
          <w:pgMar w:header="0" w:footer="1145" w:top="1360" w:bottom="1340" w:left="1340" w:right="1400"/>
          <w:pgSz w:w="11920" w:h="16840"/>
          <w:cols w:num="2" w:equalWidth="0">
            <w:col w:w="4442" w:space="283"/>
            <w:col w:w="4455"/>
          </w:cols>
        </w:sectPr>
      </w:pPr>
      <w:rPr/>
    </w:p>
    <w:p>
      <w:pPr>
        <w:spacing w:before="63" w:after="0" w:line="257" w:lineRule="auto"/>
        <w:ind w:left="104" w:right="-5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bined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foll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wing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discriminat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modeling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frame-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(Och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2002):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ta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et-langu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vides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about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language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structure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uen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y;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xicon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models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constitute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complementary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computed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tuple;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’weak’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distance-based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distortion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nally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wo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d-bonus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tuple-bonus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compensate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preference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short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translations.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" w:after="0" w:line="252" w:lineRule="auto"/>
        <w:ind w:left="104" w:right="-61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language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estimated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SRI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langu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modeling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toolkit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position w:val="8"/>
        </w:rPr>
        <w:t>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According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xperience,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Knese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smoothing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(Kneser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1995)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in-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terpolation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wer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higher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-grams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options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used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typically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achi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best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pe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formance.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Optimization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ork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carried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out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means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widely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used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0"/>
        </w:rPr>
        <w:t>MERT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toolkit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8"/>
        </w:rPr>
        <w:t>5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has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been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slightly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mod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ifi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perform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optimiza-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tions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embedding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decode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0"/>
        </w:rPr>
        <w:t>BLEU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ap-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ineni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al.,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2002)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score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used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object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func-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tion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ME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aluate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test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performance.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4" w:right="473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4.3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Reordering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German-English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559" w:right="1222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ench-English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99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b/>
          <w:bCs/>
        </w:rPr>
        <w:t>ranslation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57" w:lineRule="auto"/>
        <w:ind w:left="104" w:right="-5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actors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found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greatly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impact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erall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translation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performance: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morphological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mis-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match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between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languages,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needs.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oca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ulary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size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strongly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uenced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number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forms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numbe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case,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tense,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mood,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etc.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needs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refer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ference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syntactic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structure.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ork,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primarily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interested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needs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language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pai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displays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quantitat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analysis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needs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language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pairs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under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stud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" w:after="0" w:line="257" w:lineRule="auto"/>
        <w:ind w:left="104" w:right="-58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displays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%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distri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ution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sequences,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according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size,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training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bi-t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xts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tasks.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alignments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determine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orderings.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sequence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sequence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ords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implied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rule.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Hence,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rules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tracted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training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corpus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account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ordering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sequences.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Coming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back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xample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1,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single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sequence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found,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357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pict>
          <v:group style="position:absolute;margin-left:72.221001pt;margin-top:-1.076468pt;width:59.778001pt;height:.1pt;mso-position-horizontal-relative:page;mso-position-vertical-relative:paragraph;z-index:-1460" coordorigin="1444,-22" coordsize="1196,2">
            <v:shape style="position:absolute;left:1444;top:-22;width:1196;height:2" coordorigin="1444,-22" coordsize="1196,0" path="m1444,-22l2640,-22e" filled="f" stroked="t" strokeweight=".40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2"/>
          <w:szCs w:val="12"/>
          <w:w w:val="99"/>
          <w:position w:val="8"/>
        </w:rPr>
        <w:t>4</w:t>
      </w:r>
      <w:r>
        <w:rPr>
          <w:rFonts w:ascii="Times New Roman" w:hAnsi="Times New Roman" w:cs="Times New Roman" w:eastAsia="Times New Roman"/>
          <w:sz w:val="12"/>
          <w:szCs w:val="12"/>
          <w:spacing w:val="-20"/>
          <w:w w:val="100"/>
          <w:position w:val="8"/>
        </w:rPr>
        <w:t> </w:t>
      </w:r>
      <w:hyperlink r:id="rId18">
        <w:r>
          <w:rPr>
            <w:rFonts w:ascii="Times New Roman" w:hAnsi="Times New Roman" w:cs="Times New Roman" w:eastAsia="Times New Roman"/>
            <w:sz w:val="18"/>
            <w:szCs w:val="18"/>
            <w:spacing w:val="0"/>
            <w:w w:val="100"/>
            <w:position w:val="0"/>
          </w:rPr>
          <w:t>http://ww</w:t>
        </w:r>
        <w:r>
          <w:rPr>
            <w:rFonts w:ascii="Times New Roman" w:hAnsi="Times New Roman" w:cs="Times New Roman" w:eastAsia="Times New Roman"/>
            <w:sz w:val="18"/>
            <w:szCs w:val="18"/>
            <w:spacing w:val="-12"/>
            <w:w w:val="100"/>
            <w:position w:val="0"/>
          </w:rPr>
          <w:t>w</w:t>
        </w:r>
        <w:r>
          <w:rPr>
            <w:rFonts w:ascii="Times New Roman" w:hAnsi="Times New Roman" w:cs="Times New Roman" w:eastAsia="Times New Roman"/>
            <w:sz w:val="18"/>
            <w:szCs w:val="18"/>
            <w:spacing w:val="0"/>
            <w:w w:val="100"/>
            <w:position w:val="0"/>
          </w:rPr>
          <w:t>.speech.sri.com/projects/srilm/</w:t>
        </w:r>
        <w:r>
          <w:rPr>
            <w:rFonts w:ascii="Times New Roman" w:hAnsi="Times New Roman" w:cs="Times New Roman" w:eastAsia="Times New Roman"/>
            <w:sz w:val="18"/>
            <w:szCs w:val="18"/>
            <w:spacing w:val="0"/>
            <w:w w:val="100"/>
            <w:position w:val="0"/>
          </w:rPr>
        </w:r>
      </w:hyperlink>
    </w:p>
    <w:p>
      <w:pPr>
        <w:spacing w:before="0" w:after="0" w:line="217" w:lineRule="exact"/>
        <w:ind w:left="357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2"/>
          <w:szCs w:val="12"/>
          <w:w w:val="99"/>
          <w:position w:val="7"/>
        </w:rPr>
        <w:t>5</w:t>
      </w:r>
      <w:r>
        <w:rPr>
          <w:rFonts w:ascii="Times New Roman" w:hAnsi="Times New Roman" w:cs="Times New Roman" w:eastAsia="Times New Roman"/>
          <w:sz w:val="12"/>
          <w:szCs w:val="12"/>
          <w:spacing w:val="-20"/>
          <w:w w:val="100"/>
          <w:position w:val="7"/>
        </w:rPr>
        <w:t> </w:t>
      </w:r>
      <w:hyperlink r:id="rId19">
        <w:r>
          <w:rPr>
            <w:rFonts w:ascii="Times New Roman" w:hAnsi="Times New Roman" w:cs="Times New Roman" w:eastAsia="Times New Roman"/>
            <w:sz w:val="18"/>
            <w:szCs w:val="18"/>
            <w:spacing w:val="0"/>
            <w:w w:val="100"/>
            <w:position w:val="0"/>
          </w:rPr>
          <w:t>http://ww</w:t>
        </w:r>
        <w:r>
          <w:rPr>
            <w:rFonts w:ascii="Times New Roman" w:hAnsi="Times New Roman" w:cs="Times New Roman" w:eastAsia="Times New Roman"/>
            <w:sz w:val="18"/>
            <w:szCs w:val="18"/>
            <w:spacing w:val="-12"/>
            <w:w w:val="100"/>
            <w:position w:val="0"/>
          </w:rPr>
          <w:t>w</w:t>
        </w:r>
        <w:r>
          <w:rPr>
            <w:rFonts w:ascii="Times New Roman" w:hAnsi="Times New Roman" w:cs="Times New Roman" w:eastAsia="Times New Roman"/>
            <w:sz w:val="18"/>
            <w:szCs w:val="18"/>
            <w:spacing w:val="0"/>
            <w:w w:val="100"/>
            <w:position w:val="0"/>
          </w:rPr>
          <w:t>.statmt.o</w:t>
        </w:r>
        <w:r>
          <w:rPr>
            <w:rFonts w:ascii="Times New Roman" w:hAnsi="Times New Roman" w:cs="Times New Roman" w:eastAsia="Times New Roman"/>
            <w:sz w:val="18"/>
            <w:szCs w:val="18"/>
            <w:spacing w:val="-3"/>
            <w:w w:val="100"/>
            <w:position w:val="0"/>
          </w:rPr>
          <w:t>r</w:t>
        </w:r>
        <w:r>
          <w:rPr>
            <w:rFonts w:ascii="Times New Roman" w:hAnsi="Times New Roman" w:cs="Times New Roman" w:eastAsia="Times New Roman"/>
            <w:sz w:val="18"/>
            <w:szCs w:val="18"/>
            <w:spacing w:val="0"/>
            <w:w w:val="100"/>
            <w:position w:val="0"/>
          </w:rPr>
          <w:t>g/moses/</w:t>
        </w:r>
        <w:r>
          <w:rPr>
            <w:rFonts w:ascii="Times New Roman" w:hAnsi="Times New Roman" w:cs="Times New Roman" w:eastAsia="Times New Roman"/>
            <w:sz w:val="18"/>
            <w:szCs w:val="18"/>
            <w:spacing w:val="0"/>
            <w:w w:val="100"/>
            <w:position w:val="0"/>
          </w:rPr>
        </w:r>
      </w:hyperlink>
    </w:p>
    <w:p>
      <w:pPr>
        <w:spacing w:before="63" w:after="0" w:line="257" w:lineRule="auto"/>
        <w:ind w:right="49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considers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source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perfect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ansla-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tions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78" w:lineRule="exact"/>
        <w:ind w:left="435" w:right="-20"/>
        <w:jc w:val="left"/>
        <w:rPr>
          <w:rFonts w:ascii="Arial" w:hAnsi="Arial" w:cs="Arial" w:eastAsia="Arial"/>
          <w:sz w:val="7"/>
          <w:szCs w:val="7"/>
        </w:rPr>
      </w:pPr>
      <w:rPr/>
      <w:r>
        <w:rPr/>
        <w:pict>
          <v:group style="position:absolute;margin-left:331.330078pt;margin-top:1.906026pt;width:171.888844pt;height:119.647843pt;mso-position-horizontal-relative:page;mso-position-vertical-relative:paragraph;z-index:-1459" coordorigin="6627,38" coordsize="3438,2393">
            <v:group style="position:absolute;left:6629;top:2211;width:34;height:2" coordorigin="6629,2211" coordsize="34,2">
              <v:shape style="position:absolute;left:6629;top:2211;width:34;height:2" coordorigin="6629,2211" coordsize="34,0" path="m6629,2211l6663,2211e" filled="f" stroked="t" strokeweight=".269841pt" strokecolor="#000000">
                <v:path arrowok="t"/>
              </v:shape>
            </v:group>
            <v:group style="position:absolute;left:10028;top:2211;width:34;height:2" coordorigin="10028,2211" coordsize="34,2">
              <v:shape style="position:absolute;left:10028;top:2211;width:34;height:2" coordorigin="10028,2211" coordsize="34,0" path="m10062,2211l10028,2211e" filled="f" stroked="t" strokeweight=".269841pt" strokecolor="#000000">
                <v:path arrowok="t"/>
              </v:shape>
            </v:group>
            <v:group style="position:absolute;left:6629;top:1970;width:34;height:2" coordorigin="6629,1970" coordsize="34,2">
              <v:shape style="position:absolute;left:6629;top:1970;width:34;height:2" coordorigin="6629,1970" coordsize="34,0" path="m6629,1970l6663,1970e" filled="f" stroked="t" strokeweight=".269841pt" strokecolor="#000000">
                <v:path arrowok="t"/>
              </v:shape>
            </v:group>
            <v:group style="position:absolute;left:10028;top:1970;width:34;height:2" coordorigin="10028,1970" coordsize="34,2">
              <v:shape style="position:absolute;left:10028;top:1970;width:34;height:2" coordorigin="10028,1970" coordsize="34,0" path="m10062,1970l10028,1970e" filled="f" stroked="t" strokeweight=".269841pt" strokecolor="#000000">
                <v:path arrowok="t"/>
              </v:shape>
            </v:group>
            <v:group style="position:absolute;left:6629;top:1729;width:34;height:2" coordorigin="6629,1729" coordsize="34,2">
              <v:shape style="position:absolute;left:6629;top:1729;width:34;height:2" coordorigin="6629,1729" coordsize="34,0" path="m6629,1729l6663,1729e" filled="f" stroked="t" strokeweight=".269841pt" strokecolor="#000000">
                <v:path arrowok="t"/>
              </v:shape>
            </v:group>
            <v:group style="position:absolute;left:10028;top:1729;width:34;height:2" coordorigin="10028,1729" coordsize="34,2">
              <v:shape style="position:absolute;left:10028;top:1729;width:34;height:2" coordorigin="10028,1729" coordsize="34,0" path="m10062,1729l10028,1729e" filled="f" stroked="t" strokeweight=".269841pt" strokecolor="#000000">
                <v:path arrowok="t"/>
              </v:shape>
            </v:group>
            <v:group style="position:absolute;left:6629;top:1488;width:34;height:2" coordorigin="6629,1488" coordsize="34,2">
              <v:shape style="position:absolute;left:6629;top:1488;width:34;height:2" coordorigin="6629,1488" coordsize="34,0" path="m6629,1488l6663,1488e" filled="f" stroked="t" strokeweight=".269841pt" strokecolor="#000000">
                <v:path arrowok="t"/>
              </v:shape>
            </v:group>
            <v:group style="position:absolute;left:10028;top:1488;width:34;height:2" coordorigin="10028,1488" coordsize="34,2">
              <v:shape style="position:absolute;left:10028;top:1488;width:34;height:2" coordorigin="10028,1488" coordsize="34,0" path="m10062,1488l10028,1488e" filled="f" stroked="t" strokeweight=".269841pt" strokecolor="#000000">
                <v:path arrowok="t"/>
              </v:shape>
            </v:group>
            <v:group style="position:absolute;left:6629;top:1246;width:34;height:2" coordorigin="6629,1246" coordsize="34,2">
              <v:shape style="position:absolute;left:6629;top:1246;width:34;height:2" coordorigin="6629,1246" coordsize="34,0" path="m6629,1246l6663,1246e" filled="f" stroked="t" strokeweight=".269841pt" strokecolor="#000000">
                <v:path arrowok="t"/>
              </v:shape>
            </v:group>
            <v:group style="position:absolute;left:10028;top:1246;width:34;height:2" coordorigin="10028,1246" coordsize="34,2">
              <v:shape style="position:absolute;left:10028;top:1246;width:34;height:2" coordorigin="10028,1246" coordsize="34,0" path="m10062,1246l10028,1246e" filled="f" stroked="t" strokeweight=".269841pt" strokecolor="#000000">
                <v:path arrowok="t"/>
              </v:shape>
            </v:group>
            <v:group style="position:absolute;left:6629;top:1005;width:34;height:2" coordorigin="6629,1005" coordsize="34,2">
              <v:shape style="position:absolute;left:6629;top:1005;width:34;height:2" coordorigin="6629,1005" coordsize="34,0" path="m6629,1005l6663,1005e" filled="f" stroked="t" strokeweight=".269841pt" strokecolor="#000000">
                <v:path arrowok="t"/>
              </v:shape>
            </v:group>
            <v:group style="position:absolute;left:10028;top:1005;width:34;height:2" coordorigin="10028,1005" coordsize="34,2">
              <v:shape style="position:absolute;left:10028;top:1005;width:34;height:2" coordorigin="10028,1005" coordsize="34,0" path="m10062,1005l10028,1005e" filled="f" stroked="t" strokeweight=".269841pt" strokecolor="#000000">
                <v:path arrowok="t"/>
              </v:shape>
            </v:group>
            <v:group style="position:absolute;left:6629;top:765;width:34;height:2" coordorigin="6629,765" coordsize="34,2">
              <v:shape style="position:absolute;left:6629;top:765;width:34;height:2" coordorigin="6629,765" coordsize="34,0" path="m6629,765l6663,765e" filled="f" stroked="t" strokeweight=".269841pt" strokecolor="#000000">
                <v:path arrowok="t"/>
              </v:shape>
            </v:group>
            <v:group style="position:absolute;left:10028;top:765;width:34;height:2" coordorigin="10028,765" coordsize="34,2">
              <v:shape style="position:absolute;left:10028;top:765;width:34;height:2" coordorigin="10028,765" coordsize="34,0" path="m10062,765l10028,765e" filled="f" stroked="t" strokeweight=".269841pt" strokecolor="#000000">
                <v:path arrowok="t"/>
              </v:shape>
            </v:group>
            <v:group style="position:absolute;left:6629;top:523;width:34;height:2" coordorigin="6629,523" coordsize="34,2">
              <v:shape style="position:absolute;left:6629;top:523;width:34;height:2" coordorigin="6629,523" coordsize="34,0" path="m6629,523l6663,523e" filled="f" stroked="t" strokeweight=".269841pt" strokecolor="#000000">
                <v:path arrowok="t"/>
              </v:shape>
            </v:group>
            <v:group style="position:absolute;left:10028;top:523;width:34;height:2" coordorigin="10028,523" coordsize="34,2">
              <v:shape style="position:absolute;left:10028;top:523;width:34;height:2" coordorigin="10028,523" coordsize="34,0" path="m10062,523l10028,523e" filled="f" stroked="t" strokeweight=".269841pt" strokecolor="#000000">
                <v:path arrowok="t"/>
              </v:shape>
            </v:group>
            <v:group style="position:absolute;left:6629;top:282;width:34;height:2" coordorigin="6629,282" coordsize="34,2">
              <v:shape style="position:absolute;left:6629;top:282;width:34;height:2" coordorigin="6629,282" coordsize="34,0" path="m6629,282l6663,282e" filled="f" stroked="t" strokeweight=".269841pt" strokecolor="#000000">
                <v:path arrowok="t"/>
              </v:shape>
            </v:group>
            <v:group style="position:absolute;left:10028;top:282;width:34;height:2" coordorigin="10028,282" coordsize="34,2">
              <v:shape style="position:absolute;left:10028;top:282;width:34;height:2" coordorigin="10028,282" coordsize="34,0" path="m10062,282l10028,282e" filled="f" stroked="t" strokeweight=".269841pt" strokecolor="#000000">
                <v:path arrowok="t"/>
              </v:shape>
            </v:group>
            <v:group style="position:absolute;left:6629;top:41;width:34;height:2" coordorigin="6629,41" coordsize="34,2">
              <v:shape style="position:absolute;left:6629;top:41;width:34;height:2" coordorigin="6629,41" coordsize="34,0" path="m6629,41l6663,41e" filled="f" stroked="t" strokeweight=".269841pt" strokecolor="#000000">
                <v:path arrowok="t"/>
              </v:shape>
            </v:group>
            <v:group style="position:absolute;left:10028;top:41;width:34;height:2" coordorigin="10028,41" coordsize="34,2">
              <v:shape style="position:absolute;left:10028;top:41;width:34;height:2" coordorigin="10028,41" coordsize="34,0" path="m10062,41l10028,41e" filled="f" stroked="t" strokeweight=".269841pt" strokecolor="#000000">
                <v:path arrowok="t"/>
              </v:shape>
            </v:group>
            <v:group style="position:absolute;left:6874;top:2394;width:2;height:34" coordorigin="6874,2394" coordsize="2,34">
              <v:shape style="position:absolute;left:6874;top:2394;width:2;height:34" coordorigin="6874,2394" coordsize="0,34" path="m6874,2428l6874,2394e" filled="f" stroked="t" strokeweight=".269841pt" strokecolor="#000000">
                <v:path arrowok="t"/>
              </v:shape>
            </v:group>
            <v:group style="position:absolute;left:6874;top:41;width:2;height:34" coordorigin="6874,41" coordsize="2,34">
              <v:shape style="position:absolute;left:6874;top:41;width:2;height:34" coordorigin="6874,41" coordsize="0,34" path="m6874,41l6874,75e" filled="f" stroked="t" strokeweight=".269841pt" strokecolor="#000000">
                <v:path arrowok="t"/>
              </v:shape>
            </v:group>
            <v:group style="position:absolute;left:7365;top:2394;width:2;height:34" coordorigin="7365,2394" coordsize="2,34">
              <v:shape style="position:absolute;left:7365;top:2394;width:2;height:34" coordorigin="7365,2394" coordsize="0,34" path="m7365,2428l7365,2394e" filled="f" stroked="t" strokeweight=".269841pt" strokecolor="#000000">
                <v:path arrowok="t"/>
              </v:shape>
            </v:group>
            <v:group style="position:absolute;left:7365;top:41;width:2;height:34" coordorigin="7365,41" coordsize="2,34">
              <v:shape style="position:absolute;left:7365;top:41;width:2;height:34" coordorigin="7365,41" coordsize="0,34" path="m7365,41l7365,75e" filled="f" stroked="t" strokeweight=".269841pt" strokecolor="#000000">
                <v:path arrowok="t"/>
              </v:shape>
            </v:group>
            <v:group style="position:absolute;left:7855;top:2394;width:2;height:34" coordorigin="7855,2394" coordsize="2,34">
              <v:shape style="position:absolute;left:7855;top:2394;width:2;height:34" coordorigin="7855,2394" coordsize="0,34" path="m7855,2428l7855,2394e" filled="f" stroked="t" strokeweight=".269841pt" strokecolor="#000000">
                <v:path arrowok="t"/>
              </v:shape>
            </v:group>
            <v:group style="position:absolute;left:7855;top:41;width:2;height:34" coordorigin="7855,41" coordsize="2,34">
              <v:shape style="position:absolute;left:7855;top:41;width:2;height:34" coordorigin="7855,41" coordsize="0,34" path="m7855,41l7855,75e" filled="f" stroked="t" strokeweight=".269841pt" strokecolor="#000000">
                <v:path arrowok="t"/>
              </v:shape>
            </v:group>
            <v:group style="position:absolute;left:8346;top:2394;width:2;height:34" coordorigin="8346,2394" coordsize="2,34">
              <v:shape style="position:absolute;left:8346;top:2394;width:2;height:34" coordorigin="8346,2394" coordsize="0,34" path="m8346,2428l8346,2394e" filled="f" stroked="t" strokeweight=".269841pt" strokecolor="#000000">
                <v:path arrowok="t"/>
              </v:shape>
            </v:group>
            <v:group style="position:absolute;left:8346;top:41;width:2;height:34" coordorigin="8346,41" coordsize="2,34">
              <v:shape style="position:absolute;left:8346;top:41;width:2;height:34" coordorigin="8346,41" coordsize="0,34" path="m8346,41l8346,75e" filled="f" stroked="t" strokeweight=".269841pt" strokecolor="#000000">
                <v:path arrowok="t"/>
              </v:shape>
            </v:group>
            <v:group style="position:absolute;left:8836;top:2394;width:2;height:34" coordorigin="8836,2394" coordsize="2,34">
              <v:shape style="position:absolute;left:8836;top:2394;width:2;height:34" coordorigin="8836,2394" coordsize="0,34" path="m8836,2428l8836,2394e" filled="f" stroked="t" strokeweight=".269841pt" strokecolor="#000000">
                <v:path arrowok="t"/>
              </v:shape>
            </v:group>
            <v:group style="position:absolute;left:8836;top:41;width:2;height:34" coordorigin="8836,41" coordsize="2,34">
              <v:shape style="position:absolute;left:8836;top:41;width:2;height:34" coordorigin="8836,41" coordsize="0,34" path="m8836,41l8836,75e" filled="f" stroked="t" strokeweight=".269841pt" strokecolor="#000000">
                <v:path arrowok="t"/>
              </v:shape>
            </v:group>
            <v:group style="position:absolute;left:9326;top:2394;width:2;height:34" coordorigin="9326,2394" coordsize="2,34">
              <v:shape style="position:absolute;left:9326;top:2394;width:2;height:34" coordorigin="9326,2394" coordsize="0,34" path="m9326,2428l9326,2394e" filled="f" stroked="t" strokeweight=".269841pt" strokecolor="#000000">
                <v:path arrowok="t"/>
              </v:shape>
            </v:group>
            <v:group style="position:absolute;left:9326;top:41;width:2;height:34" coordorigin="9326,41" coordsize="2,34">
              <v:shape style="position:absolute;left:9326;top:41;width:2;height:34" coordorigin="9326,41" coordsize="0,34" path="m9326,41l9326,75e" filled="f" stroked="t" strokeweight=".269841pt" strokecolor="#000000">
                <v:path arrowok="t"/>
              </v:shape>
            </v:group>
            <v:group style="position:absolute;left:9817;top:2394;width:2;height:34" coordorigin="9817,2394" coordsize="2,34">
              <v:shape style="position:absolute;left:9817;top:2394;width:2;height:34" coordorigin="9817,2394" coordsize="0,34" path="m9817,2428l9817,2394e" filled="f" stroked="t" strokeweight=".269841pt" strokecolor="#000000">
                <v:path arrowok="t"/>
              </v:shape>
            </v:group>
            <v:group style="position:absolute;left:9817;top:41;width:2;height:34" coordorigin="9817,41" coordsize="2,34">
              <v:shape style="position:absolute;left:9817;top:41;width:2;height:34" coordorigin="9817,41" coordsize="0,34" path="m9817,41l9817,75e" filled="f" stroked="t" strokeweight=".269841pt" strokecolor="#000000">
                <v:path arrowok="t"/>
              </v:shape>
            </v:group>
            <v:group style="position:absolute;left:6629;top:41;width:3432;height:2388" coordorigin="6629,41" coordsize="3432,2388">
              <v:shape style="position:absolute;left:6629;top:41;width:3432;height:2388" coordorigin="6629,41" coordsize="3432,2388" path="m6629,2428l10062,2428,10062,41,6629,41,6629,2428xe" filled="f" stroked="t" strokeweight=".269841pt" strokecolor="#000000">
                <v:path arrowok="t"/>
              </v:shape>
            </v:group>
            <v:group style="position:absolute;left:9756;top:93;width:215;height:40" coordorigin="9756,93" coordsize="215,40">
              <v:shape style="position:absolute;left:9756;top:93;width:215;height:40" coordorigin="9756,93" coordsize="215,40" path="m9756,132l9971,132,9971,93,9756,93,9756,132xe" filled="t" fillcolor="#FFFFFF" stroked="f">
                <v:path arrowok="t"/>
                <v:fill/>
              </v:shape>
            </v:group>
            <v:group style="position:absolute;left:9753;top:90;width:221;height:45" coordorigin="9753,90" coordsize="221,45">
              <v:shape style="position:absolute;left:9753;top:90;width:221;height:45" coordorigin="9753,90" coordsize="221,45" path="m9753,135l9974,135,9974,90,9753,90,9753,135xe" filled="t" fillcolor="#000000" stroked="f">
                <v:path arrowok="t"/>
                <v:fill/>
              </v:shape>
            </v:group>
            <v:group style="position:absolute;left:6711;top:542;width:164;height:1887" coordorigin="6711,542" coordsize="164,1887">
              <v:shape style="position:absolute;left:6711;top:542;width:164;height:1887" coordorigin="6711,542" coordsize="164,1887" path="m6711,2428l6875,2428,6875,542,6711,542,6711,2428e" filled="t" fillcolor="#FFFFFF" stroked="f">
                <v:path arrowok="t"/>
                <v:fill/>
              </v:shape>
            </v:group>
            <v:group style="position:absolute;left:6711;top:542;width:164;height:1886" coordorigin="6711,542" coordsize="164,1886">
              <v:shape style="position:absolute;left:6711;top:542;width:164;height:1886" coordorigin="6711,542" coordsize="164,1886" path="m6711,2428l6874,2428,6874,542,6711,542,6711,2428xe" filled="f" stroked="t" strokeweight=".269841pt" strokecolor="#000000">
                <v:path arrowok="t"/>
              </v:shape>
            </v:group>
            <v:group style="position:absolute;left:7201;top:1622;width:164;height:806" coordorigin="7201,1622" coordsize="164,806">
              <v:shape style="position:absolute;left:7201;top:1622;width:164;height:806" coordorigin="7201,1622" coordsize="164,806" path="m7201,2428l7365,2428,7365,1622,7201,1622,7201,2428e" filled="t" fillcolor="#FFFFFF" stroked="f">
                <v:path arrowok="t"/>
                <v:fill/>
              </v:shape>
            </v:group>
            <v:group style="position:absolute;left:7201;top:1623;width:164;height:806" coordorigin="7201,1623" coordsize="164,806">
              <v:shape style="position:absolute;left:7201;top:1623;width:164;height:806" coordorigin="7201,1623" coordsize="164,806" path="m7201,2428l7365,2428,7365,1623,7201,1623,7201,2428xe" filled="f" stroked="t" strokeweight=".269841pt" strokecolor="#000000">
                <v:path arrowok="t"/>
              </v:shape>
            </v:group>
            <v:group style="position:absolute;left:7692;top:1950;width:164;height:478" coordorigin="7692,1950" coordsize="164,478">
              <v:shape style="position:absolute;left:7692;top:1950;width:164;height:478" coordorigin="7692,1950" coordsize="164,478" path="m7692,2428l7855,2428,7855,1950,7692,1950,7692,2428e" filled="t" fillcolor="#FFFFFF" stroked="f">
                <v:path arrowok="t"/>
                <v:fill/>
              </v:shape>
            </v:group>
            <v:group style="position:absolute;left:7692;top:1951;width:163;height:478" coordorigin="7692,1951" coordsize="163,478">
              <v:shape style="position:absolute;left:7692;top:1951;width:163;height:478" coordorigin="7692,1951" coordsize="163,478" path="m7692,2428l7855,2428,7855,1951,7692,1951,7692,2428xe" filled="f" stroked="t" strokeweight=".269841pt" strokecolor="#000000">
                <v:path arrowok="t"/>
              </v:shape>
            </v:group>
            <v:group style="position:absolute;left:8182;top:2148;width:164;height:280" coordorigin="8182,2148" coordsize="164,280">
              <v:shape style="position:absolute;left:8182;top:2148;width:164;height:280" coordorigin="8182,2148" coordsize="164,280" path="m8182,2428l8346,2428,8346,2148,8182,2148,8182,2428e" filled="t" fillcolor="#FFFFFF" stroked="f">
                <v:path arrowok="t"/>
                <v:fill/>
              </v:shape>
            </v:group>
            <v:group style="position:absolute;left:8182;top:2149;width:164;height:280" coordorigin="8182,2149" coordsize="164,280">
              <v:shape style="position:absolute;left:8182;top:2149;width:164;height:280" coordorigin="8182,2149" coordsize="164,280" path="m8182,2428l8345,2428,8345,2149,8182,2149,8182,2428xe" filled="f" stroked="t" strokeweight=".269841pt" strokecolor="#000000">
                <v:path arrowok="t"/>
              </v:shape>
            </v:group>
            <v:group style="position:absolute;left:8673;top:2244;width:164;height:184" coordorigin="8673,2244" coordsize="164,184">
              <v:shape style="position:absolute;left:8673;top:2244;width:164;height:184" coordorigin="8673,2244" coordsize="164,184" path="m8673,2428l8837,2428,8837,2244,8673,2244,8673,2428e" filled="t" fillcolor="#FFFFFF" stroked="f">
                <v:path arrowok="t"/>
                <v:fill/>
              </v:shape>
            </v:group>
            <v:group style="position:absolute;left:8673;top:2245;width:164;height:183" coordorigin="8673,2245" coordsize="164,183">
              <v:shape style="position:absolute;left:8673;top:2245;width:164;height:183" coordorigin="8673,2245" coordsize="164,183" path="m8673,2428l8836,2428,8836,2245,8673,2245,8673,2428xe" filled="f" stroked="t" strokeweight=".269841pt" strokecolor="#000000">
                <v:path arrowok="t"/>
              </v:shape>
            </v:group>
            <v:group style="position:absolute;left:9163;top:2303;width:164;height:126" coordorigin="9163,2303" coordsize="164,126">
              <v:shape style="position:absolute;left:9163;top:2303;width:164;height:126" coordorigin="9163,2303" coordsize="164,126" path="m9163,2428l9327,2428,9327,2303,9163,2303,9163,2428e" filled="t" fillcolor="#FFFFFF" stroked="f">
                <v:path arrowok="t"/>
                <v:fill/>
              </v:shape>
            </v:group>
            <v:group style="position:absolute;left:9163;top:2303;width:164;height:125" coordorigin="9163,2303" coordsize="164,125">
              <v:shape style="position:absolute;left:9163;top:2303;width:164;height:125" coordorigin="9163,2303" coordsize="164,125" path="m9163,2428l9326,2428,9326,2303,9163,2303,9163,2428xe" filled="f" stroked="t" strokeweight=".269841pt" strokecolor="#000000">
                <v:path arrowok="t"/>
              </v:shape>
            </v:group>
            <v:group style="position:absolute;left:9653;top:1323;width:164;height:1105" coordorigin="9653,1323" coordsize="164,1105">
              <v:shape style="position:absolute;left:9653;top:1323;width:164;height:1105" coordorigin="9653,1323" coordsize="164,1105" path="m9653,2428l9817,2428,9817,1323,9653,1323,9653,2428e" filled="t" fillcolor="#FFFFFF" stroked="f">
                <v:path arrowok="t"/>
                <v:fill/>
              </v:shape>
            </v:group>
            <v:group style="position:absolute;left:9653;top:1324;width:164;height:1105" coordorigin="9653,1324" coordsize="164,1105">
              <v:shape style="position:absolute;left:9653;top:1324;width:164;height:1105" coordorigin="9653,1324" coordsize="164,1105" path="m9653,2428l9817,2428,9817,1324,9653,1324,9653,2428xe" filled="f" stroked="t" strokeweight=".269841pt" strokecolor="#000000">
                <v:path arrowok="t"/>
              </v:shape>
            </v:group>
            <v:group style="position:absolute;left:9756;top:188;width:215;height:2" coordorigin="9756,188" coordsize="215,2">
              <v:shape style="position:absolute;left:9756;top:188;width:215;height:2" coordorigin="9756,188" coordsize="215,0" path="m9756,188l9971,188e" filled="f" stroked="t" strokeweight="1.98867pt" strokecolor="#FFFFFF">
                <v:path arrowok="t"/>
              </v:shape>
            </v:group>
            <v:group style="position:absolute;left:9756;top:169;width:215;height:38" coordorigin="9756,169" coordsize="215,38">
              <v:shape style="position:absolute;left:9756;top:169;width:215;height:38" coordorigin="9756,169" coordsize="215,38" path="m9756,207l9971,207,9971,169,9756,169,9756,207xe" filled="f" stroked="t" strokeweight=".067460pt" strokecolor="#000000">
                <v:path arrowok="t"/>
                <v:stroke dashstyle="longDash"/>
              </v:shape>
            </v:group>
            <v:group style="position:absolute;left:9756;top:169;width:138;height:38" coordorigin="9756,169" coordsize="138,38">
              <v:shape style="position:absolute;left:9756;top:169;width:138;height:38" coordorigin="9756,169" coordsize="138,38" path="m9772,307l9805,274e" filled="f" stroked="t" strokeweight=".067460pt" strokecolor="#000000">
                <v:path arrowok="t"/>
                <v:stroke dashstyle="longDash"/>
              </v:shape>
            </v:group>
            <v:group style="position:absolute;left:9770;top:169;width:155;height:38" coordorigin="9770,169" coordsize="155,38">
              <v:shape style="position:absolute;left:9770;top:169;width:155;height:38" coordorigin="9770,169" coordsize="155,38" path="m9812,282l9850,244e" filled="f" stroked="t" strokeweight=".067460pt" strokecolor="#000000">
                <v:path arrowok="t"/>
                <v:stroke dashstyle="longDash"/>
              </v:shape>
            </v:group>
            <v:group style="position:absolute;left:9800;top:169;width:155;height:38" coordorigin="9800,169" coordsize="155,38">
              <v:shape style="position:absolute;left:9800;top:169;width:155;height:38" coordorigin="9800,169" coordsize="155,38" path="m9873,251l9911,213e" filled="f" stroked="t" strokeweight=".067460pt" strokecolor="#000000">
                <v:path arrowok="t"/>
                <v:stroke dashstyle="longDash"/>
              </v:shape>
            </v:group>
            <v:group style="position:absolute;left:9831;top:169;width:140;height:38" coordorigin="9831,169" coordsize="140,38">
              <v:shape style="position:absolute;left:9831;top:169;width:140;height:38" coordorigin="9831,169" coordsize="140,38" path="m9934,221l9971,184e" filled="f" stroked="t" strokeweight=".067460pt" strokecolor="#000000">
                <v:path arrowok="t"/>
                <v:stroke dashstyle="longDash"/>
              </v:shape>
            </v:group>
            <v:group style="position:absolute;left:9756;top:169;width:138;height:38" coordorigin="9756,169" coordsize="138,38">
              <v:shape style="position:absolute;left:9756;top:169;width:138;height:38" coordorigin="9756,169" coordsize="138,38" path="m9772,186l9805,219e" filled="f" stroked="t" strokeweight=".067460pt" strokecolor="#000000">
                <v:path arrowok="t"/>
                <v:stroke dashstyle="longDash"/>
              </v:shape>
            </v:group>
            <v:group style="position:absolute;left:9770;top:169;width:155;height:38" coordorigin="9770,169" coordsize="155,38">
              <v:shape style="position:absolute;left:9770;top:169;width:155;height:38" coordorigin="9770,169" coordsize="155,38" path="m9812,211l9850,249e" filled="f" stroked="t" strokeweight=".067460pt" strokecolor="#000000">
                <v:path arrowok="t"/>
                <v:stroke dashstyle="longDash"/>
              </v:shape>
            </v:group>
            <v:group style="position:absolute;left:9800;top:169;width:155;height:38" coordorigin="9800,169" coordsize="155,38">
              <v:shape style="position:absolute;left:9800;top:169;width:155;height:38" coordorigin="9800,169" coordsize="155,38" path="m9873,242l9911,280e" filled="f" stroked="t" strokeweight=".067460pt" strokecolor="#000000">
                <v:path arrowok="t"/>
                <v:stroke dashstyle="longDash"/>
              </v:shape>
            </v:group>
            <v:group style="position:absolute;left:9831;top:169;width:140;height:38" coordorigin="9831,169" coordsize="140,38">
              <v:shape style="position:absolute;left:9831;top:169;width:140;height:38" coordorigin="9831,169" coordsize="140,38" path="m9934,273l9971,309e" filled="f" stroked="t" strokeweight=".067460pt" strokecolor="#000000">
                <v:path arrowok="t"/>
                <v:stroke dashstyle="longDash"/>
              </v:shape>
            </v:group>
            <v:group style="position:absolute;left:9753;top:188;width:221;height:2" coordorigin="9753,188" coordsize="221,2">
              <v:shape style="position:absolute;left:9753;top:188;width:221;height:2" coordorigin="9753,188" coordsize="221,0" path="m9753,188l9974,188e" filled="f" stroked="t" strokeweight="2.258511pt" strokecolor="#000000">
                <v:path arrowok="t"/>
              </v:shape>
            </v:group>
            <v:group style="position:absolute;left:6874;top:1622;width:164;height:806" coordorigin="6874,1622" coordsize="164,806">
              <v:shape style="position:absolute;left:6874;top:1622;width:164;height:806" coordorigin="6874,1622" coordsize="164,806" path="m6874,2428l7038,2428,7038,1622,6874,1622,6874,2428e" filled="t" fillcolor="#FFFFFF" stroked="f">
                <v:path arrowok="t"/>
                <v:fill/>
              </v:shape>
            </v:group>
            <v:group style="position:absolute;left:6874;top:1622;width:164;height:806" coordorigin="6874,1622" coordsize="164,806">
              <v:shape style="position:absolute;left:6874;top:1622;width:164;height:806" coordorigin="6874,1622" coordsize="164,806" path="m6874,2428l7038,2428,7038,1622,6874,1622,6874,2428xe" filled="f" stroked="t" strokeweight=".067460pt" strokecolor="#000000">
                <v:path arrowok="t"/>
                <v:stroke dashstyle="longDash"/>
              </v:shape>
            </v:group>
            <v:group style="position:absolute;left:6874;top:1622;width:143;height:464" coordorigin="6874,1622" coordsize="143,464">
              <v:shape style="position:absolute;left:6874;top:1622;width:143;height:464" coordorigin="6874,1622" coordsize="143,464" path="m7313,1765l7339,1740e" filled="f" stroked="t" strokeweight=".067460pt" strokecolor="#000000">
                <v:path arrowok="t"/>
                <v:stroke dashstyle="longDash"/>
              </v:shape>
            </v:group>
            <v:group style="position:absolute;left:6874;top:1622;width:164;height:495" coordorigin="6874,1622" coordsize="164,495">
              <v:shape style="position:absolute;left:6874;top:1622;width:164;height:495" coordorigin="6874,1622" coordsize="164,495" path="m7283,1796l7369,1709e" filled="f" stroked="t" strokeweight=".067460pt" strokecolor="#000000">
                <v:path arrowok="t"/>
                <v:stroke dashstyle="longDash"/>
              </v:shape>
            </v:group>
            <v:group style="position:absolute;left:6874;top:1622;width:164;height:525" coordorigin="6874,1622" coordsize="164,525">
              <v:shape style="position:absolute;left:6874;top:1622;width:164;height:525" coordorigin="6874,1622" coordsize="164,525" path="m7252,1826l7400,1679e" filled="f" stroked="t" strokeweight=".067460pt" strokecolor="#000000">
                <v:path arrowok="t"/>
                <v:stroke dashstyle="longDash"/>
              </v:shape>
            </v:group>
            <v:group style="position:absolute;left:6874;top:1622;width:164;height:556" coordorigin="6874,1622" coordsize="164,556">
              <v:shape style="position:absolute;left:6874;top:1622;width:164;height:556" coordorigin="6874,1622" coordsize="164,556" path="m7221,1857l7386,1693e" filled="f" stroked="t" strokeweight=".067460pt" strokecolor="#000000">
                <v:path arrowok="t"/>
                <v:stroke dashstyle="longDash"/>
              </v:shape>
            </v:group>
            <v:group style="position:absolute;left:6874;top:1627;width:164;height:582" coordorigin="6874,1627" coordsize="164,582">
              <v:shape style="position:absolute;left:6874;top:1627;width:164;height:582" coordorigin="6874,1627" coordsize="164,582" path="m7191,1892l7355,1728e" filled="f" stroked="t" strokeweight=".067460pt" strokecolor="#000000">
                <v:path arrowok="t"/>
                <v:stroke dashstyle="longDash"/>
              </v:shape>
            </v:group>
            <v:group style="position:absolute;left:6874;top:1657;width:164;height:582" coordorigin="6874,1657" coordsize="164,582">
              <v:shape style="position:absolute;left:6874;top:1657;width:164;height:582" coordorigin="6874,1657" coordsize="164,582" path="m7160,1953l7324,1789e" filled="f" stroked="t" strokeweight=".067460pt" strokecolor="#000000">
                <v:path arrowok="t"/>
                <v:stroke dashstyle="longDash"/>
              </v:shape>
            </v:group>
            <v:group style="position:absolute;left:6874;top:1688;width:164;height:582" coordorigin="6874,1688" coordsize="164,582">
              <v:shape style="position:absolute;left:6874;top:1688;width:164;height:582" coordorigin="6874,1688" coordsize="164,582" path="m7130,2014l7294,1850e" filled="f" stroked="t" strokeweight=".067460pt" strokecolor="#000000">
                <v:path arrowok="t"/>
                <v:stroke dashstyle="longDash"/>
              </v:shape>
            </v:group>
            <v:group style="position:absolute;left:6874;top:1718;width:164;height:582" coordorigin="6874,1718" coordsize="164,582">
              <v:shape style="position:absolute;left:6874;top:1718;width:164;height:582" coordorigin="6874,1718" coordsize="164,582" path="m7099,2075l7263,1911e" filled="f" stroked="t" strokeweight=".067460pt" strokecolor="#000000">
                <v:path arrowok="t"/>
                <v:stroke dashstyle="longDash"/>
              </v:shape>
            </v:group>
            <v:group style="position:absolute;left:6874;top:1749;width:164;height:582" coordorigin="6874,1749" coordsize="164,582">
              <v:shape style="position:absolute;left:6874;top:1749;width:164;height:582" coordorigin="6874,1749" coordsize="164,582" path="m7069,2136l7233,1972e" filled="f" stroked="t" strokeweight=".067460pt" strokecolor="#000000">
                <v:path arrowok="t"/>
                <v:stroke dashstyle="longDash"/>
              </v:shape>
            </v:group>
            <v:group style="position:absolute;left:6874;top:1779;width:164;height:582" coordorigin="6874,1779" coordsize="164,582">
              <v:shape style="position:absolute;left:6874;top:1779;width:164;height:582" coordorigin="6874,1779" coordsize="164,582" path="m7038,2197l7202,2033e" filled="f" stroked="t" strokeweight=".067460pt" strokecolor="#000000">
                <v:path arrowok="t"/>
                <v:stroke dashstyle="longDash"/>
              </v:shape>
            </v:group>
            <v:group style="position:absolute;left:6874;top:1810;width:164;height:582" coordorigin="6874,1810" coordsize="164,582">
              <v:shape style="position:absolute;left:6874;top:1810;width:164;height:582" coordorigin="6874,1810" coordsize="164,582" path="m7008,2258l7172,2094e" filled="f" stroked="t" strokeweight=".067460pt" strokecolor="#000000">
                <v:path arrowok="t"/>
                <v:stroke dashstyle="longDash"/>
              </v:shape>
            </v:group>
            <v:group style="position:absolute;left:6874;top:1840;width:164;height:582" coordorigin="6874,1840" coordsize="164,582">
              <v:shape style="position:absolute;left:6874;top:1840;width:164;height:582" coordorigin="6874,1840" coordsize="164,582" path="m6977,2319l7141,2155e" filled="f" stroked="t" strokeweight=".067460pt" strokecolor="#000000">
                <v:path arrowok="t"/>
                <v:stroke dashstyle="longDash"/>
              </v:shape>
            </v:group>
            <v:group style="position:absolute;left:6874;top:1871;width:164;height:558" coordorigin="6874,1871" coordsize="164,558">
              <v:shape style="position:absolute;left:6874;top:1871;width:164;height:558" coordorigin="6874,1871" coordsize="164,558" path="m6947,2380l7111,2216e" filled="f" stroked="t" strokeweight=".067460pt" strokecolor="#000000">
                <v:path arrowok="t"/>
                <v:stroke dashstyle="longDash"/>
              </v:shape>
            </v:group>
            <v:group style="position:absolute;left:6874;top:1901;width:164;height:527" coordorigin="6874,1901" coordsize="164,527">
              <v:shape style="position:absolute;left:6874;top:1901;width:164;height:527" coordorigin="6874,1901" coordsize="164,527" path="m6929,2428l7080,2277e" filled="f" stroked="t" strokeweight=".067460pt" strokecolor="#000000">
                <v:path arrowok="t"/>
                <v:stroke dashstyle="longDash"/>
              </v:shape>
            </v:group>
            <v:group style="position:absolute;left:6874;top:1932;width:164;height:497" coordorigin="6874,1932" coordsize="164,497">
              <v:shape style="position:absolute;left:6874;top:1932;width:164;height:497" coordorigin="6874,1932" coordsize="164,497" path="m6960,2428l7050,2338e" filled="f" stroked="t" strokeweight=".067460pt" strokecolor="#000000">
                <v:path arrowok="t"/>
                <v:stroke dashstyle="longDash"/>
              </v:shape>
            </v:group>
            <v:group style="position:absolute;left:6894;top:1962;width:145;height:466" coordorigin="6894,1962" coordsize="145,466">
              <v:shape style="position:absolute;left:6894;top:1962;width:145;height:466" coordorigin="6894,1962" coordsize="145,466" path="m7009,2428l7038,2399e" filled="f" stroked="t" strokeweight=".067460pt" strokecolor="#000000">
                <v:path arrowok="t"/>
                <v:stroke dashstyle="longDash"/>
              </v:shape>
            </v:group>
            <v:group style="position:absolute;left:6874;top:1964;width:143;height:464" coordorigin="6874,1964" coordsize="143,464">
              <v:shape style="position:absolute;left:6874;top:1964;width:143;height:464" coordorigin="6874,1964" coordsize="143,464" path="m7313,2403l7339,2428e" filled="f" stroked="t" strokeweight=".067460pt" strokecolor="#000000">
                <v:path arrowok="t"/>
                <v:stroke dashstyle="longDash"/>
              </v:shape>
            </v:group>
            <v:group style="position:absolute;left:6874;top:1934;width:164;height:495" coordorigin="6874,1934" coordsize="164,495">
              <v:shape style="position:absolute;left:6874;top:1934;width:164;height:495" coordorigin="6874,1934" coordsize="164,495" path="m7283,2342l7369,2428e" filled="f" stroked="t" strokeweight=".067460pt" strokecolor="#000000">
                <v:path arrowok="t"/>
                <v:stroke dashstyle="longDash"/>
              </v:shape>
            </v:group>
            <v:group style="position:absolute;left:6874;top:1903;width:164;height:525" coordorigin="6874,1903" coordsize="164,525">
              <v:shape style="position:absolute;left:6874;top:1903;width:164;height:525" coordorigin="6874,1903" coordsize="164,525" path="m7252,2281l7400,2428e" filled="f" stroked="t" strokeweight=".067460pt" strokecolor="#000000">
                <v:path arrowok="t"/>
                <v:stroke dashstyle="longDash"/>
              </v:shape>
            </v:group>
            <v:group style="position:absolute;left:6874;top:1873;width:164;height:556" coordorigin="6874,1873" coordsize="164,556">
              <v:shape style="position:absolute;left:6874;top:1873;width:164;height:556" coordorigin="6874,1873" coordsize="164,556" path="m7221,2220l7386,2384e" filled="f" stroked="t" strokeweight=".067460pt" strokecolor="#000000">
                <v:path arrowok="t"/>
                <v:stroke dashstyle="longDash"/>
              </v:shape>
            </v:group>
            <v:group style="position:absolute;left:6874;top:1842;width:164;height:582" coordorigin="6874,1842" coordsize="164,582">
              <v:shape style="position:absolute;left:6874;top:1842;width:164;height:582" coordorigin="6874,1842" coordsize="164,582" path="m7191,2159l7355,2323e" filled="f" stroked="t" strokeweight=".067460pt" strokecolor="#000000">
                <v:path arrowok="t"/>
                <v:stroke dashstyle="longDash"/>
              </v:shape>
            </v:group>
            <v:group style="position:absolute;left:6874;top:1812;width:164;height:582" coordorigin="6874,1812" coordsize="164,582">
              <v:shape style="position:absolute;left:6874;top:1812;width:164;height:582" coordorigin="6874,1812" coordsize="164,582" path="m7160,2098l7324,2262e" filled="f" stroked="t" strokeweight=".067460pt" strokecolor="#000000">
                <v:path arrowok="t"/>
                <v:stroke dashstyle="longDash"/>
              </v:shape>
            </v:group>
            <v:group style="position:absolute;left:6874;top:1781;width:164;height:582" coordorigin="6874,1781" coordsize="164,582">
              <v:shape style="position:absolute;left:6874;top:1781;width:164;height:582" coordorigin="6874,1781" coordsize="164,582" path="m7130,2037l7294,2201e" filled="f" stroked="t" strokeweight=".067460pt" strokecolor="#000000">
                <v:path arrowok="t"/>
                <v:stroke dashstyle="longDash"/>
              </v:shape>
            </v:group>
            <v:group style="position:absolute;left:6874;top:1750;width:164;height:582" coordorigin="6874,1750" coordsize="164,582">
              <v:shape style="position:absolute;left:6874;top:1750;width:164;height:582" coordorigin="6874,1750" coordsize="164,582" path="m7099,1975l7263,2140e" filled="f" stroked="t" strokeweight=".067460pt" strokecolor="#000000">
                <v:path arrowok="t"/>
                <v:stroke dashstyle="longDash"/>
              </v:shape>
            </v:group>
            <v:group style="position:absolute;left:6874;top:1720;width:164;height:582" coordorigin="6874,1720" coordsize="164,582">
              <v:shape style="position:absolute;left:6874;top:1720;width:164;height:582" coordorigin="6874,1720" coordsize="164,582" path="m7069,1914l7233,2078e" filled="f" stroked="t" strokeweight=".067460pt" strokecolor="#000000">
                <v:path arrowok="t"/>
                <v:stroke dashstyle="longDash"/>
              </v:shape>
            </v:group>
            <v:group style="position:absolute;left:6874;top:1689;width:164;height:582" coordorigin="6874,1689" coordsize="164,582">
              <v:shape style="position:absolute;left:6874;top:1689;width:164;height:582" coordorigin="6874,1689" coordsize="164,582" path="m7038,1853l7202,2017e" filled="f" stroked="t" strokeweight=".067460pt" strokecolor="#000000">
                <v:path arrowok="t"/>
                <v:stroke dashstyle="longDash"/>
              </v:shape>
            </v:group>
            <v:group style="position:absolute;left:6874;top:1659;width:164;height:582" coordorigin="6874,1659" coordsize="164,582">
              <v:shape style="position:absolute;left:6874;top:1659;width:164;height:582" coordorigin="6874,1659" coordsize="164,582" path="m7008,1792l7172,1956e" filled="f" stroked="t" strokeweight=".067460pt" strokecolor="#000000">
                <v:path arrowok="t"/>
                <v:stroke dashstyle="longDash"/>
              </v:shape>
            </v:group>
            <v:group style="position:absolute;left:6874;top:1628;width:164;height:582" coordorigin="6874,1628" coordsize="164,582">
              <v:shape style="position:absolute;left:6874;top:1628;width:164;height:582" coordorigin="6874,1628" coordsize="164,582" path="m6977,1731l7141,1895e" filled="f" stroked="t" strokeweight=".067460pt" strokecolor="#000000">
                <v:path arrowok="t"/>
                <v:stroke dashstyle="longDash"/>
              </v:shape>
            </v:group>
            <v:group style="position:absolute;left:6874;top:1622;width:164;height:558" coordorigin="6874,1622" coordsize="164,558">
              <v:shape style="position:absolute;left:6874;top:1622;width:164;height:558" coordorigin="6874,1622" coordsize="164,558" path="m6947,1694l7111,1859e" filled="f" stroked="t" strokeweight=".067460pt" strokecolor="#000000">
                <v:path arrowok="t"/>
                <v:stroke dashstyle="longDash"/>
              </v:shape>
            </v:group>
            <v:group style="position:absolute;left:6874;top:1622;width:164;height:527" coordorigin="6874,1622" coordsize="164,527">
              <v:shape style="position:absolute;left:6874;top:1622;width:164;height:527" coordorigin="6874,1622" coordsize="164,527" path="m6929,1677l7080,1828e" filled="f" stroked="t" strokeweight=".067460pt" strokecolor="#000000">
                <v:path arrowok="t"/>
                <v:stroke dashstyle="longDash"/>
              </v:shape>
            </v:group>
            <v:group style="position:absolute;left:6874;top:1622;width:164;height:496" coordorigin="6874,1622" coordsize="164,496">
              <v:shape style="position:absolute;left:6874;top:1622;width:164;height:496" coordorigin="6874,1622" coordsize="164,496" path="m6960,1707l7050,1797e" filled="f" stroked="t" strokeweight=".067460pt" strokecolor="#000000">
                <v:path arrowok="t"/>
                <v:stroke dashstyle="longDash"/>
              </v:shape>
            </v:group>
            <v:group style="position:absolute;left:6894;top:1622;width:145;height:466" coordorigin="6894,1622" coordsize="145,466">
              <v:shape style="position:absolute;left:6894;top:1622;width:145;height:466" coordorigin="6894,1622" coordsize="145,466" path="m7009,1738l7038,1767e" filled="f" stroked="t" strokeweight=".067460pt" strokecolor="#000000">
                <v:path arrowok="t"/>
                <v:stroke dashstyle="longDash"/>
              </v:shape>
            </v:group>
            <v:group style="position:absolute;left:6874;top:1623;width:164;height:806" coordorigin="6874,1623" coordsize="164,806">
              <v:shape style="position:absolute;left:6874;top:1623;width:164;height:806" coordorigin="6874,1623" coordsize="164,806" path="m6874,2428l7038,2428,7038,1623,6874,1623,6874,2428xe" filled="f" stroked="t" strokeweight=".269841pt" strokecolor="#000000">
                <v:path arrowok="t"/>
              </v:shape>
            </v:group>
            <v:group style="position:absolute;left:7365;top:1840;width:164;height:589" coordorigin="7365,1840" coordsize="164,589">
              <v:shape style="position:absolute;left:7365;top:1840;width:164;height:589" coordorigin="7365,1840" coordsize="164,589" path="m7365,2428l7529,2428,7529,1840,7365,1840,7365,2428e" filled="t" fillcolor="#FFFFFF" stroked="f">
                <v:path arrowok="t"/>
                <v:fill/>
              </v:shape>
            </v:group>
            <v:group style="position:absolute;left:7365;top:1840;width:164;height:589" coordorigin="7365,1840" coordsize="164,589">
              <v:shape style="position:absolute;left:7365;top:1840;width:164;height:589" coordorigin="7365,1840" coordsize="164,589" path="m7365,2428l7529,2428,7529,1840,7365,1840,7365,2428xe" filled="f" stroked="t" strokeweight=".067460pt" strokecolor="#000000">
                <v:path arrowok="t"/>
                <v:stroke dashstyle="longDash"/>
              </v:shape>
            </v:group>
            <v:group style="position:absolute;left:7365;top:1840;width:113;height:325" coordorigin="7365,1840" coordsize="113,325">
              <v:shape style="position:absolute;left:7365;top:1840;width:113;height:325" coordorigin="7365,1840" coordsize="113,325" path="m7685,1952l7690,1947e" filled="f" stroked="t" strokeweight=".067460pt" strokecolor="#000000">
                <v:path arrowok="t"/>
                <v:stroke dashstyle="longDash"/>
              </v:shape>
            </v:group>
            <v:group style="position:absolute;left:7365;top:1840;width:143;height:355" coordorigin="7365,1840" coordsize="143,355">
              <v:shape style="position:absolute;left:7365;top:1840;width:143;height:355" coordorigin="7365,1840" coordsize="143,355" path="m7654,1983l7720,1916e" filled="f" stroked="t" strokeweight=".067460pt" strokecolor="#000000">
                <v:path arrowok="t"/>
                <v:stroke dashstyle="longDash"/>
              </v:shape>
            </v:group>
            <v:group style="position:absolute;left:7365;top:1840;width:164;height:386" coordorigin="7365,1840" coordsize="164,386">
              <v:shape style="position:absolute;left:7365;top:1840;width:164;height:386" coordorigin="7365,1840" coordsize="164,386" path="m7623,2013l7751,1886e" filled="f" stroked="t" strokeweight=".067460pt" strokecolor="#000000">
                <v:path arrowok="t"/>
                <v:stroke dashstyle="longDash"/>
              </v:shape>
            </v:group>
            <v:group style="position:absolute;left:7365;top:1840;width:164;height:417" coordorigin="7365,1840" coordsize="164,417">
              <v:shape style="position:absolute;left:7365;top:1840;width:164;height:417" coordorigin="7365,1840" coordsize="164,417" path="m7593,2044l7757,1880e" filled="f" stroked="t" strokeweight=".067460pt" strokecolor="#000000">
                <v:path arrowok="t"/>
                <v:stroke dashstyle="longDash"/>
              </v:shape>
            </v:group>
            <v:group style="position:absolute;left:7365;top:1854;width:164;height:432" coordorigin="7365,1854" coordsize="164,432">
              <v:shape style="position:absolute;left:7365;top:1854;width:164;height:432" coordorigin="7365,1854" coordsize="164,432" path="m7562,2089l7726,1925e" filled="f" stroked="t" strokeweight=".067460pt" strokecolor="#000000">
                <v:path arrowok="t"/>
                <v:stroke dashstyle="longDash"/>
              </v:shape>
            </v:group>
            <v:group style="position:absolute;left:7365;top:1885;width:164;height:432" coordorigin="7365,1885" coordsize="164,432">
              <v:shape style="position:absolute;left:7365;top:1885;width:164;height:432" coordorigin="7365,1885" coordsize="164,432" path="m7532,2150l7696,1986e" filled="f" stroked="t" strokeweight=".067460pt" strokecolor="#000000">
                <v:path arrowok="t"/>
                <v:stroke dashstyle="longDash"/>
              </v:shape>
            </v:group>
            <v:group style="position:absolute;left:7365;top:1915;width:164;height:432" coordorigin="7365,1915" coordsize="164,432">
              <v:shape style="position:absolute;left:7365;top:1915;width:164;height:432" coordorigin="7365,1915" coordsize="164,432" path="m7501,2211l7665,2047e" filled="f" stroked="t" strokeweight=".067460pt" strokecolor="#000000">
                <v:path arrowok="t"/>
                <v:stroke dashstyle="longDash"/>
              </v:shape>
            </v:group>
            <v:group style="position:absolute;left:7365;top:1946;width:164;height:432" coordorigin="7365,1946" coordsize="164,432">
              <v:shape style="position:absolute;left:7365;top:1946;width:164;height:432" coordorigin="7365,1946" coordsize="164,432" path="m7471,2272l7635,2108e" filled="f" stroked="t" strokeweight=".067460pt" strokecolor="#000000">
                <v:path arrowok="t"/>
                <v:stroke dashstyle="longDash"/>
              </v:shape>
            </v:group>
            <v:group style="position:absolute;left:7365;top:1977;width:164;height:432" coordorigin="7365,1977" coordsize="164,432">
              <v:shape style="position:absolute;left:7365;top:1977;width:164;height:432" coordorigin="7365,1977" coordsize="164,432" path="m7440,2333l7604,2169e" filled="f" stroked="t" strokeweight=".067460pt" strokecolor="#000000">
                <v:path arrowok="t"/>
                <v:stroke dashstyle="longDash"/>
              </v:shape>
            </v:group>
            <v:group style="position:absolute;left:7365;top:2007;width:164;height:421" coordorigin="7365,2007" coordsize="164,421">
              <v:shape style="position:absolute;left:7365;top:2007;width:164;height:421" coordorigin="7365,2007" coordsize="164,421" path="m7410,2394l7574,2230e" filled="f" stroked="t" strokeweight=".067460pt" strokecolor="#000000">
                <v:path arrowok="t"/>
                <v:stroke dashstyle="longDash"/>
              </v:shape>
            </v:group>
            <v:group style="position:absolute;left:7365;top:2038;width:164;height:391" coordorigin="7365,2038" coordsize="164,391">
              <v:shape style="position:absolute;left:7365;top:2038;width:164;height:391" coordorigin="7365,2038" coordsize="164,391" path="m7406,2428l7543,2291e" filled="f" stroked="t" strokeweight=".067460pt" strokecolor="#000000">
                <v:path arrowok="t"/>
                <v:stroke dashstyle="longDash"/>
              </v:shape>
            </v:group>
            <v:group style="position:absolute;left:7381;top:2068;width:148;height:360" coordorigin="7381,2068" coordsize="148,360">
              <v:shape style="position:absolute;left:7381;top:2068;width:148;height:360" coordorigin="7381,2068" coordsize="148,360" path="m7453,2428l7529,2352e" filled="f" stroked="t" strokeweight=".067460pt" strokecolor="#000000">
                <v:path arrowok="t"/>
                <v:stroke dashstyle="longDash"/>
              </v:shape>
            </v:group>
            <v:group style="position:absolute;left:7412;top:2099;width:117;height:330" coordorigin="7412,2099" coordsize="117,330">
              <v:shape style="position:absolute;left:7412;top:2099;width:117;height:330" coordorigin="7412,2099" coordsize="117,330" path="m7514,2428l7529,2413e" filled="f" stroked="t" strokeweight=".067460pt" strokecolor="#000000">
                <v:path arrowok="t"/>
                <v:stroke dashstyle="longDash"/>
              </v:shape>
            </v:group>
            <v:group style="position:absolute;left:7365;top:2103;width:113;height:325" coordorigin="7365,2103" coordsize="113,325">
              <v:shape style="position:absolute;left:7365;top:2103;width:113;height:325" coordorigin="7365,2103" coordsize="113,325" path="m7685,2423l7690,2428e" filled="f" stroked="t" strokeweight=".067460pt" strokecolor="#000000">
                <v:path arrowok="t"/>
                <v:stroke dashstyle="longDash"/>
              </v:shape>
            </v:group>
            <v:group style="position:absolute;left:7365;top:2073;width:143;height:355" coordorigin="7365,2073" coordsize="143,355">
              <v:shape style="position:absolute;left:7365;top:2073;width:143;height:355" coordorigin="7365,2073" coordsize="143,355" path="m7654,2362l7720,2428e" filled="f" stroked="t" strokeweight=".067460pt" strokecolor="#000000">
                <v:path arrowok="t"/>
                <v:stroke dashstyle="longDash"/>
              </v:shape>
            </v:group>
            <v:group style="position:absolute;left:7365;top:2042;width:164;height:386" coordorigin="7365,2042" coordsize="164,386">
              <v:shape style="position:absolute;left:7365;top:2042;width:164;height:386" coordorigin="7365,2042" coordsize="164,386" path="m7623,2301l7751,2428e" filled="f" stroked="t" strokeweight=".067460pt" strokecolor="#000000">
                <v:path arrowok="t"/>
                <v:stroke dashstyle="longDash"/>
              </v:shape>
            </v:group>
            <v:group style="position:absolute;left:7365;top:2012;width:164;height:417" coordorigin="7365,2012" coordsize="164,417">
              <v:shape style="position:absolute;left:7365;top:2012;width:164;height:417" coordorigin="7365,2012" coordsize="164,417" path="m7593,2240l7757,2404e" filled="f" stroked="t" strokeweight=".067460pt" strokecolor="#000000">
                <v:path arrowok="t"/>
                <v:stroke dashstyle="longDash"/>
              </v:shape>
            </v:group>
            <v:group style="position:absolute;left:7365;top:1981;width:164;height:432" coordorigin="7365,1981" coordsize="164,432">
              <v:shape style="position:absolute;left:7365;top:1981;width:164;height:432" coordorigin="7365,1981" coordsize="164,432" path="m7562,2179l7726,2343e" filled="f" stroked="t" strokeweight=".067460pt" strokecolor="#000000">
                <v:path arrowok="t"/>
                <v:stroke dashstyle="longDash"/>
              </v:shape>
            </v:group>
            <v:group style="position:absolute;left:7365;top:1951;width:164;height:432" coordorigin="7365,1951" coordsize="164,432">
              <v:shape style="position:absolute;left:7365;top:1951;width:164;height:432" coordorigin="7365,1951" coordsize="164,432" path="m7532,2118l7696,2282e" filled="f" stroked="t" strokeweight=".067460pt" strokecolor="#000000">
                <v:path arrowok="t"/>
                <v:stroke dashstyle="longDash"/>
              </v:shape>
            </v:group>
            <v:group style="position:absolute;left:7365;top:1920;width:164;height:432" coordorigin="7365,1920" coordsize="164,432">
              <v:shape style="position:absolute;left:7365;top:1920;width:164;height:432" coordorigin="7365,1920" coordsize="164,432" path="m7501,2057l7665,2221e" filled="f" stroked="t" strokeweight=".067460pt" strokecolor="#000000">
                <v:path arrowok="t"/>
                <v:stroke dashstyle="longDash"/>
              </v:shape>
            </v:group>
            <v:group style="position:absolute;left:7365;top:1890;width:164;height:432" coordorigin="7365,1890" coordsize="164,432">
              <v:shape style="position:absolute;left:7365;top:1890;width:164;height:432" coordorigin="7365,1890" coordsize="164,432" path="m7471,1996l7635,2160e" filled="f" stroked="t" strokeweight=".067460pt" strokecolor="#000000">
                <v:path arrowok="t"/>
                <v:stroke dashstyle="longDash"/>
              </v:shape>
            </v:group>
            <v:group style="position:absolute;left:7365;top:1859;width:164;height:432" coordorigin="7365,1859" coordsize="164,432">
              <v:shape style="position:absolute;left:7365;top:1859;width:164;height:432" coordorigin="7365,1859" coordsize="164,432" path="m7440,1935l7604,2099e" filled="f" stroked="t" strokeweight=".067460pt" strokecolor="#000000">
                <v:path arrowok="t"/>
                <v:stroke dashstyle="longDash"/>
              </v:shape>
            </v:group>
            <v:group style="position:absolute;left:7365;top:1840;width:164;height:421" coordorigin="7365,1840" coordsize="164,421">
              <v:shape style="position:absolute;left:7365;top:1840;width:164;height:421" coordorigin="7365,1840" coordsize="164,421" path="m7410,1884l7574,2049e" filled="f" stroked="t" strokeweight=".067460pt" strokecolor="#000000">
                <v:path arrowok="t"/>
                <v:stroke dashstyle="longDash"/>
              </v:shape>
            </v:group>
            <v:group style="position:absolute;left:7365;top:1840;width:164;height:391" coordorigin="7365,1840" coordsize="164,391">
              <v:shape style="position:absolute;left:7365;top:1840;width:164;height:391" coordorigin="7365,1840" coordsize="164,391" path="m7406,1881l7543,2018e" filled="f" stroked="t" strokeweight=".067460pt" strokecolor="#000000">
                <v:path arrowok="t"/>
                <v:stroke dashstyle="longDash"/>
              </v:shape>
            </v:group>
            <v:group style="position:absolute;left:7381;top:1840;width:148;height:360" coordorigin="7381,1840" coordsize="148,360">
              <v:shape style="position:absolute;left:7381;top:1840;width:148;height:360" coordorigin="7381,1840" coordsize="148,360" path="m7453,1912l7529,1987e" filled="f" stroked="t" strokeweight=".067460pt" strokecolor="#000000">
                <v:path arrowok="t"/>
                <v:stroke dashstyle="longDash"/>
              </v:shape>
            </v:group>
            <v:group style="position:absolute;left:7412;top:1840;width:117;height:330" coordorigin="7412,1840" coordsize="117,330">
              <v:shape style="position:absolute;left:7412;top:1840;width:117;height:330" coordorigin="7412,1840" coordsize="117,330" path="m7514,1942l7529,1957e" filled="f" stroked="t" strokeweight=".067460pt" strokecolor="#000000">
                <v:path arrowok="t"/>
                <v:stroke dashstyle="longDash"/>
              </v:shape>
            </v:group>
            <v:group style="position:absolute;left:7365;top:1840;width:164;height:588" coordorigin="7365,1840" coordsize="164,588">
              <v:shape style="position:absolute;left:7365;top:1840;width:164;height:588" coordorigin="7365,1840" coordsize="164,588" path="m7365,2428l7528,2428,7528,1840,7365,1840,7365,2428xe" filled="f" stroked="t" strokeweight=".269841pt" strokecolor="#000000">
                <v:path arrowok="t"/>
              </v:shape>
            </v:group>
            <v:group style="position:absolute;left:7855;top:1950;width:164;height:478" coordorigin="7855,1950" coordsize="164,478">
              <v:shape style="position:absolute;left:7855;top:1950;width:164;height:478" coordorigin="7855,1950" coordsize="164,478" path="m7855,2428l8019,2428,8019,1950,7855,1950,7855,2428e" filled="t" fillcolor="#FFFFFF" stroked="f">
                <v:path arrowok="t"/>
                <v:fill/>
              </v:shape>
            </v:group>
            <v:group style="position:absolute;left:7855;top:1950;width:164;height:478" coordorigin="7855,1950" coordsize="164,478">
              <v:shape style="position:absolute;left:7855;top:1950;width:164;height:478" coordorigin="7855,1950" coordsize="164,478" path="m7855,2428l8019,2428,8019,1950,7855,1950,7855,2428xe" filled="f" stroked="t" strokeweight=".067460pt" strokecolor="#000000">
                <v:path arrowok="t"/>
                <v:stroke dashstyle="longDash"/>
              </v:shape>
            </v:group>
            <v:group style="position:absolute;left:7855;top:1950;width:113;height:270" coordorigin="7855,1950" coordsize="113,270">
              <v:shape style="position:absolute;left:7855;top:1950;width:113;height:270" coordorigin="7855,1950" coordsize="113,270" path="m8100,2063l8125,2038e" filled="f" stroked="t" strokeweight=".067460pt" strokecolor="#000000">
                <v:path arrowok="t"/>
                <v:stroke dashstyle="longDash"/>
              </v:shape>
            </v:group>
            <v:group style="position:absolute;left:7855;top:1950;width:143;height:300" coordorigin="7855,1950" coordsize="143,300">
              <v:shape style="position:absolute;left:7855;top:1950;width:143;height:300" coordorigin="7855,1950" coordsize="143,300" path="m8069,2093l8155,2008e" filled="f" stroked="t" strokeweight=".067460pt" strokecolor="#000000">
                <v:path arrowok="t"/>
                <v:stroke dashstyle="longDash"/>
              </v:shape>
            </v:group>
            <v:group style="position:absolute;left:7855;top:1950;width:164;height:331" coordorigin="7855,1950" coordsize="164,331">
              <v:shape style="position:absolute;left:7855;top:1950;width:164;height:331" coordorigin="7855,1950" coordsize="164,331" path="m8039,2124l8186,1977e" filled="f" stroked="t" strokeweight=".067460pt" strokecolor="#000000">
                <v:path arrowok="t"/>
                <v:stroke dashstyle="longDash"/>
              </v:shape>
            </v:group>
            <v:group style="position:absolute;left:7855;top:1954;width:164;height:357" coordorigin="7855,1954" coordsize="164,357">
              <v:shape style="position:absolute;left:7855;top:1954;width:164;height:357" coordorigin="7855,1954" coordsize="164,357" path="m8008,2158l8172,1994e" filled="f" stroked="t" strokeweight=".067460pt" strokecolor="#000000">
                <v:path arrowok="t"/>
                <v:stroke dashstyle="longDash"/>
              </v:shape>
            </v:group>
            <v:group style="position:absolute;left:7855;top:1984;width:164;height:357" coordorigin="7855,1984" coordsize="164,357">
              <v:shape style="position:absolute;left:7855;top:1984;width:164;height:357" coordorigin="7855,1984" coordsize="164,357" path="m7978,2219l8142,2055e" filled="f" stroked="t" strokeweight=".067460pt" strokecolor="#000000">
                <v:path arrowok="t"/>
                <v:stroke dashstyle="longDash"/>
              </v:shape>
            </v:group>
            <v:group style="position:absolute;left:7855;top:2015;width:164;height:357" coordorigin="7855,2015" coordsize="164,357">
              <v:shape style="position:absolute;left:7855;top:2015;width:164;height:357" coordorigin="7855,2015" coordsize="164,357" path="m7947,2280l8111,2116e" filled="f" stroked="t" strokeweight=".067460pt" strokecolor="#000000">
                <v:path arrowok="t"/>
                <v:stroke dashstyle="longDash"/>
              </v:shape>
            </v:group>
            <v:group style="position:absolute;left:7855;top:2046;width:164;height:357" coordorigin="7855,2046" coordsize="164,357">
              <v:shape style="position:absolute;left:7855;top:2046;width:164;height:357" coordorigin="7855,2046" coordsize="164,357" path="m7917,2341l8081,2177e" filled="f" stroked="t" strokeweight=".067460pt" strokecolor="#000000">
                <v:path arrowok="t"/>
                <v:stroke dashstyle="longDash"/>
              </v:shape>
            </v:group>
            <v:group style="position:absolute;left:7855;top:2076;width:164;height:352" coordorigin="7855,2076" coordsize="164,352">
              <v:shape style="position:absolute;left:7855;top:2076;width:164;height:352" coordorigin="7855,2076" coordsize="164,352" path="m7886,2402l8050,2238e" filled="f" stroked="t" strokeweight=".067460pt" strokecolor="#000000">
                <v:path arrowok="t"/>
                <v:stroke dashstyle="longDash"/>
              </v:shape>
            </v:group>
            <v:group style="position:absolute;left:7855;top:2107;width:164;height:322" coordorigin="7855,2107" coordsize="164,322">
              <v:shape style="position:absolute;left:7855;top:2107;width:164;height:322" coordorigin="7855,2107" coordsize="164,322" path="m7891,2428l8020,2299e" filled="f" stroked="t" strokeweight=".067460pt" strokecolor="#000000">
                <v:path arrowok="t"/>
                <v:stroke dashstyle="longDash"/>
              </v:shape>
            </v:group>
            <v:group style="position:absolute;left:7885;top:2137;width:134;height:291" coordorigin="7885,2137" coordsize="134,291">
              <v:shape style="position:absolute;left:7885;top:2137;width:134;height:291" coordorigin="7885,2137" coordsize="134,291" path="m7951,2428l8019,2360e" filled="f" stroked="t" strokeweight=".067460pt" strokecolor="#000000">
                <v:path arrowok="t"/>
                <v:stroke dashstyle="longDash"/>
              </v:shape>
            </v:group>
            <v:group style="position:absolute;left:7915;top:2168;width:104;height:261" coordorigin="7915,2168" coordsize="104,261">
              <v:shape style="position:absolute;left:7915;top:2168;width:104;height:261" coordorigin="7915,2168" coordsize="104,261" path="m8012,2428l8019,2421e" filled="f" stroked="t" strokeweight=".067460pt" strokecolor="#000000">
                <v:path arrowok="t"/>
                <v:stroke dashstyle="longDash"/>
              </v:shape>
            </v:group>
            <v:group style="position:absolute;left:7855;top:2159;width:113;height:270" coordorigin="7855,2159" coordsize="113,270">
              <v:shape style="position:absolute;left:7855;top:2159;width:113;height:270" coordorigin="7855,2159" coordsize="113,270" path="m8100,2404l8125,2428e" filled="f" stroked="t" strokeweight=".067460pt" strokecolor="#000000">
                <v:path arrowok="t"/>
                <v:stroke dashstyle="longDash"/>
              </v:shape>
            </v:group>
            <v:group style="position:absolute;left:7855;top:2128;width:143;height:300" coordorigin="7855,2128" coordsize="143,300">
              <v:shape style="position:absolute;left:7855;top:2128;width:143;height:300" coordorigin="7855,2128" coordsize="143,300" path="m8069,2343l8155,2428e" filled="f" stroked="t" strokeweight=".067460pt" strokecolor="#000000">
                <v:path arrowok="t"/>
                <v:stroke dashstyle="longDash"/>
              </v:shape>
            </v:group>
            <v:group style="position:absolute;left:7855;top:2098;width:164;height:331" coordorigin="7855,2098" coordsize="164,331">
              <v:shape style="position:absolute;left:7855;top:2098;width:164;height:331" coordorigin="7855,2098" coordsize="164,331" path="m8039,2282l8186,2428e" filled="f" stroked="t" strokeweight=".067460pt" strokecolor="#000000">
                <v:path arrowok="t"/>
                <v:stroke dashstyle="longDash"/>
              </v:shape>
            </v:group>
            <v:group style="position:absolute;left:7855;top:2067;width:164;height:357" coordorigin="7855,2067" coordsize="164,357">
              <v:shape style="position:absolute;left:7855;top:2067;width:164;height:357" coordorigin="7855,2067" coordsize="164,357" path="m8008,2220l8172,2385e" filled="f" stroked="t" strokeweight=".067460pt" strokecolor="#000000">
                <v:path arrowok="t"/>
                <v:stroke dashstyle="longDash"/>
              </v:shape>
            </v:group>
            <v:group style="position:absolute;left:7855;top:2037;width:164;height:357" coordorigin="7855,2037" coordsize="164,357">
              <v:shape style="position:absolute;left:7855;top:2037;width:164;height:357" coordorigin="7855,2037" coordsize="164,357" path="m7978,2159l8142,2323e" filled="f" stroked="t" strokeweight=".067460pt" strokecolor="#000000">
                <v:path arrowok="t"/>
                <v:stroke dashstyle="longDash"/>
              </v:shape>
            </v:group>
            <v:group style="position:absolute;left:7855;top:2006;width:164;height:357" coordorigin="7855,2006" coordsize="164,357">
              <v:shape style="position:absolute;left:7855;top:2006;width:164;height:357" coordorigin="7855,2006" coordsize="164,357" path="m7947,2098l8111,2262e" filled="f" stroked="t" strokeweight=".067460pt" strokecolor="#000000">
                <v:path arrowok="t"/>
                <v:stroke dashstyle="longDash"/>
              </v:shape>
            </v:group>
            <v:group style="position:absolute;left:7855;top:1976;width:164;height:357" coordorigin="7855,1976" coordsize="164,357">
              <v:shape style="position:absolute;left:7855;top:1976;width:164;height:357" coordorigin="7855,1976" coordsize="164,357" path="m7917,2037l8081,2201e" filled="f" stroked="t" strokeweight=".067460pt" strokecolor="#000000">
                <v:path arrowok="t"/>
                <v:stroke dashstyle="longDash"/>
              </v:shape>
            </v:group>
            <v:group style="position:absolute;left:7855;top:1950;width:164;height:352" coordorigin="7855,1950" coordsize="164,352">
              <v:shape style="position:absolute;left:7855;top:1950;width:164;height:352" coordorigin="7855,1950" coordsize="164,352" path="m7886,1981l8050,2145e" filled="f" stroked="t" strokeweight=".067460pt" strokecolor="#000000">
                <v:path arrowok="t"/>
                <v:stroke dashstyle="longDash"/>
              </v:shape>
            </v:group>
            <v:group style="position:absolute;left:7855;top:1950;width:164;height:322" coordorigin="7855,1950" coordsize="164,322">
              <v:shape style="position:absolute;left:7855;top:1950;width:164;height:322" coordorigin="7855,1950" coordsize="164,322" path="m7891,1986l8020,2115e" filled="f" stroked="t" strokeweight=".067460pt" strokecolor="#000000">
                <v:path arrowok="t"/>
                <v:stroke dashstyle="longDash"/>
              </v:shape>
            </v:group>
            <v:group style="position:absolute;left:7885;top:1950;width:134;height:291" coordorigin="7885,1950" coordsize="134,291">
              <v:shape style="position:absolute;left:7885;top:1950;width:134;height:291" coordorigin="7885,1950" coordsize="134,291" path="m7951,2016l8019,2084e" filled="f" stroked="t" strokeweight=".067460pt" strokecolor="#000000">
                <v:path arrowok="t"/>
                <v:stroke dashstyle="longDash"/>
              </v:shape>
            </v:group>
            <v:group style="position:absolute;left:7915;top:1950;width:104;height:261" coordorigin="7915,1950" coordsize="104,261">
              <v:shape style="position:absolute;left:7915;top:1950;width:104;height:261" coordorigin="7915,1950" coordsize="104,261" path="m8012,2047l8019,2054e" filled="f" stroked="t" strokeweight=".067460pt" strokecolor="#000000">
                <v:path arrowok="t"/>
                <v:stroke dashstyle="longDash"/>
              </v:shape>
            </v:group>
            <v:group style="position:absolute;left:7855;top:1951;width:164;height:478" coordorigin="7855,1951" coordsize="164,478">
              <v:shape style="position:absolute;left:7855;top:1951;width:164;height:478" coordorigin="7855,1951" coordsize="164,478" path="m7855,2428l8018,2428,8018,1951,7855,1951,7855,2428xe" filled="f" stroked="t" strokeweight=".269841pt" strokecolor="#000000">
                <v:path arrowok="t"/>
              </v:shape>
            </v:group>
            <v:group style="position:absolute;left:8346;top:2037;width:164;height:391" coordorigin="8346,2037" coordsize="164,391">
              <v:shape style="position:absolute;left:8346;top:2037;width:164;height:391" coordorigin="8346,2037" coordsize="164,391" path="m8346,2428l8510,2428,8510,2037,8346,2037,8346,2428e" filled="t" fillcolor="#FFFFFF" stroked="f">
                <v:path arrowok="t"/>
                <v:fill/>
              </v:shape>
            </v:group>
            <v:group style="position:absolute;left:8346;top:2037;width:164;height:391" coordorigin="8346,2037" coordsize="164,391">
              <v:shape style="position:absolute;left:8346;top:2037;width:164;height:391" coordorigin="8346,2037" coordsize="164,391" path="m8346,2428l8510,2428,8510,2037,8346,2037,8346,2428xe" filled="f" stroked="t" strokeweight=".067460pt" strokecolor="#000000">
                <v:path arrowok="t"/>
                <v:stroke dashstyle="longDash"/>
              </v:shape>
            </v:group>
            <v:group style="position:absolute;left:8346;top:2037;width:113;height:226" coordorigin="8346,2037" coordsize="113,226">
              <v:shape style="position:absolute;left:8346;top:2037;width:113;height:226" coordorigin="8346,2037" coordsize="113,226" path="m8533,2150l8572,2111e" filled="f" stroked="t" strokeweight=".067460pt" strokecolor="#000000">
                <v:path arrowok="t"/>
                <v:stroke dashstyle="longDash"/>
              </v:shape>
            </v:group>
            <v:group style="position:absolute;left:8346;top:2037;width:143;height:257" coordorigin="8346,2037" coordsize="143,257">
              <v:shape style="position:absolute;left:8346;top:2037;width:143;height:257" coordorigin="8346,2037" coordsize="143,257" path="m8502,2180l8602,2080e" filled="f" stroked="t" strokeweight=".067460pt" strokecolor="#000000">
                <v:path arrowok="t"/>
                <v:stroke dashstyle="longDash"/>
              </v:shape>
            </v:group>
            <v:group style="position:absolute;left:8346;top:2037;width:164;height:287" coordorigin="8346,2037" coordsize="164,287">
              <v:shape style="position:absolute;left:8346;top:2037;width:164;height:287" coordorigin="8346,2037" coordsize="164,287" path="m8472,2211l8633,2050e" filled="f" stroked="t" strokeweight=".067460pt" strokecolor="#000000">
                <v:path arrowok="t"/>
                <v:stroke dashstyle="longDash"/>
              </v:shape>
            </v:group>
            <v:group style="position:absolute;left:8346;top:2055;width:164;height:300" coordorigin="8346,2055" coordsize="164,300">
              <v:shape style="position:absolute;left:8346;top:2055;width:164;height:300" coordorigin="8346,2055" coordsize="164,300" path="m8441,2259l8605,2095e" filled="f" stroked="t" strokeweight=".067460pt" strokecolor="#000000">
                <v:path arrowok="t"/>
                <v:stroke dashstyle="longDash"/>
              </v:shape>
            </v:group>
            <v:group style="position:absolute;left:8346;top:2085;width:164;height:300" coordorigin="8346,2085" coordsize="164,300">
              <v:shape style="position:absolute;left:8346;top:2085;width:164;height:300" coordorigin="8346,2085" coordsize="164,300" path="m8411,2320l8575,2156e" filled="f" stroked="t" strokeweight=".067460pt" strokecolor="#000000">
                <v:path arrowok="t"/>
                <v:stroke dashstyle="longDash"/>
              </v:shape>
            </v:group>
            <v:group style="position:absolute;left:8346;top:2116;width:164;height:300" coordorigin="8346,2116" coordsize="164,300">
              <v:shape style="position:absolute;left:8346;top:2116;width:164;height:300" coordorigin="8346,2116" coordsize="164,300" path="m8380,2381l8544,2217e" filled="f" stroked="t" strokeweight=".067460pt" strokecolor="#000000">
                <v:path arrowok="t"/>
                <v:stroke dashstyle="longDash"/>
              </v:shape>
            </v:group>
            <v:group style="position:absolute;left:8346;top:2146;width:164;height:282" coordorigin="8346,2146" coordsize="164,282">
              <v:shape style="position:absolute;left:8346;top:2146;width:164;height:282" coordorigin="8346,2146" coordsize="164,282" path="m8364,2428l8514,2278e" filled="f" stroked="t" strokeweight=".067460pt" strokecolor="#000000">
                <v:path arrowok="t"/>
                <v:stroke dashstyle="longDash"/>
              </v:shape>
            </v:group>
            <v:group style="position:absolute;left:8372;top:2177;width:138;height:251" coordorigin="8372,2177" coordsize="138,251">
              <v:shape style="position:absolute;left:8372;top:2177;width:138;height:251" coordorigin="8372,2177" coordsize="138,251" path="m8420,2428l8510,2339e" filled="f" stroked="t" strokeweight=".067460pt" strokecolor="#000000">
                <v:path arrowok="t"/>
                <v:stroke dashstyle="longDash"/>
              </v:shape>
            </v:group>
            <v:group style="position:absolute;left:8402;top:2207;width:107;height:221" coordorigin="8402,2207" coordsize="107,221">
              <v:shape style="position:absolute;left:8402;top:2207;width:107;height:221" coordorigin="8402,2207" coordsize="107,221" path="m8481,2428l8510,2400e" filled="f" stroked="t" strokeweight=".067460pt" strokecolor="#000000">
                <v:path arrowok="t"/>
                <v:stroke dashstyle="longDash"/>
              </v:shape>
            </v:group>
            <v:group style="position:absolute;left:8346;top:2202;width:113;height:226" coordorigin="8346,2202" coordsize="113,226">
              <v:shape style="position:absolute;left:8346;top:2202;width:113;height:226" coordorigin="8346,2202" coordsize="113,226" path="m8533,2390l8572,2428e" filled="f" stroked="t" strokeweight=".067460pt" strokecolor="#000000">
                <v:path arrowok="t"/>
                <v:stroke dashstyle="longDash"/>
              </v:shape>
            </v:group>
            <v:group style="position:absolute;left:8346;top:2172;width:143;height:257" coordorigin="8346,2172" coordsize="143,257">
              <v:shape style="position:absolute;left:8346;top:2172;width:143;height:257" coordorigin="8346,2172" coordsize="143,257" path="m8502,2329l8602,2428e" filled="f" stroked="t" strokeweight=".067460pt" strokecolor="#000000">
                <v:path arrowok="t"/>
                <v:stroke dashstyle="longDash"/>
              </v:shape>
            </v:group>
            <v:group style="position:absolute;left:8346;top:2141;width:164;height:287" coordorigin="8346,2141" coordsize="164,287">
              <v:shape style="position:absolute;left:8346;top:2141;width:164;height:287" coordorigin="8346,2141" coordsize="164,287" path="m8472,2268l8633,2428e" filled="f" stroked="t" strokeweight=".067460pt" strokecolor="#000000">
                <v:path arrowok="t"/>
                <v:stroke dashstyle="longDash"/>
              </v:shape>
            </v:group>
            <v:group style="position:absolute;left:8346;top:2111;width:164;height:300" coordorigin="8346,2111" coordsize="164,300">
              <v:shape style="position:absolute;left:8346;top:2111;width:164;height:300" coordorigin="8346,2111" coordsize="164,300" path="m8441,2206l8605,2371e" filled="f" stroked="t" strokeweight=".067460pt" strokecolor="#000000">
                <v:path arrowok="t"/>
                <v:stroke dashstyle="longDash"/>
              </v:shape>
            </v:group>
            <v:group style="position:absolute;left:8346;top:2080;width:164;height:300" coordorigin="8346,2080" coordsize="164,300">
              <v:shape style="position:absolute;left:8346;top:2080;width:164;height:300" coordorigin="8346,2080" coordsize="164,300" path="m8411,2145l8575,2309e" filled="f" stroked="t" strokeweight=".067460pt" strokecolor="#000000">
                <v:path arrowok="t"/>
                <v:stroke dashstyle="longDash"/>
              </v:shape>
            </v:group>
            <v:group style="position:absolute;left:8346;top:2050;width:164;height:300" coordorigin="8346,2050" coordsize="164,300">
              <v:shape style="position:absolute;left:8346;top:2050;width:164;height:300" coordorigin="8346,2050" coordsize="164,300" path="m8380,2084l8544,2248e" filled="f" stroked="t" strokeweight=".067460pt" strokecolor="#000000">
                <v:path arrowok="t"/>
                <v:stroke dashstyle="longDash"/>
              </v:shape>
            </v:group>
            <v:group style="position:absolute;left:8346;top:2037;width:164;height:282" coordorigin="8346,2037" coordsize="164,282">
              <v:shape style="position:absolute;left:8346;top:2037;width:164;height:282" coordorigin="8346,2037" coordsize="164,282" path="m8364,2055l8514,2205e" filled="f" stroked="t" strokeweight=".067460pt" strokecolor="#000000">
                <v:path arrowok="t"/>
                <v:stroke dashstyle="longDash"/>
              </v:shape>
            </v:group>
            <v:group style="position:absolute;left:8372;top:2037;width:138;height:251" coordorigin="8372,2037" coordsize="138,251">
              <v:shape style="position:absolute;left:8372;top:2037;width:138;height:251" coordorigin="8372,2037" coordsize="138,251" path="m8420,2086l8510,2175e" filled="f" stroked="t" strokeweight=".067460pt" strokecolor="#000000">
                <v:path arrowok="t"/>
                <v:stroke dashstyle="longDash"/>
              </v:shape>
            </v:group>
            <v:group style="position:absolute;left:8402;top:2037;width:107;height:221" coordorigin="8402,2037" coordsize="107,221">
              <v:shape style="position:absolute;left:8402;top:2037;width:107;height:221" coordorigin="8402,2037" coordsize="107,221" path="m8481,2116l8510,2144e" filled="f" stroked="t" strokeweight=".067460pt" strokecolor="#000000">
                <v:path arrowok="t"/>
                <v:stroke dashstyle="longDash"/>
              </v:shape>
            </v:group>
            <v:group style="position:absolute;left:8346;top:2038;width:164;height:391" coordorigin="8346,2038" coordsize="164,391">
              <v:shape style="position:absolute;left:8346;top:2038;width:164;height:391" coordorigin="8346,2038" coordsize="164,391" path="m8346,2428l8509,2428,8509,2038,8346,2038,8346,2428xe" filled="f" stroked="t" strokeweight=".269841pt" strokecolor="#000000">
                <v:path arrowok="t"/>
              </v:shape>
            </v:group>
            <v:group style="position:absolute;left:8836;top:2105;width:164;height:324" coordorigin="8836,2105" coordsize="164,324">
              <v:shape style="position:absolute;left:8836;top:2105;width:164;height:324" coordorigin="8836,2105" coordsize="164,324" path="m8836,2428l9000,2428,9000,2105,8836,2105,8836,2428e" filled="t" fillcolor="#FFFFFF" stroked="f">
                <v:path arrowok="t"/>
                <v:fill/>
              </v:shape>
            </v:group>
            <v:group style="position:absolute;left:8836;top:2105;width:164;height:324" coordorigin="8836,2105" coordsize="164,324">
              <v:shape style="position:absolute;left:8836;top:2105;width:164;height:324" coordorigin="8836,2105" coordsize="164,324" path="m8836,2428l9000,2428,9000,2105,8836,2105,8836,2428xe" filled="f" stroked="t" strokeweight=".067460pt" strokecolor="#000000">
                <v:path arrowok="t"/>
                <v:stroke dashstyle="longDash"/>
              </v:shape>
            </v:group>
            <v:group style="position:absolute;left:8836;top:2105;width:112;height:192" coordorigin="8836,2105" coordsize="112,192">
              <v:shape style="position:absolute;left:8836;top:2105;width:112;height:192" coordorigin="8836,2105" coordsize="112,192" path="m8980,2217l9029,2169e" filled="f" stroked="t" strokeweight=".067460pt" strokecolor="#000000">
                <v:path arrowok="t"/>
                <v:stroke dashstyle="longDash"/>
              </v:shape>
            </v:group>
            <v:group style="position:absolute;left:8836;top:2105;width:143;height:223" coordorigin="8836,2105" coordsize="143,223">
              <v:shape style="position:absolute;left:8836;top:2105;width:143;height:223" coordorigin="8836,2105" coordsize="143,223" path="m8950,2247l9059,2138e" filled="f" stroked="t" strokeweight=".067460pt" strokecolor="#000000">
                <v:path arrowok="t"/>
                <v:stroke dashstyle="longDash"/>
              </v:shape>
            </v:group>
            <v:group style="position:absolute;left:8836;top:2105;width:164;height:254" coordorigin="8836,2105" coordsize="164,254">
              <v:shape style="position:absolute;left:8836;top:2105;width:164;height:254" coordorigin="8836,2105" coordsize="164,254" path="m8919,2278l9083,2114e" filled="f" stroked="t" strokeweight=".067460pt" strokecolor="#000000">
                <v:path arrowok="t"/>
                <v:stroke dashstyle="longDash"/>
              </v:shape>
            </v:group>
            <v:group style="position:absolute;left:8836;top:2132;width:164;height:257" coordorigin="8836,2132" coordsize="164,257">
              <v:shape style="position:absolute;left:8836;top:2132;width:164;height:257" coordorigin="8836,2132" coordsize="164,257" path="m8889,2336l9052,2172e" filled="f" stroked="t" strokeweight=".067460pt" strokecolor="#000000">
                <v:path arrowok="t"/>
                <v:stroke dashstyle="longDash"/>
              </v:shape>
            </v:group>
            <v:group style="position:absolute;left:8836;top:2163;width:164;height:257" coordorigin="8836,2163" coordsize="164,257">
              <v:shape style="position:absolute;left:8836;top:2163;width:164;height:257" coordorigin="8836,2163" coordsize="164,257" path="m8858,2397l9022,2233e" filled="f" stroked="t" strokeweight=".067460pt" strokecolor="#000000">
                <v:path arrowok="t"/>
                <v:stroke dashstyle="longDash"/>
              </v:shape>
            </v:group>
            <v:group style="position:absolute;left:8844;top:2193;width:155;height:235" coordorigin="8844,2193" coordsize="155,235">
              <v:shape style="position:absolute;left:8844;top:2193;width:155;height:235" coordorigin="8844,2193" coordsize="155,235" path="m8866,2428l9000,2295e" filled="f" stroked="t" strokeweight=".067460pt" strokecolor="#000000">
                <v:path arrowok="t"/>
                <v:stroke dashstyle="longDash"/>
              </v:shape>
            </v:group>
            <v:group style="position:absolute;left:8875;top:2224;width:125;height:205" coordorigin="8875,2224" coordsize="125,205">
              <v:shape style="position:absolute;left:8875;top:2224;width:125;height:205" coordorigin="8875,2224" coordsize="125,205" path="m8927,2428l9000,2356e" filled="f" stroked="t" strokeweight=".067460pt" strokecolor="#000000">
                <v:path arrowok="t"/>
                <v:stroke dashstyle="longDash"/>
              </v:shape>
            </v:group>
            <v:group style="position:absolute;left:8906;top:2254;width:94;height:174" coordorigin="8906,2254" coordsize="94,174">
              <v:shape style="position:absolute;left:8906;top:2254;width:94;height:174" coordorigin="8906,2254" coordsize="94,174" path="m8988,2428l9000,2417e" filled="f" stroked="t" strokeweight=".067460pt" strokecolor="#000000">
                <v:path arrowok="t"/>
                <v:stroke dashstyle="longDash"/>
              </v:shape>
            </v:group>
            <v:group style="position:absolute;left:8836;top:2236;width:112;height:192" coordorigin="8836,2236" coordsize="112,192">
              <v:shape style="position:absolute;left:8836;top:2236;width:112;height:192" coordorigin="8836,2236" coordsize="112,192" path="m8980,2380l9028,2428e" filled="f" stroked="t" strokeweight=".067460pt" strokecolor="#000000">
                <v:path arrowok="t"/>
                <v:stroke dashstyle="longDash"/>
              </v:shape>
            </v:group>
            <v:group style="position:absolute;left:8836;top:2205;width:143;height:223" coordorigin="8836,2205" coordsize="143,223">
              <v:shape style="position:absolute;left:8836;top:2205;width:143;height:223" coordorigin="8836,2205" coordsize="143,223" path="m8950,2319l9059,2428e" filled="f" stroked="t" strokeweight=".067460pt" strokecolor="#000000">
                <v:path arrowok="t"/>
                <v:stroke dashstyle="longDash"/>
              </v:shape>
            </v:group>
            <v:group style="position:absolute;left:8836;top:2175;width:164;height:254" coordorigin="8836,2175" coordsize="164,254">
              <v:shape style="position:absolute;left:8836;top:2175;width:164;height:254" coordorigin="8836,2175" coordsize="164,254" path="m8919,2258l9083,2422e" filled="f" stroked="t" strokeweight=".067460pt" strokecolor="#000000">
                <v:path arrowok="t"/>
                <v:stroke dashstyle="longDash"/>
              </v:shape>
            </v:group>
            <v:group style="position:absolute;left:8836;top:2144;width:164;height:257" coordorigin="8836,2144" coordsize="164,257">
              <v:shape style="position:absolute;left:8836;top:2144;width:164;height:257" coordorigin="8836,2144" coordsize="164,257" path="m8889,2197l9052,2360e" filled="f" stroked="t" strokeweight=".067460pt" strokecolor="#000000">
                <v:path arrowok="t"/>
                <v:stroke dashstyle="longDash"/>
              </v:shape>
            </v:group>
            <v:group style="position:absolute;left:8836;top:2114;width:164;height:257" coordorigin="8836,2114" coordsize="164,257">
              <v:shape style="position:absolute;left:8836;top:2114;width:164;height:257" coordorigin="8836,2114" coordsize="164,257" path="m8858,2136l9022,2299e" filled="f" stroked="t" strokeweight=".067460pt" strokecolor="#000000">
                <v:path arrowok="t"/>
                <v:stroke dashstyle="longDash"/>
              </v:shape>
            </v:group>
            <v:group style="position:absolute;left:8844;top:2105;width:155;height:235" coordorigin="8844,2105" coordsize="155,235">
              <v:shape style="position:absolute;left:8844;top:2105;width:155;height:235" coordorigin="8844,2105" coordsize="155,235" path="m8866,2126l9000,2260e" filled="f" stroked="t" strokeweight=".067460pt" strokecolor="#000000">
                <v:path arrowok="t"/>
                <v:stroke dashstyle="longDash"/>
              </v:shape>
            </v:group>
            <v:group style="position:absolute;left:8875;top:2105;width:125;height:205" coordorigin="8875,2105" coordsize="125,205">
              <v:shape style="position:absolute;left:8875;top:2105;width:125;height:205" coordorigin="8875,2105" coordsize="125,205" path="m8927,2156l9000,2229e" filled="f" stroked="t" strokeweight=".067460pt" strokecolor="#000000">
                <v:path arrowok="t"/>
                <v:stroke dashstyle="longDash"/>
              </v:shape>
            </v:group>
            <v:group style="position:absolute;left:8906;top:2105;width:94;height:174" coordorigin="8906,2105" coordsize="94,174">
              <v:shape style="position:absolute;left:8906;top:2105;width:94;height:174" coordorigin="8906,2105" coordsize="94,174" path="m8988,2187l9000,2199e" filled="f" stroked="t" strokeweight=".067460pt" strokecolor="#000000">
                <v:path arrowok="t"/>
                <v:stroke dashstyle="longDash"/>
              </v:shape>
            </v:group>
            <v:group style="position:absolute;left:8836;top:2105;width:163;height:323" coordorigin="8836,2105" coordsize="163,323">
              <v:shape style="position:absolute;left:8836;top:2105;width:163;height:323" coordorigin="8836,2105" coordsize="163,323" path="m8836,2428l8999,2428,8999,2105,8836,2105,8836,2428xe" filled="f" stroked="t" strokeweight=".269841pt" strokecolor="#000000">
                <v:path arrowok="t"/>
              </v:shape>
            </v:group>
            <v:group style="position:absolute;left:9326;top:2158;width:164;height:270" coordorigin="9326,2158" coordsize="164,270">
              <v:shape style="position:absolute;left:9326;top:2158;width:164;height:270" coordorigin="9326,2158" coordsize="164,270" path="m9326,2428l9490,2428,9490,2158,9326,2158,9326,2428e" filled="t" fillcolor="#FFFFFF" stroked="f">
                <v:path arrowok="t"/>
                <v:fill/>
              </v:shape>
            </v:group>
            <v:group style="position:absolute;left:9326;top:2158;width:164;height:270" coordorigin="9326,2158" coordsize="164,270">
              <v:shape style="position:absolute;left:9326;top:2158;width:164;height:270" coordorigin="9326,2158" coordsize="164,270" path="m9326,2428l9490,2428,9490,2158,9326,2158,9326,2428xe" filled="f" stroked="t" strokeweight=".067460pt" strokecolor="#000000">
                <v:path arrowok="t"/>
                <v:stroke dashstyle="longDash"/>
              </v:shape>
            </v:group>
            <v:group style="position:absolute;left:9326;top:2158;width:113;height:166" coordorigin="9326,2158" coordsize="113,166">
              <v:shape style="position:absolute;left:9326;top:2158;width:113;height:166" coordorigin="9326,2158" coordsize="113,166" path="m9437,2271l9492,2216e" filled="f" stroked="t" strokeweight=".067460pt" strokecolor="#000000">
                <v:path arrowok="t"/>
                <v:stroke dashstyle="longDash"/>
              </v:shape>
            </v:group>
            <v:group style="position:absolute;left:9326;top:2158;width:143;height:196" coordorigin="9326,2158" coordsize="143,196">
              <v:shape style="position:absolute;left:9326;top:2158;width:143;height:196" coordorigin="9326,2158" coordsize="143,196" path="m9407,2301l9522,2185e" filled="f" stroked="t" strokeweight=".067460pt" strokecolor="#000000">
                <v:path arrowok="t"/>
                <v:stroke dashstyle="longDash"/>
              </v:shape>
            </v:group>
            <v:group style="position:absolute;left:9326;top:2161;width:164;height:224" coordorigin="9326,2161" coordsize="164,224">
              <v:shape style="position:absolute;left:9326;top:2161;width:164;height:224" coordorigin="9326,2161" coordsize="164,224" path="m9376,2335l9540,2171e" filled="f" stroked="t" strokeweight=".067460pt" strokecolor="#000000">
                <v:path arrowok="t"/>
                <v:stroke dashstyle="longDash"/>
              </v:shape>
            </v:group>
            <v:group style="position:absolute;left:9326;top:2192;width:164;height:224" coordorigin="9326,2192" coordsize="164,224">
              <v:shape style="position:absolute;left:9326;top:2192;width:164;height:224" coordorigin="9326,2192" coordsize="164,224" path="m9346,2396l9510,2232e" filled="f" stroked="t" strokeweight=".067460pt" strokecolor="#000000">
                <v:path arrowok="t"/>
                <v:stroke dashstyle="longDash"/>
              </v:shape>
            </v:group>
            <v:group style="position:absolute;left:9337;top:2222;width:153;height:206" coordorigin="9337,2222" coordsize="153,206">
              <v:shape style="position:absolute;left:9337;top:2222;width:153;height:206" coordorigin="9337,2222" coordsize="153,206" path="m9355,2428l9490,2293e" filled="f" stroked="t" strokeweight=".067460pt" strokecolor="#000000">
                <v:path arrowok="t"/>
                <v:stroke dashstyle="longDash"/>
              </v:shape>
            </v:group>
            <v:group style="position:absolute;left:9368;top:2253;width:123;height:176" coordorigin="9368,2253" coordsize="123,176">
              <v:shape style="position:absolute;left:9368;top:2253;width:123;height:176" coordorigin="9368,2253" coordsize="123,176" path="m9416,2428l9490,2354e" filled="f" stroked="t" strokeweight=".067460pt" strokecolor="#000000">
                <v:path arrowok="t"/>
                <v:stroke dashstyle="longDash"/>
              </v:shape>
            </v:group>
            <v:group style="position:absolute;left:9398;top:2283;width:92;height:145" coordorigin="9398,2283" coordsize="92,145">
              <v:shape style="position:absolute;left:9398;top:2283;width:92;height:145" coordorigin="9398,2283" coordsize="92,145" path="m9477,2428l9490,2415e" filled="f" stroked="t" strokeweight=".067460pt" strokecolor="#000000">
                <v:path arrowok="t"/>
                <v:stroke dashstyle="longDash"/>
              </v:shape>
            </v:group>
            <v:group style="position:absolute;left:9326;top:2263;width:113;height:166" coordorigin="9326,2263" coordsize="113,166">
              <v:shape style="position:absolute;left:9326;top:2263;width:113;height:166" coordorigin="9326,2263" coordsize="113,166" path="m9437,2374l9492,2428e" filled="f" stroked="t" strokeweight=".067460pt" strokecolor="#000000">
                <v:path arrowok="t"/>
                <v:stroke dashstyle="longDash"/>
              </v:shape>
            </v:group>
            <v:group style="position:absolute;left:9326;top:2232;width:143;height:196" coordorigin="9326,2232" coordsize="143,196">
              <v:shape style="position:absolute;left:9326;top:2232;width:143;height:196" coordorigin="9326,2232" coordsize="143,196" path="m9407,2313l9522,2428e" filled="f" stroked="t" strokeweight=".067460pt" strokecolor="#000000">
                <v:path arrowok="t"/>
                <v:stroke dashstyle="longDash"/>
              </v:shape>
            </v:group>
            <v:group style="position:absolute;left:9326;top:2202;width:164;height:224" coordorigin="9326,2202" coordsize="164,224">
              <v:shape style="position:absolute;left:9326;top:2202;width:164;height:224" coordorigin="9326,2202" coordsize="164,224" path="m9376,2252l9540,2416e" filled="f" stroked="t" strokeweight=".067460pt" strokecolor="#000000">
                <v:path arrowok="t"/>
                <v:stroke dashstyle="longDash"/>
              </v:shape>
            </v:group>
            <v:group style="position:absolute;left:9326;top:2171;width:164;height:224" coordorigin="9326,2171" coordsize="164,224">
              <v:shape style="position:absolute;left:9326;top:2171;width:164;height:224" coordorigin="9326,2171" coordsize="164,224" path="m9346,2191l9510,2355e" filled="f" stroked="t" strokeweight=".067460pt" strokecolor="#000000">
                <v:path arrowok="t"/>
                <v:stroke dashstyle="longDash"/>
              </v:shape>
            </v:group>
            <v:group style="position:absolute;left:9337;top:2158;width:153;height:206" coordorigin="9337,2158" coordsize="153,206">
              <v:shape style="position:absolute;left:9337;top:2158;width:153;height:206" coordorigin="9337,2158" coordsize="153,206" path="m9355,2175l9490,2311e" filled="f" stroked="t" strokeweight=".067460pt" strokecolor="#000000">
                <v:path arrowok="t"/>
                <v:stroke dashstyle="longDash"/>
              </v:shape>
            </v:group>
            <v:group style="position:absolute;left:9368;top:2158;width:123;height:176" coordorigin="9368,2158" coordsize="123,176">
              <v:shape style="position:absolute;left:9368;top:2158;width:123;height:176" coordorigin="9368,2158" coordsize="123,176" path="m9416,2206l9490,2280e" filled="f" stroked="t" strokeweight=".067460pt" strokecolor="#000000">
                <v:path arrowok="t"/>
                <v:stroke dashstyle="longDash"/>
              </v:shape>
            </v:group>
            <v:group style="position:absolute;left:9398;top:2158;width:92;height:145" coordorigin="9398,2158" coordsize="92,145">
              <v:shape style="position:absolute;left:9398;top:2158;width:92;height:145" coordorigin="9398,2158" coordsize="92,145" path="m9477,2237l9490,2250e" filled="f" stroked="t" strokeweight=".067460pt" strokecolor="#000000">
                <v:path arrowok="t"/>
                <v:stroke dashstyle="longDash"/>
              </v:shape>
            </v:group>
            <v:group style="position:absolute;left:9326;top:2159;width:164;height:270" coordorigin="9326,2159" coordsize="164,270">
              <v:shape style="position:absolute;left:9326;top:2159;width:164;height:270" coordorigin="9326,2159" coordsize="164,270" path="m9326,2428l9490,2428,9490,2159,9326,2159,9326,2428xe" filled="f" stroked="t" strokeweight=".269841pt" strokecolor="#000000">
                <v:path arrowok="t"/>
              </v:shape>
            </v:group>
            <v:group style="position:absolute;left:9817;top:629;width:164;height:1800" coordorigin="9817,629" coordsize="164,1800">
              <v:shape style="position:absolute;left:9817;top:629;width:164;height:1800" coordorigin="9817,629" coordsize="164,1800" path="m9817,2428l9981,2428,9981,629,9817,629,9817,2428e" filled="t" fillcolor="#FFFFFF" stroked="f">
                <v:path arrowok="t"/>
                <v:fill/>
              </v:shape>
            </v:group>
            <v:group style="position:absolute;left:9817;top:629;width:164;height:1800" coordorigin="9817,629" coordsize="164,1800">
              <v:shape style="position:absolute;left:9817;top:629;width:164;height:1800" coordorigin="9817,629" coordsize="164,1800" path="m9817,2428l9981,2428,9981,629,9817,629,9817,2428xe" filled="f" stroked="t" strokeweight=".067460pt" strokecolor="#000000">
                <v:path arrowok="t"/>
                <v:stroke dashstyle="longDash"/>
              </v:shape>
            </v:group>
            <v:group style="position:absolute;left:9817;top:629;width:164;height:1053" coordorigin="9817,629" coordsize="164,1053">
              <v:shape style="position:absolute;left:9817;top:629;width:164;height:1053" coordorigin="9817,629" coordsize="164,1053" path="m10860,863l10869,854e" filled="f" stroked="t" strokeweight=".067460pt" strokecolor="#000000">
                <v:path arrowok="t"/>
                <v:stroke dashstyle="longDash"/>
              </v:shape>
            </v:group>
            <v:group style="position:absolute;left:9817;top:629;width:164;height:1083" coordorigin="9817,629" coordsize="164,1083">
              <v:shape style="position:absolute;left:9817;top:629;width:164;height:1083" coordorigin="9817,629" coordsize="164,1083" path="m10829,894l10900,823e" filled="f" stroked="t" strokeweight=".067460pt" strokecolor="#000000">
                <v:path arrowok="t"/>
                <v:stroke dashstyle="longDash"/>
              </v:shape>
            </v:group>
            <v:group style="position:absolute;left:9817;top:629;width:164;height:1114" coordorigin="9817,629" coordsize="164,1114">
              <v:shape style="position:absolute;left:9817;top:629;width:164;height:1114" coordorigin="9817,629" coordsize="164,1114" path="m10799,924l10930,793e" filled="f" stroked="t" strokeweight=".067460pt" strokecolor="#000000">
                <v:path arrowok="t"/>
                <v:stroke dashstyle="longDash"/>
              </v:shape>
            </v:group>
            <v:group style="position:absolute;left:9817;top:629;width:164;height:1144" coordorigin="9817,629" coordsize="164,1144">
              <v:shape style="position:absolute;left:9817;top:629;width:164;height:1144" coordorigin="9817,629" coordsize="164,1144" path="m10768,955l10932,791e" filled="f" stroked="t" strokeweight=".067460pt" strokecolor="#000000">
                <v:path arrowok="t"/>
                <v:stroke dashstyle="longDash"/>
              </v:shape>
            </v:group>
            <v:group style="position:absolute;left:9817;top:629;width:164;height:1175" coordorigin="9817,629" coordsize="164,1175">
              <v:shape style="position:absolute;left:9817;top:629;width:164;height:1175" coordorigin="9817,629" coordsize="164,1175" path="m10738,985l10902,821e" filled="f" stroked="t" strokeweight=".067460pt" strokecolor="#000000">
                <v:path arrowok="t"/>
                <v:stroke dashstyle="longDash"/>
              </v:shape>
            </v:group>
            <v:group style="position:absolute;left:9817;top:629;width:164;height:1205" coordorigin="9817,629" coordsize="164,1205">
              <v:shape style="position:absolute;left:9817;top:629;width:164;height:1205" coordorigin="9817,629" coordsize="164,1205" path="m10707,1016l10871,852e" filled="f" stroked="t" strokeweight=".067460pt" strokecolor="#000000">
                <v:path arrowok="t"/>
                <v:stroke dashstyle="longDash"/>
              </v:shape>
            </v:group>
            <v:group style="position:absolute;left:9817;top:629;width:164;height:1236" coordorigin="9817,629" coordsize="164,1236">
              <v:shape style="position:absolute;left:9817;top:629;width:164;height:1236" coordorigin="9817,629" coordsize="164,1236" path="m10677,1046l10841,882e" filled="f" stroked="t" strokeweight=".067460pt" strokecolor="#000000">
                <v:path arrowok="t"/>
                <v:stroke dashstyle="longDash"/>
              </v:shape>
            </v:group>
            <v:group style="position:absolute;left:9817;top:629;width:164;height:1266" coordorigin="9817,629" coordsize="164,1266">
              <v:shape style="position:absolute;left:9817;top:629;width:164;height:1266" coordorigin="9817,629" coordsize="164,1266" path="m10646,1077l10810,913e" filled="f" stroked="t" strokeweight=".067460pt" strokecolor="#000000">
                <v:path arrowok="t"/>
                <v:stroke dashstyle="longDash"/>
              </v:shape>
            </v:group>
            <v:group style="position:absolute;left:9817;top:647;width:164;height:1278" coordorigin="9817,647" coordsize="164,1278">
              <v:shape style="position:absolute;left:9817;top:647;width:164;height:1278" coordorigin="9817,647" coordsize="164,1278" path="m10616,1126l10780,962e" filled="f" stroked="t" strokeweight=".067460pt" strokecolor="#000000">
                <v:path arrowok="t"/>
                <v:stroke dashstyle="longDash"/>
              </v:shape>
            </v:group>
            <v:group style="position:absolute;left:9817;top:678;width:164;height:1278" coordorigin="9817,678" coordsize="164,1278">
              <v:shape style="position:absolute;left:9817;top:678;width:164;height:1278" coordorigin="9817,678" coordsize="164,1278" path="m10585,1187l10749,1023e" filled="f" stroked="t" strokeweight=".067460pt" strokecolor="#000000">
                <v:path arrowok="t"/>
                <v:stroke dashstyle="longDash"/>
              </v:shape>
            </v:group>
            <v:group style="position:absolute;left:9817;top:708;width:164;height:1278" coordorigin="9817,708" coordsize="164,1278">
              <v:shape style="position:absolute;left:9817;top:708;width:164;height:1278" coordorigin="9817,708" coordsize="164,1278" path="m10555,1248l10719,1084e" filled="f" stroked="t" strokeweight=".067460pt" strokecolor="#000000">
                <v:path arrowok="t"/>
                <v:stroke dashstyle="longDash"/>
              </v:shape>
            </v:group>
            <v:group style="position:absolute;left:9817;top:739;width:164;height:1278" coordorigin="9817,739" coordsize="164,1278">
              <v:shape style="position:absolute;left:9817;top:739;width:164;height:1278" coordorigin="9817,739" coordsize="164,1278" path="m10524,1309l10688,1145e" filled="f" stroked="t" strokeweight=".067460pt" strokecolor="#000000">
                <v:path arrowok="t"/>
                <v:stroke dashstyle="longDash"/>
              </v:shape>
            </v:group>
            <v:group style="position:absolute;left:9817;top:769;width:164;height:1278" coordorigin="9817,769" coordsize="164,1278">
              <v:shape style="position:absolute;left:9817;top:769;width:164;height:1278" coordorigin="9817,769" coordsize="164,1278" path="m10494,1371l10658,1206e" filled="f" stroked="t" strokeweight=".067460pt" strokecolor="#000000">
                <v:path arrowok="t"/>
                <v:stroke dashstyle="longDash"/>
              </v:shape>
            </v:group>
            <v:group style="position:absolute;left:9817;top:800;width:164;height:1278" coordorigin="9817,800" coordsize="164,1278">
              <v:shape style="position:absolute;left:9817;top:800;width:164;height:1278" coordorigin="9817,800" coordsize="164,1278" path="m10463,1432l10627,1268e" filled="f" stroked="t" strokeweight=".067460pt" strokecolor="#000000">
                <v:path arrowok="t"/>
                <v:stroke dashstyle="longDash"/>
              </v:shape>
            </v:group>
            <v:group style="position:absolute;left:9817;top:831;width:164;height:1278" coordorigin="9817,831" coordsize="164,1278">
              <v:shape style="position:absolute;left:9817;top:831;width:164;height:1278" coordorigin="9817,831" coordsize="164,1278" path="m10433,1493l10597,1329e" filled="f" stroked="t" strokeweight=".067460pt" strokecolor="#000000">
                <v:path arrowok="t"/>
                <v:stroke dashstyle="longDash"/>
              </v:shape>
            </v:group>
            <v:group style="position:absolute;left:9817;top:861;width:164;height:1278" coordorigin="9817,861" coordsize="164,1278">
              <v:shape style="position:absolute;left:9817;top:861;width:164;height:1278" coordorigin="9817,861" coordsize="164,1278" path="m10402,1554l10566,1390e" filled="f" stroked="t" strokeweight=".067460pt" strokecolor="#000000">
                <v:path arrowok="t"/>
                <v:stroke dashstyle="longDash"/>
              </v:shape>
            </v:group>
            <v:group style="position:absolute;left:9817;top:892;width:164;height:1278" coordorigin="9817,892" coordsize="164,1278">
              <v:shape style="position:absolute;left:9817;top:892;width:164;height:1278" coordorigin="9817,892" coordsize="164,1278" path="m10371,1615l10536,1451e" filled="f" stroked="t" strokeweight=".067460pt" strokecolor="#000000">
                <v:path arrowok="t"/>
                <v:stroke dashstyle="longDash"/>
              </v:shape>
            </v:group>
            <v:group style="position:absolute;left:9817;top:922;width:164;height:1278" coordorigin="9817,922" coordsize="164,1278">
              <v:shape style="position:absolute;left:9817;top:922;width:164;height:1278" coordorigin="9817,922" coordsize="164,1278" path="m10341,1676l10505,1512e" filled="f" stroked="t" strokeweight=".067460pt" strokecolor="#000000">
                <v:path arrowok="t"/>
                <v:stroke dashstyle="longDash"/>
              </v:shape>
            </v:group>
            <v:group style="position:absolute;left:9817;top:953;width:164;height:1278" coordorigin="9817,953" coordsize="164,1278">
              <v:shape style="position:absolute;left:9817;top:953;width:164;height:1278" coordorigin="9817,953" coordsize="164,1278" path="m10310,1737l10474,1573e" filled="f" stroked="t" strokeweight=".067460pt" strokecolor="#000000">
                <v:path arrowok="t"/>
                <v:stroke dashstyle="longDash"/>
              </v:shape>
            </v:group>
            <v:group style="position:absolute;left:9817;top:983;width:164;height:1278" coordorigin="9817,983" coordsize="164,1278">
              <v:shape style="position:absolute;left:9817;top:983;width:164;height:1278" coordorigin="9817,983" coordsize="164,1278" path="m10280,1798l10444,1634e" filled="f" stroked="t" strokeweight=".067460pt" strokecolor="#000000">
                <v:path arrowok="t"/>
                <v:stroke dashstyle="longDash"/>
              </v:shape>
            </v:group>
            <v:group style="position:absolute;left:9817;top:1014;width:164;height:1278" coordorigin="9817,1014" coordsize="164,1278">
              <v:shape style="position:absolute;left:9817;top:1014;width:164;height:1278" coordorigin="9817,1014" coordsize="164,1278" path="m10249,1859l10413,1695e" filled="f" stroked="t" strokeweight=".067460pt" strokecolor="#000000">
                <v:path arrowok="t"/>
                <v:stroke dashstyle="longDash"/>
              </v:shape>
            </v:group>
            <v:group style="position:absolute;left:9817;top:1044;width:164;height:1278" coordorigin="9817,1044" coordsize="164,1278">
              <v:shape style="position:absolute;left:9817;top:1044;width:164;height:1278" coordorigin="9817,1044" coordsize="164,1278" path="m10219,1920l10383,1756e" filled="f" stroked="t" strokeweight=".067460pt" strokecolor="#000000">
                <v:path arrowok="t"/>
                <v:stroke dashstyle="longDash"/>
              </v:shape>
            </v:group>
            <v:group style="position:absolute;left:9817;top:1075;width:164;height:1278" coordorigin="9817,1075" coordsize="164,1278">
              <v:shape style="position:absolute;left:9817;top:1075;width:164;height:1278" coordorigin="9817,1075" coordsize="164,1278" path="m10188,1981l10352,1817e" filled="f" stroked="t" strokeweight=".067460pt" strokecolor="#000000">
                <v:path arrowok="t"/>
                <v:stroke dashstyle="longDash"/>
              </v:shape>
            </v:group>
            <v:group style="position:absolute;left:9817;top:1105;width:164;height:1278" coordorigin="9817,1105" coordsize="164,1278">
              <v:shape style="position:absolute;left:9817;top:1105;width:164;height:1278" coordorigin="9817,1105" coordsize="164,1278" path="m10158,2042l10322,1878e" filled="f" stroked="t" strokeweight=".067460pt" strokecolor="#000000">
                <v:path arrowok="t"/>
                <v:stroke dashstyle="longDash"/>
              </v:shape>
            </v:group>
            <v:group style="position:absolute;left:9817;top:1136;width:164;height:1278" coordorigin="9817,1136" coordsize="164,1278">
              <v:shape style="position:absolute;left:9817;top:1136;width:164;height:1278" coordorigin="9817,1136" coordsize="164,1278" path="m10127,2103l10291,1939e" filled="f" stroked="t" strokeweight=".067460pt" strokecolor="#000000">
                <v:path arrowok="t"/>
                <v:stroke dashstyle="longDash"/>
              </v:shape>
            </v:group>
            <v:group style="position:absolute;left:9817;top:1166;width:164;height:1262" coordorigin="9817,1166" coordsize="164,1262">
              <v:shape style="position:absolute;left:9817;top:1166;width:164;height:1262" coordorigin="9817,1166" coordsize="164,1262" path="m10097,2164l10261,2000e" filled="f" stroked="t" strokeweight=".067460pt" strokecolor="#000000">
                <v:path arrowok="t"/>
                <v:stroke dashstyle="longDash"/>
              </v:shape>
            </v:group>
            <v:group style="position:absolute;left:9817;top:1197;width:164;height:1231" coordorigin="9817,1197" coordsize="164,1231">
              <v:shape style="position:absolute;left:9817;top:1197;width:164;height:1231" coordorigin="9817,1197" coordsize="164,1231" path="m10066,2225l10230,2061e" filled="f" stroked="t" strokeweight=".067460pt" strokecolor="#000000">
                <v:path arrowok="t"/>
                <v:stroke dashstyle="longDash"/>
              </v:shape>
            </v:group>
            <v:group style="position:absolute;left:9817;top:1227;width:164;height:1201" coordorigin="9817,1227" coordsize="164,1201">
              <v:shape style="position:absolute;left:9817;top:1227;width:164;height:1201" coordorigin="9817,1227" coordsize="164,1201" path="m10036,2286l10200,2122e" filled="f" stroked="t" strokeweight=".067460pt" strokecolor="#000000">
                <v:path arrowok="t"/>
                <v:stroke dashstyle="longDash"/>
              </v:shape>
            </v:group>
            <v:group style="position:absolute;left:9817;top:1258;width:164;height:1170" coordorigin="9817,1258" coordsize="164,1170">
              <v:shape style="position:absolute;left:9817;top:1258;width:164;height:1170" coordorigin="9817,1258" coordsize="164,1170" path="m10005,2347l10169,2183e" filled="f" stroked="t" strokeweight=".067460pt" strokecolor="#000000">
                <v:path arrowok="t"/>
                <v:stroke dashstyle="longDash"/>
              </v:shape>
            </v:group>
            <v:group style="position:absolute;left:9817;top:1288;width:164;height:1140" coordorigin="9817,1288" coordsize="164,1140">
              <v:shape style="position:absolute;left:9817;top:1288;width:164;height:1140" coordorigin="9817,1288" coordsize="164,1140" path="m9975,2409l10139,2244e" filled="f" stroked="t" strokeweight=".067460pt" strokecolor="#000000">
                <v:path arrowok="t"/>
                <v:stroke dashstyle="longDash"/>
              </v:shape>
            </v:group>
            <v:group style="position:absolute;left:9817;top:1319;width:164;height:1109" coordorigin="9817,1319" coordsize="164,1109">
              <v:shape style="position:absolute;left:9817;top:1319;width:164;height:1109" coordorigin="9817,1319" coordsize="164,1109" path="m9985,2428l10108,2306e" filled="f" stroked="t" strokeweight=".067460pt" strokecolor="#000000">
                <v:path arrowok="t"/>
                <v:stroke dashstyle="longDash"/>
              </v:shape>
            </v:group>
            <v:group style="position:absolute;left:9817;top:1350;width:164;height:1079" coordorigin="9817,1350" coordsize="164,1079">
              <v:shape style="position:absolute;left:9817;top:1350;width:164;height:1079" coordorigin="9817,1350" coordsize="164,1079" path="m10016,2428l10078,2367e" filled="f" stroked="t" strokeweight=".067460pt" strokecolor="#000000">
                <v:path arrowok="t"/>
                <v:stroke dashstyle="longDash"/>
              </v:shape>
            </v:group>
            <v:group style="position:absolute;left:9817;top:1380;width:164;height:1048" coordorigin="9817,1380" coordsize="164,1048">
              <v:shape style="position:absolute;left:9817;top:1380;width:164;height:1048" coordorigin="9817,1380" coordsize="164,1048" path="m10046,2428l10047,2428e" filled="f" stroked="t" strokeweight=".067460pt" strokecolor="#000000">
                <v:path arrowok="t"/>
                <v:stroke dashstyle="longDash"/>
              </v:shape>
            </v:group>
            <v:group style="position:absolute;left:9817;top:1376;width:164;height:1053" coordorigin="9817,1376" coordsize="164,1053">
              <v:shape style="position:absolute;left:9817;top:1376;width:164;height:1053" coordorigin="9817,1376" coordsize="164,1053" path="m10860,2419l10869,2428e" filled="f" stroked="t" strokeweight=".067460pt" strokecolor="#000000">
                <v:path arrowok="t"/>
                <v:stroke dashstyle="longDash"/>
              </v:shape>
            </v:group>
            <v:group style="position:absolute;left:9817;top:1345;width:164;height:1083" coordorigin="9817,1345" coordsize="164,1083">
              <v:shape style="position:absolute;left:9817;top:1345;width:164;height:1083" coordorigin="9817,1345" coordsize="164,1083" path="m10829,2358l10900,2428e" filled="f" stroked="t" strokeweight=".067460pt" strokecolor="#000000">
                <v:path arrowok="t"/>
                <v:stroke dashstyle="longDash"/>
              </v:shape>
            </v:group>
            <v:group style="position:absolute;left:9817;top:1315;width:164;height:1114" coordorigin="9817,1315" coordsize="164,1114">
              <v:shape style="position:absolute;left:9817;top:1315;width:164;height:1114" coordorigin="9817,1315" coordsize="164,1114" path="m10799,2297l10930,2428e" filled="f" stroked="t" strokeweight=".067460pt" strokecolor="#000000">
                <v:path arrowok="t"/>
                <v:stroke dashstyle="longDash"/>
              </v:shape>
            </v:group>
            <v:group style="position:absolute;left:9817;top:1284;width:164;height:1144" coordorigin="9817,1284" coordsize="164,1144">
              <v:shape style="position:absolute;left:9817;top:1284;width:164;height:1144" coordorigin="9817,1284" coordsize="164,1144" path="m10768,2236l10932,2400e" filled="f" stroked="t" strokeweight=".067460pt" strokecolor="#000000">
                <v:path arrowok="t"/>
                <v:stroke dashstyle="longDash"/>
              </v:shape>
            </v:group>
            <v:group style="position:absolute;left:9817;top:1254;width:164;height:1175" coordorigin="9817,1254" coordsize="164,1175">
              <v:shape style="position:absolute;left:9817;top:1254;width:164;height:1175" coordorigin="9817,1254" coordsize="164,1175" path="m10738,2175l10902,2339e" filled="f" stroked="t" strokeweight=".067460pt" strokecolor="#000000">
                <v:path arrowok="t"/>
                <v:stroke dashstyle="longDash"/>
              </v:shape>
            </v:group>
            <v:group style="position:absolute;left:9817;top:1223;width:164;height:1205" coordorigin="9817,1223" coordsize="164,1205">
              <v:shape style="position:absolute;left:9817;top:1223;width:164;height:1205" coordorigin="9817,1223" coordsize="164,1205" path="m10707,2114l10871,2278e" filled="f" stroked="t" strokeweight=".067460pt" strokecolor="#000000">
                <v:path arrowok="t"/>
                <v:stroke dashstyle="longDash"/>
              </v:shape>
            </v:group>
            <v:group style="position:absolute;left:9817;top:1193;width:164;height:1236" coordorigin="9817,1193" coordsize="164,1236">
              <v:shape style="position:absolute;left:9817;top:1193;width:164;height:1236" coordorigin="9817,1193" coordsize="164,1236" path="m10677,2053l10841,2217e" filled="f" stroked="t" strokeweight=".067460pt" strokecolor="#000000">
                <v:path arrowok="t"/>
                <v:stroke dashstyle="longDash"/>
              </v:shape>
            </v:group>
            <v:group style="position:absolute;left:9817;top:1162;width:164;height:1266" coordorigin="9817,1162" coordsize="164,1266">
              <v:shape style="position:absolute;left:9817;top:1162;width:164;height:1266" coordorigin="9817,1162" coordsize="164,1266" path="m10646,1992l10810,2156e" filled="f" stroked="t" strokeweight=".067460pt" strokecolor="#000000">
                <v:path arrowok="t"/>
                <v:stroke dashstyle="longDash"/>
              </v:shape>
            </v:group>
            <v:group style="position:absolute;left:9817;top:1132;width:164;height:1278" coordorigin="9817,1132" coordsize="164,1278">
              <v:shape style="position:absolute;left:9817;top:1132;width:164;height:1278" coordorigin="9817,1132" coordsize="164,1278" path="m10616,1931l10780,2095e" filled="f" stroked="t" strokeweight=".067460pt" strokecolor="#000000">
                <v:path arrowok="t"/>
                <v:stroke dashstyle="longDash"/>
              </v:shape>
            </v:group>
            <v:group style="position:absolute;left:9817;top:1101;width:164;height:1278" coordorigin="9817,1101" coordsize="164,1278">
              <v:shape style="position:absolute;left:9817;top:1101;width:164;height:1278" coordorigin="9817,1101" coordsize="164,1278" path="m10585,1870l10749,2034e" filled="f" stroked="t" strokeweight=".067460pt" strokecolor="#000000">
                <v:path arrowok="t"/>
                <v:stroke dashstyle="longDash"/>
              </v:shape>
            </v:group>
            <v:group style="position:absolute;left:9817;top:1071;width:164;height:1278" coordorigin="9817,1071" coordsize="164,1278">
              <v:shape style="position:absolute;left:9817;top:1071;width:164;height:1278" coordorigin="9817,1071" coordsize="164,1278" path="m10555,1808l10719,1973e" filled="f" stroked="t" strokeweight=".067460pt" strokecolor="#000000">
                <v:path arrowok="t"/>
                <v:stroke dashstyle="longDash"/>
              </v:shape>
            </v:group>
            <v:group style="position:absolute;left:9817;top:1040;width:164;height:1278" coordorigin="9817,1040" coordsize="164,1278">
              <v:shape style="position:absolute;left:9817;top:1040;width:164;height:1278" coordorigin="9817,1040" coordsize="164,1278" path="m10524,1747l10688,1912e" filled="f" stroked="t" strokeweight=".067460pt" strokecolor="#000000">
                <v:path arrowok="t"/>
                <v:stroke dashstyle="longDash"/>
              </v:shape>
            </v:group>
            <v:group style="position:absolute;left:9817;top:1009;width:164;height:1278" coordorigin="9817,1009" coordsize="164,1278">
              <v:shape style="position:absolute;left:9817;top:1009;width:164;height:1278" coordorigin="9817,1009" coordsize="164,1278" path="m10494,1686l10658,1850e" filled="f" stroked="t" strokeweight=".067460pt" strokecolor="#000000">
                <v:path arrowok="t"/>
                <v:stroke dashstyle="longDash"/>
              </v:shape>
            </v:group>
            <v:group style="position:absolute;left:9817;top:979;width:164;height:1278" coordorigin="9817,979" coordsize="164,1278">
              <v:shape style="position:absolute;left:9817;top:979;width:164;height:1278" coordorigin="9817,979" coordsize="164,1278" path="m10463,1625l10627,1789e" filled="f" stroked="t" strokeweight=".067460pt" strokecolor="#000000">
                <v:path arrowok="t"/>
                <v:stroke dashstyle="longDash"/>
              </v:shape>
            </v:group>
            <v:group style="position:absolute;left:9817;top:948;width:164;height:1278" coordorigin="9817,948" coordsize="164,1278">
              <v:shape style="position:absolute;left:9817;top:948;width:164;height:1278" coordorigin="9817,948" coordsize="164,1278" path="m10433,1564l10597,1728e" filled="f" stroked="t" strokeweight=".067460pt" strokecolor="#000000">
                <v:path arrowok="t"/>
                <v:stroke dashstyle="longDash"/>
              </v:shape>
            </v:group>
            <v:group style="position:absolute;left:9817;top:918;width:164;height:1278" coordorigin="9817,918" coordsize="164,1278">
              <v:shape style="position:absolute;left:9817;top:918;width:164;height:1278" coordorigin="9817,918" coordsize="164,1278" path="m10402,1503l10566,1667e" filled="f" stroked="t" strokeweight=".067460pt" strokecolor="#000000">
                <v:path arrowok="t"/>
                <v:stroke dashstyle="longDash"/>
              </v:shape>
            </v:group>
            <v:group style="position:absolute;left:9817;top:887;width:164;height:1278" coordorigin="9817,887" coordsize="164,1278">
              <v:shape style="position:absolute;left:9817;top:887;width:164;height:1278" coordorigin="9817,887" coordsize="164,1278" path="m10371,1442l10536,1606e" filled="f" stroked="t" strokeweight=".067460pt" strokecolor="#000000">
                <v:path arrowok="t"/>
                <v:stroke dashstyle="longDash"/>
              </v:shape>
            </v:group>
            <v:group style="position:absolute;left:9817;top:857;width:164;height:1278" coordorigin="9817,857" coordsize="164,1278">
              <v:shape style="position:absolute;left:9817;top:857;width:164;height:1278" coordorigin="9817,857" coordsize="164,1278" path="m10341,1381l10505,1545e" filled="f" stroked="t" strokeweight=".067460pt" strokecolor="#000000">
                <v:path arrowok="t"/>
                <v:stroke dashstyle="longDash"/>
              </v:shape>
            </v:group>
            <v:group style="position:absolute;left:9817;top:826;width:164;height:1278" coordorigin="9817,826" coordsize="164,1278">
              <v:shape style="position:absolute;left:9817;top:826;width:164;height:1278" coordorigin="9817,826" coordsize="164,1278" path="m10310,1320l10474,1484e" filled="f" stroked="t" strokeweight=".067460pt" strokecolor="#000000">
                <v:path arrowok="t"/>
                <v:stroke dashstyle="longDash"/>
              </v:shape>
            </v:group>
            <v:group style="position:absolute;left:9817;top:796;width:164;height:1278" coordorigin="9817,796" coordsize="164,1278">
              <v:shape style="position:absolute;left:9817;top:796;width:164;height:1278" coordorigin="9817,796" coordsize="164,1278" path="m10280,1259l10444,1423e" filled="f" stroked="t" strokeweight=".067460pt" strokecolor="#000000">
                <v:path arrowok="t"/>
                <v:stroke dashstyle="longDash"/>
              </v:shape>
            </v:group>
            <v:group style="position:absolute;left:9817;top:765;width:164;height:1278" coordorigin="9817,765" coordsize="164,1278">
              <v:shape style="position:absolute;left:9817;top:765;width:164;height:1278" coordorigin="9817,765" coordsize="164,1278" path="m10249,1198l10413,1362e" filled="f" stroked="t" strokeweight=".067460pt" strokecolor="#000000">
                <v:path arrowok="t"/>
                <v:stroke dashstyle="longDash"/>
              </v:shape>
            </v:group>
            <v:group style="position:absolute;left:9817;top:735;width:164;height:1278" coordorigin="9817,735" coordsize="164,1278">
              <v:shape style="position:absolute;left:9817;top:735;width:164;height:1278" coordorigin="9817,735" coordsize="164,1278" path="m10219,1137l10383,1301e" filled="f" stroked="t" strokeweight=".067460pt" strokecolor="#000000">
                <v:path arrowok="t"/>
                <v:stroke dashstyle="longDash"/>
              </v:shape>
            </v:group>
            <v:group style="position:absolute;left:9817;top:704;width:164;height:1278" coordorigin="9817,704" coordsize="164,1278">
              <v:shape style="position:absolute;left:9817;top:704;width:164;height:1278" coordorigin="9817,704" coordsize="164,1278" path="m10188,1076l10352,1240e" filled="f" stroked="t" strokeweight=".067460pt" strokecolor="#000000">
                <v:path arrowok="t"/>
                <v:stroke dashstyle="longDash"/>
              </v:shape>
            </v:group>
            <v:group style="position:absolute;left:9817;top:674;width:164;height:1278" coordorigin="9817,674" coordsize="164,1278">
              <v:shape style="position:absolute;left:9817;top:674;width:164;height:1278" coordorigin="9817,674" coordsize="164,1278" path="m10158,1015l10322,1179e" filled="f" stroked="t" strokeweight=".067460pt" strokecolor="#000000">
                <v:path arrowok="t"/>
                <v:stroke dashstyle="longDash"/>
              </v:shape>
            </v:group>
            <v:group style="position:absolute;left:9817;top:643;width:164;height:1278" coordorigin="9817,643" coordsize="164,1278">
              <v:shape style="position:absolute;left:9817;top:643;width:164;height:1278" coordorigin="9817,643" coordsize="164,1278" path="m10127,954l10291,1118e" filled="f" stroked="t" strokeweight=".067460pt" strokecolor="#000000">
                <v:path arrowok="t"/>
                <v:stroke dashstyle="longDash"/>
              </v:shape>
            </v:group>
            <v:group style="position:absolute;left:9817;top:629;width:164;height:1262" coordorigin="9817,629" coordsize="164,1262">
              <v:shape style="position:absolute;left:9817;top:629;width:164;height:1262" coordorigin="9817,629" coordsize="164,1262" path="m10097,909l10261,1073e" filled="f" stroked="t" strokeweight=".067460pt" strokecolor="#000000">
                <v:path arrowok="t"/>
                <v:stroke dashstyle="longDash"/>
              </v:shape>
            </v:group>
            <v:group style="position:absolute;left:9817;top:629;width:164;height:1231" coordorigin="9817,629" coordsize="164,1231">
              <v:shape style="position:absolute;left:9817;top:629;width:164;height:1231" coordorigin="9817,629" coordsize="164,1231" path="m10066,878l10230,1042e" filled="f" stroked="t" strokeweight=".067460pt" strokecolor="#000000">
                <v:path arrowok="t"/>
                <v:stroke dashstyle="longDash"/>
              </v:shape>
            </v:group>
            <v:group style="position:absolute;left:9817;top:629;width:164;height:1201" coordorigin="9817,629" coordsize="164,1201">
              <v:shape style="position:absolute;left:9817;top:629;width:164;height:1201" coordorigin="9817,629" coordsize="164,1201" path="m10036,848l10200,1012e" filled="f" stroked="t" strokeweight=".067460pt" strokecolor="#000000">
                <v:path arrowok="t"/>
                <v:stroke dashstyle="longDash"/>
              </v:shape>
            </v:group>
            <v:group style="position:absolute;left:9817;top:629;width:164;height:1170" coordorigin="9817,629" coordsize="164,1170">
              <v:shape style="position:absolute;left:9817;top:629;width:164;height:1170" coordorigin="9817,629" coordsize="164,1170" path="m10005,817l10169,981e" filled="f" stroked="t" strokeweight=".067460pt" strokecolor="#000000">
                <v:path arrowok="t"/>
                <v:stroke dashstyle="longDash"/>
              </v:shape>
            </v:group>
            <v:group style="position:absolute;left:9817;top:629;width:164;height:1140" coordorigin="9817,629" coordsize="164,1140">
              <v:shape style="position:absolute;left:9817;top:629;width:164;height:1140" coordorigin="9817,629" coordsize="164,1140" path="m9975,786l10139,951e" filled="f" stroked="t" strokeweight=".067460pt" strokecolor="#000000">
                <v:path arrowok="t"/>
                <v:stroke dashstyle="longDash"/>
              </v:shape>
            </v:group>
            <v:group style="position:absolute;left:9817;top:629;width:164;height:1109" coordorigin="9817,629" coordsize="164,1109">
              <v:shape style="position:absolute;left:9817;top:629;width:164;height:1109" coordorigin="9817,629" coordsize="164,1109" path="m9985,797l10108,920e" filled="f" stroked="t" strokeweight=".067460pt" strokecolor="#000000">
                <v:path arrowok="t"/>
                <v:stroke dashstyle="longDash"/>
              </v:shape>
            </v:group>
            <v:group style="position:absolute;left:9817;top:629;width:164;height:1079" coordorigin="9817,629" coordsize="164,1079">
              <v:shape style="position:absolute;left:9817;top:629;width:164;height:1079" coordorigin="9817,629" coordsize="164,1079" path="m10016,828l10078,889e" filled="f" stroked="t" strokeweight=".067460pt" strokecolor="#000000">
                <v:path arrowok="t"/>
                <v:stroke dashstyle="longDash"/>
              </v:shape>
            </v:group>
            <v:group style="position:absolute;left:9817;top:629;width:164;height:1048" coordorigin="9817,629" coordsize="164,1048">
              <v:shape style="position:absolute;left:9817;top:629;width:164;height:1048" coordorigin="9817,629" coordsize="164,1048" path="m10046,858l10047,859e" filled="f" stroked="t" strokeweight=".067460pt" strokecolor="#000000">
                <v:path arrowok="t"/>
                <v:stroke dashstyle="longDash"/>
              </v:shape>
            </v:group>
            <v:group style="position:absolute;left:9817;top:629;width:164;height:1799" coordorigin="9817,629" coordsize="164,1799">
              <v:shape style="position:absolute;left:9817;top:629;width:164;height:1799" coordorigin="9817,629" coordsize="164,1799" path="m9817,2428l9980,2428,9980,629,9817,629,9817,2428xe" filled="f" stroked="t" strokeweight=".269841pt" strokecolor="#000000">
                <v:path arrowok="t"/>
              </v:shape>
            </v:group>
            <v:group style="position:absolute;left:6629;top:41;width:3432;height:2388" coordorigin="6629,41" coordsize="3432,2388">
              <v:shape style="position:absolute;left:6629;top:41;width:3432;height:2388" coordorigin="6629,41" coordsize="3432,2388" path="m6629,2428l10062,2428,10062,41,6629,41,6629,2428xe" filled="f" stroked="t" strokeweight=".269841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7"/>
          <w:szCs w:val="7"/>
          <w:spacing w:val="0"/>
          <w:w w:val="107"/>
        </w:rPr>
        <w:t>50</w:t>
      </w:r>
      <w:r>
        <w:rPr>
          <w:rFonts w:ascii="Arial" w:hAnsi="Arial" w:cs="Arial" w:eastAsia="Arial"/>
          <w:sz w:val="7"/>
          <w:szCs w:val="7"/>
          <w:spacing w:val="0"/>
          <w:w w:val="100"/>
        </w:rPr>
      </w:r>
    </w:p>
    <w:p>
      <w:pPr>
        <w:spacing w:before="0" w:after="0" w:line="74" w:lineRule="exact"/>
        <w:ind w:right="778"/>
        <w:jc w:val="right"/>
        <w:rPr>
          <w:rFonts w:ascii="Arial" w:hAnsi="Arial" w:cs="Arial" w:eastAsia="Arial"/>
          <w:sz w:val="7"/>
          <w:szCs w:val="7"/>
        </w:rPr>
      </w:pPr>
      <w:rPr/>
      <w:r>
        <w:rPr>
          <w:rFonts w:ascii="Arial" w:hAnsi="Arial" w:cs="Arial" w:eastAsia="Arial"/>
          <w:sz w:val="7"/>
          <w:szCs w:val="7"/>
          <w:spacing w:val="0"/>
          <w:w w:val="107"/>
        </w:rPr>
        <w:t>fr-en</w:t>
      </w:r>
      <w:r>
        <w:rPr>
          <w:rFonts w:ascii="Arial" w:hAnsi="Arial" w:cs="Arial" w:eastAsia="Arial"/>
          <w:sz w:val="7"/>
          <w:szCs w:val="7"/>
          <w:spacing w:val="0"/>
          <w:w w:val="100"/>
        </w:rPr>
      </w:r>
    </w:p>
    <w:p>
      <w:pPr>
        <w:spacing w:before="0" w:after="0" w:line="76" w:lineRule="exact"/>
        <w:ind w:right="778"/>
        <w:jc w:val="right"/>
        <w:rPr>
          <w:rFonts w:ascii="Arial" w:hAnsi="Arial" w:cs="Arial" w:eastAsia="Arial"/>
          <w:sz w:val="7"/>
          <w:szCs w:val="7"/>
        </w:rPr>
      </w:pPr>
      <w:rPr/>
      <w:r>
        <w:rPr>
          <w:rFonts w:ascii="Arial" w:hAnsi="Arial" w:cs="Arial" w:eastAsia="Arial"/>
          <w:sz w:val="7"/>
          <w:szCs w:val="7"/>
          <w:spacing w:val="0"/>
          <w:w w:val="107"/>
        </w:rPr>
        <w:t>de-en</w:t>
      </w:r>
      <w:r>
        <w:rPr>
          <w:rFonts w:ascii="Arial" w:hAnsi="Arial" w:cs="Arial" w:eastAsia="Arial"/>
          <w:sz w:val="7"/>
          <w:szCs w:val="7"/>
          <w:spacing w:val="0"/>
          <w:w w:val="100"/>
        </w:rPr>
      </w:r>
    </w:p>
    <w:p>
      <w:pPr>
        <w:spacing w:before="13" w:after="0" w:line="240" w:lineRule="auto"/>
        <w:ind w:left="435" w:right="-20"/>
        <w:jc w:val="left"/>
        <w:rPr>
          <w:rFonts w:ascii="Arial" w:hAnsi="Arial" w:cs="Arial" w:eastAsia="Arial"/>
          <w:sz w:val="7"/>
          <w:szCs w:val="7"/>
        </w:rPr>
      </w:pPr>
      <w:rPr/>
      <w:r>
        <w:rPr>
          <w:rFonts w:ascii="Arial" w:hAnsi="Arial" w:cs="Arial" w:eastAsia="Arial"/>
          <w:sz w:val="7"/>
          <w:szCs w:val="7"/>
          <w:spacing w:val="0"/>
          <w:w w:val="107"/>
        </w:rPr>
        <w:t>45</w:t>
      </w:r>
      <w:r>
        <w:rPr>
          <w:rFonts w:ascii="Arial" w:hAnsi="Arial" w:cs="Arial" w:eastAsia="Arial"/>
          <w:sz w:val="7"/>
          <w:szCs w:val="7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435" w:right="-20"/>
        <w:jc w:val="left"/>
        <w:rPr>
          <w:rFonts w:ascii="Arial" w:hAnsi="Arial" w:cs="Arial" w:eastAsia="Arial"/>
          <w:sz w:val="7"/>
          <w:szCs w:val="7"/>
        </w:rPr>
      </w:pPr>
      <w:rPr/>
      <w:r>
        <w:rPr>
          <w:rFonts w:ascii="Arial" w:hAnsi="Arial" w:cs="Arial" w:eastAsia="Arial"/>
          <w:sz w:val="7"/>
          <w:szCs w:val="7"/>
          <w:spacing w:val="0"/>
          <w:w w:val="107"/>
        </w:rPr>
        <w:t>40</w:t>
      </w:r>
      <w:r>
        <w:rPr>
          <w:rFonts w:ascii="Arial" w:hAnsi="Arial" w:cs="Arial" w:eastAsia="Arial"/>
          <w:sz w:val="7"/>
          <w:szCs w:val="7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435" w:right="-20"/>
        <w:jc w:val="left"/>
        <w:rPr>
          <w:rFonts w:ascii="Arial" w:hAnsi="Arial" w:cs="Arial" w:eastAsia="Arial"/>
          <w:sz w:val="7"/>
          <w:szCs w:val="7"/>
        </w:rPr>
      </w:pPr>
      <w:rPr/>
      <w:r>
        <w:rPr>
          <w:rFonts w:ascii="Arial" w:hAnsi="Arial" w:cs="Arial" w:eastAsia="Arial"/>
          <w:sz w:val="7"/>
          <w:szCs w:val="7"/>
          <w:spacing w:val="0"/>
          <w:w w:val="107"/>
        </w:rPr>
        <w:t>35</w:t>
      </w:r>
      <w:r>
        <w:rPr>
          <w:rFonts w:ascii="Arial" w:hAnsi="Arial" w:cs="Arial" w:eastAsia="Arial"/>
          <w:sz w:val="7"/>
          <w:szCs w:val="7"/>
          <w:spacing w:val="0"/>
          <w:w w:val="100"/>
        </w:rPr>
      </w:r>
    </w:p>
    <w:p>
      <w:pPr>
        <w:spacing w:before="0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435" w:right="-20"/>
        <w:jc w:val="left"/>
        <w:rPr>
          <w:rFonts w:ascii="Arial" w:hAnsi="Arial" w:cs="Arial" w:eastAsia="Arial"/>
          <w:sz w:val="7"/>
          <w:szCs w:val="7"/>
        </w:rPr>
      </w:pPr>
      <w:rPr/>
      <w:r>
        <w:rPr>
          <w:rFonts w:ascii="Arial" w:hAnsi="Arial" w:cs="Arial" w:eastAsia="Arial"/>
          <w:sz w:val="7"/>
          <w:szCs w:val="7"/>
          <w:spacing w:val="0"/>
          <w:w w:val="107"/>
        </w:rPr>
        <w:t>30</w:t>
      </w:r>
      <w:r>
        <w:rPr>
          <w:rFonts w:ascii="Arial" w:hAnsi="Arial" w:cs="Arial" w:eastAsia="Arial"/>
          <w:sz w:val="7"/>
          <w:szCs w:val="7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435" w:right="-20"/>
        <w:jc w:val="left"/>
        <w:rPr>
          <w:rFonts w:ascii="Arial" w:hAnsi="Arial" w:cs="Arial" w:eastAsia="Arial"/>
          <w:sz w:val="7"/>
          <w:szCs w:val="7"/>
        </w:rPr>
      </w:pPr>
      <w:rPr/>
      <w:r>
        <w:rPr>
          <w:rFonts w:ascii="Arial" w:hAnsi="Arial" w:cs="Arial" w:eastAsia="Arial"/>
          <w:sz w:val="7"/>
          <w:szCs w:val="7"/>
          <w:spacing w:val="0"/>
          <w:w w:val="107"/>
        </w:rPr>
        <w:t>25</w:t>
      </w:r>
      <w:r>
        <w:rPr>
          <w:rFonts w:ascii="Arial" w:hAnsi="Arial" w:cs="Arial" w:eastAsia="Arial"/>
          <w:sz w:val="7"/>
          <w:szCs w:val="7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435" w:right="-20"/>
        <w:jc w:val="left"/>
        <w:rPr>
          <w:rFonts w:ascii="Arial" w:hAnsi="Arial" w:cs="Arial" w:eastAsia="Arial"/>
          <w:sz w:val="7"/>
          <w:szCs w:val="7"/>
        </w:rPr>
      </w:pPr>
      <w:rPr/>
      <w:r>
        <w:rPr>
          <w:rFonts w:ascii="Arial" w:hAnsi="Arial" w:cs="Arial" w:eastAsia="Arial"/>
          <w:sz w:val="7"/>
          <w:szCs w:val="7"/>
          <w:spacing w:val="0"/>
          <w:w w:val="107"/>
        </w:rPr>
        <w:t>20</w:t>
      </w:r>
      <w:r>
        <w:rPr>
          <w:rFonts w:ascii="Arial" w:hAnsi="Arial" w:cs="Arial" w:eastAsia="Arial"/>
          <w:sz w:val="7"/>
          <w:szCs w:val="7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435" w:right="-20"/>
        <w:jc w:val="left"/>
        <w:rPr>
          <w:rFonts w:ascii="Arial" w:hAnsi="Arial" w:cs="Arial" w:eastAsia="Arial"/>
          <w:sz w:val="7"/>
          <w:szCs w:val="7"/>
        </w:rPr>
      </w:pPr>
      <w:rPr/>
      <w:r>
        <w:rPr>
          <w:rFonts w:ascii="Arial" w:hAnsi="Arial" w:cs="Arial" w:eastAsia="Arial"/>
          <w:sz w:val="7"/>
          <w:szCs w:val="7"/>
          <w:spacing w:val="0"/>
          <w:w w:val="107"/>
        </w:rPr>
        <w:t>15</w:t>
      </w:r>
      <w:r>
        <w:rPr>
          <w:rFonts w:ascii="Arial" w:hAnsi="Arial" w:cs="Arial" w:eastAsia="Arial"/>
          <w:sz w:val="7"/>
          <w:szCs w:val="7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435" w:right="-20"/>
        <w:jc w:val="left"/>
        <w:rPr>
          <w:rFonts w:ascii="Arial" w:hAnsi="Arial" w:cs="Arial" w:eastAsia="Arial"/>
          <w:sz w:val="7"/>
          <w:szCs w:val="7"/>
        </w:rPr>
      </w:pPr>
      <w:rPr/>
      <w:r>
        <w:rPr>
          <w:rFonts w:ascii="Arial" w:hAnsi="Arial" w:cs="Arial" w:eastAsia="Arial"/>
          <w:sz w:val="7"/>
          <w:szCs w:val="7"/>
          <w:spacing w:val="0"/>
          <w:w w:val="107"/>
        </w:rPr>
        <w:t>10</w:t>
      </w:r>
      <w:r>
        <w:rPr>
          <w:rFonts w:ascii="Arial" w:hAnsi="Arial" w:cs="Arial" w:eastAsia="Arial"/>
          <w:sz w:val="7"/>
          <w:szCs w:val="7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451" w:right="3879"/>
        <w:jc w:val="center"/>
        <w:rPr>
          <w:rFonts w:ascii="Arial" w:hAnsi="Arial" w:cs="Arial" w:eastAsia="Arial"/>
          <w:sz w:val="7"/>
          <w:szCs w:val="7"/>
        </w:rPr>
      </w:pPr>
      <w:rPr/>
      <w:r>
        <w:rPr>
          <w:rFonts w:ascii="Arial" w:hAnsi="Arial" w:cs="Arial" w:eastAsia="Arial"/>
          <w:sz w:val="7"/>
          <w:szCs w:val="7"/>
          <w:spacing w:val="0"/>
          <w:w w:val="107"/>
        </w:rPr>
        <w:t>5</w:t>
      </w:r>
      <w:r>
        <w:rPr>
          <w:rFonts w:ascii="Arial" w:hAnsi="Arial" w:cs="Arial" w:eastAsia="Arial"/>
          <w:sz w:val="7"/>
          <w:szCs w:val="7"/>
          <w:spacing w:val="0"/>
          <w:w w:val="10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63" w:right="581"/>
        <w:jc w:val="center"/>
        <w:tabs>
          <w:tab w:pos="1240" w:val="left"/>
          <w:tab w:pos="1740" w:val="left"/>
          <w:tab w:pos="2220" w:val="left"/>
          <w:tab w:pos="2720" w:val="left"/>
          <w:tab w:pos="3200" w:val="left"/>
          <w:tab w:pos="3660" w:val="left"/>
        </w:tabs>
        <w:rPr>
          <w:rFonts w:ascii="Arial" w:hAnsi="Arial" w:cs="Arial" w:eastAsia="Arial"/>
          <w:sz w:val="7"/>
          <w:szCs w:val="7"/>
        </w:rPr>
      </w:pPr>
      <w:rPr/>
      <w:r>
        <w:rPr>
          <w:rFonts w:ascii="Arial" w:hAnsi="Arial" w:cs="Arial" w:eastAsia="Arial"/>
          <w:sz w:val="7"/>
          <w:szCs w:val="7"/>
          <w:spacing w:val="0"/>
          <w:w w:val="100"/>
        </w:rPr>
        <w:t>2</w:t>
      </w:r>
      <w:r>
        <w:rPr>
          <w:rFonts w:ascii="Arial" w:hAnsi="Arial" w:cs="Arial" w:eastAsia="Arial"/>
          <w:sz w:val="7"/>
          <w:szCs w:val="7"/>
          <w:spacing w:val="-17"/>
          <w:w w:val="100"/>
        </w:rPr>
        <w:t> </w:t>
      </w:r>
      <w:r>
        <w:rPr>
          <w:rFonts w:ascii="Arial" w:hAnsi="Arial" w:cs="Arial" w:eastAsia="Arial"/>
          <w:sz w:val="7"/>
          <w:szCs w:val="7"/>
          <w:spacing w:val="0"/>
          <w:w w:val="100"/>
        </w:rPr>
        <w:tab/>
      </w:r>
      <w:r>
        <w:rPr>
          <w:rFonts w:ascii="Arial" w:hAnsi="Arial" w:cs="Arial" w:eastAsia="Arial"/>
          <w:sz w:val="7"/>
          <w:szCs w:val="7"/>
          <w:spacing w:val="0"/>
          <w:w w:val="100"/>
        </w:rPr>
        <w:t>3</w:t>
      </w:r>
      <w:r>
        <w:rPr>
          <w:rFonts w:ascii="Arial" w:hAnsi="Arial" w:cs="Arial" w:eastAsia="Arial"/>
          <w:sz w:val="7"/>
          <w:szCs w:val="7"/>
          <w:spacing w:val="-17"/>
          <w:w w:val="100"/>
        </w:rPr>
        <w:t> </w:t>
      </w:r>
      <w:r>
        <w:rPr>
          <w:rFonts w:ascii="Arial" w:hAnsi="Arial" w:cs="Arial" w:eastAsia="Arial"/>
          <w:sz w:val="7"/>
          <w:szCs w:val="7"/>
          <w:spacing w:val="0"/>
          <w:w w:val="100"/>
        </w:rPr>
        <w:tab/>
      </w:r>
      <w:r>
        <w:rPr>
          <w:rFonts w:ascii="Arial" w:hAnsi="Arial" w:cs="Arial" w:eastAsia="Arial"/>
          <w:sz w:val="7"/>
          <w:szCs w:val="7"/>
          <w:spacing w:val="0"/>
          <w:w w:val="100"/>
        </w:rPr>
        <w:t>4</w:t>
      </w:r>
      <w:r>
        <w:rPr>
          <w:rFonts w:ascii="Arial" w:hAnsi="Arial" w:cs="Arial" w:eastAsia="Arial"/>
          <w:sz w:val="7"/>
          <w:szCs w:val="7"/>
          <w:spacing w:val="-17"/>
          <w:w w:val="100"/>
        </w:rPr>
        <w:t> </w:t>
      </w:r>
      <w:r>
        <w:rPr>
          <w:rFonts w:ascii="Arial" w:hAnsi="Arial" w:cs="Arial" w:eastAsia="Arial"/>
          <w:sz w:val="7"/>
          <w:szCs w:val="7"/>
          <w:spacing w:val="0"/>
          <w:w w:val="100"/>
        </w:rPr>
        <w:tab/>
      </w:r>
      <w:r>
        <w:rPr>
          <w:rFonts w:ascii="Arial" w:hAnsi="Arial" w:cs="Arial" w:eastAsia="Arial"/>
          <w:sz w:val="7"/>
          <w:szCs w:val="7"/>
          <w:spacing w:val="0"/>
          <w:w w:val="100"/>
        </w:rPr>
        <w:t>5</w:t>
      </w:r>
      <w:r>
        <w:rPr>
          <w:rFonts w:ascii="Arial" w:hAnsi="Arial" w:cs="Arial" w:eastAsia="Arial"/>
          <w:sz w:val="7"/>
          <w:szCs w:val="7"/>
          <w:spacing w:val="-17"/>
          <w:w w:val="100"/>
        </w:rPr>
        <w:t> </w:t>
      </w:r>
      <w:r>
        <w:rPr>
          <w:rFonts w:ascii="Arial" w:hAnsi="Arial" w:cs="Arial" w:eastAsia="Arial"/>
          <w:sz w:val="7"/>
          <w:szCs w:val="7"/>
          <w:spacing w:val="0"/>
          <w:w w:val="100"/>
        </w:rPr>
        <w:tab/>
      </w:r>
      <w:r>
        <w:rPr>
          <w:rFonts w:ascii="Arial" w:hAnsi="Arial" w:cs="Arial" w:eastAsia="Arial"/>
          <w:sz w:val="7"/>
          <w:szCs w:val="7"/>
          <w:spacing w:val="0"/>
          <w:w w:val="100"/>
        </w:rPr>
        <w:t>6</w:t>
      </w:r>
      <w:r>
        <w:rPr>
          <w:rFonts w:ascii="Arial" w:hAnsi="Arial" w:cs="Arial" w:eastAsia="Arial"/>
          <w:sz w:val="7"/>
          <w:szCs w:val="7"/>
          <w:spacing w:val="-17"/>
          <w:w w:val="100"/>
        </w:rPr>
        <w:t> </w:t>
      </w:r>
      <w:r>
        <w:rPr>
          <w:rFonts w:ascii="Arial" w:hAnsi="Arial" w:cs="Arial" w:eastAsia="Arial"/>
          <w:sz w:val="7"/>
          <w:szCs w:val="7"/>
          <w:spacing w:val="0"/>
          <w:w w:val="100"/>
        </w:rPr>
        <w:tab/>
      </w:r>
      <w:r>
        <w:rPr>
          <w:rFonts w:ascii="Arial" w:hAnsi="Arial" w:cs="Arial" w:eastAsia="Arial"/>
          <w:sz w:val="7"/>
          <w:szCs w:val="7"/>
          <w:spacing w:val="0"/>
          <w:w w:val="100"/>
        </w:rPr>
        <w:t>7</w:t>
      </w:r>
      <w:r>
        <w:rPr>
          <w:rFonts w:ascii="Arial" w:hAnsi="Arial" w:cs="Arial" w:eastAsia="Arial"/>
          <w:sz w:val="7"/>
          <w:szCs w:val="7"/>
          <w:spacing w:val="-17"/>
          <w:w w:val="100"/>
        </w:rPr>
        <w:t> </w:t>
      </w:r>
      <w:r>
        <w:rPr>
          <w:rFonts w:ascii="Arial" w:hAnsi="Arial" w:cs="Arial" w:eastAsia="Arial"/>
          <w:sz w:val="7"/>
          <w:szCs w:val="7"/>
          <w:spacing w:val="0"/>
          <w:w w:val="100"/>
        </w:rPr>
        <w:tab/>
      </w:r>
      <w:r>
        <w:rPr>
          <w:rFonts w:ascii="Arial" w:hAnsi="Arial" w:cs="Arial" w:eastAsia="Arial"/>
          <w:sz w:val="7"/>
          <w:szCs w:val="7"/>
          <w:spacing w:val="0"/>
          <w:w w:val="107"/>
        </w:rPr>
        <w:t>&gt;=8</w:t>
      </w:r>
      <w:r>
        <w:rPr>
          <w:rFonts w:ascii="Arial" w:hAnsi="Arial" w:cs="Arial" w:eastAsia="Arial"/>
          <w:sz w:val="7"/>
          <w:szCs w:val="7"/>
          <w:spacing w:val="0"/>
          <w:w w:val="100"/>
        </w:rPr>
      </w:r>
    </w:p>
    <w:p>
      <w:pPr>
        <w:spacing w:before="33" w:after="0" w:line="240" w:lineRule="auto"/>
        <w:ind w:left="2045" w:right="1908"/>
        <w:jc w:val="center"/>
        <w:rPr>
          <w:rFonts w:ascii="Arial" w:hAnsi="Arial" w:cs="Arial" w:eastAsia="Arial"/>
          <w:sz w:val="7"/>
          <w:szCs w:val="7"/>
        </w:rPr>
      </w:pPr>
      <w:rPr/>
      <w:r>
        <w:rPr>
          <w:rFonts w:ascii="Arial" w:hAnsi="Arial" w:cs="Arial" w:eastAsia="Arial"/>
          <w:sz w:val="7"/>
          <w:szCs w:val="7"/>
          <w:spacing w:val="0"/>
          <w:w w:val="100"/>
        </w:rPr>
        <w:t>Size</w:t>
      </w:r>
      <w:r>
        <w:rPr>
          <w:rFonts w:ascii="Arial" w:hAnsi="Arial" w:cs="Arial" w:eastAsia="Arial"/>
          <w:sz w:val="7"/>
          <w:szCs w:val="7"/>
          <w:spacing w:val="12"/>
          <w:w w:val="100"/>
        </w:rPr>
        <w:t> </w:t>
      </w:r>
      <w:r>
        <w:rPr>
          <w:rFonts w:ascii="Arial" w:hAnsi="Arial" w:cs="Arial" w:eastAsia="Arial"/>
          <w:sz w:val="7"/>
          <w:szCs w:val="7"/>
          <w:spacing w:val="0"/>
          <w:w w:val="107"/>
        </w:rPr>
        <w:t>(words)</w:t>
      </w:r>
      <w:r>
        <w:rPr>
          <w:rFonts w:ascii="Arial" w:hAnsi="Arial" w:cs="Arial" w:eastAsia="Arial"/>
          <w:sz w:val="7"/>
          <w:szCs w:val="7"/>
          <w:spacing w:val="0"/>
          <w:w w:val="100"/>
        </w:rPr>
      </w:r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57" w:lineRule="auto"/>
        <w:ind w:right="49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3: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Size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(in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wo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ds)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eo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derings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(%)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ob-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served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aining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bi-t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xts.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right="49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seen,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French-English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German-English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pairs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foll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ferent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distri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tion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according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size.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wer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number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short-range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German-English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9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task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higher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number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long-range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Considering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mid-range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reorderings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(from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7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ords),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302" w:lineRule="exact"/>
        <w:ind w:right="43"/>
        <w:jc w:val="both"/>
        <w:rPr>
          <w:rFonts w:ascii="Meiryo" w:hAnsi="Meiryo" w:cs="Meiryo" w:eastAsia="Meiryo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4"/>
        </w:rPr>
        <w:t>French-English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4"/>
        </w:rPr>
        <w:t>pair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4"/>
        </w:rPr>
        <w:t>sh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position w:val="4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4"/>
        </w:rPr>
        <w:t>ws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4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4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position w:val="4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4"/>
        </w:rPr>
        <w:t>wer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4"/>
        </w:rPr>
        <w:t>percentage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4"/>
        </w:rPr>
        <w:t>(</w:t>
      </w:r>
      <w:r>
        <w:rPr>
          <w:rFonts w:ascii="Meiryo" w:hAnsi="Meiryo" w:cs="Meiryo" w:eastAsia="Meiryo"/>
          <w:sz w:val="22"/>
          <w:szCs w:val="22"/>
          <w:spacing w:val="0"/>
          <w:w w:val="100"/>
          <w:i/>
          <w:position w:val="4"/>
        </w:rPr>
        <w:t>∼</w:t>
      </w:r>
      <w:r>
        <w:rPr>
          <w:rFonts w:ascii="Meiryo" w:hAnsi="Meiryo" w:cs="Meiryo" w:eastAsia="Meiryo"/>
          <w:sz w:val="22"/>
          <w:szCs w:val="22"/>
          <w:spacing w:val="0"/>
          <w:w w:val="100"/>
          <w:position w:val="0"/>
        </w:rPr>
      </w:r>
    </w:p>
    <w:p>
      <w:pPr>
        <w:spacing w:before="0" w:after="0" w:line="271" w:lineRule="exact"/>
        <w:ind w:right="42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1"/>
          <w:position w:val="4"/>
        </w:rPr>
        <w:t>14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4"/>
        </w:rPr>
        <w:t>%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1"/>
          <w:position w:val="4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91"/>
          <w:position w:val="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4"/>
        </w:rPr>
        <w:t>than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4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4"/>
        </w:rPr>
        <w:t>German-English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4"/>
        </w:rPr>
        <w:t>(</w:t>
      </w:r>
      <w:r>
        <w:rPr>
          <w:rFonts w:ascii="Meiryo" w:hAnsi="Meiryo" w:cs="Meiryo" w:eastAsia="Meiryo"/>
          <w:sz w:val="22"/>
          <w:szCs w:val="22"/>
          <w:spacing w:val="0"/>
          <w:w w:val="100"/>
          <w:i/>
          <w:position w:val="4"/>
        </w:rPr>
        <w:t>∼</w:t>
      </w:r>
      <w:r>
        <w:rPr>
          <w:rFonts w:ascii="Meiryo" w:hAnsi="Meiryo" w:cs="Meiryo" w:eastAsia="Meiryo"/>
          <w:sz w:val="22"/>
          <w:szCs w:val="22"/>
          <w:spacing w:val="-23"/>
          <w:w w:val="100"/>
          <w:i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4"/>
        </w:rPr>
        <w:t>22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4"/>
        </w:rPr>
        <w:t>%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2"/>
          <w:position w:val="4"/>
        </w:rPr>
        <w:t>).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92"/>
          <w:position w:val="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4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4"/>
        </w:rPr>
        <w:t>simi-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0" w:after="0" w:line="222" w:lineRule="exact"/>
        <w:ind w:right="5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performance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xpected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considering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8" w:after="0" w:line="257" w:lineRule="auto"/>
        <w:ind w:right="49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opposite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translation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directions.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ings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xtracted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ord-alignments,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au-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tomatic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process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notoriously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erro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prone.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ab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statistics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must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accordingly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considered.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3221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4.4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Results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54" w:lineRule="auto"/>
        <w:ind w:right="45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ranslation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accura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(BLEU)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same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baseline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performing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ferent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models: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source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-gram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sLM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);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xicalized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lex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);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bilingual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gram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LM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bLM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assuming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single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POS-tagged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ersion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tuple.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German-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English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task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report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bilingual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-gram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uilt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tags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tained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RF</w:t>
      </w:r>
      <w:r>
        <w:rPr>
          <w:rFonts w:ascii="Times New Roman" w:hAnsi="Times New Roman" w:cs="Times New Roman" w:eastAsia="Times New Roman"/>
          <w:sz w:val="22"/>
          <w:szCs w:val="22"/>
          <w:spacing w:val="-2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containing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richer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ocab-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ulary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tag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b/>
          <w:bCs/>
        </w:rPr>
        <w:t>b</w:t>
      </w:r>
      <w:r>
        <w:rPr>
          <w:rFonts w:ascii="Arial" w:hAnsi="Arial" w:cs="Arial" w:eastAsia="Arial"/>
          <w:sz w:val="16"/>
          <w:szCs w:val="16"/>
          <w:spacing w:val="10"/>
          <w:w w:val="140"/>
          <w:position w:val="8"/>
        </w:rPr>
        <w:t>+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b/>
          <w:bCs/>
          <w:position w:val="0"/>
        </w:rPr>
        <w:t>LM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position w:val="0"/>
        </w:rPr>
        <w:t>).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comparison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purposes,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also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scores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obtained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position w:val="0"/>
        </w:rPr>
        <w:t>Moses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phrase-based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system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performing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xicalized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re-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ordering.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Models</w:t>
      </w:r>
      <w:r>
        <w:rPr>
          <w:rFonts w:ascii="Times New Roman" w:hAnsi="Times New Roman" w:cs="Times New Roman" w:eastAsia="Times New Roman"/>
          <w:sz w:val="22"/>
          <w:szCs w:val="22"/>
          <w:spacing w:val="-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both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systems</w:t>
      </w:r>
      <w:r>
        <w:rPr>
          <w:rFonts w:ascii="Times New Roman" w:hAnsi="Times New Roman" w:cs="Times New Roman" w:eastAsia="Times New Roman"/>
          <w:sz w:val="22"/>
          <w:szCs w:val="22"/>
          <w:spacing w:val="-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uilt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sharing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same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training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data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ord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alignments.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jc w:val="both"/>
        <w:spacing w:after="0"/>
        <w:sectPr>
          <w:pgMar w:header="0" w:footer="1145" w:top="1360" w:bottom="1340" w:left="1340" w:right="1400"/>
          <w:pgSz w:w="11920" w:h="16840"/>
          <w:cols w:num="2" w:equalWidth="0">
            <w:col w:w="4442" w:space="283"/>
            <w:col w:w="4455"/>
          </w:cols>
        </w:sectPr>
      </w:pPr>
      <w:rPr/>
    </w:p>
    <w:p>
      <w:pPr>
        <w:spacing w:before="63" w:after="0" w:line="256" w:lineRule="auto"/>
        <w:ind w:left="104" w:right="-58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orst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obtained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sLM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considers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source-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language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clearly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accurately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ery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similar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performance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bilingual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-gram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Moses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under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xicalized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bLM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Moses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slightly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obtained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-gram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under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French-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English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3" w:after="0" w:line="256" w:lineRule="auto"/>
        <w:ind w:right="49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set.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BLEU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task.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Bigram,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trigram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gram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cision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scores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0" w:footer="1145" w:top="1360" w:bottom="1340" w:left="1340" w:right="1400"/>
          <w:pgSz w:w="11920" w:h="16840"/>
          <w:cols w:num="2" w:equalWidth="0">
            <w:col w:w="4442" w:space="283"/>
            <w:col w:w="4455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0" w:after="0" w:line="248" w:lineRule="exact"/>
        <w:ind w:left="487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08.538513pt;margin-top:-139.961990pt;width:206.473503pt;height:128.332002pt;mso-position-horizontal-relative:page;mso-position-vertical-relative:paragraph;z-index:-1457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299" w:hRule="exact"/>
                    </w:trPr>
                    <w:tc>
                      <w:tcPr>
                        <w:tcW w:w="954" w:type="dxa"/>
                        <w:tcBorders>
                          <w:top w:val="single" w:sz="3.24" w:space="0" w:color="000000"/>
                          <w:bottom w:val="single" w:sz="3.24" w:space="0" w:color="000000"/>
                          <w:left w:val="single" w:sz="3.24" w:space="0" w:color="000000"/>
                          <w:right w:val="single" w:sz="3.24" w:space="0" w:color="000000"/>
                        </w:tcBorders>
                      </w:tcPr>
                      <w:p>
                        <w:pPr>
                          <w:spacing w:before="0" w:after="0" w:line="237" w:lineRule="exact"/>
                          <w:ind w:left="288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-17"/>
                            <w:w w:val="100"/>
                            <w:i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i/>
                          </w:rPr>
                          <w:t>air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21" w:type="dxa"/>
                        <w:tcBorders>
                          <w:top w:val="single" w:sz="3.24" w:space="0" w:color="000000"/>
                          <w:bottom w:val="single" w:sz="3.24" w:space="0" w:color="000000"/>
                          <w:left w:val="single" w:sz="3.24" w:space="0" w:color="000000"/>
                          <w:right w:val="single" w:sz="3.24" w:space="0" w:color="000000"/>
                        </w:tcBorders>
                      </w:tcPr>
                      <w:p>
                        <w:pPr>
                          <w:spacing w:before="0" w:after="0" w:line="237" w:lineRule="exact"/>
                          <w:ind w:left="11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i/>
                          </w:rPr>
                          <w:t>Con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i/>
                          </w:rPr>
                          <w:t>fi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i/>
                          </w:rPr>
                          <w:t>g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342" w:type="dxa"/>
                        <w:tcBorders>
                          <w:top w:val="single" w:sz="3.24" w:space="0" w:color="000000"/>
                          <w:bottom w:val="single" w:sz="3.24" w:space="0" w:color="000000"/>
                          <w:left w:val="single" w:sz="3.24" w:space="0" w:color="000000"/>
                          <w:right w:val="single" w:sz="3.24" w:space="0" w:color="000000"/>
                        </w:tcBorders>
                      </w:tcPr>
                      <w:p>
                        <w:pPr>
                          <w:spacing w:before="0" w:after="0" w:line="237" w:lineRule="exact"/>
                          <w:ind w:left="406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i/>
                          </w:rPr>
                          <w:t>BLEU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-6"/>
                            <w:w w:val="100"/>
                            <w:i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i/>
                          </w:rPr>
                          <w:t>(2g/3g/4g)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570" w:hRule="exact"/>
                    </w:trPr>
                    <w:tc>
                      <w:tcPr>
                        <w:tcW w:w="954" w:type="dxa"/>
                        <w:tcBorders>
                          <w:top w:val="single" w:sz="3.24" w:space="0" w:color="000000"/>
                          <w:bottom w:val="single" w:sz="3.24" w:space="0" w:color="000000"/>
                          <w:left w:val="single" w:sz="3.24" w:space="0" w:color="000000"/>
                          <w:right w:val="single" w:sz="3.24" w:space="0" w:color="000000"/>
                        </w:tcBorders>
                      </w:tcPr>
                      <w:p>
                        <w:pPr>
                          <w:spacing w:before="0" w:after="0" w:line="306" w:lineRule="exact"/>
                          <w:ind w:left="139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-12"/>
                            <w:w w:val="100"/>
                            <w:i/>
                            <w:position w:val="4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i/>
                            <w:position w:val="4"/>
                          </w:rPr>
                          <w:t>r</w:t>
                        </w:r>
                        <w:r>
                          <w:rPr>
                            <w:rFonts w:ascii="Meiryo" w:hAnsi="Meiryo" w:cs="Meiryo" w:eastAsia="Meiryo"/>
                            <w:sz w:val="22"/>
                            <w:szCs w:val="22"/>
                            <w:spacing w:val="0"/>
                            <w:w w:val="100"/>
                            <w:i/>
                            <w:position w:val="4"/>
                          </w:rPr>
                          <w:t>❀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i/>
                            <w:position w:val="4"/>
                          </w:rPr>
                          <w:t>En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821" w:type="dxa"/>
                        <w:tcBorders>
                          <w:top w:val="single" w:sz="3.24" w:space="0" w:color="000000"/>
                          <w:bottom w:val="single" w:sz="3.24" w:space="0" w:color="000000"/>
                          <w:left w:val="single" w:sz="3.24" w:space="0" w:color="000000"/>
                          <w:right w:val="single" w:sz="3.24" w:space="0" w:color="000000"/>
                        </w:tcBorders>
                      </w:tcPr>
                      <w:p>
                        <w:pPr>
                          <w:spacing w:before="4" w:after="0" w:line="257" w:lineRule="auto"/>
                          <w:ind w:left="115" w:right="227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i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-4"/>
                            <w:w w:val="100"/>
                            <w:i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i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i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i/>
                          </w:rPr>
                          <w:t>bLM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342" w:type="dxa"/>
                        <w:tcBorders>
                          <w:top w:val="single" w:sz="3.24" w:space="0" w:color="000000"/>
                          <w:bottom w:val="single" w:sz="3.24" w:space="0" w:color="000000"/>
                          <w:left w:val="single" w:sz="3.24" w:space="0" w:color="000000"/>
                          <w:right w:val="single" w:sz="3.24" w:space="0" w:color="000000"/>
                        </w:tcBorders>
                      </w:tcPr>
                      <w:p>
                        <w:pPr>
                          <w:spacing w:before="3" w:after="0" w:line="240" w:lineRule="auto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0"/>
                          </w:rPr>
                          <w:t>71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0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0"/>
                          </w:rPr>
                          <w:t>69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1"/>
                            <w:w w:val="9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15"/>
                          </w:rPr>
                          <w:t>(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9"/>
                          </w:rPr>
                          <w:t>75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8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9"/>
                          </w:rPr>
                          <w:t>0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78"/>
                            <w:i/>
                          </w:rPr>
                          <w:t>/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9"/>
                          </w:rPr>
                          <w:t>63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8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9"/>
                          </w:rPr>
                          <w:t>4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78"/>
                            <w:i/>
                          </w:rPr>
                          <w:t>/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9"/>
                          </w:rPr>
                          <w:t>55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8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9"/>
                          </w:rPr>
                          <w:t>6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15"/>
                          </w:rPr>
                          <w:t>)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40" w:lineRule="auto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0"/>
                          </w:rPr>
                          <w:t>71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0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0"/>
                          </w:rPr>
                          <w:t>98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1"/>
                            <w:w w:val="9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15"/>
                          </w:rPr>
                          <w:t>(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9"/>
                          </w:rPr>
                          <w:t>75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8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9"/>
                          </w:rPr>
                          <w:t>3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78"/>
                            <w:i/>
                          </w:rPr>
                          <w:t>/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9"/>
                          </w:rPr>
                          <w:t>63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8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9"/>
                          </w:rPr>
                          <w:t>7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78"/>
                            <w:i/>
                          </w:rPr>
                          <w:t>/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9"/>
                          </w:rPr>
                          <w:t>56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8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9"/>
                          </w:rPr>
                          <w:t>0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15"/>
                          </w:rPr>
                          <w:t>)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570" w:hRule="exact"/>
                    </w:trPr>
                    <w:tc>
                      <w:tcPr>
                        <w:tcW w:w="954" w:type="dxa"/>
                        <w:tcBorders>
                          <w:top w:val="single" w:sz="3.24" w:space="0" w:color="000000"/>
                          <w:bottom w:val="single" w:sz="3.24" w:space="0" w:color="000000"/>
                          <w:left w:val="single" w:sz="3.24" w:space="0" w:color="000000"/>
                          <w:right w:val="single" w:sz="3.24" w:space="0" w:color="000000"/>
                        </w:tcBorders>
                      </w:tcPr>
                      <w:p>
                        <w:pPr>
                          <w:spacing w:before="0" w:after="0" w:line="286" w:lineRule="exact"/>
                          <w:ind w:left="139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i/>
                            <w:position w:val="4"/>
                          </w:rPr>
                          <w:t>En</w:t>
                        </w:r>
                        <w:r>
                          <w:rPr>
                            <w:rFonts w:ascii="Meiryo" w:hAnsi="Meiryo" w:cs="Meiryo" w:eastAsia="Meiryo"/>
                            <w:sz w:val="22"/>
                            <w:szCs w:val="22"/>
                            <w:spacing w:val="0"/>
                            <w:w w:val="100"/>
                            <w:i/>
                            <w:position w:val="4"/>
                          </w:rPr>
                          <w:t>❀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-12"/>
                            <w:w w:val="100"/>
                            <w:i/>
                            <w:position w:val="4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i/>
                            <w:position w:val="4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821" w:type="dxa"/>
                        <w:tcBorders>
                          <w:top w:val="single" w:sz="3.24" w:space="0" w:color="000000"/>
                          <w:bottom w:val="single" w:sz="3.24" w:space="0" w:color="000000"/>
                          <w:left w:val="single" w:sz="3.24" w:space="0" w:color="000000"/>
                          <w:right w:val="single" w:sz="3.24" w:space="0" w:color="000000"/>
                        </w:tcBorders>
                      </w:tcPr>
                      <w:p>
                        <w:pPr>
                          <w:spacing w:before="0" w:after="0" w:line="237" w:lineRule="exact"/>
                          <w:ind w:left="11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i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-4"/>
                            <w:w w:val="100"/>
                            <w:i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i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40" w:lineRule="auto"/>
                          <w:ind w:left="11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i/>
                          </w:rPr>
                          <w:t>bLM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342" w:type="dxa"/>
                        <w:tcBorders>
                          <w:top w:val="single" w:sz="3.24" w:space="0" w:color="000000"/>
                          <w:bottom w:val="single" w:sz="3.24" w:space="0" w:color="000000"/>
                          <w:left w:val="single" w:sz="3.24" w:space="0" w:color="000000"/>
                          <w:right w:val="single" w:sz="3.24" w:space="0" w:color="000000"/>
                        </w:tcBorders>
                      </w:tcPr>
                      <w:p>
                        <w:pPr>
                          <w:spacing w:before="0" w:after="0" w:line="236" w:lineRule="exact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0"/>
                          </w:rPr>
                          <w:t>72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0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0"/>
                          </w:rPr>
                          <w:t>92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1"/>
                            <w:w w:val="9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15"/>
                          </w:rPr>
                          <w:t>(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9"/>
                          </w:rPr>
                          <w:t>75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8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9"/>
                          </w:rPr>
                          <w:t>5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78"/>
                            <w:i/>
                          </w:rPr>
                          <w:t>/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9"/>
                          </w:rPr>
                          <w:t>65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8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9"/>
                          </w:rPr>
                          <w:t>0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78"/>
                            <w:i/>
                          </w:rPr>
                          <w:t>/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9"/>
                          </w:rPr>
                          <w:t>57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8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9"/>
                          </w:rPr>
                          <w:t>6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15"/>
                          </w:rPr>
                          <w:t>)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40" w:lineRule="auto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0"/>
                          </w:rPr>
                          <w:t>73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0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0"/>
                          </w:rPr>
                          <w:t>25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1"/>
                            <w:w w:val="9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15"/>
                          </w:rPr>
                          <w:t>(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9"/>
                          </w:rPr>
                          <w:t>75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8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9"/>
                          </w:rPr>
                          <w:t>8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78"/>
                            <w:i/>
                          </w:rPr>
                          <w:t>/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9"/>
                          </w:rPr>
                          <w:t>65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8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9"/>
                          </w:rPr>
                          <w:t>4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78"/>
                            <w:i/>
                          </w:rPr>
                          <w:t>/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9"/>
                          </w:rPr>
                          <w:t>58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8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9"/>
                          </w:rPr>
                          <w:t>1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15"/>
                          </w:rPr>
                          <w:t>)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570" w:hRule="exact"/>
                    </w:trPr>
                    <w:tc>
                      <w:tcPr>
                        <w:tcW w:w="954" w:type="dxa"/>
                        <w:tcBorders>
                          <w:top w:val="single" w:sz="3.24" w:space="0" w:color="000000"/>
                          <w:bottom w:val="single" w:sz="3.24" w:space="0" w:color="000000"/>
                          <w:left w:val="single" w:sz="3.24" w:space="0" w:color="000000"/>
                          <w:right w:val="single" w:sz="3.24" w:space="0" w:color="000000"/>
                        </w:tcBorders>
                      </w:tcPr>
                      <w:p>
                        <w:pPr>
                          <w:spacing w:before="0" w:after="0" w:line="306" w:lineRule="exact"/>
                          <w:ind w:left="11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i/>
                            <w:position w:val="4"/>
                          </w:rPr>
                          <w:t>De</w:t>
                        </w:r>
                        <w:r>
                          <w:rPr>
                            <w:rFonts w:ascii="Meiryo" w:hAnsi="Meiryo" w:cs="Meiryo" w:eastAsia="Meiryo"/>
                            <w:sz w:val="22"/>
                            <w:szCs w:val="22"/>
                            <w:spacing w:val="0"/>
                            <w:w w:val="100"/>
                            <w:i/>
                            <w:position w:val="4"/>
                          </w:rPr>
                          <w:t>❀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i/>
                            <w:position w:val="4"/>
                          </w:rPr>
                          <w:t>En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821" w:type="dxa"/>
                        <w:tcBorders>
                          <w:top w:val="single" w:sz="3.24" w:space="0" w:color="000000"/>
                          <w:bottom w:val="single" w:sz="3.24" w:space="0" w:color="000000"/>
                          <w:left w:val="single" w:sz="3.24" w:space="0" w:color="000000"/>
                          <w:right w:val="single" w:sz="3.24" w:space="0" w:color="000000"/>
                        </w:tcBorders>
                      </w:tcPr>
                      <w:p>
                        <w:pPr>
                          <w:spacing w:before="9" w:after="0" w:line="233" w:lineRule="auto"/>
                          <w:ind w:left="115" w:right="82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i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-4"/>
                            <w:w w:val="100"/>
                            <w:i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i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i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i/>
                          </w:rPr>
                          <w:t>b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10"/>
                            <w:w w:val="140"/>
                            <w:position w:val="8"/>
                          </w:rPr>
                          <w:t>+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99"/>
                            <w:i/>
                            <w:position w:val="0"/>
                          </w:rPr>
                          <w:t>LM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2342" w:type="dxa"/>
                        <w:tcBorders>
                          <w:top w:val="single" w:sz="3.24" w:space="0" w:color="000000"/>
                          <w:bottom w:val="single" w:sz="3.24" w:space="0" w:color="000000"/>
                          <w:left w:val="single" w:sz="3.24" w:space="0" w:color="000000"/>
                          <w:right w:val="single" w:sz="3.24" w:space="0" w:color="000000"/>
                        </w:tcBorders>
                      </w:tcPr>
                      <w:p>
                        <w:pPr>
                          <w:spacing w:before="3" w:after="0" w:line="240" w:lineRule="auto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0"/>
                          </w:rPr>
                          <w:t>62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0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0"/>
                          </w:rPr>
                          <w:t>12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1"/>
                            <w:w w:val="9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15"/>
                          </w:rPr>
                          <w:t>(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9"/>
                          </w:rPr>
                          <w:t>67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8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9"/>
                          </w:rPr>
                          <w:t>3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78"/>
                            <w:i/>
                          </w:rPr>
                          <w:t>/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9"/>
                          </w:rPr>
                          <w:t>52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8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9"/>
                          </w:rPr>
                          <w:t>1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78"/>
                            <w:i/>
                          </w:rPr>
                          <w:t>/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9"/>
                          </w:rPr>
                          <w:t>42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8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9"/>
                          </w:rPr>
                          <w:t>5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15"/>
                          </w:rPr>
                          <w:t>)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40" w:lineRule="auto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0"/>
                          </w:rPr>
                          <w:t>63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0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0"/>
                          </w:rPr>
                          <w:t>29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1"/>
                            <w:w w:val="9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15"/>
                          </w:rPr>
                          <w:t>(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9"/>
                          </w:rPr>
                          <w:t>68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8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9"/>
                          </w:rPr>
                          <w:t>3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78"/>
                            <w:i/>
                          </w:rPr>
                          <w:t>/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9"/>
                          </w:rPr>
                          <w:t>53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8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9"/>
                          </w:rPr>
                          <w:t>5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78"/>
                            <w:i/>
                          </w:rPr>
                          <w:t>/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9"/>
                          </w:rPr>
                          <w:t>44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8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9"/>
                          </w:rPr>
                          <w:t>0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15"/>
                          </w:rPr>
                          <w:t>)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550" w:hRule="exact"/>
                    </w:trPr>
                    <w:tc>
                      <w:tcPr>
                        <w:tcW w:w="954" w:type="dxa"/>
                        <w:tcBorders>
                          <w:top w:val="single" w:sz="3.24" w:space="0" w:color="000000"/>
                          <w:bottom w:val="single" w:sz="3.24" w:space="0" w:color="000000"/>
                          <w:left w:val="single" w:sz="3.24" w:space="0" w:color="000000"/>
                          <w:right w:val="single" w:sz="3.24" w:space="0" w:color="000000"/>
                        </w:tcBorders>
                      </w:tcPr>
                      <w:p>
                        <w:pPr>
                          <w:spacing w:before="0" w:after="0" w:line="287" w:lineRule="exact"/>
                          <w:ind w:left="11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i/>
                            <w:position w:val="4"/>
                          </w:rPr>
                          <w:t>En</w:t>
                        </w:r>
                        <w:r>
                          <w:rPr>
                            <w:rFonts w:ascii="Meiryo" w:hAnsi="Meiryo" w:cs="Meiryo" w:eastAsia="Meiryo"/>
                            <w:sz w:val="22"/>
                            <w:szCs w:val="22"/>
                            <w:spacing w:val="0"/>
                            <w:w w:val="100"/>
                            <w:i/>
                            <w:position w:val="4"/>
                          </w:rPr>
                          <w:t>❀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i/>
                            <w:position w:val="4"/>
                          </w:rPr>
                          <w:t>De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821" w:type="dxa"/>
                        <w:tcBorders>
                          <w:top w:val="single" w:sz="3.24" w:space="0" w:color="000000"/>
                          <w:bottom w:val="single" w:sz="3.24" w:space="0" w:color="000000"/>
                          <w:left w:val="single" w:sz="3.24" w:space="0" w:color="000000"/>
                          <w:right w:val="single" w:sz="3.24" w:space="0" w:color="000000"/>
                        </w:tcBorders>
                      </w:tcPr>
                      <w:p>
                        <w:pPr>
                          <w:spacing w:before="0" w:after="0" w:line="237" w:lineRule="exact"/>
                          <w:ind w:left="11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i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-4"/>
                            <w:w w:val="100"/>
                            <w:i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i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71" w:lineRule="exact"/>
                          <w:ind w:left="11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w w:val="99"/>
                            <w:i/>
                            <w:position w:val="-1"/>
                          </w:rPr>
                          <w:t>b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10"/>
                            <w:w w:val="140"/>
                            <w:position w:val="7"/>
                          </w:rPr>
                          <w:t>+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99"/>
                            <w:i/>
                            <w:position w:val="-1"/>
                          </w:rPr>
                          <w:t>LM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2342" w:type="dxa"/>
                        <w:tcBorders>
                          <w:top w:val="single" w:sz="3.24" w:space="0" w:color="000000"/>
                          <w:bottom w:val="single" w:sz="3.24" w:space="0" w:color="000000"/>
                          <w:left w:val="single" w:sz="3.24" w:space="0" w:color="000000"/>
                          <w:right w:val="single" w:sz="3.24" w:space="0" w:color="000000"/>
                        </w:tcBorders>
                      </w:tcPr>
                      <w:p>
                        <w:pPr>
                          <w:spacing w:before="0" w:after="0" w:line="236" w:lineRule="exact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0"/>
                          </w:rPr>
                          <w:t>62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0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0"/>
                          </w:rPr>
                          <w:t>72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1"/>
                            <w:w w:val="9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15"/>
                          </w:rPr>
                          <w:t>(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9"/>
                          </w:rPr>
                          <w:t>67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8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9"/>
                          </w:rPr>
                          <w:t>9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78"/>
                            <w:i/>
                          </w:rPr>
                          <w:t>/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9"/>
                          </w:rPr>
                          <w:t>52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8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9"/>
                          </w:rPr>
                          <w:t>8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78"/>
                            <w:i/>
                          </w:rPr>
                          <w:t>/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9"/>
                          </w:rPr>
                          <w:t>43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8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9"/>
                          </w:rPr>
                          <w:t>1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15"/>
                          </w:rPr>
                          <w:t>)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40" w:lineRule="auto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0"/>
                          </w:rPr>
                          <w:t>63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0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0"/>
                          </w:rPr>
                          <w:t>36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1"/>
                            <w:w w:val="9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15"/>
                          </w:rPr>
                          <w:t>(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9"/>
                          </w:rPr>
                          <w:t>68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8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9"/>
                          </w:rPr>
                          <w:t>6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78"/>
                            <w:i/>
                          </w:rPr>
                          <w:t>/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9"/>
                          </w:rPr>
                          <w:t>53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8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9"/>
                          </w:rPr>
                          <w:t>6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78"/>
                            <w:i/>
                          </w:rPr>
                          <w:t>/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9"/>
                          </w:rPr>
                          <w:t>43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8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9"/>
                          </w:rPr>
                          <w:t>8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15"/>
                          </w:rPr>
                          <w:t>)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.900497pt;margin-top:-58.007984pt;width:215.702503pt;height:84.889001pt;mso-position-horizontal-relative:page;mso-position-vertical-relative:paragraph;z-index:-1456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299" w:hRule="exact"/>
                    </w:trPr>
                    <w:tc>
                      <w:tcPr>
                        <w:tcW w:w="773" w:type="dxa"/>
                        <w:tcBorders>
                          <w:top w:val="single" w:sz="3.24" w:space="0" w:color="000000"/>
                          <w:bottom w:val="single" w:sz="3.24" w:space="0" w:color="000000"/>
                          <w:left w:val="single" w:sz="3.24" w:space="0" w:color="000000"/>
                          <w:right w:val="single" w:sz="3.24" w:space="0" w:color="000000"/>
                        </w:tcBorders>
                      </w:tcPr>
                      <w:p>
                        <w:pPr>
                          <w:spacing w:before="0" w:after="0" w:line="237" w:lineRule="exact"/>
                          <w:ind w:left="91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i/>
                          </w:rPr>
                          <w:t>Con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i/>
                          </w:rPr>
                          <w:t>fi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i/>
                          </w:rPr>
                          <w:t>g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716" w:type="dxa"/>
                        <w:tcBorders>
                          <w:top w:val="single" w:sz="3.24" w:space="0" w:color="000000"/>
                          <w:bottom w:val="single" w:sz="3.24" w:space="0" w:color="000000"/>
                          <w:left w:val="single" w:sz="3.24" w:space="0" w:color="000000"/>
                          <w:right w:val="single" w:sz="3.24" w:space="0" w:color="000000"/>
                        </w:tcBorders>
                      </w:tcPr>
                      <w:p>
                        <w:pPr>
                          <w:spacing w:before="0" w:after="0" w:line="286" w:lineRule="exact"/>
                          <w:ind w:left="92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-12"/>
                            <w:w w:val="100"/>
                            <w:i/>
                            <w:position w:val="4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i/>
                            <w:position w:val="4"/>
                          </w:rPr>
                          <w:t>r</w:t>
                        </w:r>
                        <w:r>
                          <w:rPr>
                            <w:rFonts w:ascii="Meiryo" w:hAnsi="Meiryo" w:cs="Meiryo" w:eastAsia="Meiryo"/>
                            <w:sz w:val="22"/>
                            <w:szCs w:val="22"/>
                            <w:spacing w:val="0"/>
                            <w:w w:val="100"/>
                            <w:i/>
                            <w:position w:val="4"/>
                          </w:rPr>
                          <w:t>❀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i/>
                            <w:position w:val="4"/>
                          </w:rPr>
                          <w:t>En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i/>
                            <w:position w:val="4"/>
                          </w:rPr>
                          <w:t> 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19"/>
                            <w:w w:val="100"/>
                            <w:i/>
                            <w:position w:val="4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i/>
                            <w:position w:val="4"/>
                          </w:rPr>
                          <w:t>En</w:t>
                        </w:r>
                        <w:r>
                          <w:rPr>
                            <w:rFonts w:ascii="Meiryo" w:hAnsi="Meiryo" w:cs="Meiryo" w:eastAsia="Meiryo"/>
                            <w:sz w:val="22"/>
                            <w:szCs w:val="22"/>
                            <w:spacing w:val="0"/>
                            <w:w w:val="100"/>
                            <w:i/>
                            <w:position w:val="4"/>
                          </w:rPr>
                          <w:t>❀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-12"/>
                            <w:w w:val="100"/>
                            <w:i/>
                            <w:position w:val="4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i/>
                            <w:position w:val="4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single" w:sz="3.24" w:space="0" w:color="000000"/>
                          <w:bottom w:val="single" w:sz="3.24" w:space="0" w:color="000000"/>
                          <w:left w:val="single" w:sz="3.24" w:space="0" w:color="000000"/>
                          <w:right w:val="single" w:sz="3.24" w:space="0" w:color="000000"/>
                        </w:tcBorders>
                      </w:tcPr>
                      <w:p>
                        <w:pPr>
                          <w:spacing w:before="0" w:after="0" w:line="286" w:lineRule="exact"/>
                          <w:ind w:left="91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i/>
                            <w:position w:val="4"/>
                          </w:rPr>
                          <w:t>De</w:t>
                        </w:r>
                        <w:r>
                          <w:rPr>
                            <w:rFonts w:ascii="Meiryo" w:hAnsi="Meiryo" w:cs="Meiryo" w:eastAsia="Meiryo"/>
                            <w:sz w:val="22"/>
                            <w:szCs w:val="22"/>
                            <w:spacing w:val="0"/>
                            <w:w w:val="100"/>
                            <w:i/>
                            <w:position w:val="4"/>
                          </w:rPr>
                          <w:t>❀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i/>
                            <w:position w:val="4"/>
                          </w:rPr>
                          <w:t>En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i/>
                            <w:position w:val="4"/>
                          </w:rPr>
                          <w:t> 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19"/>
                            <w:w w:val="100"/>
                            <w:i/>
                            <w:position w:val="4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i/>
                            <w:position w:val="4"/>
                          </w:rPr>
                          <w:t>En</w:t>
                        </w:r>
                        <w:r>
                          <w:rPr>
                            <w:rFonts w:ascii="Meiryo" w:hAnsi="Meiryo" w:cs="Meiryo" w:eastAsia="Meiryo"/>
                            <w:sz w:val="22"/>
                            <w:szCs w:val="22"/>
                            <w:spacing w:val="0"/>
                            <w:w w:val="100"/>
                            <w:i/>
                            <w:position w:val="4"/>
                          </w:rPr>
                          <w:t>❀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i/>
                            <w:position w:val="4"/>
                          </w:rPr>
                          <w:t>De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</w:tr>
                  <w:tr>
                    <w:trPr>
                      <w:trHeight w:val="1112" w:hRule="exact"/>
                    </w:trPr>
                    <w:tc>
                      <w:tcPr>
                        <w:tcW w:w="773" w:type="dxa"/>
                        <w:tcBorders>
                          <w:top w:val="single" w:sz="3.24" w:space="0" w:color="000000"/>
                          <w:bottom w:val="single" w:sz="3.24" w:space="0" w:color="000000"/>
                          <w:left w:val="single" w:sz="3.24" w:space="0" w:color="000000"/>
                          <w:right w:val="single" w:sz="3.24" w:space="0" w:color="000000"/>
                        </w:tcBorders>
                      </w:tcPr>
                      <w:p>
                        <w:pPr>
                          <w:spacing w:before="4" w:after="0" w:line="249" w:lineRule="auto"/>
                          <w:ind w:left="91" w:right="58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i/>
                          </w:rPr>
                          <w:t>sLM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i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i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-4"/>
                            <w:w w:val="100"/>
                            <w:i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i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i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i/>
                          </w:rPr>
                          <w:t>bLM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i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i/>
                          </w:rPr>
                          <w:t>b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10"/>
                            <w:w w:val="140"/>
                            <w:position w:val="8"/>
                          </w:rPr>
                          <w:t>+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99"/>
                            <w:i/>
                            <w:position w:val="0"/>
                          </w:rPr>
                          <w:t>LM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1716" w:type="dxa"/>
                        <w:tcBorders>
                          <w:top w:val="single" w:sz="3.24" w:space="0" w:color="000000"/>
                          <w:bottom w:val="single" w:sz="3.24" w:space="0" w:color="000000"/>
                          <w:left w:val="single" w:sz="3.24" w:space="0" w:color="000000"/>
                          <w:right w:val="single" w:sz="3.24" w:space="0" w:color="000000"/>
                        </w:tcBorders>
                      </w:tcPr>
                      <w:p>
                        <w:pPr>
                          <w:spacing w:before="3" w:after="0" w:line="240" w:lineRule="auto"/>
                          <w:ind w:left="140" w:right="120"/>
                          <w:jc w:val="center"/>
                          <w:tabs>
                            <w:tab w:pos="980" w:val="left"/>
                          </w:tabs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22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32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ab/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0"/>
                          </w:rPr>
                          <w:t>21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0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0"/>
                          </w:rPr>
                          <w:t>97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40" w:lineRule="auto"/>
                          <w:ind w:left="140" w:right="120"/>
                          <w:jc w:val="center"/>
                          <w:tabs>
                            <w:tab w:pos="980" w:val="left"/>
                          </w:tabs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22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46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ab/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0"/>
                          </w:rPr>
                          <w:t>22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0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0"/>
                          </w:rPr>
                          <w:t>09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40" w:lineRule="auto"/>
                          <w:ind w:left="107" w:right="87"/>
                          <w:jc w:val="center"/>
                          <w:tabs>
                            <w:tab w:pos="960" w:val="left"/>
                          </w:tabs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  <w:b/>
                            <w:bCs/>
                          </w:rPr>
                          <w:t>23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  <w:b/>
                            <w:bCs/>
                          </w:rPr>
                          <w:t>03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53"/>
                            <w:w w:val="100"/>
                            <w:b/>
                            <w:bCs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  <w:b/>
                            <w:bCs/>
                          </w:rPr>
                          <w:tab/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2"/>
                            <w:b/>
                            <w:bCs/>
                          </w:rPr>
                          <w:t>22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8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2"/>
                            <w:b/>
                            <w:bCs/>
                          </w:rPr>
                          <w:t>32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305" w:lineRule="exact"/>
                          <w:ind w:left="304" w:right="284"/>
                          <w:jc w:val="center"/>
                          <w:tabs>
                            <w:tab w:pos="1160" w:val="left"/>
                          </w:tabs>
                          <w:rPr>
                            <w:rFonts w:ascii="Meiryo" w:hAnsi="Meiryo" w:cs="Meiryo" w:eastAsia="Meiryo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Meiryo" w:hAnsi="Meiryo" w:cs="Meiryo" w:eastAsia="Meiryo"/>
                            <w:sz w:val="22"/>
                            <w:szCs w:val="22"/>
                            <w:spacing w:val="0"/>
                            <w:w w:val="100"/>
                            <w:i/>
                            <w:position w:val="2"/>
                          </w:rPr>
                          <w:t>−</w:t>
                        </w:r>
                        <w:r>
                          <w:rPr>
                            <w:rFonts w:ascii="Meiryo" w:hAnsi="Meiryo" w:cs="Meiryo" w:eastAsia="Meiryo"/>
                            <w:sz w:val="22"/>
                            <w:szCs w:val="22"/>
                            <w:spacing w:val="0"/>
                            <w:w w:val="100"/>
                            <w:i/>
                            <w:position w:val="2"/>
                          </w:rPr>
                          <w:tab/>
                        </w:r>
                        <w:r>
                          <w:rPr>
                            <w:rFonts w:ascii="Meiryo" w:hAnsi="Meiryo" w:cs="Meiryo" w:eastAsia="Meiryo"/>
                            <w:sz w:val="22"/>
                            <w:szCs w:val="22"/>
                            <w:spacing w:val="0"/>
                            <w:w w:val="95"/>
                            <w:i/>
                            <w:position w:val="2"/>
                          </w:rPr>
                          <w:t>−</w:t>
                        </w:r>
                        <w:r>
                          <w:rPr>
                            <w:rFonts w:ascii="Meiryo" w:hAnsi="Meiryo" w:cs="Meiryo" w:eastAsia="Meiryo"/>
                            <w:sz w:val="22"/>
                            <w:szCs w:val="22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single" w:sz="3.24" w:space="0" w:color="000000"/>
                          <w:bottom w:val="single" w:sz="3.24" w:space="0" w:color="000000"/>
                          <w:left w:val="single" w:sz="3.24" w:space="0" w:color="000000"/>
                          <w:right w:val="single" w:sz="3.24" w:space="0" w:color="000000"/>
                        </w:tcBorders>
                      </w:tcPr>
                      <w:p>
                        <w:pPr>
                          <w:spacing w:before="3" w:after="0" w:line="240" w:lineRule="auto"/>
                          <w:ind w:left="200" w:right="-20"/>
                          <w:jc w:val="left"/>
                          <w:tabs>
                            <w:tab w:pos="1100" w:val="left"/>
                          </w:tabs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17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11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ab/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12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23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40" w:lineRule="auto"/>
                          <w:ind w:left="200" w:right="-20"/>
                          <w:jc w:val="left"/>
                          <w:tabs>
                            <w:tab w:pos="1100" w:val="left"/>
                          </w:tabs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17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31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ab/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12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38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40" w:lineRule="auto"/>
                          <w:ind w:left="200" w:right="-20"/>
                          <w:jc w:val="left"/>
                          <w:tabs>
                            <w:tab w:pos="1100" w:val="left"/>
                          </w:tabs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17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37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ab/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12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58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40" w:lineRule="auto"/>
                          <w:ind w:left="168" w:right="-20"/>
                          <w:jc w:val="left"/>
                          <w:tabs>
                            <w:tab w:pos="1060" w:val="left"/>
                          </w:tabs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  <w:b/>
                            <w:bCs/>
                          </w:rPr>
                          <w:t>17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  <w:b/>
                            <w:bCs/>
                          </w:rPr>
                          <w:t>57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53"/>
                            <w:w w:val="100"/>
                            <w:b/>
                            <w:bCs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  <w:b/>
                            <w:bCs/>
                          </w:rPr>
                          <w:tab/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2"/>
                            <w:b/>
                            <w:bCs/>
                          </w:rPr>
                          <w:t>12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8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2"/>
                            <w:b/>
                            <w:bCs/>
                          </w:rPr>
                          <w:t>92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79" w:hRule="exact"/>
                    </w:trPr>
                    <w:tc>
                      <w:tcPr>
                        <w:tcW w:w="773" w:type="dxa"/>
                        <w:tcBorders>
                          <w:top w:val="single" w:sz="3.24" w:space="0" w:color="000000"/>
                          <w:bottom w:val="single" w:sz="3.24" w:space="0" w:color="000000"/>
                          <w:left w:val="single" w:sz="3.24" w:space="0" w:color="000000"/>
                          <w:right w:val="single" w:sz="3.24" w:space="0" w:color="000000"/>
                        </w:tcBorders>
                      </w:tcPr>
                      <w:p>
                        <w:pPr>
                          <w:spacing w:before="0" w:after="0" w:line="237" w:lineRule="exact"/>
                          <w:ind w:left="91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i/>
                          </w:rPr>
                          <w:t>Moses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716" w:type="dxa"/>
                        <w:tcBorders>
                          <w:top w:val="single" w:sz="3.24" w:space="0" w:color="000000"/>
                          <w:bottom w:val="single" w:sz="3.24" w:space="0" w:color="000000"/>
                          <w:left w:val="single" w:sz="3.24" w:space="0" w:color="000000"/>
                          <w:right w:val="single" w:sz="3.24" w:space="0" w:color="000000"/>
                        </w:tcBorders>
                      </w:tcPr>
                      <w:p>
                        <w:pPr>
                          <w:spacing w:before="0" w:after="0" w:line="236" w:lineRule="exact"/>
                          <w:ind w:left="176" w:right="-20"/>
                          <w:jc w:val="left"/>
                          <w:tabs>
                            <w:tab w:pos="1000" w:val="left"/>
                          </w:tabs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22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81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ab/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2"/>
                            <w:b/>
                            <w:bCs/>
                          </w:rPr>
                          <w:t>22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8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2"/>
                            <w:b/>
                            <w:bCs/>
                          </w:rPr>
                          <w:t>33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single" w:sz="3.24" w:space="0" w:color="000000"/>
                          <w:bottom w:val="single" w:sz="3.24" w:space="0" w:color="000000"/>
                          <w:left w:val="single" w:sz="3.24" w:space="0" w:color="000000"/>
                          <w:right w:val="single" w:sz="3.24" w:space="0" w:color="000000"/>
                        </w:tcBorders>
                      </w:tcPr>
                      <w:p>
                        <w:pPr>
                          <w:spacing w:before="0" w:after="0" w:line="236" w:lineRule="exact"/>
                          <w:ind w:left="200" w:right="-20"/>
                          <w:jc w:val="left"/>
                          <w:tabs>
                            <w:tab w:pos="1100" w:val="left"/>
                          </w:tabs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17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22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ab/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12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45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able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3: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-1"/>
        </w:rPr>
        <w:t>Reo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i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-1"/>
        </w:rPr>
        <w:t>dering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-1"/>
        </w:rPr>
        <w:t>accu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-1"/>
        </w:rPr>
        <w:t>acy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-1"/>
        </w:rPr>
        <w:t>(BLEU)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i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-1"/>
        </w:rPr>
        <w:t>esults.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type w:val="continuous"/>
          <w:pgSz w:w="11920" w:h="16840"/>
          <w:pgMar w:top="1460" w:bottom="280" w:left="1340" w:right="1400"/>
        </w:sectPr>
      </w:pPr>
      <w:rPr/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07" w:right="83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2: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anslation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accu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acy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(BLEU)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99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i/>
        </w:rPr>
        <w:t>esults.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4" w:lineRule="auto"/>
        <w:ind w:left="104" w:right="-62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lex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bLM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increases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accura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tasks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directions.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case,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slightly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higher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those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obtained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Moses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(same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English-to-French).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Finall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sults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translations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performed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bilingual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-gram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uilt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rich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German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POS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tags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b/>
          <w:bCs/>
        </w:rPr>
        <w:t>b</w:t>
      </w:r>
      <w:r>
        <w:rPr>
          <w:rFonts w:ascii="Arial" w:hAnsi="Arial" w:cs="Arial" w:eastAsia="Arial"/>
          <w:sz w:val="16"/>
          <w:szCs w:val="16"/>
          <w:spacing w:val="10"/>
          <w:w w:val="140"/>
          <w:position w:val="8"/>
        </w:rPr>
        <w:t>+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b/>
          <w:bCs/>
          <w:position w:val="0"/>
        </w:rPr>
        <w:t>LM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position w:val="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achi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highest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accura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results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both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directions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German-English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task.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though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results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consistent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translation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tasks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directions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within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0" w:after="0" w:line="305" w:lineRule="exact"/>
        <w:ind w:left="104" w:right="-84"/>
        <w:jc w:val="left"/>
        <w:tabs>
          <w:tab w:pos="338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4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4"/>
        </w:rPr>
        <w:t>statistical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4"/>
        </w:rPr>
        <w:t>con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4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4"/>
        </w:rPr>
        <w:t>dence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4"/>
        </w:rPr>
        <w:t>ma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4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4"/>
        </w:rPr>
        <w:t>gin.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4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4"/>
        </w:rPr>
        <w:t>Add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4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100"/>
          <w:i/>
          <w:position w:val="4"/>
        </w:rPr>
        <w:t>±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4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>36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71" w:lineRule="exact"/>
        <w:ind w:left="104" w:right="-8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4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4"/>
        </w:rPr>
        <w:t>French-English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4"/>
        </w:rPr>
        <w:t>results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4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position w:val="4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91"/>
          <w:i/>
          <w:position w:val="4"/>
        </w:rPr>
        <w:t>±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4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  <w:position w:val="4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4"/>
        </w:rPr>
        <w:t>25</w:t>
      </w:r>
      <w:r>
        <w:rPr>
          <w:rFonts w:ascii="Arial" w:hAnsi="Arial" w:cs="Arial" w:eastAsia="Arial"/>
          <w:sz w:val="22"/>
          <w:szCs w:val="22"/>
          <w:spacing w:val="21"/>
          <w:w w:val="91"/>
          <w:position w:val="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4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4"/>
        </w:rPr>
        <w:t>German-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0" w:after="0" w:line="222" w:lineRule="exact"/>
        <w:ind w:left="104" w:right="-7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English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95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%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dence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el.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4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8" w:after="0" w:line="256" w:lineRule="auto"/>
        <w:ind w:left="104" w:right="-5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similar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were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obtained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estimating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2" w:after="0" w:line="256" w:lineRule="auto"/>
        <w:ind w:left="104" w:right="-58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better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understand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impact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proposed</w:t>
      </w:r>
      <w:r>
        <w:rPr>
          <w:rFonts w:ascii="Times New Roman" w:hAnsi="Times New Roman" w:cs="Times New Roman" w:eastAsia="Times New Roman"/>
          <w:sz w:val="22"/>
          <w:szCs w:val="22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</w:t>
      </w:r>
      <w:r>
        <w:rPr>
          <w:rFonts w:ascii="Times New Roman" w:hAnsi="Times New Roman" w:cs="Times New Roman" w:eastAsia="Times New Roman"/>
          <w:sz w:val="22"/>
          <w:szCs w:val="22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model,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measured</w:t>
      </w:r>
      <w:r>
        <w:rPr>
          <w:rFonts w:ascii="Times New Roman" w:hAnsi="Times New Roman" w:cs="Times New Roman" w:eastAsia="Times New Roman"/>
          <w:sz w:val="22"/>
          <w:szCs w:val="22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accura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task.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Hence,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isolat-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problem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general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translation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problem.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BLEU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account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-gram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matching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between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sequence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source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ords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aligned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-best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translation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ypothe-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sis,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i.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permutation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source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out-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decode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permutation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source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monotonizes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alignments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respect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reference.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Note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der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obtain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alignments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re-aligned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entire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corpus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after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including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9" w:after="0" w:line="256" w:lineRule="auto"/>
        <w:ind w:right="49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seen,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bilingual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-gram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higher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tasks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directions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xicalized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specially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German-English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obtains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higher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alues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-gram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cision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alues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5" w:after="0" w:line="256" w:lineRule="auto"/>
        <w:ind w:right="49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xt,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alidate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introduction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additional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bilingual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translation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process.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Fig-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ure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erage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size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unit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-grams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according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dif-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ferent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models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(German-English),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9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ace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9" w:lineRule="auto"/>
        <w:ind w:right="45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-gram</w:t>
      </w:r>
      <w:r>
        <w:rPr>
          <w:rFonts w:ascii="Times New Roman" w:hAnsi="Times New Roman" w:cs="Times New Roman" w:eastAsia="Times New Roman"/>
          <w:sz w:val="22"/>
          <w:szCs w:val="22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language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(main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translation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model),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uilt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reduced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tagset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(POS)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rich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tagset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(POS</w:t>
      </w:r>
      <w:r>
        <w:rPr>
          <w:rFonts w:ascii="Arial" w:hAnsi="Arial" w:cs="Arial" w:eastAsia="Arial"/>
          <w:sz w:val="16"/>
          <w:szCs w:val="16"/>
          <w:spacing w:val="10"/>
          <w:w w:val="140"/>
          <w:position w:val="8"/>
        </w:rPr>
        <w:t>+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position w:val="0"/>
        </w:rPr>
        <w:t>).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00" w:lineRule="exact"/>
        <w:ind w:left="435" w:right="-20"/>
        <w:jc w:val="left"/>
        <w:tabs>
          <w:tab w:pos="2760" w:val="left"/>
        </w:tabs>
        <w:rPr>
          <w:rFonts w:ascii="Arial" w:hAnsi="Arial" w:cs="Arial" w:eastAsia="Arial"/>
          <w:sz w:val="7"/>
          <w:szCs w:val="7"/>
        </w:rPr>
      </w:pPr>
      <w:rPr/>
      <w:r>
        <w:rPr/>
        <w:pict>
          <v:group style="position:absolute;margin-left:331.330078pt;margin-top:-1.681958pt;width:171.888844pt;height:119.647843pt;mso-position-horizontal-relative:page;mso-position-vertical-relative:paragraph;z-index:-1458" coordorigin="6627,-34" coordsize="3438,2393">
            <v:group style="position:absolute;left:6629;top:2357;width:34;height:2" coordorigin="6629,2357" coordsize="34,2">
              <v:shape style="position:absolute;left:6629;top:2357;width:34;height:2" coordorigin="6629,2357" coordsize="34,0" path="m6629,2357l6663,2357e" filled="f" stroked="t" strokeweight=".269841pt" strokecolor="#000000">
                <v:path arrowok="t"/>
              </v:shape>
            </v:group>
            <v:group style="position:absolute;left:6629;top:2323;width:2;height:34" coordorigin="6629,2323" coordsize="2,34">
              <v:shape style="position:absolute;left:6629;top:2323;width:2;height:34" coordorigin="6629,2323" coordsize="0,34" path="m6629,2357l6629,2323e" filled="f" stroked="t" strokeweight=".269841pt" strokecolor="#000000">
                <v:path arrowok="t"/>
              </v:shape>
            </v:group>
            <v:group style="position:absolute;left:10028;top:2357;width:34;height:2" coordorigin="10028,2357" coordsize="34,2">
              <v:shape style="position:absolute;left:10028;top:2357;width:34;height:2" coordorigin="10028,2357" coordsize="34,0" path="m10062,2357l10028,2357e" filled="f" stroked="t" strokeweight=".269841pt" strokecolor="#000000">
                <v:path arrowok="t"/>
              </v:shape>
            </v:group>
            <v:group style="position:absolute;left:10062;top:2323;width:2;height:34" coordorigin="10062,2323" coordsize="2,34">
              <v:shape style="position:absolute;left:10062;top:2323;width:2;height:34" coordorigin="10062,2323" coordsize="0,34" path="m10062,2357l10062,2323e" filled="f" stroked="t" strokeweight=".269841pt" strokecolor="#000000">
                <v:path arrowok="t"/>
              </v:shape>
            </v:group>
            <v:group style="position:absolute;left:6629;top:2072;width:34;height:2" coordorigin="6629,2072" coordsize="34,2">
              <v:shape style="position:absolute;left:6629;top:2072;width:34;height:2" coordorigin="6629,2072" coordsize="34,0" path="m6629,2072l6663,2072e" filled="f" stroked="t" strokeweight=".269841pt" strokecolor="#000000">
                <v:path arrowok="t"/>
              </v:shape>
            </v:group>
            <v:group style="position:absolute;left:10028;top:2072;width:34;height:2" coordorigin="10028,2072" coordsize="34,2">
              <v:shape style="position:absolute;left:10028;top:2072;width:34;height:2" coordorigin="10028,2072" coordsize="34,0" path="m10062,2072l10028,2072e" filled="f" stroked="t" strokeweight=".269841pt" strokecolor="#000000">
                <v:path arrowok="t"/>
              </v:shape>
            </v:group>
            <v:group style="position:absolute;left:6629;top:1788;width:34;height:2" coordorigin="6629,1788" coordsize="34,2">
              <v:shape style="position:absolute;left:6629;top:1788;width:34;height:2" coordorigin="6629,1788" coordsize="34,0" path="m6629,1788l6663,1788e" filled="f" stroked="t" strokeweight=".269841pt" strokecolor="#000000">
                <v:path arrowok="t"/>
              </v:shape>
            </v:group>
            <v:group style="position:absolute;left:10028;top:1788;width:34;height:2" coordorigin="10028,1788" coordsize="34,2">
              <v:shape style="position:absolute;left:10028;top:1788;width:34;height:2" coordorigin="10028,1788" coordsize="34,0" path="m10062,1788l10028,1788e" filled="f" stroked="t" strokeweight=".269841pt" strokecolor="#000000">
                <v:path arrowok="t"/>
              </v:shape>
            </v:group>
            <v:group style="position:absolute;left:6629;top:1504;width:34;height:2" coordorigin="6629,1504" coordsize="34,2">
              <v:shape style="position:absolute;left:6629;top:1504;width:34;height:2" coordorigin="6629,1504" coordsize="34,0" path="m6629,1504l6663,1504e" filled="f" stroked="t" strokeweight=".269841pt" strokecolor="#000000">
                <v:path arrowok="t"/>
              </v:shape>
            </v:group>
            <v:group style="position:absolute;left:10028;top:1504;width:34;height:2" coordorigin="10028,1504" coordsize="34,2">
              <v:shape style="position:absolute;left:10028;top:1504;width:34;height:2" coordorigin="10028,1504" coordsize="34,0" path="m10062,1504l10028,1504e" filled="f" stroked="t" strokeweight=".269841pt" strokecolor="#000000">
                <v:path arrowok="t"/>
              </v:shape>
            </v:group>
            <v:group style="position:absolute;left:6629;top:1220;width:34;height:2" coordorigin="6629,1220" coordsize="34,2">
              <v:shape style="position:absolute;left:6629;top:1220;width:34;height:2" coordorigin="6629,1220" coordsize="34,0" path="m6629,1220l6663,1220e" filled="f" stroked="t" strokeweight=".269841pt" strokecolor="#000000">
                <v:path arrowok="t"/>
              </v:shape>
            </v:group>
            <v:group style="position:absolute;left:10028;top:1220;width:34;height:2" coordorigin="10028,1220" coordsize="34,2">
              <v:shape style="position:absolute;left:10028;top:1220;width:34;height:2" coordorigin="10028,1220" coordsize="34,0" path="m10062,1220l10028,1220e" filled="f" stroked="t" strokeweight=".269841pt" strokecolor="#000000">
                <v:path arrowok="t"/>
              </v:shape>
            </v:group>
            <v:group style="position:absolute;left:6629;top:936;width:34;height:2" coordorigin="6629,936" coordsize="34,2">
              <v:shape style="position:absolute;left:6629;top:936;width:34;height:2" coordorigin="6629,936" coordsize="34,0" path="m6629,936l6663,936e" filled="f" stroked="t" strokeweight=".269841pt" strokecolor="#000000">
                <v:path arrowok="t"/>
              </v:shape>
            </v:group>
            <v:group style="position:absolute;left:10028;top:936;width:34;height:2" coordorigin="10028,936" coordsize="34,2">
              <v:shape style="position:absolute;left:10028;top:936;width:34;height:2" coordorigin="10028,936" coordsize="34,0" path="m10062,936l10028,936e" filled="f" stroked="t" strokeweight=".269841pt" strokecolor="#000000">
                <v:path arrowok="t"/>
              </v:shape>
            </v:group>
            <v:group style="position:absolute;left:6629;top:651;width:34;height:2" coordorigin="6629,651" coordsize="34,2">
              <v:shape style="position:absolute;left:6629;top:651;width:34;height:2" coordorigin="6629,651" coordsize="34,0" path="m6629,651l6663,651e" filled="f" stroked="t" strokeweight=".269841pt" strokecolor="#000000">
                <v:path arrowok="t"/>
              </v:shape>
            </v:group>
            <v:group style="position:absolute;left:10028;top:651;width:34;height:2" coordorigin="10028,651" coordsize="34,2">
              <v:shape style="position:absolute;left:10028;top:651;width:34;height:2" coordorigin="10028,651" coordsize="34,0" path="m10062,651l10028,651e" filled="f" stroked="t" strokeweight=".269841pt" strokecolor="#000000">
                <v:path arrowok="t"/>
              </v:shape>
            </v:group>
            <v:group style="position:absolute;left:6629;top:367;width:34;height:2" coordorigin="6629,367" coordsize="34,2">
              <v:shape style="position:absolute;left:6629;top:367;width:34;height:2" coordorigin="6629,367" coordsize="34,0" path="m6629,367l6663,367e" filled="f" stroked="t" strokeweight=".269841pt" strokecolor="#000000">
                <v:path arrowok="t"/>
              </v:shape>
            </v:group>
            <v:group style="position:absolute;left:10028;top:367;width:34;height:2" coordorigin="10028,367" coordsize="34,2">
              <v:shape style="position:absolute;left:10028;top:367;width:34;height:2" coordorigin="10028,367" coordsize="34,0" path="m10062,367l10028,367e" filled="f" stroked="t" strokeweight=".269841pt" strokecolor="#000000">
                <v:path arrowok="t"/>
              </v:shape>
            </v:group>
            <v:group style="position:absolute;left:6629;top:83;width:34;height:2" coordorigin="6629,83" coordsize="34,2">
              <v:shape style="position:absolute;left:6629;top:83;width:34;height:2" coordorigin="6629,83" coordsize="34,0" path="m6629,83l6663,83e" filled="f" stroked="t" strokeweight=".269841pt" strokecolor="#000000">
                <v:path arrowok="t"/>
              </v:shape>
            </v:group>
            <v:group style="position:absolute;left:10028;top:83;width:34;height:2" coordorigin="10028,83" coordsize="34,2">
              <v:shape style="position:absolute;left:10028;top:83;width:34;height:2" coordorigin="10028,83" coordsize="34,0" path="m10062,83l10028,83e" filled="f" stroked="t" strokeweight=".269841pt" strokecolor="#000000">
                <v:path arrowok="t"/>
              </v:shape>
            </v:group>
            <v:group style="position:absolute;left:6629;top:-31;width:2;height:34" coordorigin="6629,-31" coordsize="2,34">
              <v:shape style="position:absolute;left:6629;top:-31;width:2;height:34" coordorigin="6629,-31" coordsize="0,34" path="m6629,-31l6629,3e" filled="f" stroked="t" strokeweight=".269841pt" strokecolor="#000000">
                <v:path arrowok="t"/>
              </v:shape>
            </v:group>
            <v:group style="position:absolute;left:7011;top:2323;width:2;height:34" coordorigin="7011,2323" coordsize="2,34">
              <v:shape style="position:absolute;left:7011;top:2323;width:2;height:34" coordorigin="7011,2323" coordsize="0,34" path="m7011,2357l7011,2323e" filled="f" stroked="t" strokeweight=".269841pt" strokecolor="#000000">
                <v:path arrowok="t"/>
              </v:shape>
            </v:group>
            <v:group style="position:absolute;left:7011;top:-31;width:2;height:34" coordorigin="7011,-31" coordsize="2,34">
              <v:shape style="position:absolute;left:7011;top:-31;width:2;height:34" coordorigin="7011,-31" coordsize="0,34" path="m7011,-31l7011,3e" filled="f" stroked="t" strokeweight=".269841pt" strokecolor="#000000">
                <v:path arrowok="t"/>
              </v:shape>
            </v:group>
            <v:group style="position:absolute;left:7392;top:2323;width:2;height:34" coordorigin="7392,2323" coordsize="2,34">
              <v:shape style="position:absolute;left:7392;top:2323;width:2;height:34" coordorigin="7392,2323" coordsize="0,34" path="m7392,2357l7392,2323e" filled="f" stroked="t" strokeweight=".269841pt" strokecolor="#000000">
                <v:path arrowok="t"/>
              </v:shape>
            </v:group>
            <v:group style="position:absolute;left:7392;top:-31;width:2;height:34" coordorigin="7392,-31" coordsize="2,34">
              <v:shape style="position:absolute;left:7392;top:-31;width:2;height:34" coordorigin="7392,-31" coordsize="0,34" path="m7392,-31l7392,3e" filled="f" stroked="t" strokeweight=".269841pt" strokecolor="#000000">
                <v:path arrowok="t"/>
              </v:shape>
            </v:group>
            <v:group style="position:absolute;left:7773;top:2323;width:2;height:34" coordorigin="7773,2323" coordsize="2,34">
              <v:shape style="position:absolute;left:7773;top:2323;width:2;height:34" coordorigin="7773,2323" coordsize="0,34" path="m7773,2357l7773,2323e" filled="f" stroked="t" strokeweight=".269841pt" strokecolor="#000000">
                <v:path arrowok="t"/>
              </v:shape>
            </v:group>
            <v:group style="position:absolute;left:7773;top:-31;width:2;height:34" coordorigin="7773,-31" coordsize="2,34">
              <v:shape style="position:absolute;left:7773;top:-31;width:2;height:34" coordorigin="7773,-31" coordsize="0,34" path="m7773,-31l7773,3e" filled="f" stroked="t" strokeweight=".269841pt" strokecolor="#000000">
                <v:path arrowok="t"/>
              </v:shape>
            </v:group>
            <v:group style="position:absolute;left:8155;top:2323;width:2;height:34" coordorigin="8155,2323" coordsize="2,34">
              <v:shape style="position:absolute;left:8155;top:2323;width:2;height:34" coordorigin="8155,2323" coordsize="0,34" path="m8155,2357l8155,2323e" filled="f" stroked="t" strokeweight=".269841pt" strokecolor="#000000">
                <v:path arrowok="t"/>
              </v:shape>
            </v:group>
            <v:group style="position:absolute;left:8155;top:-31;width:2;height:34" coordorigin="8155,-31" coordsize="2,34">
              <v:shape style="position:absolute;left:8155;top:-31;width:2;height:34" coordorigin="8155,-31" coordsize="0,34" path="m8155,-31l8155,3e" filled="f" stroked="t" strokeweight=".269841pt" strokecolor="#000000">
                <v:path arrowok="t"/>
              </v:shape>
            </v:group>
            <v:group style="position:absolute;left:8536;top:2323;width:2;height:34" coordorigin="8536,2323" coordsize="2,34">
              <v:shape style="position:absolute;left:8536;top:2323;width:2;height:34" coordorigin="8536,2323" coordsize="0,34" path="m8536,2357l8536,2323e" filled="f" stroked="t" strokeweight=".269841pt" strokecolor="#000000">
                <v:path arrowok="t"/>
              </v:shape>
            </v:group>
            <v:group style="position:absolute;left:8536;top:-31;width:2;height:34" coordorigin="8536,-31" coordsize="2,34">
              <v:shape style="position:absolute;left:8536;top:-31;width:2;height:34" coordorigin="8536,-31" coordsize="0,34" path="m8536,-31l8536,3e" filled="f" stroked="t" strokeweight=".269841pt" strokecolor="#000000">
                <v:path arrowok="t"/>
              </v:shape>
            </v:group>
            <v:group style="position:absolute;left:8918;top:2323;width:2;height:34" coordorigin="8918,2323" coordsize="2,34">
              <v:shape style="position:absolute;left:8918;top:2323;width:2;height:34" coordorigin="8918,2323" coordsize="0,34" path="m8918,2357l8918,2323e" filled="f" stroked="t" strokeweight=".269841pt" strokecolor="#000000">
                <v:path arrowok="t"/>
              </v:shape>
            </v:group>
            <v:group style="position:absolute;left:8918;top:-31;width:2;height:34" coordorigin="8918,-31" coordsize="2,34">
              <v:shape style="position:absolute;left:8918;top:-31;width:2;height:34" coordorigin="8918,-31" coordsize="0,34" path="m8918,-31l8918,3e" filled="f" stroked="t" strokeweight=".269841pt" strokecolor="#000000">
                <v:path arrowok="t"/>
              </v:shape>
            </v:group>
            <v:group style="position:absolute;left:9299;top:2323;width:2;height:34" coordorigin="9299,2323" coordsize="2,34">
              <v:shape style="position:absolute;left:9299;top:2323;width:2;height:34" coordorigin="9299,2323" coordsize="0,34" path="m9299,2357l9299,2323e" filled="f" stroked="t" strokeweight=".269841pt" strokecolor="#000000">
                <v:path arrowok="t"/>
              </v:shape>
            </v:group>
            <v:group style="position:absolute;left:9299;top:-31;width:2;height:34" coordorigin="9299,-31" coordsize="2,34">
              <v:shape style="position:absolute;left:9299;top:-31;width:2;height:34" coordorigin="9299,-31" coordsize="0,34" path="m9299,-31l9299,3e" filled="f" stroked="t" strokeweight=".269841pt" strokecolor="#000000">
                <v:path arrowok="t"/>
              </v:shape>
            </v:group>
            <v:group style="position:absolute;left:9680;top:2323;width:2;height:34" coordorigin="9680,2323" coordsize="2,34">
              <v:shape style="position:absolute;left:9680;top:2323;width:2;height:34" coordorigin="9680,2323" coordsize="0,34" path="m9680,2357l9680,2323e" filled="f" stroked="t" strokeweight=".269841pt" strokecolor="#000000">
                <v:path arrowok="t"/>
              </v:shape>
            </v:group>
            <v:group style="position:absolute;left:9680;top:-31;width:2;height:34" coordorigin="9680,-31" coordsize="2,34">
              <v:shape style="position:absolute;left:9680;top:-31;width:2;height:34" coordorigin="9680,-31" coordsize="0,34" path="m9680,-31l9680,3e" filled="f" stroked="t" strokeweight=".269841pt" strokecolor="#000000">
                <v:path arrowok="t"/>
              </v:shape>
            </v:group>
            <v:group style="position:absolute;left:10062;top:-31;width:2;height:34" coordorigin="10062,-31" coordsize="2,34">
              <v:shape style="position:absolute;left:10062;top:-31;width:2;height:34" coordorigin="10062,-31" coordsize="0,34" path="m10062,-31l10062,3e" filled="f" stroked="t" strokeweight=".269841pt" strokecolor="#000000">
                <v:path arrowok="t"/>
              </v:shape>
            </v:group>
            <v:group style="position:absolute;left:6629;top:-31;width:3432;height:2388" coordorigin="6629,-31" coordsize="3432,2388">
              <v:shape style="position:absolute;left:6629;top:-31;width:3432;height:2388" coordorigin="6629,-31" coordsize="3432,2388" path="m6629,2357l10062,2357,10062,-31,6629,-31,6629,2357xe" filled="f" stroked="t" strokeweight=".269841pt" strokecolor="#000000">
                <v:path arrowok="t"/>
              </v:shape>
            </v:group>
            <v:group style="position:absolute;left:9756;top:41;width:215;height:2" coordorigin="9756,41" coordsize="215,2">
              <v:shape style="position:absolute;left:9756;top:41;width:215;height:2" coordorigin="9756,41" coordsize="215,0" path="m9756,41l9971,41e" filled="f" stroked="t" strokeweight=".134921pt" strokecolor="#000000">
                <v:path arrowok="t"/>
              </v:shape>
            </v:group>
            <v:group style="position:absolute;left:6629;top:26;width:3432;height:2331" coordorigin="6629,26" coordsize="3432,2331">
              <v:shape style="position:absolute;left:6629;top:26;width:3432;height:2331" coordorigin="6629,26" coordsize="3432,2331" path="m6629,2072l7011,537,7392,26,7773,1339,8155,2157,8536,2328,8918,2351,9299,2357,10062,2357e" filled="f" stroked="t" strokeweight=".134921pt" strokecolor="#000000">
                <v:path arrowok="t"/>
              </v:shape>
            </v:group>
            <v:group style="position:absolute;left:9756;top:116;width:215;height:2" coordorigin="9756,116" coordsize="215,2">
              <v:shape style="position:absolute;left:9756;top:116;width:215;height:2" coordorigin="9756,116" coordsize="215,0" path="m9756,116l9971,116e" filled="f" stroked="t" strokeweight=".134921pt" strokecolor="#000000">
                <v:path arrowok="t"/>
                <v:stroke dashstyle="longDash"/>
              </v:shape>
            </v:group>
            <v:group style="position:absolute;left:6629;top:1078;width:3432;height:1250" coordorigin="6629,1078" coordsize="3432,1250">
              <v:shape style="position:absolute;left:6629;top:1078;width:3432;height:1250" coordorigin="6629,1078" coordsize="3432,1250" path="m6629,2072l7011,2044,7392,1589,7773,1191,8155,1078,8536,1390,8918,1788,9299,2101,9680,2300,10062,2328e" filled="f" stroked="t" strokeweight=".134921pt" strokecolor="#000000">
                <v:path arrowok="t"/>
                <v:stroke dashstyle="longDash"/>
              </v:shape>
            </v:group>
            <v:group style="position:absolute;left:9756;top:192;width:215;height:2" coordorigin="9756,192" coordsize="215,2">
              <v:shape style="position:absolute;left:9756;top:192;width:215;height:2" coordorigin="9756,192" coordsize="215,0" path="m9756,192l9971,192e" filled="f" stroked="t" strokeweight=".134921pt" strokecolor="#000000">
                <v:path arrowok="t"/>
                <v:stroke dashstyle="longDash"/>
              </v:shape>
            </v:group>
            <v:group style="position:absolute;left:6629;top:566;width:3432;height:1791" coordorigin="6629,566" coordsize="3432,1791">
              <v:shape style="position:absolute;left:6629;top:566;width:3432;height:1791" coordorigin="6629,566" coordsize="3432,1791" path="m6629,2072l7011,1845,7392,907,7773,566,8155,1220,8536,1959,8918,2271,9299,2328,9680,2357,10062,2357e" filled="f" stroked="t" strokeweight=".134921pt" strokecolor="#000000">
                <v:path arrowok="t"/>
                <v:stroke dashstyle="longDash"/>
              </v:shape>
            </v:group>
            <v:group style="position:absolute;left:6629;top:-31;width:3432;height:2388" coordorigin="6629,-31" coordsize="3432,2388">
              <v:shape style="position:absolute;left:6629;top:-31;width:3432;height:2388" coordorigin="6629,-31" coordsize="3432,2388" path="m6629,2357l10062,2357,10062,-31,6629,-31,6629,2357xe" filled="f" stroked="t" strokeweight=".269841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7"/>
          <w:szCs w:val="7"/>
          <w:spacing w:val="0"/>
          <w:w w:val="100"/>
          <w:position w:val="-3"/>
        </w:rPr>
        <w:t>40</w:t>
      </w:r>
      <w:r>
        <w:rPr>
          <w:rFonts w:ascii="Arial" w:hAnsi="Arial" w:cs="Arial" w:eastAsia="Arial"/>
          <w:sz w:val="7"/>
          <w:szCs w:val="7"/>
          <w:spacing w:val="-14"/>
          <w:w w:val="100"/>
          <w:position w:val="-3"/>
        </w:rPr>
        <w:t> </w:t>
      </w:r>
      <w:r>
        <w:rPr>
          <w:rFonts w:ascii="Arial" w:hAnsi="Arial" w:cs="Arial" w:eastAsia="Arial"/>
          <w:sz w:val="7"/>
          <w:szCs w:val="7"/>
          <w:spacing w:val="0"/>
          <w:w w:val="100"/>
          <w:position w:val="-3"/>
        </w:rPr>
        <w:tab/>
      </w:r>
      <w:r>
        <w:rPr>
          <w:rFonts w:ascii="Arial" w:hAnsi="Arial" w:cs="Arial" w:eastAsia="Arial"/>
          <w:sz w:val="7"/>
          <w:szCs w:val="7"/>
          <w:spacing w:val="0"/>
          <w:w w:val="107"/>
          <w:position w:val="1"/>
        </w:rPr>
        <w:t>word-based</w:t>
      </w:r>
      <w:r>
        <w:rPr>
          <w:rFonts w:ascii="Arial" w:hAnsi="Arial" w:cs="Arial" w:eastAsia="Arial"/>
          <w:sz w:val="7"/>
          <w:szCs w:val="7"/>
          <w:spacing w:val="1"/>
          <w:w w:val="107"/>
          <w:position w:val="1"/>
        </w:rPr>
        <w:t> </w:t>
      </w:r>
      <w:r>
        <w:rPr>
          <w:rFonts w:ascii="Arial" w:hAnsi="Arial" w:cs="Arial" w:eastAsia="Arial"/>
          <w:sz w:val="7"/>
          <w:szCs w:val="7"/>
          <w:spacing w:val="0"/>
          <w:w w:val="100"/>
          <w:position w:val="1"/>
        </w:rPr>
        <w:t>bilingual</w:t>
      </w:r>
      <w:r>
        <w:rPr>
          <w:rFonts w:ascii="Arial" w:hAnsi="Arial" w:cs="Arial" w:eastAsia="Arial"/>
          <w:sz w:val="7"/>
          <w:szCs w:val="7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7"/>
          <w:szCs w:val="7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7"/>
          <w:szCs w:val="7"/>
          <w:spacing w:val="0"/>
          <w:w w:val="107"/>
          <w:position w:val="1"/>
        </w:rPr>
        <w:t>units</w:t>
      </w:r>
      <w:r>
        <w:rPr>
          <w:rFonts w:ascii="Arial" w:hAnsi="Arial" w:cs="Arial" w:eastAsia="Arial"/>
          <w:sz w:val="7"/>
          <w:szCs w:val="7"/>
          <w:spacing w:val="0"/>
          <w:w w:val="100"/>
          <w:position w:val="0"/>
        </w:rPr>
      </w:r>
    </w:p>
    <w:p>
      <w:pPr>
        <w:spacing w:before="0" w:after="0" w:line="56" w:lineRule="exact"/>
        <w:ind w:left="2776" w:right="-20"/>
        <w:jc w:val="left"/>
        <w:rPr>
          <w:rFonts w:ascii="Arial" w:hAnsi="Arial" w:cs="Arial" w:eastAsia="Arial"/>
          <w:sz w:val="7"/>
          <w:szCs w:val="7"/>
        </w:rPr>
      </w:pPr>
      <w:rPr/>
      <w:r>
        <w:rPr>
          <w:rFonts w:ascii="Arial" w:hAnsi="Arial" w:cs="Arial" w:eastAsia="Arial"/>
          <w:sz w:val="7"/>
          <w:szCs w:val="7"/>
          <w:spacing w:val="0"/>
          <w:w w:val="107"/>
        </w:rPr>
        <w:t>POS-based</w:t>
      </w:r>
      <w:r>
        <w:rPr>
          <w:rFonts w:ascii="Arial" w:hAnsi="Arial" w:cs="Arial" w:eastAsia="Arial"/>
          <w:sz w:val="7"/>
          <w:szCs w:val="7"/>
          <w:spacing w:val="1"/>
          <w:w w:val="107"/>
        </w:rPr>
        <w:t> </w:t>
      </w:r>
      <w:r>
        <w:rPr>
          <w:rFonts w:ascii="Arial" w:hAnsi="Arial" w:cs="Arial" w:eastAsia="Arial"/>
          <w:sz w:val="7"/>
          <w:szCs w:val="7"/>
          <w:spacing w:val="0"/>
          <w:w w:val="100"/>
        </w:rPr>
        <w:t>bilingual</w:t>
      </w:r>
      <w:r>
        <w:rPr>
          <w:rFonts w:ascii="Arial" w:hAnsi="Arial" w:cs="Arial" w:eastAsia="Arial"/>
          <w:sz w:val="7"/>
          <w:szCs w:val="7"/>
          <w:spacing w:val="0"/>
          <w:w w:val="100"/>
        </w:rPr>
        <w:t> </w:t>
      </w:r>
      <w:r>
        <w:rPr>
          <w:rFonts w:ascii="Arial" w:hAnsi="Arial" w:cs="Arial" w:eastAsia="Arial"/>
          <w:sz w:val="7"/>
          <w:szCs w:val="7"/>
          <w:spacing w:val="0"/>
          <w:w w:val="100"/>
        </w:rPr>
        <w:t> </w:t>
      </w:r>
      <w:r>
        <w:rPr>
          <w:rFonts w:ascii="Arial" w:hAnsi="Arial" w:cs="Arial" w:eastAsia="Arial"/>
          <w:sz w:val="7"/>
          <w:szCs w:val="7"/>
          <w:spacing w:val="0"/>
          <w:w w:val="107"/>
        </w:rPr>
        <w:t>units</w:t>
      </w:r>
      <w:r>
        <w:rPr>
          <w:rFonts w:ascii="Arial" w:hAnsi="Arial" w:cs="Arial" w:eastAsia="Arial"/>
          <w:sz w:val="7"/>
          <w:szCs w:val="7"/>
          <w:spacing w:val="0"/>
          <w:w w:val="100"/>
        </w:rPr>
      </w:r>
    </w:p>
    <w:p>
      <w:pPr>
        <w:spacing w:before="0" w:after="0" w:line="76" w:lineRule="exact"/>
        <w:ind w:left="2732" w:right="-20"/>
        <w:jc w:val="left"/>
        <w:rPr>
          <w:rFonts w:ascii="Arial" w:hAnsi="Arial" w:cs="Arial" w:eastAsia="Arial"/>
          <w:sz w:val="7"/>
          <w:szCs w:val="7"/>
        </w:rPr>
      </w:pPr>
      <w:rPr/>
      <w:r>
        <w:rPr>
          <w:rFonts w:ascii="Arial" w:hAnsi="Arial" w:cs="Arial" w:eastAsia="Arial"/>
          <w:sz w:val="7"/>
          <w:szCs w:val="7"/>
          <w:w w:val="107"/>
        </w:rPr>
        <w:t>POS+-based</w:t>
      </w:r>
      <w:r>
        <w:rPr>
          <w:rFonts w:ascii="Arial" w:hAnsi="Arial" w:cs="Arial" w:eastAsia="Arial"/>
          <w:sz w:val="7"/>
          <w:szCs w:val="7"/>
          <w:spacing w:val="2"/>
          <w:w w:val="100"/>
        </w:rPr>
        <w:t> </w:t>
      </w:r>
      <w:r>
        <w:rPr>
          <w:rFonts w:ascii="Arial" w:hAnsi="Arial" w:cs="Arial" w:eastAsia="Arial"/>
          <w:sz w:val="7"/>
          <w:szCs w:val="7"/>
          <w:spacing w:val="0"/>
          <w:w w:val="107"/>
        </w:rPr>
        <w:t>bilingual</w:t>
      </w:r>
      <w:r>
        <w:rPr>
          <w:rFonts w:ascii="Arial" w:hAnsi="Arial" w:cs="Arial" w:eastAsia="Arial"/>
          <w:sz w:val="7"/>
          <w:szCs w:val="7"/>
          <w:spacing w:val="2"/>
          <w:w w:val="100"/>
        </w:rPr>
        <w:t> </w:t>
      </w:r>
      <w:r>
        <w:rPr>
          <w:rFonts w:ascii="Arial" w:hAnsi="Arial" w:cs="Arial" w:eastAsia="Arial"/>
          <w:sz w:val="7"/>
          <w:szCs w:val="7"/>
          <w:spacing w:val="0"/>
          <w:w w:val="107"/>
        </w:rPr>
        <w:t>units</w:t>
      </w:r>
      <w:r>
        <w:rPr>
          <w:rFonts w:ascii="Arial" w:hAnsi="Arial" w:cs="Arial" w:eastAsia="Arial"/>
          <w:sz w:val="7"/>
          <w:szCs w:val="7"/>
          <w:spacing w:val="0"/>
          <w:w w:val="100"/>
        </w:rPr>
        <w:t> </w:t>
      </w:r>
      <w:r>
        <w:rPr>
          <w:rFonts w:ascii="Arial" w:hAnsi="Arial" w:cs="Arial" w:eastAsia="Arial"/>
          <w:sz w:val="7"/>
          <w:szCs w:val="7"/>
          <w:spacing w:val="6"/>
          <w:w w:val="100"/>
        </w:rPr>
        <w:t> </w:t>
      </w:r>
      <w:r>
        <w:rPr>
          <w:rFonts w:ascii="Arial" w:hAnsi="Arial" w:cs="Arial" w:eastAsia="Arial"/>
          <w:sz w:val="7"/>
          <w:szCs w:val="7"/>
          <w:spacing w:val="0"/>
          <w:w w:val="107"/>
        </w:rPr>
        <w:t> </w:t>
      </w:r>
      <w:r>
        <w:rPr>
          <w:rFonts w:ascii="Arial" w:hAnsi="Arial" w:cs="Arial" w:eastAsia="Arial"/>
          <w:sz w:val="7"/>
          <w:szCs w:val="7"/>
          <w:spacing w:val="0"/>
          <w:w w:val="100"/>
        </w:rPr>
        <w:t>          </w:t>
      </w:r>
    </w:p>
    <w:p>
      <w:pPr>
        <w:spacing w:before="94" w:after="0" w:line="240" w:lineRule="auto"/>
        <w:ind w:left="435" w:right="-20"/>
        <w:jc w:val="left"/>
        <w:rPr>
          <w:rFonts w:ascii="Arial" w:hAnsi="Arial" w:cs="Arial" w:eastAsia="Arial"/>
          <w:sz w:val="7"/>
          <w:szCs w:val="7"/>
        </w:rPr>
      </w:pPr>
      <w:rPr/>
      <w:r>
        <w:rPr>
          <w:rFonts w:ascii="Arial" w:hAnsi="Arial" w:cs="Arial" w:eastAsia="Arial"/>
          <w:sz w:val="7"/>
          <w:szCs w:val="7"/>
          <w:spacing w:val="0"/>
          <w:w w:val="107"/>
        </w:rPr>
        <w:t>35</w:t>
      </w:r>
      <w:r>
        <w:rPr>
          <w:rFonts w:ascii="Arial" w:hAnsi="Arial" w:cs="Arial" w:eastAsia="Arial"/>
          <w:sz w:val="7"/>
          <w:szCs w:val="7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35" w:right="-20"/>
        <w:jc w:val="left"/>
        <w:rPr>
          <w:rFonts w:ascii="Arial" w:hAnsi="Arial" w:cs="Arial" w:eastAsia="Arial"/>
          <w:sz w:val="7"/>
          <w:szCs w:val="7"/>
        </w:rPr>
      </w:pPr>
      <w:rPr/>
      <w:r>
        <w:rPr>
          <w:rFonts w:ascii="Arial" w:hAnsi="Arial" w:cs="Arial" w:eastAsia="Arial"/>
          <w:sz w:val="7"/>
          <w:szCs w:val="7"/>
          <w:spacing w:val="0"/>
          <w:w w:val="107"/>
        </w:rPr>
        <w:t>30</w:t>
      </w:r>
      <w:r>
        <w:rPr>
          <w:rFonts w:ascii="Arial" w:hAnsi="Arial" w:cs="Arial" w:eastAsia="Arial"/>
          <w:sz w:val="7"/>
          <w:szCs w:val="7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35" w:right="-20"/>
        <w:jc w:val="left"/>
        <w:rPr>
          <w:rFonts w:ascii="Arial" w:hAnsi="Arial" w:cs="Arial" w:eastAsia="Arial"/>
          <w:sz w:val="7"/>
          <w:szCs w:val="7"/>
        </w:rPr>
      </w:pPr>
      <w:rPr/>
      <w:r>
        <w:rPr>
          <w:rFonts w:ascii="Arial" w:hAnsi="Arial" w:cs="Arial" w:eastAsia="Arial"/>
          <w:sz w:val="7"/>
          <w:szCs w:val="7"/>
          <w:spacing w:val="0"/>
          <w:w w:val="107"/>
        </w:rPr>
        <w:t>25</w:t>
      </w:r>
      <w:r>
        <w:rPr>
          <w:rFonts w:ascii="Arial" w:hAnsi="Arial" w:cs="Arial" w:eastAsia="Arial"/>
          <w:sz w:val="7"/>
          <w:szCs w:val="7"/>
          <w:spacing w:val="0"/>
          <w:w w:val="10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35" w:right="-20"/>
        <w:jc w:val="left"/>
        <w:rPr>
          <w:rFonts w:ascii="Arial" w:hAnsi="Arial" w:cs="Arial" w:eastAsia="Arial"/>
          <w:sz w:val="7"/>
          <w:szCs w:val="7"/>
        </w:rPr>
      </w:pPr>
      <w:rPr/>
      <w:r>
        <w:rPr>
          <w:rFonts w:ascii="Arial" w:hAnsi="Arial" w:cs="Arial" w:eastAsia="Arial"/>
          <w:sz w:val="7"/>
          <w:szCs w:val="7"/>
          <w:spacing w:val="0"/>
          <w:w w:val="107"/>
        </w:rPr>
        <w:t>20</w:t>
      </w:r>
      <w:r>
        <w:rPr>
          <w:rFonts w:ascii="Arial" w:hAnsi="Arial" w:cs="Arial" w:eastAsia="Arial"/>
          <w:sz w:val="7"/>
          <w:szCs w:val="7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35" w:right="-20"/>
        <w:jc w:val="left"/>
        <w:rPr>
          <w:rFonts w:ascii="Arial" w:hAnsi="Arial" w:cs="Arial" w:eastAsia="Arial"/>
          <w:sz w:val="7"/>
          <w:szCs w:val="7"/>
        </w:rPr>
      </w:pPr>
      <w:rPr/>
      <w:r>
        <w:rPr>
          <w:rFonts w:ascii="Arial" w:hAnsi="Arial" w:cs="Arial" w:eastAsia="Arial"/>
          <w:sz w:val="7"/>
          <w:szCs w:val="7"/>
          <w:spacing w:val="0"/>
          <w:w w:val="107"/>
        </w:rPr>
        <w:t>15</w:t>
      </w:r>
      <w:r>
        <w:rPr>
          <w:rFonts w:ascii="Arial" w:hAnsi="Arial" w:cs="Arial" w:eastAsia="Arial"/>
          <w:sz w:val="7"/>
          <w:szCs w:val="7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35" w:right="-20"/>
        <w:jc w:val="left"/>
        <w:rPr>
          <w:rFonts w:ascii="Arial" w:hAnsi="Arial" w:cs="Arial" w:eastAsia="Arial"/>
          <w:sz w:val="7"/>
          <w:szCs w:val="7"/>
        </w:rPr>
      </w:pPr>
      <w:rPr/>
      <w:r>
        <w:rPr>
          <w:rFonts w:ascii="Arial" w:hAnsi="Arial" w:cs="Arial" w:eastAsia="Arial"/>
          <w:sz w:val="7"/>
          <w:szCs w:val="7"/>
          <w:spacing w:val="0"/>
          <w:w w:val="107"/>
        </w:rPr>
        <w:t>10</w:t>
      </w:r>
      <w:r>
        <w:rPr>
          <w:rFonts w:ascii="Arial" w:hAnsi="Arial" w:cs="Arial" w:eastAsia="Arial"/>
          <w:sz w:val="7"/>
          <w:szCs w:val="7"/>
          <w:spacing w:val="0"/>
          <w:w w:val="10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77" w:right="-20"/>
        <w:jc w:val="left"/>
        <w:rPr>
          <w:rFonts w:ascii="Arial" w:hAnsi="Arial" w:cs="Arial" w:eastAsia="Arial"/>
          <w:sz w:val="7"/>
          <w:szCs w:val="7"/>
        </w:rPr>
      </w:pPr>
      <w:rPr/>
      <w:r>
        <w:rPr>
          <w:rFonts w:ascii="Arial" w:hAnsi="Arial" w:cs="Arial" w:eastAsia="Arial"/>
          <w:sz w:val="7"/>
          <w:szCs w:val="7"/>
          <w:spacing w:val="0"/>
          <w:w w:val="107"/>
        </w:rPr>
        <w:t>5</w:t>
      </w:r>
      <w:r>
        <w:rPr>
          <w:rFonts w:ascii="Arial" w:hAnsi="Arial" w:cs="Arial" w:eastAsia="Arial"/>
          <w:sz w:val="7"/>
          <w:szCs w:val="7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80" w:lineRule="exact"/>
        <w:ind w:left="477" w:right="-20"/>
        <w:jc w:val="left"/>
        <w:rPr>
          <w:rFonts w:ascii="Arial" w:hAnsi="Arial" w:cs="Arial" w:eastAsia="Arial"/>
          <w:sz w:val="7"/>
          <w:szCs w:val="7"/>
        </w:rPr>
      </w:pPr>
      <w:rPr/>
      <w:r>
        <w:rPr>
          <w:rFonts w:ascii="Arial" w:hAnsi="Arial" w:cs="Arial" w:eastAsia="Arial"/>
          <w:sz w:val="7"/>
          <w:szCs w:val="7"/>
          <w:spacing w:val="0"/>
          <w:w w:val="107"/>
        </w:rPr>
        <w:t>0</w:t>
      </w:r>
      <w:r>
        <w:rPr>
          <w:rFonts w:ascii="Arial" w:hAnsi="Arial" w:cs="Arial" w:eastAsia="Arial"/>
          <w:sz w:val="7"/>
          <w:szCs w:val="7"/>
          <w:spacing w:val="0"/>
          <w:w w:val="100"/>
        </w:rPr>
      </w:r>
    </w:p>
    <w:p>
      <w:pPr>
        <w:spacing w:before="0" w:after="0" w:line="76" w:lineRule="exact"/>
        <w:ind w:left="543" w:right="-20"/>
        <w:jc w:val="left"/>
        <w:tabs>
          <w:tab w:pos="920" w:val="left"/>
          <w:tab w:pos="1300" w:val="left"/>
          <w:tab w:pos="1680" w:val="left"/>
          <w:tab w:pos="2060" w:val="left"/>
          <w:tab w:pos="2440" w:val="left"/>
          <w:tab w:pos="2820" w:val="left"/>
          <w:tab w:pos="3200" w:val="left"/>
          <w:tab w:pos="3580" w:val="left"/>
          <w:tab w:pos="3960" w:val="left"/>
        </w:tabs>
        <w:rPr>
          <w:rFonts w:ascii="Arial" w:hAnsi="Arial" w:cs="Arial" w:eastAsia="Arial"/>
          <w:sz w:val="7"/>
          <w:szCs w:val="7"/>
        </w:rPr>
      </w:pPr>
      <w:rPr/>
      <w:r>
        <w:rPr>
          <w:rFonts w:ascii="Arial" w:hAnsi="Arial" w:cs="Arial" w:eastAsia="Arial"/>
          <w:sz w:val="7"/>
          <w:szCs w:val="7"/>
          <w:spacing w:val="0"/>
          <w:w w:val="100"/>
        </w:rPr>
        <w:t>0</w:t>
      </w:r>
      <w:r>
        <w:rPr>
          <w:rFonts w:ascii="Arial" w:hAnsi="Arial" w:cs="Arial" w:eastAsia="Arial"/>
          <w:sz w:val="7"/>
          <w:szCs w:val="7"/>
          <w:spacing w:val="-17"/>
          <w:w w:val="100"/>
        </w:rPr>
        <w:t> </w:t>
      </w:r>
      <w:r>
        <w:rPr>
          <w:rFonts w:ascii="Arial" w:hAnsi="Arial" w:cs="Arial" w:eastAsia="Arial"/>
          <w:sz w:val="7"/>
          <w:szCs w:val="7"/>
          <w:spacing w:val="0"/>
          <w:w w:val="100"/>
        </w:rPr>
        <w:tab/>
      </w:r>
      <w:r>
        <w:rPr>
          <w:rFonts w:ascii="Arial" w:hAnsi="Arial" w:cs="Arial" w:eastAsia="Arial"/>
          <w:sz w:val="7"/>
          <w:szCs w:val="7"/>
          <w:spacing w:val="0"/>
          <w:w w:val="100"/>
        </w:rPr>
        <w:t>1</w:t>
      </w:r>
      <w:r>
        <w:rPr>
          <w:rFonts w:ascii="Arial" w:hAnsi="Arial" w:cs="Arial" w:eastAsia="Arial"/>
          <w:sz w:val="7"/>
          <w:szCs w:val="7"/>
          <w:spacing w:val="-17"/>
          <w:w w:val="100"/>
        </w:rPr>
        <w:t> </w:t>
      </w:r>
      <w:r>
        <w:rPr>
          <w:rFonts w:ascii="Arial" w:hAnsi="Arial" w:cs="Arial" w:eastAsia="Arial"/>
          <w:sz w:val="7"/>
          <w:szCs w:val="7"/>
          <w:spacing w:val="0"/>
          <w:w w:val="100"/>
        </w:rPr>
        <w:tab/>
      </w:r>
      <w:r>
        <w:rPr>
          <w:rFonts w:ascii="Arial" w:hAnsi="Arial" w:cs="Arial" w:eastAsia="Arial"/>
          <w:sz w:val="7"/>
          <w:szCs w:val="7"/>
          <w:spacing w:val="0"/>
          <w:w w:val="100"/>
        </w:rPr>
        <w:t>2</w:t>
      </w:r>
      <w:r>
        <w:rPr>
          <w:rFonts w:ascii="Arial" w:hAnsi="Arial" w:cs="Arial" w:eastAsia="Arial"/>
          <w:sz w:val="7"/>
          <w:szCs w:val="7"/>
          <w:spacing w:val="-17"/>
          <w:w w:val="100"/>
        </w:rPr>
        <w:t> </w:t>
      </w:r>
      <w:r>
        <w:rPr>
          <w:rFonts w:ascii="Arial" w:hAnsi="Arial" w:cs="Arial" w:eastAsia="Arial"/>
          <w:sz w:val="7"/>
          <w:szCs w:val="7"/>
          <w:spacing w:val="0"/>
          <w:w w:val="100"/>
        </w:rPr>
        <w:tab/>
      </w:r>
      <w:r>
        <w:rPr>
          <w:rFonts w:ascii="Arial" w:hAnsi="Arial" w:cs="Arial" w:eastAsia="Arial"/>
          <w:sz w:val="7"/>
          <w:szCs w:val="7"/>
          <w:spacing w:val="0"/>
          <w:w w:val="100"/>
        </w:rPr>
        <w:t>3</w:t>
      </w:r>
      <w:r>
        <w:rPr>
          <w:rFonts w:ascii="Arial" w:hAnsi="Arial" w:cs="Arial" w:eastAsia="Arial"/>
          <w:sz w:val="7"/>
          <w:szCs w:val="7"/>
          <w:spacing w:val="-17"/>
          <w:w w:val="100"/>
        </w:rPr>
        <w:t> </w:t>
      </w:r>
      <w:r>
        <w:rPr>
          <w:rFonts w:ascii="Arial" w:hAnsi="Arial" w:cs="Arial" w:eastAsia="Arial"/>
          <w:sz w:val="7"/>
          <w:szCs w:val="7"/>
          <w:spacing w:val="0"/>
          <w:w w:val="100"/>
        </w:rPr>
        <w:tab/>
      </w:r>
      <w:r>
        <w:rPr>
          <w:rFonts w:ascii="Arial" w:hAnsi="Arial" w:cs="Arial" w:eastAsia="Arial"/>
          <w:sz w:val="7"/>
          <w:szCs w:val="7"/>
          <w:spacing w:val="0"/>
          <w:w w:val="100"/>
        </w:rPr>
        <w:t>4</w:t>
      </w:r>
      <w:r>
        <w:rPr>
          <w:rFonts w:ascii="Arial" w:hAnsi="Arial" w:cs="Arial" w:eastAsia="Arial"/>
          <w:sz w:val="7"/>
          <w:szCs w:val="7"/>
          <w:spacing w:val="-17"/>
          <w:w w:val="100"/>
        </w:rPr>
        <w:t> </w:t>
      </w:r>
      <w:r>
        <w:rPr>
          <w:rFonts w:ascii="Arial" w:hAnsi="Arial" w:cs="Arial" w:eastAsia="Arial"/>
          <w:sz w:val="7"/>
          <w:szCs w:val="7"/>
          <w:spacing w:val="0"/>
          <w:w w:val="100"/>
        </w:rPr>
        <w:tab/>
      </w:r>
      <w:r>
        <w:rPr>
          <w:rFonts w:ascii="Arial" w:hAnsi="Arial" w:cs="Arial" w:eastAsia="Arial"/>
          <w:sz w:val="7"/>
          <w:szCs w:val="7"/>
          <w:spacing w:val="0"/>
          <w:w w:val="100"/>
        </w:rPr>
        <w:t>5</w:t>
      </w:r>
      <w:r>
        <w:rPr>
          <w:rFonts w:ascii="Arial" w:hAnsi="Arial" w:cs="Arial" w:eastAsia="Arial"/>
          <w:sz w:val="7"/>
          <w:szCs w:val="7"/>
          <w:spacing w:val="-17"/>
          <w:w w:val="100"/>
        </w:rPr>
        <w:t> </w:t>
      </w:r>
      <w:r>
        <w:rPr>
          <w:rFonts w:ascii="Arial" w:hAnsi="Arial" w:cs="Arial" w:eastAsia="Arial"/>
          <w:sz w:val="7"/>
          <w:szCs w:val="7"/>
          <w:spacing w:val="0"/>
          <w:w w:val="100"/>
        </w:rPr>
        <w:tab/>
      </w:r>
      <w:r>
        <w:rPr>
          <w:rFonts w:ascii="Arial" w:hAnsi="Arial" w:cs="Arial" w:eastAsia="Arial"/>
          <w:sz w:val="7"/>
          <w:szCs w:val="7"/>
          <w:spacing w:val="0"/>
          <w:w w:val="100"/>
        </w:rPr>
        <w:t>6</w:t>
      </w:r>
      <w:r>
        <w:rPr>
          <w:rFonts w:ascii="Arial" w:hAnsi="Arial" w:cs="Arial" w:eastAsia="Arial"/>
          <w:sz w:val="7"/>
          <w:szCs w:val="7"/>
          <w:spacing w:val="-17"/>
          <w:w w:val="100"/>
        </w:rPr>
        <w:t> </w:t>
      </w:r>
      <w:r>
        <w:rPr>
          <w:rFonts w:ascii="Arial" w:hAnsi="Arial" w:cs="Arial" w:eastAsia="Arial"/>
          <w:sz w:val="7"/>
          <w:szCs w:val="7"/>
          <w:spacing w:val="0"/>
          <w:w w:val="100"/>
        </w:rPr>
        <w:tab/>
      </w:r>
      <w:r>
        <w:rPr>
          <w:rFonts w:ascii="Arial" w:hAnsi="Arial" w:cs="Arial" w:eastAsia="Arial"/>
          <w:sz w:val="7"/>
          <w:szCs w:val="7"/>
          <w:spacing w:val="0"/>
          <w:w w:val="100"/>
        </w:rPr>
        <w:t>7</w:t>
      </w:r>
      <w:r>
        <w:rPr>
          <w:rFonts w:ascii="Arial" w:hAnsi="Arial" w:cs="Arial" w:eastAsia="Arial"/>
          <w:sz w:val="7"/>
          <w:szCs w:val="7"/>
          <w:spacing w:val="-17"/>
          <w:w w:val="100"/>
        </w:rPr>
        <w:t> </w:t>
      </w:r>
      <w:r>
        <w:rPr>
          <w:rFonts w:ascii="Arial" w:hAnsi="Arial" w:cs="Arial" w:eastAsia="Arial"/>
          <w:sz w:val="7"/>
          <w:szCs w:val="7"/>
          <w:spacing w:val="0"/>
          <w:w w:val="100"/>
        </w:rPr>
        <w:tab/>
      </w:r>
      <w:r>
        <w:rPr>
          <w:rFonts w:ascii="Arial" w:hAnsi="Arial" w:cs="Arial" w:eastAsia="Arial"/>
          <w:sz w:val="7"/>
          <w:szCs w:val="7"/>
          <w:spacing w:val="0"/>
          <w:w w:val="100"/>
        </w:rPr>
        <w:t>8</w:t>
      </w:r>
      <w:r>
        <w:rPr>
          <w:rFonts w:ascii="Arial" w:hAnsi="Arial" w:cs="Arial" w:eastAsia="Arial"/>
          <w:sz w:val="7"/>
          <w:szCs w:val="7"/>
          <w:spacing w:val="-17"/>
          <w:w w:val="100"/>
        </w:rPr>
        <w:t> </w:t>
      </w:r>
      <w:r>
        <w:rPr>
          <w:rFonts w:ascii="Arial" w:hAnsi="Arial" w:cs="Arial" w:eastAsia="Arial"/>
          <w:sz w:val="7"/>
          <w:szCs w:val="7"/>
          <w:spacing w:val="0"/>
          <w:w w:val="100"/>
        </w:rPr>
        <w:tab/>
      </w:r>
      <w:r>
        <w:rPr>
          <w:rFonts w:ascii="Arial" w:hAnsi="Arial" w:cs="Arial" w:eastAsia="Arial"/>
          <w:sz w:val="7"/>
          <w:szCs w:val="7"/>
          <w:spacing w:val="0"/>
          <w:w w:val="107"/>
        </w:rPr>
        <w:t>9</w:t>
      </w:r>
      <w:r>
        <w:rPr>
          <w:rFonts w:ascii="Arial" w:hAnsi="Arial" w:cs="Arial" w:eastAsia="Arial"/>
          <w:sz w:val="7"/>
          <w:szCs w:val="7"/>
          <w:spacing w:val="0"/>
          <w:w w:val="100"/>
        </w:rPr>
      </w:r>
    </w:p>
    <w:p>
      <w:pPr>
        <w:spacing w:before="33" w:after="0" w:line="240" w:lineRule="auto"/>
        <w:ind w:left="2066" w:right="1929"/>
        <w:jc w:val="center"/>
        <w:rPr>
          <w:rFonts w:ascii="Arial" w:hAnsi="Arial" w:cs="Arial" w:eastAsia="Arial"/>
          <w:sz w:val="7"/>
          <w:szCs w:val="7"/>
        </w:rPr>
      </w:pPr>
      <w:rPr/>
      <w:r>
        <w:rPr>
          <w:rFonts w:ascii="Arial" w:hAnsi="Arial" w:cs="Arial" w:eastAsia="Arial"/>
          <w:sz w:val="7"/>
          <w:szCs w:val="7"/>
          <w:spacing w:val="0"/>
          <w:w w:val="100"/>
        </w:rPr>
        <w:t>Size</w:t>
      </w:r>
      <w:r>
        <w:rPr>
          <w:rFonts w:ascii="Arial" w:hAnsi="Arial" w:cs="Arial" w:eastAsia="Arial"/>
          <w:sz w:val="7"/>
          <w:szCs w:val="7"/>
          <w:spacing w:val="12"/>
          <w:w w:val="100"/>
        </w:rPr>
        <w:t> </w:t>
      </w:r>
      <w:r>
        <w:rPr>
          <w:rFonts w:ascii="Arial" w:hAnsi="Arial" w:cs="Arial" w:eastAsia="Arial"/>
          <w:sz w:val="7"/>
          <w:szCs w:val="7"/>
          <w:spacing w:val="0"/>
          <w:w w:val="107"/>
        </w:rPr>
        <w:t>(units)</w:t>
      </w:r>
      <w:r>
        <w:rPr>
          <w:rFonts w:ascii="Arial" w:hAnsi="Arial" w:cs="Arial" w:eastAsia="Arial"/>
          <w:sz w:val="7"/>
          <w:szCs w:val="7"/>
          <w:spacing w:val="0"/>
          <w:w w:val="100"/>
        </w:rPr>
      </w:r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right="49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Size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anslation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unit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-g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ams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(%)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7" w:after="0" w:line="240" w:lineRule="auto"/>
        <w:ind w:right="886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seen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test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fe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ent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-g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models.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right="49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xpected,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translation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units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uilt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duced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POS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tagset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less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sparse,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enabling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type w:val="continuous"/>
          <w:pgSz w:w="11920" w:h="16840"/>
          <w:pgMar w:top="1460" w:bottom="280" w:left="1340" w:right="1400"/>
          <w:cols w:num="2" w:equalWidth="0">
            <w:col w:w="4442" w:space="283"/>
            <w:col w:w="4455"/>
          </w:cols>
        </w:sectPr>
      </w:pPr>
      <w:rPr/>
    </w:p>
    <w:p>
      <w:pPr>
        <w:spacing w:before="82" w:after="0" w:line="256" w:lineRule="auto"/>
        <w:ind w:left="104" w:right="-5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introduce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-grams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cess.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achi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translation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accura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scores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(see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2)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indicates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probabilities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associated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grams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less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accurate.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seen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uilt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rich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tagset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higher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number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-grams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language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uilt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forms.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8" w:after="0" w:line="254" w:lineRule="auto"/>
        <w:ind w:left="104" w:right="-62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ailability</w:t>
      </w:r>
      <w:r>
        <w:rPr>
          <w:rFonts w:ascii="Times New Roman" w:hAnsi="Times New Roman" w:cs="Times New Roman" w:eastAsia="Times New Roman"/>
          <w:sz w:val="22"/>
          <w:szCs w:val="22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mid-range</w:t>
      </w:r>
      <w:r>
        <w:rPr>
          <w:rFonts w:ascii="Times New Roman" w:hAnsi="Times New Roman" w:cs="Times New Roman" w:eastAsia="Times New Roman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-grams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alidates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introduction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additional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bilingual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achi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model,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leading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fec-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ely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modeling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mid-range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Notice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additionally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considering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language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uilt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forms,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-grams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seen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training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set,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xplains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small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reduction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performance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bilingual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-gram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language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(internal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results).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Similarl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alidates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choice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bilingual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-grams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6"/>
          <w:i/>
        </w:rPr>
        <w:t>b</w:t>
      </w:r>
      <w:r>
        <w:rPr>
          <w:rFonts w:ascii="Arial" w:hAnsi="Arial" w:cs="Arial" w:eastAsia="Arial"/>
          <w:sz w:val="16"/>
          <w:szCs w:val="16"/>
          <w:spacing w:val="10"/>
          <w:w w:val="140"/>
          <w:position w:val="8"/>
        </w:rPr>
        <w:t>+</w:t>
      </w:r>
      <w:r>
        <w:rPr>
          <w:rFonts w:ascii="Arial" w:hAnsi="Arial" w:cs="Arial" w:eastAsia="Arial"/>
          <w:sz w:val="22"/>
          <w:szCs w:val="22"/>
          <w:spacing w:val="0"/>
          <w:w w:val="121"/>
          <w:i/>
          <w:position w:val="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15"/>
          <w:i/>
          <w:position w:val="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2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6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-grams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bL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M</w:t>
      </w:r>
      <w:r>
        <w:rPr>
          <w:rFonts w:ascii="Arial" w:hAnsi="Arial" w:cs="Arial" w:eastAsia="Arial"/>
          <w:sz w:val="22"/>
          <w:szCs w:val="22"/>
          <w:spacing w:val="-14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11" w:after="0" w:line="257" w:lineRule="auto"/>
        <w:ind w:left="104" w:right="-58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Finall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aluate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mismatch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between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collected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training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data,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those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output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decode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percentage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reordered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sequences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found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4" w:lineRule="exact"/>
        <w:ind w:left="104" w:right="-5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-best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translation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ypothesis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104" w:right="-5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cording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size.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French-to-English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104" w:right="73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German-to-English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tasks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considered.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91.448021" w:type="dxa"/>
      </w:tblPr>
      <w:tblGrid/>
      <w:tr>
        <w:trPr>
          <w:trHeight w:val="299" w:hRule="exact"/>
        </w:trPr>
        <w:tc>
          <w:tcPr>
            <w:tcW w:w="834" w:type="dxa"/>
            <w:tcBorders>
              <w:top w:val="single" w:sz="3.24" w:space="0" w:color="000000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37" w:lineRule="exact"/>
              <w:ind w:left="239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3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air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14" w:type="dxa"/>
            <w:tcBorders>
              <w:top w:val="single" w:sz="3.24" w:space="0" w:color="000000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37" w:lineRule="exact"/>
              <w:ind w:left="56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Con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fi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13" w:type="dxa"/>
            <w:tcBorders>
              <w:top w:val="single" w:sz="3.24" w:space="0" w:color="000000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36" w:lineRule="exact"/>
              <w:ind w:left="110" w:right="-20"/>
              <w:jc w:val="left"/>
              <w:tabs>
                <w:tab w:pos="440" w:val="left"/>
                <w:tab w:pos="780" w:val="left"/>
              </w:tabs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34" w:type="dxa"/>
            <w:tcBorders>
              <w:top w:val="single" w:sz="3.24" w:space="0" w:color="000000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36" w:lineRule="exact"/>
              <w:ind w:left="110" w:right="-20"/>
              <w:jc w:val="left"/>
              <w:tabs>
                <w:tab w:pos="460" w:val="left"/>
                <w:tab w:pos="860" w:val="left"/>
              </w:tabs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7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459" w:type="dxa"/>
            <w:tcBorders>
              <w:top w:val="single" w:sz="3.24" w:space="0" w:color="000000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86" w:lineRule="exact"/>
              <w:ind w:left="5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Meiryo" w:hAnsi="Meiryo" w:cs="Meiryo" w:eastAsia="Meiryo"/>
                <w:sz w:val="22"/>
                <w:szCs w:val="22"/>
                <w:spacing w:val="0"/>
                <w:w w:val="100"/>
                <w:i/>
                <w:position w:val="4"/>
              </w:rPr>
              <w:t>≥</w:t>
            </w:r>
            <w:r>
              <w:rPr>
                <w:rFonts w:ascii="Meiryo" w:hAnsi="Meiryo" w:cs="Meiryo" w:eastAsia="Meiryo"/>
                <w:sz w:val="22"/>
                <w:szCs w:val="22"/>
                <w:spacing w:val="-23"/>
                <w:w w:val="100"/>
                <w:i/>
                <w:position w:val="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4"/>
              </w:rPr>
              <w:t>8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</w:r>
          </w:p>
        </w:tc>
      </w:tr>
      <w:tr>
        <w:trPr>
          <w:trHeight w:val="590" w:hRule="exact"/>
        </w:trPr>
        <w:tc>
          <w:tcPr>
            <w:tcW w:w="834" w:type="dxa"/>
            <w:tcBorders>
              <w:top w:val="single" w:sz="3.24" w:space="0" w:color="000000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306" w:lineRule="exact"/>
              <w:ind w:left="8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2"/>
                <w:w w:val="100"/>
                <w:i/>
                <w:position w:val="4"/>
              </w:rPr>
              <w:t>F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  <w:position w:val="4"/>
              </w:rPr>
              <w:t>r</w:t>
            </w:r>
            <w:r>
              <w:rPr>
                <w:rFonts w:ascii="Meiryo" w:hAnsi="Meiryo" w:cs="Meiryo" w:eastAsia="Meiryo"/>
                <w:sz w:val="22"/>
                <w:szCs w:val="22"/>
                <w:spacing w:val="0"/>
                <w:w w:val="100"/>
                <w:i/>
                <w:position w:val="4"/>
              </w:rPr>
              <w:t>❀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  <w:position w:val="4"/>
              </w:rPr>
              <w:t>En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714" w:type="dxa"/>
            <w:tcBorders>
              <w:top w:val="single" w:sz="3.24" w:space="0" w:color="000000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4" w:after="0" w:line="257" w:lineRule="auto"/>
              <w:ind w:left="56" w:right="18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4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x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bLM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13" w:type="dxa"/>
            <w:tcBorders>
              <w:top w:val="single" w:sz="3.24" w:space="0" w:color="000000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3" w:after="0" w:line="240" w:lineRule="auto"/>
              <w:ind w:left="5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58</w:t>
            </w:r>
            <w:r>
              <w:rPr>
                <w:rFonts w:ascii="Arial" w:hAnsi="Arial" w:cs="Arial" w:eastAsia="Arial"/>
                <w:sz w:val="22"/>
                <w:szCs w:val="22"/>
                <w:spacing w:val="3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23</w:t>
            </w:r>
            <w:r>
              <w:rPr>
                <w:rFonts w:ascii="Arial" w:hAnsi="Arial" w:cs="Arial" w:eastAsia="Arial"/>
                <w:sz w:val="22"/>
                <w:szCs w:val="22"/>
                <w:spacing w:val="3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5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57</w:t>
            </w:r>
            <w:r>
              <w:rPr>
                <w:rFonts w:ascii="Arial" w:hAnsi="Arial" w:cs="Arial" w:eastAsia="Arial"/>
                <w:sz w:val="22"/>
                <w:szCs w:val="22"/>
                <w:spacing w:val="3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23</w:t>
            </w:r>
            <w:r>
              <w:rPr>
                <w:rFonts w:ascii="Arial" w:hAnsi="Arial" w:cs="Arial" w:eastAsia="Arial"/>
                <w:sz w:val="22"/>
                <w:szCs w:val="22"/>
                <w:spacing w:val="3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34" w:type="dxa"/>
            <w:tcBorders>
              <w:top w:val="single" w:sz="3.24" w:space="0" w:color="000000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3" w:after="0" w:line="240" w:lineRule="auto"/>
              <w:ind w:left="110" w:right="-20"/>
              <w:jc w:val="left"/>
              <w:tabs>
                <w:tab w:pos="460" w:val="left"/>
                <w:tab w:pos="860" w:val="left"/>
              </w:tabs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11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39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22"/>
                <w:szCs w:val="22"/>
                <w:spacing w:val="3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459" w:type="dxa"/>
            <w:tcBorders>
              <w:top w:val="single" w:sz="3.24" w:space="0" w:color="000000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3" w:after="0" w:line="240" w:lineRule="auto"/>
              <w:ind w:left="134" w:right="115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134" w:right="115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570" w:hRule="exact"/>
        </w:trPr>
        <w:tc>
          <w:tcPr>
            <w:tcW w:w="834" w:type="dxa"/>
            <w:tcBorders>
              <w:top w:val="single" w:sz="3.24" w:space="0" w:color="000000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306" w:lineRule="exact"/>
              <w:ind w:left="56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  <w:position w:val="4"/>
              </w:rPr>
              <w:t>De</w:t>
            </w:r>
            <w:r>
              <w:rPr>
                <w:rFonts w:ascii="Meiryo" w:hAnsi="Meiryo" w:cs="Meiryo" w:eastAsia="Meiryo"/>
                <w:sz w:val="22"/>
                <w:szCs w:val="22"/>
                <w:spacing w:val="0"/>
                <w:w w:val="100"/>
                <w:i/>
                <w:position w:val="4"/>
              </w:rPr>
              <w:t>❀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  <w:position w:val="4"/>
              </w:rPr>
              <w:t>En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714" w:type="dxa"/>
            <w:tcBorders>
              <w:top w:val="single" w:sz="3.24" w:space="0" w:color="000000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9" w:after="0" w:line="233" w:lineRule="auto"/>
              <w:ind w:left="56" w:right="34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4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x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spacing w:val="10"/>
                <w:w w:val="140"/>
                <w:position w:val="8"/>
              </w:rPr>
              <w:t>+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  <w:i/>
                <w:position w:val="0"/>
              </w:rPr>
              <w:t>LM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013" w:type="dxa"/>
            <w:tcBorders>
              <w:top w:val="single" w:sz="3.24" w:space="0" w:color="000000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3" w:after="0" w:line="240" w:lineRule="auto"/>
              <w:ind w:left="5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33</w:t>
            </w:r>
            <w:r>
              <w:rPr>
                <w:rFonts w:ascii="Arial" w:hAnsi="Arial" w:cs="Arial" w:eastAsia="Arial"/>
                <w:sz w:val="22"/>
                <w:szCs w:val="22"/>
                <w:spacing w:val="3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24</w:t>
            </w:r>
            <w:r>
              <w:rPr>
                <w:rFonts w:ascii="Arial" w:hAnsi="Arial" w:cs="Arial" w:eastAsia="Arial"/>
                <w:sz w:val="22"/>
                <w:szCs w:val="22"/>
                <w:spacing w:val="3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5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35</w:t>
            </w:r>
            <w:r>
              <w:rPr>
                <w:rFonts w:ascii="Arial" w:hAnsi="Arial" w:cs="Arial" w:eastAsia="Arial"/>
                <w:sz w:val="22"/>
                <w:szCs w:val="22"/>
                <w:spacing w:val="3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25</w:t>
            </w:r>
            <w:r>
              <w:rPr>
                <w:rFonts w:ascii="Arial" w:hAnsi="Arial" w:cs="Arial" w:eastAsia="Arial"/>
                <w:sz w:val="22"/>
                <w:szCs w:val="22"/>
                <w:spacing w:val="3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19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34" w:type="dxa"/>
            <w:tcBorders>
              <w:top w:val="single" w:sz="3.24" w:space="0" w:color="000000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3" w:after="0" w:line="240" w:lineRule="auto"/>
              <w:ind w:left="56" w:right="-20"/>
              <w:jc w:val="left"/>
              <w:tabs>
                <w:tab w:pos="460" w:val="left"/>
                <w:tab w:pos="780" w:val="left"/>
              </w:tabs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56" w:right="-20"/>
              <w:jc w:val="left"/>
              <w:tabs>
                <w:tab w:pos="460" w:val="left"/>
                <w:tab w:pos="780" w:val="left"/>
              </w:tabs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459" w:type="dxa"/>
            <w:tcBorders>
              <w:top w:val="single" w:sz="3.24" w:space="0" w:color="000000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3" w:after="0" w:line="240" w:lineRule="auto"/>
              <w:ind w:left="8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8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</w:tbl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57" w:lineRule="auto"/>
        <w:ind w:left="104" w:right="-5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4: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Size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%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eo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sequences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ob-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served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when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anslating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test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set.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7" w:lineRule="auto"/>
        <w:ind w:left="104" w:right="-58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24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ery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similar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distri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utions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obser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parallel,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distri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utions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comparable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those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presented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reorderings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collected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training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bi-t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xt,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xception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long-range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ery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short-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range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reorderings.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xplained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models,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special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distortion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penalty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model,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typically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prefer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monotonic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lations,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lacks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support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ge-range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4" w:after="0" w:line="240" w:lineRule="auto"/>
        <w:ind w:right="83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Conclusions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Further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ork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56" w:lineRule="auto"/>
        <w:ind w:right="49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presented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bilingual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-grams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units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uilt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guistic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information,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aiming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modeling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struc-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tural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adequa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translations.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compared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widely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xical-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ized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implemented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bilingual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-gram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Moses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state-of-the-art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phrase-based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SMT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system.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7" w:lineRule="auto"/>
        <w:ind w:right="48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obtained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slightly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higher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tion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accura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(BLEU)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results.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analysed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quality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output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sys-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tem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performing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outperformed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quality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those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out-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performing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xicalized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ing.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back-o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procedure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standard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language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dynamically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adapt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scope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used.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Therefore,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model,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back-o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sider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ays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much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bilingual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7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-grams)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possible.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straightfo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ard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implemented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bilingual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-gram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sys-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tem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xtending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log-linear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combination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plemented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decode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additional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decod-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compl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xity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introduced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baseline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coding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implementation.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7" w:lineRule="auto"/>
        <w:ind w:right="49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Finall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mid-range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ings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present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French-English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German-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English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translations</w:t>
      </w:r>
      <w:r>
        <w:rPr>
          <w:rFonts w:ascii="Times New Roman" w:hAnsi="Times New Roman" w:cs="Times New Roman" w:eastAsia="Times New Roman"/>
          <w:sz w:val="22"/>
          <w:szCs w:val="22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fect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ely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tackles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reorderings.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long-range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reorderings,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present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tasks,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yet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addressed.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7" w:lineRule="auto"/>
        <w:ind w:right="49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plan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further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esti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structural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information,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supertags,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tags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ying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ferent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morphology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formation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(gende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numbe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tense,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mood,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etc.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ferent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language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pairs.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right="2517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Ackn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wledgments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57" w:lineRule="auto"/>
        <w:ind w:right="49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ork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partially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funded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OSEO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Quaero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program.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3277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Refe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ences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20" w:lineRule="exact"/>
        <w:ind w:left="218" w:right="52" w:firstLine="-21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Xia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M.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McCord.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Impr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ving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Statistical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Automatically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Learned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write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terns.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oc.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COLING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2004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508–514,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a,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Switzerland,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August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2004.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0" w:footer="1145" w:top="1340" w:bottom="1340" w:left="1340" w:right="1400"/>
          <w:pgSz w:w="11920" w:h="16840"/>
          <w:cols w:num="2" w:equalWidth="0">
            <w:col w:w="4442" w:space="283"/>
            <w:col w:w="4455"/>
          </w:cols>
        </w:sectPr>
      </w:pPr>
      <w:rPr/>
    </w:p>
    <w:p>
      <w:pPr>
        <w:spacing w:before="82" w:after="0" w:line="240" w:lineRule="auto"/>
        <w:ind w:left="104" w:right="-70"/>
        <w:jc w:val="left"/>
        <w:tabs>
          <w:tab w:pos="13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Chiang.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Hierarchical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phrase-based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translation.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19" w:lineRule="exact"/>
        <w:ind w:left="323" w:right="-6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Linguistics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33(2):201–228,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June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19" w:lineRule="exact"/>
        <w:ind w:left="323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2007.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20" w:lineRule="exact"/>
        <w:ind w:left="323" w:right="-54" w:firstLine="-21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H.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Hoang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Ph.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oehn.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Impr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ving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Mid-Range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Ordering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emplates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actors.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oc.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CL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2009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372–379,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Athens,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Greece,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March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19" w:lineRule="exact"/>
        <w:ind w:left="323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2009.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20" w:lineRule="exact"/>
        <w:ind w:left="323" w:right="-54" w:firstLine="-21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J.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M.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J.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B.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Mari</w:t>
      </w:r>
      <w:r>
        <w:rPr>
          <w:rFonts w:ascii="Times New Roman" w:hAnsi="Times New Roman" w:cs="Times New Roman" w:eastAsia="Times New Roman"/>
          <w:sz w:val="20"/>
          <w:szCs w:val="20"/>
          <w:spacing w:val="-83"/>
          <w:w w:val="9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˜</w:t>
      </w:r>
      <w:r>
        <w:rPr>
          <w:rFonts w:ascii="Times New Roman" w:hAnsi="Times New Roman" w:cs="Times New Roman" w:eastAsia="Times New Roman"/>
          <w:sz w:val="20"/>
          <w:szCs w:val="20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Impr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ving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statistical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coupling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reordering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decoding.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Ma-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hine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anslation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20(3):199—215,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July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2007.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20" w:lineRule="exact"/>
        <w:ind w:left="323" w:right="-54" w:firstLine="-21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w w:val="99"/>
        </w:rPr>
        <w:t>Mari</w:t>
      </w:r>
      <w:r>
        <w:rPr>
          <w:rFonts w:ascii="Times New Roman" w:hAnsi="Times New Roman" w:cs="Times New Roman" w:eastAsia="Times New Roman"/>
          <w:sz w:val="20"/>
          <w:szCs w:val="20"/>
          <w:spacing w:val="-83"/>
          <w:w w:val="9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˜</w:t>
      </w:r>
      <w:r>
        <w:rPr>
          <w:rFonts w:ascii="Times New Roman" w:hAnsi="Times New Roman" w:cs="Times New Roman" w:eastAsia="Times New Roman"/>
          <w:sz w:val="20"/>
          <w:szCs w:val="20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o,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Jos</w:t>
      </w:r>
      <w:r>
        <w:rPr>
          <w:rFonts w:ascii="Times New Roman" w:hAnsi="Times New Roman" w:cs="Times New Roman" w:eastAsia="Times New Roman"/>
          <w:sz w:val="20"/>
          <w:szCs w:val="20"/>
          <w:spacing w:val="-77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´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Banchs,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ael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go,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Josep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Maria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Gispert,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Adria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Lambert,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atrick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onollosa,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J.A.R.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Costa-juss</w:t>
      </w:r>
      <w:r>
        <w:rPr>
          <w:rFonts w:ascii="Times New Roman" w:hAnsi="Times New Roman" w:cs="Times New Roman" w:eastAsia="Times New Roman"/>
          <w:sz w:val="20"/>
          <w:szCs w:val="20"/>
          <w:spacing w:val="-77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`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Marta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gram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Machine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ranslation.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Computa-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tional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Linguistics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32(4):527–549,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20" w:lineRule="exact"/>
        <w:ind w:left="323" w:right="-54" w:firstLine="-21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Ch.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illman.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Unigram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Orientation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tistical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Machine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ranslation.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oc.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CL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2004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101–104,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Boston,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MA,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USA,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18" w:lineRule="exact"/>
        <w:ind w:left="323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2004.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20" w:lineRule="exact"/>
        <w:ind w:left="323" w:right="-54" w:firstLine="-21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M.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Collins,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Ph.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oehn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I.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ucer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Clause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structuring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Statistical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Machine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ranslation.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2005,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531–540,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Arbo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USA,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June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2005.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20" w:lineRule="exact"/>
        <w:ind w:left="323" w:right="-54" w:firstLine="-21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Ph.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oehn,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Hoang,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Birch,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Callison-Burch,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Federico,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Bertoldi,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Shen,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Moran,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Zens,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Dye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Boja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Constantin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Herbst.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Moses: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Open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Source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oolkit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tistical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Machine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ranslation.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Proc.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0" w:lineRule="exact"/>
        <w:ind w:left="323" w:right="-5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2007,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demonstration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session,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prague,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Czech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Repub-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lic,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June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2007.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20" w:lineRule="exact"/>
        <w:ind w:left="323" w:right="-54" w:firstLine="-21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2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Zhang,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Zens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H.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Impr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Chunk-l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Reordering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Statistical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Machine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ranslation.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IWS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2007,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21–28,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rento,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Ital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Oc-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tober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2007.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20" w:lineRule="exact"/>
        <w:ind w:left="323" w:right="-54" w:firstLine="-21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H.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Schmid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Estimation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Conditional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Probabilities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Decision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rees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Applica-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tion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Fine-Grained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agging.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Proc.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COLING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2008,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777–784,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Mancheste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UK,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August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18" w:lineRule="exact"/>
        <w:ind w:left="323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2008.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20" w:lineRule="exact"/>
        <w:ind w:left="323" w:right="-54" w:firstLine="-21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.J.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Och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H.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Impr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statistical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alignment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models.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oc.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2000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440–447,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ong,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China,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October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2000.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20" w:lineRule="exact"/>
        <w:ind w:left="323" w:right="-54" w:firstLine="-21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Ph.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oehn,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elrod,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Birch,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Callison-Burch,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M.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Osborne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albot.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Edin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scription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2005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IWS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Speech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ranslation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aluation.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IWS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2005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Pitts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gh,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October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2005.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20" w:lineRule="exact"/>
        <w:ind w:left="323" w:right="-54" w:firstLine="-21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J.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Och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H.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Discriminat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raining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Maximum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Entro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Statistical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Machine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ranslation.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oc.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CL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2002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295–302,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Philadelphia,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July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2002.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2" w:after="0" w:line="220" w:lineRule="exact"/>
        <w:ind w:left="218" w:right="53" w:firstLine="-21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Stolc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SRLIM: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xtensible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language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toolkit.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oc.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INTERSPEECH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2002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901–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18" w:lineRule="exact"/>
        <w:ind w:left="218" w:right="13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904,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September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2008.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20" w:lineRule="exact"/>
        <w:ind w:left="218" w:right="52" w:firstLine="-21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apineni,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Rou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os,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ard,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.J.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Zhu.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Bleu: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method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automatic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aluation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machine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trans-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lation.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oc.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CL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2002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311–318,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Philadel-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phia,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July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2002.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20" w:lineRule="exact"/>
        <w:ind w:left="218" w:right="52" w:firstLine="-21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Kneser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H.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Impr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backing-o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gram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language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modeling.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oc.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ICASSP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18" w:lineRule="exact"/>
        <w:ind w:left="218" w:right="1011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1995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181–184,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Detroit,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1995.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Zollmann,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enugopal,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J.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Och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J.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Ponte.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0" w:lineRule="exact"/>
        <w:ind w:left="218" w:right="5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Systematic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Comparison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Phrase-Based,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Hiera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chical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Syntax-Augmented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Statistical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oc.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COLING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2008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1145–1152,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Manch-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UK,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August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2008.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20" w:lineRule="exact"/>
        <w:ind w:left="218" w:right="52" w:firstLine="-21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M.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Pop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vic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H.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POS-based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Reorderings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Statistical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Machine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ranslation.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oc.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LREC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2006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1278–1283,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Genoa,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Ital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2006.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20" w:lineRule="exact"/>
        <w:ind w:left="218" w:right="52" w:firstLine="-21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J.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Niehues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M.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olss.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POS-Based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Long-Range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Reorderings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SMT.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oc.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WMT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2009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206–214,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Athens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Greece,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March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2009.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sectPr>
      <w:pgMar w:header="0" w:footer="1145" w:top="1360" w:bottom="1340" w:left="1340" w:right="1400"/>
      <w:pgSz w:w="11920" w:h="16840"/>
      <w:cols w:num="2" w:equalWidth="0">
        <w:col w:w="4442" w:space="283"/>
        <w:col w:w="445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Meiryo">
    <w:altName w:val="Meiryo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5.755005pt;margin-top:773.44281pt;width:20.363651pt;height:12.9091pt;mso-position-horizontal-relative:page;mso-position-vertical-relative:page;z-index:-1514" type="#_x0000_t202" filled="f" stroked="f">
          <v:textbox inset="0,0,0,0">
            <w:txbxContent>
              <w:p>
                <w:pPr>
                  <w:spacing w:before="0" w:after="0" w:line="234" w:lineRule="exact"/>
                  <w:ind w:left="40" w:right="-2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w w:val="89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198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mcrego@limsi.fr" TargetMode="External"/><Relationship Id="rId6" Type="http://schemas.openxmlformats.org/officeDocument/2006/relationships/hyperlink" Target="mailto:yvon@limsi.fr" TargetMode="External"/><Relationship Id="rId7" Type="http://schemas.openxmlformats.org/officeDocument/2006/relationships/footer" Target="footer1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hyperlink" Target="http://www.ims.uni-stuttgart.de/projekte/corplex/TreeTagger" TargetMode="External"/><Relationship Id="rId16" Type="http://schemas.openxmlformats.org/officeDocument/2006/relationships/hyperlink" Target="http://www.ims.uni-stuttgart.de/projekte/corplex/RFTagger" TargetMode="External"/><Relationship Id="rId17" Type="http://schemas.openxmlformats.org/officeDocument/2006/relationships/hyperlink" Target="http://www.fjoch.com/GIZA%2B%2B.html" TargetMode="External"/><Relationship Id="rId18" Type="http://schemas.openxmlformats.org/officeDocument/2006/relationships/hyperlink" Target="http://www.speech.sri.com/projects/srilm/" TargetMode="External"/><Relationship Id="rId19" Type="http://schemas.openxmlformats.org/officeDocument/2006/relationships/hyperlink" Target="http://www.statmt.org/moses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Maria Crego ; Francois Yvon</dc:creator>
  <dc:subject>POSTERS 2010</dc:subject>
  <dc:title>Improving Reordering with Linguistically Informed Bilingual n-grams</dc:title>
  <dcterms:created xsi:type="dcterms:W3CDTF">2016-02-20T16:41:00Z</dcterms:created>
  <dcterms:modified xsi:type="dcterms:W3CDTF">2016-02-20T16:41:00Z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2010-08-25T00:00:00Z</vt:filetime>
  </property>
  <property fmtid="{D5CDD505-2E9C-101B-9397-08002B2CF9AE}" pid="3" name="LastSaved">
    <vt:filetime>2016-02-20T00:00:00Z</vt:filetime>
  </property>
</Properties>
</file>