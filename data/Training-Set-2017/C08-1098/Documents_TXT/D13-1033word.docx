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5" w:after="0" w:line="240" w:lineRule="auto"/>
        <w:ind w:left="293" w:right="273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-2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Effects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Syntactic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6"/>
          <w:w w:val="90"/>
          <w:b/>
          <w:bCs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eatu</w:t>
      </w:r>
      <w:r>
        <w:rPr>
          <w:rFonts w:ascii="Arial" w:hAnsi="Arial" w:cs="Arial" w:eastAsia="Arial"/>
          <w:sz w:val="28"/>
          <w:szCs w:val="28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1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3"/>
          <w:w w:val="91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utomatic</w:t>
      </w:r>
      <w:r>
        <w:rPr>
          <w:rFonts w:ascii="Arial" w:hAnsi="Arial" w:cs="Arial" w:eastAsia="Arial"/>
          <w:sz w:val="28"/>
          <w:szCs w:val="28"/>
          <w:spacing w:val="34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5"/>
          <w:w w:val="91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ediction</w:t>
      </w:r>
      <w:r>
        <w:rPr>
          <w:rFonts w:ascii="Arial" w:hAnsi="Arial" w:cs="Arial" w:eastAsia="Arial"/>
          <w:sz w:val="28"/>
          <w:szCs w:val="28"/>
          <w:spacing w:val="2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1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-2"/>
          <w:w w:val="9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Mo</w:t>
      </w:r>
      <w:r>
        <w:rPr>
          <w:rFonts w:ascii="Arial" w:hAnsi="Arial" w:cs="Arial" w:eastAsia="Arial"/>
          <w:sz w:val="28"/>
          <w:szCs w:val="28"/>
          <w:spacing w:val="-3"/>
          <w:w w:val="105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phology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2781" w:right="276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6"/>
          <w:w w:val="88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olfgang</w:t>
      </w:r>
      <w:r>
        <w:rPr>
          <w:rFonts w:ascii="Arial" w:hAnsi="Arial" w:cs="Arial" w:eastAsia="Arial"/>
          <w:sz w:val="24"/>
          <w:szCs w:val="24"/>
          <w:spacing w:val="29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See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er</w:t>
      </w:r>
      <w:r>
        <w:rPr>
          <w:rFonts w:ascii="Arial" w:hAnsi="Arial" w:cs="Arial" w:eastAsia="Arial"/>
          <w:sz w:val="24"/>
          <w:szCs w:val="24"/>
          <w:spacing w:val="55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and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4"/>
          <w:b/>
          <w:bCs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84"/>
          <w:b/>
          <w:bCs/>
        </w:rPr>
        <w:t>onas</w:t>
      </w:r>
      <w:r>
        <w:rPr>
          <w:rFonts w:ascii="Arial" w:hAnsi="Arial" w:cs="Arial" w:eastAsia="Arial"/>
          <w:sz w:val="24"/>
          <w:szCs w:val="24"/>
          <w:spacing w:val="4"/>
          <w:w w:val="8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7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uhn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Institute</w:t>
      </w:r>
      <w:r>
        <w:rPr>
          <w:rFonts w:ascii="Arial" w:hAnsi="Arial" w:cs="Arial" w:eastAsia="Arial"/>
          <w:sz w:val="24"/>
          <w:szCs w:val="24"/>
          <w:spacing w:val="-2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Natural</w:t>
      </w:r>
      <w:r>
        <w:rPr>
          <w:rFonts w:ascii="Arial" w:hAnsi="Arial" w:cs="Arial" w:eastAsia="Arial"/>
          <w:sz w:val="24"/>
          <w:szCs w:val="24"/>
          <w:spacing w:val="4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Language</w:t>
      </w:r>
      <w:r>
        <w:rPr>
          <w:rFonts w:ascii="Arial" w:hAnsi="Arial" w:cs="Arial" w:eastAsia="Arial"/>
          <w:sz w:val="24"/>
          <w:szCs w:val="24"/>
          <w:spacing w:val="12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Processing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5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5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ersity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Stutt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art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270" w:right="224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49"/>
          <w:i/>
        </w:rPr>
        <w:t>{</w:t>
      </w:r>
      <w:r>
        <w:rPr>
          <w:rFonts w:ascii="Arial" w:hAnsi="Arial" w:cs="Arial" w:eastAsia="Arial"/>
          <w:sz w:val="24"/>
          <w:szCs w:val="24"/>
          <w:w w:val="126"/>
        </w:rPr>
        <w:t>seeker,jonas</w:t>
      </w:r>
      <w:r>
        <w:rPr>
          <w:rFonts w:ascii="Arial" w:hAnsi="Arial" w:cs="Arial" w:eastAsia="Arial"/>
          <w:sz w:val="24"/>
          <w:szCs w:val="24"/>
          <w:w w:val="149"/>
          <w:i/>
        </w:rPr>
        <w:t>}</w:t>
      </w:r>
      <w:r>
        <w:rPr>
          <w:rFonts w:ascii="Arial" w:hAnsi="Arial" w:cs="Arial" w:eastAsia="Arial"/>
          <w:sz w:val="24"/>
          <w:szCs w:val="24"/>
          <w:w w:val="131"/>
        </w:rPr>
        <w:t>@ims.uni-stuttgart.de</w:t>
      </w:r>
      <w:r>
        <w:rPr>
          <w:rFonts w:ascii="Arial" w:hAnsi="Arial" w:cs="Arial" w:eastAsia="Arial"/>
          <w:sz w:val="24"/>
          <w:szCs w:val="24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333"/>
          <w:pgMar w:footer="1159" w:top="1340" w:bottom="1340" w:left="1320" w:right="1320"/>
          <w:footerReference w:type="odd" r:id="rId5"/>
          <w:footerReference w:type="even" r:id="rId6"/>
          <w:type w:val="continuous"/>
          <w:pgSz w:w="12240" w:h="15840"/>
        </w:sectPr>
      </w:pPr>
      <w:rPr/>
    </w:p>
    <w:p>
      <w:pPr>
        <w:spacing w:before="36" w:after="0" w:line="240" w:lineRule="auto"/>
        <w:ind w:left="190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55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Morphology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syntax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interact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considerably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should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pay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attention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these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interdependen-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cies.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analyze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fect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syntactic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tures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when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morphology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diction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typologically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guages.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that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predicting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highly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ambiguous</w:t>
      </w:r>
      <w:r>
        <w:rPr>
          <w:rFonts w:ascii="Arial" w:hAnsi="Arial" w:cs="Arial" w:eastAsia="Arial"/>
          <w:sz w:val="20"/>
          <w:szCs w:val="20"/>
          <w:spacing w:val="4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forms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profits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from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taking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syntactic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ords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account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state-of-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the-art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5" w:lineRule="auto"/>
        <w:ind w:left="120" w:right="-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interplay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task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assigning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tags)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sentence.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Specificall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xamine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syntactic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when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grated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atures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Czech,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arian,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–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syntactic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our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considerably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Czech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construc-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morpho-syntactic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agreement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gests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syntactic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guage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frequent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syncretisms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1" w:after="0" w:line="255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means.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5"/>
          <w:w w:val="87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languages,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them</w:t>
      </w:r>
      <w:r>
        <w:rPr>
          <w:rFonts w:ascii="Arial" w:hAnsi="Arial" w:cs="Arial" w:eastAsia="Arial"/>
          <w:sz w:val="22"/>
          <w:szCs w:val="22"/>
          <w:spacing w:val="3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xtent.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2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English</w:t>
      </w:r>
      <w:r>
        <w:rPr>
          <w:rFonts w:ascii="Arial" w:hAnsi="Arial" w:cs="Arial" w:eastAsia="Arial"/>
          <w:sz w:val="22"/>
          <w:szCs w:val="22"/>
          <w:spacing w:val="4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encode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grammatical</w:t>
      </w:r>
      <w:r>
        <w:rPr>
          <w:rFonts w:ascii="Arial" w:hAnsi="Arial" w:cs="Arial" w:eastAsia="Arial"/>
          <w:sz w:val="22"/>
          <w:szCs w:val="22"/>
          <w:spacing w:val="49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info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mation</w:t>
      </w:r>
      <w:r>
        <w:rPr>
          <w:rFonts w:ascii="Arial" w:hAnsi="Arial" w:cs="Arial" w:eastAsia="Arial"/>
          <w:sz w:val="22"/>
          <w:szCs w:val="22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(li</w:t>
      </w:r>
      <w:r>
        <w:rPr>
          <w:rFonts w:ascii="Arial" w:hAnsi="Arial" w:cs="Arial" w:eastAsia="Arial"/>
          <w:sz w:val="22"/>
          <w:szCs w:val="22"/>
          <w:spacing w:val="-2"/>
          <w:w w:val="10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subject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object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status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13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gu-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ment)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via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3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orde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whereas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-1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Czech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ari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fere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forms.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Automatic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analysis</w:t>
      </w:r>
      <w:r>
        <w:rPr>
          <w:rFonts w:ascii="Arial" w:hAnsi="Arial" w:cs="Arial" w:eastAsia="Arial"/>
          <w:sz w:val="22"/>
          <w:szCs w:val="22"/>
          <w:spacing w:val="2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2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rich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needs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pay</w:t>
      </w:r>
      <w:r>
        <w:rPr>
          <w:rFonts w:ascii="Arial" w:hAnsi="Arial" w:cs="Arial" w:eastAsia="Arial"/>
          <w:sz w:val="22"/>
          <w:szCs w:val="22"/>
          <w:spacing w:val="-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attention</w:t>
      </w:r>
      <w:r>
        <w:rPr>
          <w:rFonts w:ascii="Arial" w:hAnsi="Arial" w:cs="Arial" w:eastAsia="Arial"/>
          <w:sz w:val="22"/>
          <w:szCs w:val="22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interaction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ogy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syntax</w:t>
      </w:r>
      <w:r>
        <w:rPr>
          <w:rFonts w:ascii="Arial" w:hAnsi="Arial" w:cs="Arial" w:eastAsia="Arial"/>
          <w:sz w:val="22"/>
          <w:szCs w:val="22"/>
          <w:spacing w:val="4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order</w:t>
      </w:r>
      <w:r>
        <w:rPr>
          <w:rFonts w:ascii="Arial" w:hAnsi="Arial" w:cs="Arial" w:eastAsia="Arial"/>
          <w:sz w:val="22"/>
          <w:szCs w:val="22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arr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at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suit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able</w:t>
      </w:r>
      <w:r>
        <w:rPr>
          <w:rFonts w:ascii="Arial" w:hAnsi="Arial" w:cs="Arial" w:eastAsia="Arial"/>
          <w:sz w:val="22"/>
          <w:szCs w:val="22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putational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models.</w:t>
      </w:r>
      <w:r>
        <w:rPr>
          <w:rFonts w:ascii="Arial" w:hAnsi="Arial" w:cs="Arial" w:eastAsia="Arial"/>
          <w:sz w:val="22"/>
          <w:szCs w:val="22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Linguistic</w:t>
      </w:r>
      <w:r>
        <w:rPr>
          <w:rFonts w:ascii="Arial" w:hAnsi="Arial" w:cs="Arial" w:eastAsia="Arial"/>
          <w:sz w:val="22"/>
          <w:szCs w:val="22"/>
          <w:spacing w:val="5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theory</w:t>
      </w:r>
      <w:r>
        <w:rPr>
          <w:rFonts w:ascii="Arial" w:hAnsi="Arial" w:cs="Arial" w:eastAsia="Arial"/>
          <w:sz w:val="22"/>
          <w:szCs w:val="22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(e.</w:t>
      </w:r>
      <w:r>
        <w:rPr>
          <w:rFonts w:ascii="Arial" w:hAnsi="Arial" w:cs="Arial" w:eastAsia="Arial"/>
          <w:sz w:val="22"/>
          <w:szCs w:val="22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g.,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Bresnan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(2001),</w:t>
      </w:r>
      <w:r>
        <w:rPr>
          <w:rFonts w:ascii="Arial" w:hAnsi="Arial" w:cs="Arial" w:eastAsia="Arial"/>
          <w:sz w:val="22"/>
          <w:szCs w:val="22"/>
          <w:spacing w:val="5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Mel</w:t>
      </w:r>
      <w:r>
        <w:rPr>
          <w:rFonts w:ascii="Arial" w:hAnsi="Arial" w:cs="Arial" w:eastAsia="Arial"/>
          <w:sz w:val="22"/>
          <w:szCs w:val="22"/>
          <w:spacing w:val="-73"/>
          <w:w w:val="86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uk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(2009))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suggests</w:t>
      </w:r>
      <w:r>
        <w:rPr>
          <w:rFonts w:ascii="Arial" w:hAnsi="Arial" w:cs="Arial" w:eastAsia="Arial"/>
          <w:sz w:val="22"/>
          <w:szCs w:val="22"/>
          <w:spacing w:val="-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interactions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between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morphology</w:t>
      </w:r>
      <w:r>
        <w:rPr>
          <w:rFonts w:ascii="Arial" w:hAnsi="Arial" w:cs="Arial" w:eastAsia="Arial"/>
          <w:sz w:val="22"/>
          <w:szCs w:val="22"/>
          <w:spacing w:val="5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syntax.</w:t>
      </w:r>
      <w:r>
        <w:rPr>
          <w:rFonts w:ascii="Arial" w:hAnsi="Arial" w:cs="Arial" w:eastAsia="Arial"/>
          <w:sz w:val="22"/>
          <w:szCs w:val="22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xample,</w:t>
      </w:r>
      <w:r>
        <w:rPr>
          <w:rFonts w:ascii="Arial" w:hAnsi="Arial" w:cs="Arial" w:eastAsia="Arial"/>
          <w:sz w:val="22"/>
          <w:szCs w:val="22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guages</w:t>
      </w:r>
      <w:r>
        <w:rPr>
          <w:rFonts w:ascii="Arial" w:hAnsi="Arial" w:cs="Arial" w:eastAsia="Arial"/>
          <w:sz w:val="22"/>
          <w:szCs w:val="22"/>
          <w:spacing w:val="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case</w:t>
      </w:r>
      <w:r>
        <w:rPr>
          <w:rFonts w:ascii="Arial" w:hAnsi="Arial" w:cs="Arial" w:eastAsia="Arial"/>
          <w:sz w:val="22"/>
          <w:szCs w:val="22"/>
          <w:spacing w:val="-2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37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position w:val="0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3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4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forms</w:t>
      </w:r>
      <w:r>
        <w:rPr>
          <w:rFonts w:ascii="Arial" w:hAnsi="Arial" w:cs="Arial" w:eastAsia="Arial"/>
          <w:sz w:val="22"/>
          <w:szCs w:val="22"/>
          <w:spacing w:val="-10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3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mark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syntactic</w:t>
      </w:r>
      <w:r>
        <w:rPr>
          <w:rFonts w:ascii="Arial" w:hAnsi="Arial" w:cs="Arial" w:eastAsia="Arial"/>
          <w:sz w:val="22"/>
          <w:szCs w:val="22"/>
          <w:spacing w:val="3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(or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seman-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tic)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relations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(Bla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e,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2001).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languages,</w:t>
      </w:r>
      <w:r>
        <w:rPr>
          <w:rFonts w:ascii="Arial" w:hAnsi="Arial" w:cs="Arial" w:eastAsia="Arial"/>
          <w:sz w:val="22"/>
          <w:szCs w:val="22"/>
          <w:spacing w:val="-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3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participate</w:t>
      </w:r>
      <w:r>
        <w:rPr>
          <w:rFonts w:ascii="Arial" w:hAnsi="Arial" w:cs="Arial" w:eastAsia="Arial"/>
          <w:sz w:val="22"/>
          <w:szCs w:val="22"/>
          <w:spacing w:val="2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relation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ariance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some</w:t>
      </w:r>
      <w:r>
        <w:rPr>
          <w:rFonts w:ascii="Arial" w:hAnsi="Arial" w:cs="Arial" w:eastAsia="Arial"/>
          <w:sz w:val="22"/>
          <w:szCs w:val="22"/>
          <w:spacing w:val="-1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morphological</w:t>
      </w:r>
      <w:r>
        <w:rPr>
          <w:rFonts w:ascii="Arial" w:hAnsi="Arial" w:cs="Arial" w:eastAsia="Arial"/>
          <w:sz w:val="22"/>
          <w:szCs w:val="22"/>
          <w:spacing w:val="-9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tures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(so-called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agreement,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Corbett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(2006)).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1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Automatic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assigns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descriptions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(e.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nominative-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singula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-masculine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usually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modeled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model,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often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tagging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lemmatization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(Collins,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2002;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2004;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l.,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2005;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Chrupała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al.,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2008,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others).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erage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linear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approximate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hierarchical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relationships.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hierarchical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relationships,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20" w:right="1320"/>
          <w:cols w:num="2" w:equalWidth="0">
            <w:col w:w="4657" w:space="287"/>
            <w:col w:w="4656"/>
          </w:cols>
        </w:sectPr>
      </w:pPr>
      <w:rPr/>
    </w:p>
    <w:p>
      <w:pPr>
        <w:spacing w:before="0" w:after="0" w:line="240" w:lineRule="auto"/>
        <w:ind w:left="120" w:right="-20"/>
        <w:jc w:val="left"/>
        <w:tabs>
          <w:tab w:pos="4940" w:val="left"/>
          <w:tab w:pos="61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20" w:right="1320"/>
        </w:sectPr>
      </w:pPr>
      <w:rPr/>
    </w:p>
    <w:p>
      <w:pPr>
        <w:spacing w:before="28" w:after="0" w:line="240" w:lineRule="auto"/>
        <w:ind w:left="33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meaning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sentence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structurally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encoded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53" w:lineRule="auto"/>
        <w:ind w:left="12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Syncretism</w:t>
      </w:r>
      <w:r>
        <w:rPr>
          <w:rFonts w:ascii="Arial" w:hAnsi="Arial" w:cs="Arial" w:eastAsia="Arial"/>
          <w:sz w:val="18"/>
          <w:szCs w:val="18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describes</w:t>
      </w:r>
      <w:r>
        <w:rPr>
          <w:rFonts w:ascii="Arial" w:hAnsi="Arial" w:cs="Arial" w:eastAsia="Arial"/>
          <w:sz w:val="18"/>
          <w:szCs w:val="18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situation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where</w:t>
      </w:r>
      <w:r>
        <w:rPr>
          <w:rFonts w:ascii="Arial" w:hAnsi="Arial" w:cs="Arial" w:eastAsia="Arial"/>
          <w:sz w:val="18"/>
          <w:szCs w:val="18"/>
          <w:spacing w:val="41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19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ord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form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ambiguous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18"/>
          <w:szCs w:val="18"/>
          <w:spacing w:val="4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eral</w:t>
      </w:r>
      <w:r>
        <w:rPr>
          <w:rFonts w:ascii="Arial" w:hAnsi="Arial" w:cs="Arial" w:eastAsia="Arial"/>
          <w:sz w:val="18"/>
          <w:szCs w:val="18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ferent</w:t>
      </w:r>
      <w:r>
        <w:rPr>
          <w:rFonts w:ascii="Arial" w:hAnsi="Arial" w:cs="Arial" w:eastAsia="Arial"/>
          <w:sz w:val="18"/>
          <w:szCs w:val="18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morphological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4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descrip-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tions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inflection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paradigm.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5" w:after="0" w:line="252" w:lineRule="auto"/>
        <w:ind w:right="68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18"/>
          <w:szCs w:val="18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prosodic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means,</w:t>
      </w:r>
      <w:r>
        <w:rPr>
          <w:rFonts w:ascii="Arial" w:hAnsi="Arial" w:cs="Arial" w:eastAsia="Arial"/>
          <w:sz w:val="18"/>
          <w:szCs w:val="18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which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we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18"/>
          <w:szCs w:val="18"/>
          <w:spacing w:val="4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discuss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since</w:t>
      </w:r>
      <w:r>
        <w:rPr>
          <w:rFonts w:ascii="Arial" w:hAnsi="Arial" w:cs="Arial" w:eastAsia="Arial"/>
          <w:sz w:val="18"/>
          <w:szCs w:val="18"/>
          <w:spacing w:val="2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2"/>
          <w:w w:val="83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xt-based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tools</w:t>
      </w:r>
      <w:r>
        <w:rPr>
          <w:rFonts w:ascii="Arial" w:hAnsi="Arial" w:cs="Arial" w:eastAsia="Arial"/>
          <w:sz w:val="18"/>
          <w:szCs w:val="18"/>
          <w:spacing w:val="34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rarely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h</w:t>
      </w:r>
      <w:r>
        <w:rPr>
          <w:rFonts w:ascii="Arial" w:hAnsi="Arial" w:cs="Arial" w:eastAsia="Arial"/>
          <w:sz w:val="18"/>
          <w:szCs w:val="18"/>
          <w:spacing w:val="-3"/>
          <w:w w:val="83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3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15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access</w:t>
      </w:r>
      <w:r>
        <w:rPr>
          <w:rFonts w:ascii="Arial" w:hAnsi="Arial" w:cs="Arial" w:eastAsia="Arial"/>
          <w:sz w:val="18"/>
          <w:szCs w:val="18"/>
          <w:spacing w:val="-8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this</w:t>
      </w:r>
      <w:r>
        <w:rPr>
          <w:rFonts w:ascii="Arial" w:hAnsi="Arial" w:cs="Arial" w:eastAsia="Arial"/>
          <w:sz w:val="18"/>
          <w:szCs w:val="18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information.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3" w:lineRule="exact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xample,</w:t>
      </w:r>
      <w:r>
        <w:rPr>
          <w:rFonts w:ascii="Arial" w:hAnsi="Arial" w:cs="Arial" w:eastAsia="Arial"/>
          <w:sz w:val="18"/>
          <w:szCs w:val="18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English,</w:t>
      </w:r>
      <w:r>
        <w:rPr>
          <w:rFonts w:ascii="Arial" w:hAnsi="Arial" w:cs="Arial" w:eastAsia="Arial"/>
          <w:sz w:val="18"/>
          <w:szCs w:val="18"/>
          <w:spacing w:val="3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subject</w:t>
      </w:r>
      <w:r>
        <w:rPr>
          <w:rFonts w:ascii="Arial" w:hAnsi="Arial" w:cs="Arial" w:eastAsia="Arial"/>
          <w:sz w:val="18"/>
          <w:szCs w:val="18"/>
          <w:spacing w:val="8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7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sentence</w:t>
      </w:r>
      <w:r>
        <w:rPr>
          <w:rFonts w:ascii="Arial" w:hAnsi="Arial" w:cs="Arial" w:eastAsia="Arial"/>
          <w:sz w:val="18"/>
          <w:szCs w:val="18"/>
          <w:spacing w:val="19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2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54" w:lineRule="auto"/>
        <w:ind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finite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erb</w:t>
      </w:r>
      <w:r>
        <w:rPr>
          <w:rFonts w:ascii="Arial" w:hAnsi="Arial" w:cs="Arial" w:eastAsia="Arial"/>
          <w:sz w:val="18"/>
          <w:szCs w:val="18"/>
          <w:spacing w:val="3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agree</w:t>
      </w:r>
      <w:r>
        <w:rPr>
          <w:rFonts w:ascii="Arial" w:hAnsi="Arial" w:cs="Arial" w:eastAsia="Arial"/>
          <w:sz w:val="18"/>
          <w:szCs w:val="18"/>
          <w:spacing w:val="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respect</w:t>
      </w:r>
      <w:r>
        <w:rPr>
          <w:rFonts w:ascii="Arial" w:hAnsi="Arial" w:cs="Arial" w:eastAsia="Arial"/>
          <w:sz w:val="18"/>
          <w:szCs w:val="18"/>
          <w:spacing w:val="17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their</w:t>
      </w:r>
      <w:r>
        <w:rPr>
          <w:rFonts w:ascii="Arial" w:hAnsi="Arial" w:cs="Arial" w:eastAsia="Arial"/>
          <w:sz w:val="18"/>
          <w:szCs w:val="18"/>
          <w:spacing w:val="-1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number</w:t>
      </w:r>
      <w:r>
        <w:rPr>
          <w:rFonts w:ascii="Arial" w:hAnsi="Arial" w:cs="Arial" w:eastAsia="Arial"/>
          <w:sz w:val="18"/>
          <w:szCs w:val="18"/>
          <w:spacing w:val="29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and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person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ture.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20" w:right="1320"/>
          <w:cols w:num="2" w:equalWidth="0">
            <w:col w:w="4657" w:space="287"/>
            <w:col w:w="4656"/>
          </w:cols>
        </w:sectPr>
      </w:pPr>
      <w:rPr/>
    </w:p>
    <w:p>
      <w:pPr>
        <w:spacing w:before="80" w:after="0" w:line="240" w:lineRule="auto"/>
        <w:ind w:left="4620" w:right="4700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8"/>
        </w:rPr>
        <w:t>NK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55" w:after="0" w:line="240" w:lineRule="auto"/>
        <w:ind w:left="6222"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8"/>
        </w:rPr>
        <w:t>NK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89" w:after="0" w:line="168" w:lineRule="auto"/>
        <w:ind w:left="2764" w:right="2700" w:firstLine="3943"/>
        <w:jc w:val="left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</w:rPr>
        <w:t>CJ</w: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4"/>
        </w:rPr>
        <w:t>MO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193" w:lineRule="exact"/>
        <w:ind w:left="4476" w:right="-20"/>
        <w:jc w:val="left"/>
        <w:tabs>
          <w:tab w:pos="67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CJ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4"/>
          <w:position w:val="5"/>
        </w:rPr>
        <w:t>MO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59" w:top="1240" w:bottom="1300" w:left="1340" w:right="1320"/>
          <w:pgSz w:w="12240" w:h="15840"/>
        </w:sectPr>
      </w:pPr>
      <w:rPr/>
    </w:p>
    <w:p>
      <w:pPr>
        <w:spacing w:before="16" w:after="0" w:line="240" w:lineRule="auto"/>
        <w:ind w:right="-20"/>
        <w:jc w:val="right"/>
        <w:tabs>
          <w:tab w:pos="680" w:val="left"/>
        </w:tabs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2"/>
          <w:szCs w:val="12"/>
        </w:rPr>
        <w:t>PM</w:t>
        <w:tab/>
      </w:r>
      <w:r>
        <w:rPr>
          <w:rFonts w:ascii="Arial" w:hAnsi="Arial" w:cs="Arial" w:eastAsia="Arial"/>
          <w:sz w:val="12"/>
          <w:szCs w:val="12"/>
          <w:spacing w:val="0"/>
          <w:w w:val="104"/>
          <w:position w:val="-6"/>
        </w:rPr>
        <w:t>MO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0" w:after="0" w:line="154" w:lineRule="exact"/>
        <w:ind w:right="-20"/>
        <w:jc w:val="left"/>
        <w:tabs>
          <w:tab w:pos="860" w:val="left"/>
          <w:tab w:pos="1980" w:val="left"/>
        </w:tabs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1"/>
        </w:rPr>
        <w:t>CD</w:t>
        <w:tab/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3"/>
        </w:rPr>
        <w:t>NK</w:t>
      </w:r>
      <w:r>
        <w:rPr>
          <w:rFonts w:ascii="Arial" w:hAnsi="Arial" w:cs="Arial" w:eastAsia="Arial"/>
          <w:sz w:val="12"/>
          <w:szCs w:val="12"/>
          <w:spacing w:val="-20"/>
          <w:w w:val="100"/>
          <w:position w:val="3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2"/>
          <w:szCs w:val="12"/>
          <w:spacing w:val="0"/>
          <w:w w:val="104"/>
          <w:position w:val="-1"/>
        </w:rPr>
        <w:t>MO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3569" w:space="1710"/>
            <w:col w:w="4301"/>
          </w:cols>
        </w:sectPr>
      </w:pPr>
      <w:rPr/>
    </w:p>
    <w:p>
      <w:pPr>
        <w:spacing w:before="28" w:after="0" w:line="240" w:lineRule="auto"/>
        <w:ind w:left="633" w:right="-20"/>
        <w:jc w:val="left"/>
        <w:tabs>
          <w:tab w:pos="1340" w:val="left"/>
          <w:tab w:pos="844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102.802582pt;margin-top:-53.605278pt;width:406.595647pt;height:55.377037pt;mso-position-horizontal-relative:page;mso-position-vertical-relative:paragraph;z-index:-1349" coordorigin="2056,-1072" coordsize="8132,1108">
            <v:group style="position:absolute;left:10124;top:-1068;width:56;height:155" coordorigin="10124,-1068" coordsize="56,155">
              <v:shape style="position:absolute;left:10124;top:-1068;width:56;height:155" coordorigin="10124,-1068" coordsize="56,155" path="m10140,-1068l10164,-1068,10142,-1062,10128,-1046,10124,-953,10130,-931,10146,-917,10140,-913,10162,-919,10176,-935,10180,-1028,10174,-1050,10158,-1064,10140,-1068xe" filled="f" stroked="t" strokeweight=".3985pt" strokecolor="#000000">
                <v:path arrowok="t"/>
              </v:shape>
            </v:group>
            <v:group style="position:absolute;left:10152;top:-913;width:2;height:904" coordorigin="10152,-913" coordsize="2,904">
              <v:shape style="position:absolute;left:10152;top:-913;width:2;height:904" coordorigin="10152,-913" coordsize="0,904" path="m10152,-913l10152,-8e" filled="f" stroked="t" strokeweight=".3985pt" strokecolor="#000000">
                <v:path arrowok="t"/>
              </v:shape>
            </v:group>
            <v:group style="position:absolute;left:10120;top:-32;width:64;height:64" coordorigin="10120,-32" coordsize="64,64">
              <v:shape style="position:absolute;left:10120;top:-32;width:64;height:64" coordorigin="10120,-32" coordsize="64,64" path="m10184,-32l10152,-8,10120,-32,10152,31,10184,-32e" filled="t" fillcolor="#000000" stroked="f">
                <v:path arrowok="t"/>
                <v:fill/>
              </v:shape>
            </v:group>
            <v:group style="position:absolute;left:2090;top:-937;width:7982;height:968" coordorigin="2090,-937" coordsize="7982,968">
              <v:shape style="position:absolute;left:2090;top:-937;width:7982;height:968" coordorigin="2090,-937" coordsize="7982,968" path="m10072,31l10025,-744,10009,-808,9975,-864,9926,-906,9866,-931,2341,-937,2319,-936,2256,-918,2202,-881,2162,-830,2139,-768,2136,-746,2090,-8e" filled="f" stroked="t" strokeweight=".3985pt" strokecolor="#000000">
                <v:path arrowok="t"/>
              </v:shape>
            </v:group>
            <v:group style="position:absolute;left:2060;top:-34;width:64;height:66" coordorigin="2060,-34" coordsize="64,66">
              <v:shape style="position:absolute;left:2060;top:-34;width:64;height:66" coordorigin="2060,-34" coordsize="64,66" path="m2124,-30l2090,-8,2060,-34,2088,31,2124,-30e" filled="t" fillcolor="#000000" stroked="f">
                <v:path arrowok="t"/>
                <v:fill/>
              </v:shape>
            </v:group>
            <v:group style="position:absolute;left:5961;top:-1022;width:238;height:155" coordorigin="5961,-1022" coordsize="238,155">
              <v:shape style="position:absolute;left:5961;top:-1022;width:238;height:155" coordorigin="5961,-1022" coordsize="238,155" path="m6159,-1022l6001,-1022,5980,-1016,5965,-1000,5961,-906,5967,-885,5983,-871,6159,-866,6180,-872,6195,-888,6199,-982,6193,-1003,6177,-1017,6159,-1022e" filled="t" fillcolor="#FFFFFF" stroked="f">
                <v:path arrowok="t"/>
                <v:fill/>
              </v:shape>
            </v:group>
            <v:group style="position:absolute;left:5961;top:-1022;width:238;height:155" coordorigin="5961,-1022" coordsize="238,155">
              <v:shape style="position:absolute;left:5961;top:-1022;width:238;height:155" coordorigin="5961,-1022" coordsize="238,155" path="m6159,-1022l6001,-1022,5980,-1016,5965,-1000,5961,-906,5967,-885,5983,-871,6159,-866,6180,-872,6195,-888,6199,-982,6193,-1003,6177,-1017,6159,-1022xe" filled="f" stroked="t" strokeweight=".3985pt" strokecolor="#000000">
                <v:path arrowok="t"/>
              </v:shape>
            </v:group>
            <v:group style="position:absolute;left:3179;top:-453;width:2055;height:484" coordorigin="3179,-453" coordsize="2055,484">
              <v:shape style="position:absolute;left:3179;top:-453;width:2055;height:484" coordorigin="3179,-453" coordsize="2055,484" path="m5235,31l5187,-357,5160,-415,5105,-449,3331,-453,3309,-450,3253,-419,3223,-362,3179,-8e" filled="f" stroked="t" strokeweight=".3985pt" strokecolor="#000000">
                <v:path arrowok="t"/>
              </v:shape>
            </v:group>
            <v:group style="position:absolute;left:3151;top:-36;width:63;height:67" coordorigin="3151,-36" coordsize="63,67">
              <v:shape style="position:absolute;left:3151;top:-36;width:63;height:67" coordorigin="3151,-36" coordsize="63,67" path="m3214,-28l3179,-8,3151,-36,3175,31,3214,-28e" filled="t" fillcolor="#000000" stroked="f">
                <v:path arrowok="t"/>
                <v:fill/>
              </v:shape>
            </v:group>
            <v:group style="position:absolute;left:4075;top:-537;width:259;height:155" coordorigin="4075,-537" coordsize="259,155">
              <v:shape style="position:absolute;left:4075;top:-537;width:259;height:155" coordorigin="4075,-537" coordsize="259,155" path="m4294,-537l4115,-537,4094,-531,4079,-515,4075,-422,4081,-401,4097,-386,4294,-382,4315,-388,4330,-404,4334,-498,4328,-519,4312,-533,4294,-537e" filled="t" fillcolor="#FFFFFF" stroked="f">
                <v:path arrowok="t"/>
                <v:fill/>
              </v:shape>
            </v:group>
            <v:group style="position:absolute;left:4075;top:-537;width:259;height:155" coordorigin="4075,-537" coordsize="259,155">
              <v:shape style="position:absolute;left:4075;top:-537;width:259;height:155" coordorigin="4075,-537" coordsize="259,155" path="m4294,-537l4115,-537,4094,-531,4079,-515,4075,-422,4081,-401,4097,-386,4294,-382,4315,-388,4330,-404,4334,-498,4328,-519,4312,-533,4294,-537xe" filled="f" stroked="t" strokeweight=".3985pt" strokecolor="#000000">
                <v:path arrowok="t"/>
              </v:shape>
            </v:group>
            <v:group style="position:absolute;left:3890;top:-114;width:451;height:145" coordorigin="3890,-114" coordsize="451,145">
              <v:shape style="position:absolute;left:3890;top:-114;width:451;height:145" coordorigin="3890,-114" coordsize="451,145" path="m4341,31l4292,-87,4280,-103,4261,-113,3964,-114,3944,-108,3928,-94,3890,-5e" filled="f" stroked="t" strokeweight=".3985pt" strokecolor="#000000">
                <v:path arrowok="t"/>
              </v:shape>
            </v:group>
            <v:group style="position:absolute;left:3870;top:-40;width:59;height:71" coordorigin="3870,-40" coordsize="59,71">
              <v:shape style="position:absolute;left:3870;top:-40;width:59;height:71" coordorigin="3870,-40" coordsize="59,71" path="m3929,-15l3890,-5,3870,-40,3875,31,3929,-15e" filled="t" fillcolor="#000000" stroked="f">
                <v:path arrowok="t"/>
                <v:fill/>
              </v:shape>
            </v:group>
            <v:group style="position:absolute;left:3989;top:-199;width:238;height:155" coordorigin="3989,-199" coordsize="238,155">
              <v:shape style="position:absolute;left:3989;top:-199;width:238;height:155" coordorigin="3989,-199" coordsize="238,155" path="m4187,-199l4029,-199,4008,-192,3993,-176,3989,-83,3995,-62,4011,-47,4187,-43,4208,-49,4223,-65,4227,-159,4221,-180,4205,-194,4187,-199e" filled="t" fillcolor="#FFFFFF" stroked="f">
                <v:path arrowok="t"/>
                <v:fill/>
              </v:shape>
            </v:group>
            <v:group style="position:absolute;left:3989;top:-199;width:238;height:155" coordorigin="3989,-199" coordsize="238,155">
              <v:shape style="position:absolute;left:3989;top:-199;width:238;height:155" coordorigin="3989,-199" coordsize="238,155" path="m4187,-199l4029,-199,4008,-192,3993,-176,3989,-83,3995,-62,4011,-47,4187,-43,4208,-49,4223,-65,4227,-159,4221,-180,4205,-194,4187,-199xe" filled="f" stroked="t" strokeweight=".3985pt" strokecolor="#000000">
                <v:path arrowok="t"/>
              </v:shape>
            </v:group>
            <v:group style="position:absolute;left:4443;top:-57;width:750;height:89" coordorigin="4443,-57" coordsize="750,89">
              <v:shape style="position:absolute;left:4443;top:-57;width:750;height:89" coordorigin="4443,-57" coordsize="750,89" path="m5193,31l5144,-43,5138,-51,5126,-57,5116,-57,4498,-57,4489,-57,4476,-51,4471,-43,4443,-2e" filled="f" stroked="t" strokeweight=".3985pt" strokecolor="#000000">
                <v:path arrowok="t"/>
              </v:shape>
            </v:group>
            <v:group style="position:absolute;left:4421;top:-39;width:62;height:71" coordorigin="4421,-39" coordsize="62,71">
              <v:shape style="position:absolute;left:4421;top:-39;width:62;height:71" coordorigin="4421,-39" coordsize="62,71" path="m4483,-4l4443,-2,4430,-39,4421,31,4483,-4e" filled="t" fillcolor="#000000" stroked="f">
                <v:path arrowok="t"/>
                <v:fill/>
              </v:shape>
            </v:group>
            <v:group style="position:absolute;left:4678;top:-142;width:259;height:155" coordorigin="4678,-142" coordsize="259,155">
              <v:shape style="position:absolute;left:4678;top:-142;width:259;height:155" coordorigin="4678,-142" coordsize="259,155" path="m4897,-142l4718,-142,4696,-136,4682,-120,4678,-27,4684,-5,4700,9,4897,13,4918,7,4932,-9,4936,-102,4930,-123,4914,-138,4897,-142e" filled="t" fillcolor="#FFFFFF" stroked="f">
                <v:path arrowok="t"/>
                <v:fill/>
              </v:shape>
            </v:group>
            <v:group style="position:absolute;left:4678;top:-142;width:259;height:155" coordorigin="4678,-142" coordsize="259,155">
              <v:shape style="position:absolute;left:4678;top:-142;width:259;height:155" coordorigin="4678,-142" coordsize="259,155" path="m4897,-142l4718,-142,4696,-136,4682,-120,4678,-27,4684,-5,4700,9,4897,13,4918,7,4932,-9,4936,-102,4930,-123,4914,-138,4897,-142xe" filled="f" stroked="t" strokeweight=".3985pt" strokecolor="#000000">
                <v:path arrowok="t"/>
              </v:shape>
            </v:group>
            <v:group style="position:absolute;left:5318;top:-743;width:4673;height:775" coordorigin="5318,-743" coordsize="4673,775">
              <v:shape style="position:absolute;left:5318;top:-743;width:4673;height:775" coordorigin="5318,-743" coordsize="4673,775" path="m9991,31l9943,-589,9924,-652,9884,-703,9828,-735,5529,-743,5507,-742,5445,-720,5397,-677,5368,-619,5363,-597,5318,-8e" filled="f" stroked="t" strokeweight=".3985pt" strokecolor="#000000">
                <v:path arrowok="t"/>
              </v:shape>
            </v:group>
            <v:group style="position:absolute;left:5288;top:-35;width:64;height:66" coordorigin="5288,-35" coordsize="64,66">
              <v:shape style="position:absolute;left:5288;top:-35;width:64;height:66" coordorigin="5288,-35" coordsize="64,66" path="m5351,-30l5318,-8,5288,-35,5314,31,5351,-30e" filled="t" fillcolor="#000000" stroked="f">
                <v:path arrowok="t"/>
                <v:fill/>
              </v:shape>
            </v:group>
            <v:group style="position:absolute;left:7534;top:-828;width:238;height:155" coordorigin="7534,-828" coordsize="238,155">
              <v:shape style="position:absolute;left:7534;top:-828;width:238;height:155" coordorigin="7534,-828" coordsize="238,155" path="m7732,-828l7574,-828,7552,-822,7538,-806,7534,-712,7540,-691,7556,-677,7732,-673,7753,-679,7767,-695,7771,-788,7765,-809,7749,-824,7732,-828e" filled="t" fillcolor="#FFFFFF" stroked="f">
                <v:path arrowok="t"/>
                <v:fill/>
              </v:shape>
            </v:group>
            <v:group style="position:absolute;left:7534;top:-828;width:238;height:155" coordorigin="7534,-828" coordsize="238,155">
              <v:shape style="position:absolute;left:7534;top:-828;width:238;height:155" coordorigin="7534,-828" coordsize="238,155" path="m7732,-828l7574,-828,7552,-822,7538,-806,7534,-712,7540,-691,7556,-677,7732,-673,7753,-679,7767,-695,7771,-788,7765,-809,7749,-824,7732,-828xe" filled="f" stroked="t" strokeweight=".3985pt" strokecolor="#000000">
                <v:path arrowok="t"/>
              </v:shape>
            </v:group>
            <v:group style="position:absolute;left:5435;top:-114;width:441;height:145" coordorigin="5435,-114" coordsize="441,145">
              <v:shape style="position:absolute;left:5435;top:-114;width:441;height:145" coordorigin="5435,-114" coordsize="441,145" path="m5435,31l5484,-87,5497,-103,5516,-113,5803,-114,5823,-108,5839,-94,5877,-5e" filled="f" stroked="t" strokeweight=".3985pt" strokecolor="#000000">
                <v:path arrowok="t"/>
              </v:shape>
            </v:group>
            <v:group style="position:absolute;left:5838;top:-40;width:59;height:71" coordorigin="5838,-40" coordsize="59,71">
              <v:shape style="position:absolute;left:5838;top:-40;width:59;height:71" coordorigin="5838,-40" coordsize="59,71" path="m5897,-40l5877,-5,5838,-15,5892,31,5897,-40e" filled="t" fillcolor="#000000" stroked="f">
                <v:path arrowok="t"/>
                <v:fill/>
              </v:shape>
            </v:group>
            <v:group style="position:absolute;left:5635;top:-199;width:56;height:155" coordorigin="5635,-199" coordsize="56,155">
              <v:shape style="position:absolute;left:5635;top:-199;width:56;height:155" coordorigin="5635,-199" coordsize="56,155" path="m5665,-196l5654,-192,5640,-176,5635,-83,5642,-62,5657,-47,5652,-43,5673,-49,5688,-65,5692,-159,5686,-180,5670,-194,5665,-196e" filled="t" fillcolor="#FFFFFF" stroked="f">
                <v:path arrowok="t"/>
                <v:fill/>
              </v:shape>
              <v:shape style="position:absolute;left:5635;top:-199;width:56;height:155" coordorigin="5635,-199" coordsize="56,155" path="m5675,-199l5652,-199,5665,-196,5675,-199e" filled="t" fillcolor="#FFFFFF" stroked="f">
                <v:path arrowok="t"/>
                <v:fill/>
              </v:shape>
            </v:group>
            <v:group style="position:absolute;left:5635;top:-199;width:56;height:155" coordorigin="5635,-199" coordsize="56,155">
              <v:shape style="position:absolute;left:5635;top:-199;width:56;height:155" coordorigin="5635,-199" coordsize="56,155" path="m5652,-199l5675,-199,5654,-192,5640,-176,5635,-83,5642,-62,5657,-47,5652,-43,5673,-49,5688,-65,5692,-159,5686,-180,5670,-194,5652,-199xe" filled="f" stroked="t" strokeweight=".3985pt" strokecolor="#000000">
                <v:path arrowok="t"/>
              </v:shape>
            </v:group>
            <v:group style="position:absolute;left:5394;top:-259;width:968;height:291" coordorigin="5394,-259" coordsize="968,291">
              <v:shape style="position:absolute;left:5394;top:-259;width:968;height:291" coordorigin="5394,-259" coordsize="968,291" path="m5394,31l5442,-202,5481,-251,6253,-259,6274,-256,6293,-246,6309,-231,6319,-212,6362,-8e" filled="f" stroked="t" strokeweight=".3985pt" strokecolor="#000000">
                <v:path arrowok="t"/>
              </v:shape>
            </v:group>
            <v:group style="position:absolute;left:6326;top:-38;width:63;height:69" coordorigin="6326,-38" coordsize="63,69">
              <v:shape style="position:absolute;left:6326;top:-38;width:63;height:69" coordorigin="6326,-38" coordsize="63,69" path="m6389,-38l6362,-8,6326,-25,6371,31,6389,-38e" filled="t" fillcolor="#000000" stroked="f">
                <v:path arrowok="t"/>
                <v:fill/>
              </v:shape>
            </v:group>
            <v:group style="position:absolute;left:5788;top:-344;width:189;height:155" coordorigin="5788,-344" coordsize="189,155">
              <v:shape style="position:absolute;left:5788;top:-344;width:189;height:155" coordorigin="5788,-344" coordsize="189,155" path="m5937,-344l5828,-344,5806,-338,5792,-322,5788,-228,5794,-207,5810,-193,5937,-188,5958,-195,5973,-211,5977,-304,5971,-325,5955,-340,5937,-344e" filled="t" fillcolor="#FFFFFF" stroked="f">
                <v:path arrowok="t"/>
                <v:fill/>
              </v:shape>
            </v:group>
            <v:group style="position:absolute;left:5788;top:-344;width:189;height:155" coordorigin="5788,-344" coordsize="189,155">
              <v:shape style="position:absolute;left:5788;top:-344;width:189;height:155" coordorigin="5788,-344" coordsize="189,155" path="m5937,-344l5828,-344,5806,-338,5792,-322,5788,-228,5794,-207,5810,-193,5937,-188,5958,-195,5973,-211,5977,-304,5971,-325,5955,-340,5937,-344xe" filled="f" stroked="t" strokeweight=".3985pt" strokecolor="#000000">
                <v:path arrowok="t"/>
              </v:shape>
            </v:group>
            <v:group style="position:absolute;left:6450;top:-114;width:496;height:145" coordorigin="6450,-114" coordsize="496,145">
              <v:shape style="position:absolute;left:6450;top:-114;width:496;height:145" coordorigin="6450,-114" coordsize="496,145" path="m6450,31l6499,-87,6512,-103,6531,-113,6872,-114,6892,-108,6908,-94,6946,-5e" filled="f" stroked="t" strokeweight=".3985pt" strokecolor="#000000">
                <v:path arrowok="t"/>
              </v:shape>
            </v:group>
            <v:group style="position:absolute;left:6908;top:-40;width:59;height:71" coordorigin="6908,-40" coordsize="59,71">
              <v:shape style="position:absolute;left:6908;top:-40;width:59;height:71" coordorigin="6908,-40" coordsize="59,71" path="m6967,-40l6946,-5,6908,-15,6961,31,6967,-40e" filled="t" fillcolor="#000000" stroked="f">
                <v:path arrowok="t"/>
                <v:fill/>
              </v:shape>
            </v:group>
            <v:group style="position:absolute;left:6590;top:-199;width:231;height:155" coordorigin="6590,-199" coordsize="231,155">
              <v:shape style="position:absolute;left:6590;top:-199;width:231;height:155" coordorigin="6590,-199" coordsize="231,155" path="m6781,-199l6630,-199,6609,-192,6595,-176,6590,-83,6596,-62,6612,-47,6781,-43,6803,-49,6817,-65,6821,-159,6815,-180,6799,-194,6781,-199e" filled="t" fillcolor="#FFFFFF" stroked="f">
                <v:path arrowok="t"/>
                <v:fill/>
              </v:shape>
            </v:group>
            <v:group style="position:absolute;left:6590;top:-199;width:231;height:155" coordorigin="6590,-199" coordsize="231,155">
              <v:shape style="position:absolute;left:6590;top:-199;width:231;height:155" coordorigin="6590,-199" coordsize="231,155" path="m6781,-199l6630,-199,6609,-192,6595,-176,6590,-83,6596,-62,6612,-47,6781,-43,6803,-49,6817,-65,6821,-159,6815,-180,6799,-194,6781,-199xe" filled="f" stroked="t" strokeweight=".3985pt" strokecolor="#000000">
                <v:path arrowok="t"/>
              </v:shape>
            </v:group>
            <v:group style="position:absolute;left:7354;top:-332;width:1751;height:363" coordorigin="7354,-332" coordsize="1751,363">
              <v:shape style="position:absolute;left:7354;top:-332;width:1751;height:363" coordorigin="7354,-332" coordsize="1751,363" path="m9105,31l9057,-260,9024,-314,7480,-332,7459,-329,7439,-320,7422,-307,7408,-291,7399,-271,7354,-8e" filled="f" stroked="t" strokeweight=".3985pt" strokecolor="#000000">
                <v:path arrowok="t"/>
              </v:shape>
            </v:group>
            <v:group style="position:absolute;left:7327;top:-37;width:63;height:68" coordorigin="7327,-37" coordsize="63,68">
              <v:shape style="position:absolute;left:7327;top:-37;width:63;height:68" coordorigin="7327,-37" coordsize="63,68" path="m7390,-26l7354,-8,7327,-37,7348,31,7390,-26e" filled="t" fillcolor="#000000" stroked="f">
                <v:path arrowok="t"/>
                <v:fill/>
              </v:shape>
            </v:group>
            <v:group style="position:absolute;left:8097;top:-416;width:259;height:155" coordorigin="8097,-416" coordsize="259,155">
              <v:shape style="position:absolute;left:8097;top:-416;width:259;height:155" coordorigin="8097,-416" coordsize="259,155" path="m8316,-416l8137,-416,8116,-410,8101,-394,8097,-301,8103,-280,8119,-265,8316,-261,8337,-267,8352,-283,8356,-377,8350,-398,8334,-412,8316,-416e" filled="t" fillcolor="#FFFFFF" stroked="f">
                <v:path arrowok="t"/>
                <v:fill/>
              </v:shape>
            </v:group>
            <v:group style="position:absolute;left:8097;top:-416;width:259;height:155" coordorigin="8097,-416" coordsize="259,155">
              <v:shape style="position:absolute;left:8097;top:-416;width:259;height:155" coordorigin="8097,-416" coordsize="259,155" path="m8316,-416l8137,-416,8116,-410,8101,-394,8097,-301,8103,-280,8119,-265,8316,-261,8337,-267,8352,-283,8356,-377,8350,-398,8334,-412,8316,-416xe" filled="f" stroked="t" strokeweight=".3985pt" strokecolor="#000000">
                <v:path arrowok="t"/>
              </v:shape>
            </v:group>
            <v:group style="position:absolute;left:7428;top:-146;width:299;height:178" coordorigin="7428,-146" coordsize="299,178">
              <v:shape style="position:absolute;left:7428;top:-146;width:299;height:178" coordorigin="7428,-146" coordsize="299,178" path="m7428,31l7476,-112,7487,-130,7505,-142,7644,-146,7664,-141,7682,-128,7727,-6e" filled="f" stroked="t" strokeweight=".3985pt" strokecolor="#000000">
                <v:path arrowok="t"/>
              </v:shape>
            </v:group>
            <v:group style="position:absolute;left:7689;top:-39;width:61;height:71" coordorigin="7689,-39" coordsize="61,71">
              <v:shape style="position:absolute;left:7689;top:-39;width:61;height:71" coordorigin="7689,-39" coordsize="61,71" path="m7749,-39l7727,-6,7689,-19,7739,31,7749,-39e" filled="t" fillcolor="#000000" stroked="f">
                <v:path arrowok="t"/>
                <v:fill/>
              </v:shape>
            </v:group>
            <v:group style="position:absolute;left:7465;top:-231;width:238;height:155" coordorigin="7465,-231" coordsize="238,155">
              <v:shape style="position:absolute;left:7465;top:-231;width:238;height:155" coordorigin="7465,-231" coordsize="238,155" path="m7663,-231l7504,-231,7483,-225,7469,-209,7465,-115,7471,-94,7487,-80,7663,-75,7684,-82,7698,-98,7702,-191,7696,-212,7680,-227,7663,-231e" filled="t" fillcolor="#FFFFFF" stroked="f">
                <v:path arrowok="t"/>
                <v:fill/>
              </v:shape>
            </v:group>
            <v:group style="position:absolute;left:7465;top:-231;width:238;height:155" coordorigin="7465,-231" coordsize="238,155">
              <v:shape style="position:absolute;left:7465;top:-231;width:238;height:155" coordorigin="7465,-231" coordsize="238,155" path="m7663,-231l7504,-231,7483,-225,7469,-209,7465,-115,7471,-94,7487,-80,7663,-75,7684,-82,7698,-98,7702,-191,7696,-212,7680,-227,7663,-231xe" filled="f" stroked="t" strokeweight=".3985pt" strokecolor="#000000">
                <v:path arrowok="t"/>
              </v:shape>
            </v:group>
            <v:group style="position:absolute;left:8360;top:-114;width:704;height:145" coordorigin="8360,-114" coordsize="704,145">
              <v:shape style="position:absolute;left:8360;top:-114;width:704;height:145" coordorigin="8360,-114" coordsize="704,145" path="m9064,31l9015,-87,9003,-103,8984,-113,8434,-114,8414,-108,8398,-94,8360,-5e" filled="f" stroked="t" strokeweight=".3985pt" strokecolor="#000000">
                <v:path arrowok="t"/>
              </v:shape>
            </v:group>
            <v:group style="position:absolute;left:8340;top:-40;width:59;height:71" coordorigin="8340,-40" coordsize="59,71">
              <v:shape style="position:absolute;left:8340;top:-40;width:59;height:71" coordorigin="8340,-40" coordsize="59,71" path="m8399,-15l8360,-5,8340,-40,8345,31,8399,-15e" filled="t" fillcolor="#000000" stroked="f">
                <v:path arrowok="t"/>
                <v:fill/>
              </v:shape>
            </v:group>
            <v:group style="position:absolute;left:8575;top:-199;width:259;height:155" coordorigin="8575,-199" coordsize="259,155">
              <v:shape style="position:absolute;left:8575;top:-199;width:259;height:155" coordorigin="8575,-199" coordsize="259,155" path="m8794,-199l8615,-199,8594,-192,8579,-176,8575,-83,8581,-62,8597,-47,8794,-43,8815,-49,8830,-65,8834,-159,8828,-180,8812,-194,8794,-199e" filled="t" fillcolor="#FFFFFF" stroked="f">
                <v:path arrowok="t"/>
                <v:fill/>
              </v:shape>
            </v:group>
            <v:group style="position:absolute;left:8575;top:-199;width:259;height:155" coordorigin="8575,-199" coordsize="259,155">
              <v:shape style="position:absolute;left:8575;top:-199;width:259;height:155" coordorigin="8575,-199" coordsize="259,155" path="m8794,-199l8615,-199,8594,-192,8579,-176,8575,-83,8581,-62,8597,-47,8794,-43,8815,-49,8830,-65,8834,-159,8828,-180,8812,-194,8794,-199xe" filled="f" stroked="t" strokeweight=".3985pt" strokecolor="#000000">
                <v:path arrowok="t"/>
              </v:shape>
            </v:group>
            <v:group style="position:absolute;left:7041;top:-550;width:2140;height:581" coordorigin="7041,-550" coordsize="2140,581">
              <v:shape style="position:absolute;left:7041;top:-550;width:2140;height:581" coordorigin="7041,-550" coordsize="2140,581" path="m7041,31l7089,-434,7112,-495,7161,-536,9009,-550,9031,-548,9090,-520,9128,-469,9135,-448,9181,-8e" filled="f" stroked="t" strokeweight=".3985pt" strokecolor="#000000">
                <v:path arrowok="t"/>
              </v:shape>
            </v:group>
            <v:group style="position:absolute;left:9147;top:-35;width:63;height:67" coordorigin="9147,-35" coordsize="63,67">
              <v:shape style="position:absolute;left:9147;top:-35;width:63;height:67" coordorigin="9147,-35" coordsize="63,67" path="m9210,-35l9181,-8,9147,-29,9185,31,9210,-35e" filled="t" fillcolor="#000000" stroked="f">
                <v:path arrowok="t"/>
                <v:fill/>
              </v:shape>
            </v:group>
            <v:group style="position:absolute;left:8018;top:-634;width:189;height:155" coordorigin="8018,-634" coordsize="189,155">
              <v:shape style="position:absolute;left:8018;top:-634;width:189;height:155" coordorigin="8018,-634" coordsize="189,155" path="m8168,-634l8058,-634,8037,-628,8023,-612,8018,-519,8025,-498,8041,-483,8168,-479,8189,-485,8203,-501,8208,-594,8201,-616,8185,-630,8168,-634e" filled="t" fillcolor="#FFFFFF" stroked="f">
                <v:path arrowok="t"/>
                <v:fill/>
              </v:shape>
            </v:group>
            <v:group style="position:absolute;left:8018;top:-634;width:189;height:155" coordorigin="8018,-634" coordsize="189,155">
              <v:shape style="position:absolute;left:8018;top:-634;width:189;height:155" coordorigin="8018,-634" coordsize="189,155" path="m8168,-634l8058,-634,8037,-628,8023,-612,8018,-519,8025,-498,8041,-483,8168,-479,8189,-485,8203,-501,8208,-594,8201,-616,8185,-630,8168,-634xe" filled="f" stroked="t" strokeweight=".3985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die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wirtschaftlich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</w:t>
      </w:r>
      <w:r>
        <w:rPr>
          <w:rFonts w:ascii="Arial" w:hAnsi="Arial" w:cs="Arial" w:eastAsia="Arial"/>
          <w:sz w:val="18"/>
          <w:szCs w:val="18"/>
          <w:spacing w:val="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weitesten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entwic</w:t>
      </w:r>
      <w:r>
        <w:rPr>
          <w:rFonts w:ascii="Arial" w:hAnsi="Arial" w:cs="Arial" w:eastAsia="Arial"/>
          <w:sz w:val="18"/>
          <w:szCs w:val="18"/>
          <w:spacing w:val="-2"/>
          <w:w w:val="9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elten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2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modernen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und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zum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eil</w:t>
      </w:r>
      <w:r>
        <w:rPr>
          <w:rFonts w:ascii="Arial" w:hAnsi="Arial" w:cs="Arial" w:eastAsia="Arial"/>
          <w:sz w:val="18"/>
          <w:szCs w:val="18"/>
          <w:spacing w:val="4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katholisch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gepr</w:t>
      </w:r>
      <w:r>
        <w:rPr>
          <w:rFonts w:ascii="Arial" w:hAnsi="Arial" w:cs="Arial" w:eastAsia="Arial"/>
          <w:sz w:val="18"/>
          <w:szCs w:val="18"/>
          <w:spacing w:val="-60"/>
          <w:w w:val="86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6"/>
        </w:rPr>
        <w:t>¨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gten</w:t>
      </w:r>
      <w:r>
        <w:rPr>
          <w:rFonts w:ascii="Arial" w:hAnsi="Arial" w:cs="Arial" w:eastAsia="Arial"/>
          <w:sz w:val="18"/>
          <w:szCs w:val="18"/>
          <w:spacing w:val="-3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Regionen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77" w:lineRule="exact"/>
        <w:ind w:left="217" w:right="217"/>
        <w:jc w:val="center"/>
        <w:tabs>
          <w:tab w:pos="82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nom/acc.pl.fem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nom/acc.pl.fem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6" w:lineRule="exact"/>
        <w:ind w:left="605" w:right="452"/>
        <w:jc w:val="center"/>
        <w:tabs>
          <w:tab w:pos="1440" w:val="left"/>
          <w:tab w:pos="2460" w:val="left"/>
          <w:tab w:pos="2860" w:val="left"/>
          <w:tab w:pos="3560" w:val="left"/>
          <w:tab w:pos="85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economic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most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eloped</w:t>
      </w:r>
      <w:r>
        <w:rPr>
          <w:rFonts w:ascii="Arial" w:hAnsi="Arial" w:cs="Arial" w:eastAsia="Arial"/>
          <w:sz w:val="18"/>
          <w:szCs w:val="18"/>
          <w:spacing w:val="4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modern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part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catholic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influenced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r</w:t>
      </w:r>
      <w:r>
        <w:rPr>
          <w:rFonts w:ascii="Arial" w:hAnsi="Arial" w:cs="Arial" w:eastAsia="Arial"/>
          <w:sz w:val="18"/>
          <w:szCs w:val="18"/>
          <w:spacing w:val="-3"/>
          <w:w w:val="8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gions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30" w:after="0" w:line="240" w:lineRule="auto"/>
        <w:ind w:left="1850" w:right="1894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5"/>
          <w:w w:val="149"/>
          <w:i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87"/>
          <w:i/>
        </w:rPr>
        <w:t>the</w:t>
      </w:r>
      <w:r>
        <w:rPr>
          <w:rFonts w:ascii="Arial" w:hAnsi="Arial" w:cs="Arial" w:eastAsia="Arial"/>
          <w:sz w:val="18"/>
          <w:szCs w:val="18"/>
          <w:spacing w:val="-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116"/>
          <w:i/>
        </w:rPr>
        <w:t>r</w:t>
      </w:r>
      <w:r>
        <w:rPr>
          <w:rFonts w:ascii="Arial" w:hAnsi="Arial" w:cs="Arial" w:eastAsia="Arial"/>
          <w:sz w:val="18"/>
          <w:szCs w:val="18"/>
          <w:spacing w:val="-7"/>
          <w:w w:val="79"/>
          <w:i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gions</w:t>
      </w:r>
      <w:r>
        <w:rPr>
          <w:rFonts w:ascii="Arial" w:hAnsi="Arial" w:cs="Arial" w:eastAsia="Arial"/>
          <w:sz w:val="18"/>
          <w:szCs w:val="18"/>
          <w:spacing w:val="-5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that</w:t>
      </w:r>
      <w:r>
        <w:rPr>
          <w:rFonts w:ascii="Arial" w:hAnsi="Arial" w:cs="Arial" w:eastAsia="Arial"/>
          <w:sz w:val="18"/>
          <w:szCs w:val="18"/>
          <w:spacing w:val="13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a</w:t>
      </w:r>
      <w:r>
        <w:rPr>
          <w:rFonts w:ascii="Arial" w:hAnsi="Arial" w:cs="Arial" w:eastAsia="Arial"/>
          <w:sz w:val="18"/>
          <w:szCs w:val="18"/>
          <w:spacing w:val="-6"/>
          <w:w w:val="88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e</w:t>
      </w:r>
      <w:r>
        <w:rPr>
          <w:rFonts w:ascii="Arial" w:hAnsi="Arial" w:cs="Arial" w:eastAsia="Arial"/>
          <w:sz w:val="18"/>
          <w:szCs w:val="18"/>
          <w:spacing w:val="9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economically</w:t>
      </w:r>
      <w:r>
        <w:rPr>
          <w:rFonts w:ascii="Arial" w:hAnsi="Arial" w:cs="Arial" w:eastAsia="Arial"/>
          <w:sz w:val="18"/>
          <w:szCs w:val="18"/>
          <w:spacing w:val="32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most</w:t>
      </w:r>
      <w:r>
        <w:rPr>
          <w:rFonts w:ascii="Arial" w:hAnsi="Arial" w:cs="Arial" w:eastAsia="Arial"/>
          <w:sz w:val="18"/>
          <w:szCs w:val="18"/>
          <w:spacing w:val="-7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8"/>
          <w:i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veloped,</w:t>
      </w:r>
      <w:r>
        <w:rPr>
          <w:rFonts w:ascii="Arial" w:hAnsi="Arial" w:cs="Arial" w:eastAsia="Arial"/>
          <w:sz w:val="18"/>
          <w:szCs w:val="18"/>
          <w:spacing w:val="-7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modern,</w:t>
      </w:r>
      <w:r>
        <w:rPr>
          <w:rFonts w:ascii="Arial" w:hAnsi="Arial" w:cs="Arial" w:eastAsia="Arial"/>
          <w:sz w:val="18"/>
          <w:szCs w:val="18"/>
          <w:spacing w:val="8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i/>
        </w:rPr>
        <w:t>and</w:t>
      </w:r>
      <w:r>
        <w:rPr>
          <w:rFonts w:ascii="Arial" w:hAnsi="Arial" w:cs="Arial" w:eastAsia="Arial"/>
          <w:sz w:val="18"/>
          <w:szCs w:val="18"/>
          <w:spacing w:val="4"/>
          <w:w w:val="88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partly</w:t>
      </w:r>
      <w:r>
        <w:rPr>
          <w:rFonts w:ascii="Arial" w:hAnsi="Arial" w:cs="Arial" w:eastAsia="Arial"/>
          <w:sz w:val="18"/>
          <w:szCs w:val="18"/>
          <w:spacing w:val="-18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8"/>
          <w:i/>
        </w:rPr>
        <w:t>catholic’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28" w:right="52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Example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German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noun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phrase.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First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ord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agree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numbe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gende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20"/>
        </w:sectPr>
      </w:pPr>
      <w:rPr/>
    </w:p>
    <w:p>
      <w:pPr>
        <w:spacing w:before="21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noun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iGer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corpus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rants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2002).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bold-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determiner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head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phrase,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agree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gende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-8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gionen</w:t>
      </w:r>
      <w:r>
        <w:rPr>
          <w:rFonts w:ascii="Arial" w:hAnsi="Arial" w:cs="Arial" w:eastAsia="Arial"/>
          <w:sz w:val="22"/>
          <w:szCs w:val="22"/>
          <w:spacing w:val="28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gions)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ambiguous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alue,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reduced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o-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ambi-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guity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nominative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accusative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Further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disambiguation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about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phrase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There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11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require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capture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Syntacticall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between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manifests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disambiguation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syncretic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because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ernment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head/dependents.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5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course,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reasonable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approximation,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because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jority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noun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corpus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xample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Figure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Furthermore,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languages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kind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relationship</w:t>
      </w:r>
      <w:r>
        <w:rPr>
          <w:rFonts w:ascii="Arial" w:hAnsi="Arial" w:cs="Arial" w:eastAsia="Arial"/>
          <w:sz w:val="22"/>
          <w:szCs w:val="22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tween</w:t>
      </w:r>
      <w:r>
        <w:rPr>
          <w:rFonts w:ascii="Arial" w:hAnsi="Arial" w:cs="Arial" w:eastAsia="Arial"/>
          <w:sz w:val="22"/>
          <w:szCs w:val="22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morphological</w:t>
      </w:r>
      <w:r>
        <w:rPr>
          <w:rFonts w:ascii="Arial" w:hAnsi="Arial" w:cs="Arial" w:eastAsia="Arial"/>
          <w:sz w:val="22"/>
          <w:szCs w:val="22"/>
          <w:spacing w:val="5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forms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syntactic</w:t>
      </w:r>
      <w:r>
        <w:rPr>
          <w:rFonts w:ascii="Arial" w:hAnsi="Arial" w:cs="Arial" w:eastAsia="Arial"/>
          <w:sz w:val="22"/>
          <w:szCs w:val="22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relation</w:t>
      </w:r>
      <w:r>
        <w:rPr>
          <w:rFonts w:ascii="Arial" w:hAnsi="Arial" w:cs="Arial" w:eastAsia="Arial"/>
          <w:sz w:val="22"/>
          <w:szCs w:val="22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demonstrated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German.</w:t>
      </w:r>
      <w:r>
        <w:rPr>
          <w:rFonts w:ascii="Arial" w:hAnsi="Arial" w:cs="Arial" w:eastAsia="Arial"/>
          <w:sz w:val="22"/>
          <w:szCs w:val="22"/>
          <w:spacing w:val="4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But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taking</w:t>
      </w:r>
      <w:r>
        <w:rPr>
          <w:rFonts w:ascii="Arial" w:hAnsi="Arial" w:cs="Arial" w:eastAsia="Arial"/>
          <w:sz w:val="22"/>
          <w:szCs w:val="22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antage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morphosyntactic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dependencies</w:t>
      </w:r>
      <w:r>
        <w:rPr>
          <w:rFonts w:ascii="Arial" w:hAnsi="Arial" w:cs="Arial" w:eastAsia="Arial"/>
          <w:sz w:val="22"/>
          <w:szCs w:val="22"/>
          <w:spacing w:val="-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3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better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may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capable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handling</w:t>
      </w:r>
      <w:r>
        <w:rPr>
          <w:rFonts w:ascii="Arial" w:hAnsi="Arial" w:cs="Arial" w:eastAsia="Arial"/>
          <w:sz w:val="22"/>
          <w:szCs w:val="22"/>
          <w:spacing w:val="26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more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ficult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rare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cases.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there-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fore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ad</w:t>
      </w:r>
      <w:r>
        <w:rPr>
          <w:rFonts w:ascii="Arial" w:hAnsi="Arial" w:cs="Arial" w:eastAsia="Arial"/>
          <w:sz w:val="22"/>
          <w:szCs w:val="22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ocate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models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predicting</w:t>
      </w:r>
      <w:r>
        <w:rPr>
          <w:rFonts w:ascii="Arial" w:hAnsi="Arial" w:cs="Arial" w:eastAsia="Arial"/>
          <w:sz w:val="22"/>
          <w:szCs w:val="22"/>
          <w:spacing w:val="-14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should</w:t>
      </w:r>
      <w:r>
        <w:rPr>
          <w:rFonts w:ascii="Arial" w:hAnsi="Arial" w:cs="Arial" w:eastAsia="Arial"/>
          <w:sz w:val="22"/>
          <w:szCs w:val="22"/>
          <w:spacing w:val="2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designed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typological</w:t>
      </w:r>
      <w:r>
        <w:rPr>
          <w:rFonts w:ascii="Arial" w:hAnsi="Arial" w:cs="Arial" w:eastAsia="Arial"/>
          <w:sz w:val="22"/>
          <w:szCs w:val="22"/>
          <w:spacing w:val="5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characteris-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tics</w:t>
      </w:r>
      <w:r>
        <w:rPr>
          <w:rFonts w:ascii="Arial" w:hAnsi="Arial" w:cs="Arial" w:eastAsia="Arial"/>
          <w:sz w:val="22"/>
          <w:szCs w:val="22"/>
          <w:spacing w:val="-1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language</w:t>
      </w:r>
      <w:r>
        <w:rPr>
          <w:rFonts w:ascii="Arial" w:hAnsi="Arial" w:cs="Arial" w:eastAsia="Arial"/>
          <w:sz w:val="22"/>
          <w:szCs w:val="22"/>
          <w:spacing w:val="3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morphosyntacti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properties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mind,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should,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where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appropriate,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2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grate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2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2pt;width:59.776pt;height:.1pt;mso-position-horizontal-relative:page;mso-position-vertical-relative:paragraph;z-index:-1348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-13"/>
          <w:w w:val="91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57,551</w:t>
      </w:r>
      <w:r>
        <w:rPr>
          <w:rFonts w:ascii="Arial" w:hAnsi="Arial" w:cs="Arial" w:eastAsia="Arial"/>
          <w:sz w:val="18"/>
          <w:szCs w:val="18"/>
          <w:spacing w:val="33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noun</w:t>
      </w:r>
      <w:r>
        <w:rPr>
          <w:rFonts w:ascii="Arial" w:hAnsi="Arial" w:cs="Arial" w:eastAsia="Arial"/>
          <w:sz w:val="18"/>
          <w:szCs w:val="18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phrases</w:t>
      </w:r>
      <w:r>
        <w:rPr>
          <w:rFonts w:ascii="Arial" w:hAnsi="Arial" w:cs="Arial" w:eastAsia="Arial"/>
          <w:sz w:val="18"/>
          <w:szCs w:val="18"/>
          <w:spacing w:val="-4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less</w:t>
      </w:r>
      <w:r>
        <w:rPr>
          <w:rFonts w:ascii="Arial" w:hAnsi="Arial" w:cs="Arial" w:eastAsia="Arial"/>
          <w:sz w:val="18"/>
          <w:szCs w:val="18"/>
          <w:spacing w:val="1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than</w:t>
      </w:r>
      <w:r>
        <w:rPr>
          <w:rFonts w:ascii="Arial" w:hAnsi="Arial" w:cs="Arial" w:eastAsia="Arial"/>
          <w:sz w:val="18"/>
          <w:szCs w:val="18"/>
          <w:spacing w:val="29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three</w:t>
      </w:r>
      <w:r>
        <w:rPr>
          <w:rFonts w:ascii="Arial" w:hAnsi="Arial" w:cs="Arial" w:eastAsia="Arial"/>
          <w:sz w:val="18"/>
          <w:szCs w:val="18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ens</w:t>
      </w:r>
      <w:r>
        <w:rPr>
          <w:rFonts w:ascii="Arial" w:hAnsi="Arial" w:cs="Arial" w:eastAsia="Arial"/>
          <w:sz w:val="18"/>
          <w:szCs w:val="18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between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determiner</w:t>
      </w:r>
      <w:r>
        <w:rPr>
          <w:rFonts w:ascii="Arial" w:hAnsi="Arial" w:cs="Arial" w:eastAsia="Arial"/>
          <w:sz w:val="18"/>
          <w:szCs w:val="18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noun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4,670</w:t>
      </w:r>
      <w:r>
        <w:rPr>
          <w:rFonts w:ascii="Arial" w:hAnsi="Arial" w:cs="Arial" w:eastAsia="Arial"/>
          <w:sz w:val="18"/>
          <w:szCs w:val="18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8"/>
          <w:szCs w:val="18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three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more.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21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syntactic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5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morphosyntactic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interdependencies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remainder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empiri-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taking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syntacti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account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state-of-the-art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interdependen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syntax.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simple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setup,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bootstrapping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architecture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fect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syntactic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tagger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(Section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tactic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requires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corpus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training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statisti-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may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resources.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required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ements.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furthermore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performance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prelim-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inary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xperiment</w:t>
      </w:r>
      <w:r>
        <w:rPr>
          <w:rFonts w:ascii="Arial" w:hAnsi="Arial" w:cs="Arial" w:eastAsia="Arial"/>
          <w:sz w:val="22"/>
          <w:szCs w:val="22"/>
          <w:spacing w:val="-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94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Experiments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present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series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fect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prediction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describing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7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Languages</w:t>
      </w:r>
      <w:r>
        <w:rPr>
          <w:rFonts w:ascii="Arial" w:hAnsi="Arial" w:cs="Arial" w:eastAsia="Arial"/>
          <w:sz w:val="22"/>
          <w:szCs w:val="22"/>
          <w:spacing w:val="-1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Data</w:t>
      </w:r>
      <w:r>
        <w:rPr>
          <w:rFonts w:ascii="Arial" w:hAnsi="Arial" w:cs="Arial" w:eastAsia="Arial"/>
          <w:sz w:val="22"/>
          <w:szCs w:val="22"/>
          <w:spacing w:val="34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Sets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ypotheses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languages: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Czech,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Spanish.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Spanish,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Romance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Germanic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constitute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inflect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nominal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sophisticated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Czech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31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easy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62" w:after="0" w:line="257" w:lineRule="auto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predict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annotated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Spanish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ery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erbal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nominal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paradigms.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nificantly</w:t>
      </w:r>
      <w:r>
        <w:rPr>
          <w:rFonts w:ascii="Arial" w:hAnsi="Arial" w:cs="Arial" w:eastAsia="Arial"/>
          <w:sz w:val="22"/>
          <w:szCs w:val="22"/>
          <w:spacing w:val="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ay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which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morphological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mation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Czech,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inflecting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signal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cate-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gories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simultaneously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(e.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numbe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gende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case).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contrast,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arian,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Finno-Ugric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agglutinating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type,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gory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wn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morpheme.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Czech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arious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cretisms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inflection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paradigms.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cretisms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biguous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scriptions,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major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challenge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matic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analysis.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Spanish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cretism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erbal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inflection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paradigms.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arian,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syncretisms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less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frequent.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paradigm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syncretism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genit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(out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about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18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agreement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subject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erb,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noun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phrase.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der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ery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ariable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restrict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Spanish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32" w:lineRule="exact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data,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-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CoNLL</w:t>
      </w:r>
      <w:r>
        <w:rPr>
          <w:rFonts w:ascii="Arial" w:hAnsi="Arial" w:cs="Arial" w:eastAsia="Arial"/>
          <w:sz w:val="22"/>
          <w:szCs w:val="22"/>
          <w:spacing w:val="3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2009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2"/>
        </w:rPr>
        <w:t>Shared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model.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pass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aggress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(Crammer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passes</w:t>
      </w:r>
      <w:r>
        <w:rPr>
          <w:rFonts w:ascii="Arial" w:hAnsi="Arial" w:cs="Arial" w:eastAsia="Arial"/>
          <w:sz w:val="22"/>
          <w:szCs w:val="22"/>
          <w:spacing w:val="3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sentence: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vides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predicted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during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pass.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adopted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deterministically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signs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ays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occur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graph-based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Bohnet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(2010),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mate-tools.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annotated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syntactic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xperiments,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bootstrapping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proach: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parser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uses</w:t>
      </w:r>
      <w:r>
        <w:rPr>
          <w:rFonts w:ascii="Arial" w:hAnsi="Arial" w:cs="Arial" w:eastAsia="Arial"/>
          <w:sz w:val="22"/>
          <w:szCs w:val="22"/>
          <w:spacing w:val="-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set,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ant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analyze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parser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tactic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features.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Since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best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eep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setting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setting,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10-fold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jackknifing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predicted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respect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3" w:lineRule="auto"/>
        <w:ind w:right="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Jackknifing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cross-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alidation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purpose.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Cross-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alidati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data,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jackknifing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data.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split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into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parts,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n-1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annotating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th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part.</w:t>
      </w:r>
      <w:r>
        <w:rPr>
          <w:rFonts w:ascii="Arial" w:hAnsi="Arial" w:cs="Arial" w:eastAsia="Arial"/>
          <w:sz w:val="22"/>
          <w:szCs w:val="22"/>
          <w:spacing w:val="5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rotated</w:t>
      </w:r>
      <w:r>
        <w:rPr>
          <w:rFonts w:ascii="Arial" w:hAnsi="Arial" w:cs="Arial" w:eastAsia="Arial"/>
          <w:sz w:val="22"/>
          <w:szCs w:val="22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times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such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each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part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annotated</w:t>
      </w:r>
      <w:r>
        <w:rPr>
          <w:rFonts w:ascii="Arial" w:hAnsi="Arial" w:cs="Arial" w:eastAsia="Arial"/>
          <w:sz w:val="22"/>
          <w:szCs w:val="22"/>
          <w:spacing w:val="2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automatic</w:t>
      </w:r>
      <w:r>
        <w:rPr>
          <w:rFonts w:ascii="Arial" w:hAnsi="Arial" w:cs="Arial" w:eastAsia="Arial"/>
          <w:sz w:val="22"/>
          <w:szCs w:val="22"/>
          <w:spacing w:val="2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tool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without</w:t>
      </w:r>
      <w:r>
        <w:rPr>
          <w:rFonts w:ascii="Arial" w:hAnsi="Arial" w:cs="Arial" w:eastAsia="Arial"/>
          <w:sz w:val="22"/>
          <w:szCs w:val="22"/>
          <w:spacing w:val="6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position w:val="0"/>
        </w:rPr>
        <w:t>training</w:t>
      </w:r>
      <w:r>
        <w:rPr>
          <w:rFonts w:ascii="Arial" w:hAnsi="Arial" w:cs="Arial" w:eastAsia="Arial"/>
          <w:sz w:val="22"/>
          <w:szCs w:val="22"/>
          <w:spacing w:val="-1"/>
          <w:w w:val="9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its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wn</w:t>
      </w:r>
      <w:r>
        <w:rPr>
          <w:rFonts w:ascii="Arial" w:hAnsi="Arial" w:cs="Arial" w:eastAsia="Arial"/>
          <w:sz w:val="22"/>
          <w:szCs w:val="22"/>
          <w:spacing w:val="1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data.</w:t>
      </w:r>
      <w:r>
        <w:rPr>
          <w:rFonts w:ascii="Arial" w:hAnsi="Arial" w:cs="Arial" w:eastAsia="Arial"/>
          <w:sz w:val="22"/>
          <w:szCs w:val="22"/>
          <w:spacing w:val="4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Jackknifing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important</w:t>
      </w:r>
      <w:r>
        <w:rPr>
          <w:rFonts w:ascii="Arial" w:hAnsi="Arial" w:cs="Arial" w:eastAsia="Arial"/>
          <w:sz w:val="22"/>
          <w:szCs w:val="22"/>
          <w:spacing w:val="12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creating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4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realis-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pgNumType w:start="335"/>
          <w:pgMar w:footer="1115" w:header="0" w:top="1220" w:bottom="1300" w:left="1340" w:right="1320"/>
          <w:footerReference w:type="odd" r:id="rId7"/>
          <w:footerReference w:type="even" r:id="rId8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39" w:after="0" w:line="232" w:lineRule="exact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  <w:position w:val="-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ask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-2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position w:val="-2"/>
        </w:rPr>
        <w:t>sets</w:t>
      </w:r>
      <w:r>
        <w:rPr>
          <w:rFonts w:ascii="Arial" w:hAnsi="Arial" w:cs="Arial" w:eastAsia="Arial"/>
          <w:sz w:val="22"/>
          <w:szCs w:val="22"/>
          <w:spacing w:val="39"/>
          <w:w w:val="8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(Haji</w:t>
      </w:r>
      <w:r>
        <w:rPr>
          <w:rFonts w:ascii="Arial" w:hAnsi="Arial" w:cs="Arial" w:eastAsia="Arial"/>
          <w:sz w:val="22"/>
          <w:szCs w:val="22"/>
          <w:spacing w:val="-85"/>
          <w:w w:val="100"/>
          <w:position w:val="-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9" w:after="0" w:line="232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al.,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2009)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for</w:t>
      </w:r>
      <w:r>
        <w:rPr>
          <w:rFonts w:ascii="Arial" w:hAnsi="Arial" w:cs="Arial" w:eastAsia="Arial"/>
          <w:sz w:val="22"/>
          <w:szCs w:val="22"/>
          <w:spacing w:val="29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2"/>
        </w:rPr>
        <w:t>Czech</w:t>
      </w:r>
      <w:r>
        <w:rPr>
          <w:rFonts w:ascii="Arial" w:hAnsi="Arial" w:cs="Arial" w:eastAsia="Arial"/>
          <w:sz w:val="22"/>
          <w:szCs w:val="22"/>
          <w:spacing w:val="40"/>
          <w:w w:val="87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14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scenario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automatic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20"/>
          <w:cols w:num="3" w:equalWidth="0">
            <w:col w:w="2010" w:space="105"/>
            <w:col w:w="2522" w:space="287"/>
            <w:col w:w="4656"/>
          </w:cols>
        </w:sectPr>
      </w:pPr>
      <w:rPr/>
    </w:p>
    <w:p>
      <w:pPr>
        <w:spacing w:before="39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Spanish.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treebank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uhn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(2012),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splitting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40k/5k/5k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sentences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training/d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elopment/test.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arian,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Sz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ged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reebank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incze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100" w:right="68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2010),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arkas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al.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1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System</w:t>
      </w:r>
      <w:r>
        <w:rPr>
          <w:rFonts w:ascii="Arial" w:hAnsi="Arial" w:cs="Arial" w:eastAsia="Arial"/>
          <w:sz w:val="22"/>
          <w:szCs w:val="22"/>
          <w:spacing w:val="2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2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ypotheses,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implemente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assigns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descriptions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sentence.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inspired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tagger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mate-tools.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9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tagger</w:t>
      </w:r>
      <w:r>
        <w:rPr>
          <w:rFonts w:ascii="Arial" w:hAnsi="Arial" w:cs="Arial" w:eastAsia="Arial"/>
          <w:sz w:val="22"/>
          <w:szCs w:val="22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vided</w:t>
      </w:r>
      <w:r>
        <w:rPr>
          <w:rFonts w:ascii="Arial" w:hAnsi="Arial" w:cs="Arial" w:eastAsia="Arial"/>
          <w:sz w:val="22"/>
          <w:szCs w:val="22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mate-tools,</w:t>
      </w:r>
      <w:r>
        <w:rPr>
          <w:rFonts w:ascii="Arial" w:hAnsi="Arial" w:cs="Arial" w:eastAsia="Arial"/>
          <w:sz w:val="22"/>
          <w:szCs w:val="22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classifier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tags</w:t>
      </w:r>
      <w:r>
        <w:rPr>
          <w:rFonts w:ascii="Arial" w:hAnsi="Arial" w:cs="Arial" w:eastAsia="Arial"/>
          <w:sz w:val="22"/>
          <w:szCs w:val="22"/>
          <w:spacing w:val="-1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ach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using</w:t>
      </w:r>
      <w:r>
        <w:rPr>
          <w:rFonts w:ascii="Arial" w:hAnsi="Arial" w:cs="Arial" w:eastAsia="Arial"/>
          <w:sz w:val="22"/>
          <w:szCs w:val="22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surrounding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ens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2pt;width:59.776pt;height:.1pt;mso-position-horizontal-relative:page;mso-position-vertical-relative:paragraph;z-index:-1347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collection</w:t>
      </w:r>
      <w:r>
        <w:rPr>
          <w:rFonts w:ascii="Arial" w:hAnsi="Arial" w:cs="Arial" w:eastAsia="Arial"/>
          <w:sz w:val="18"/>
          <w:szCs w:val="18"/>
          <w:spacing w:val="-2"/>
          <w:w w:val="9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language</w:t>
      </w:r>
      <w:r>
        <w:rPr>
          <w:rFonts w:ascii="Arial" w:hAnsi="Arial" w:cs="Arial" w:eastAsia="Arial"/>
          <w:sz w:val="18"/>
          <w:szCs w:val="18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independent,</w:t>
      </w:r>
      <w:r>
        <w:rPr>
          <w:rFonts w:ascii="Arial" w:hAnsi="Arial" w:cs="Arial" w:eastAsia="Arial"/>
          <w:sz w:val="18"/>
          <w:szCs w:val="18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data-dr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en</w:t>
      </w:r>
      <w:r>
        <w:rPr>
          <w:rFonts w:ascii="Arial" w:hAnsi="Arial" w:cs="Arial" w:eastAsia="Arial"/>
          <w:sz w:val="18"/>
          <w:szCs w:val="18"/>
          <w:spacing w:val="2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analysis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tools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lemmatization,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pos-t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agging,</w:t>
      </w:r>
      <w:r>
        <w:rPr>
          <w:rFonts w:ascii="Arial" w:hAnsi="Arial" w:cs="Arial" w:eastAsia="Arial"/>
          <w:sz w:val="18"/>
          <w:szCs w:val="18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morphological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analysis,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dependen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parsing:</w:t>
      </w:r>
      <w:r>
        <w:rPr>
          <w:rFonts w:ascii="Arial" w:hAnsi="Arial" w:cs="Arial" w:eastAsia="Arial"/>
          <w:sz w:val="18"/>
          <w:szCs w:val="18"/>
          <w:spacing w:val="11"/>
          <w:w w:val="90"/>
          <w:position w:val="0"/>
        </w:rPr>
        <w:t> </w:t>
      </w:r>
      <w:hyperlink r:id="rId9">
        <w:r>
          <w:rPr>
            <w:rFonts w:ascii="Arial" w:hAnsi="Arial" w:cs="Arial" w:eastAsia="Arial"/>
            <w:sz w:val="18"/>
            <w:szCs w:val="18"/>
            <w:spacing w:val="0"/>
            <w:w w:val="90"/>
            <w:position w:val="0"/>
          </w:rPr>
          <w:t>http://code.google.com/p/mate-tools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0" w:after="0" w:line="214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cessing.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annotating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33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jackknifed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Effects</w:t>
      </w:r>
      <w:r>
        <w:rPr>
          <w:rFonts w:ascii="Arial" w:hAnsi="Arial" w:cs="Arial" w:eastAsia="Arial"/>
          <w:sz w:val="22"/>
          <w:szCs w:val="22"/>
          <w:spacing w:val="-7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Syntactic</w:t>
      </w:r>
      <w:r>
        <w:rPr>
          <w:rFonts w:ascii="Arial" w:hAnsi="Arial" w:cs="Arial" w:eastAsia="Arial"/>
          <w:sz w:val="22"/>
          <w:szCs w:val="22"/>
          <w:spacing w:val="-9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eatu</w:t>
      </w:r>
      <w:r>
        <w:rPr>
          <w:rFonts w:ascii="Arial" w:hAnsi="Arial" w:cs="Arial" w:eastAsia="Arial"/>
          <w:sz w:val="22"/>
          <w:szCs w:val="22"/>
          <w:spacing w:val="-4"/>
          <w:w w:val="92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4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xperiment,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2.2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languages.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start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describing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general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setup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continue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discussion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xperimental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setup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Spanish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annotated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lemma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part-of-speech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10-fold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jackknif-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annotation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mate-tools’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matizer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pos-tagge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eep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annotation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Note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our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xperimental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setup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lemmas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tags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part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them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62" w:after="0" w:line="253" w:lineRule="auto"/>
        <w:ind w:left="100" w:right="-6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processing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step.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necessary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separate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of-speech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lemma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prediction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phology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simultaneously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(e.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Spoust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-7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´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prediction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separate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lemma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part-of-speech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set.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2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feature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specif-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result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automatic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ard/back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ture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selection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cess.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purpose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selection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performs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such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optimized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baseline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system,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measure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220" w:bottom="1300" w:left="1340" w:right="1300"/>
          <w:pgSz w:w="12240" w:h="15840"/>
          <w:cols w:num="2" w:equalWidth="0">
            <w:col w:w="4637" w:space="287"/>
            <w:col w:w="4676"/>
          </w:cols>
        </w:sectPr>
      </w:pPr>
      <w:rPr/>
    </w:p>
    <w:p>
      <w:pPr>
        <w:spacing w:before="0" w:after="0" w:line="221" w:lineRule="exact"/>
        <w:ind w:left="100" w:right="-20"/>
        <w:jc w:val="left"/>
        <w:tabs>
          <w:tab w:pos="4640" w:val="left"/>
          <w:tab w:pos="49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  <w:position w:val="-3"/>
        </w:rPr>
      </w:r>
      <w:r>
        <w:rPr>
          <w:rFonts w:ascii="Arial" w:hAnsi="Arial" w:cs="Arial" w:eastAsia="Arial"/>
          <w:sz w:val="22"/>
          <w:szCs w:val="22"/>
          <w:w w:val="89"/>
          <w:u w:val="single" w:color="000000"/>
          <w:position w:val="-3"/>
        </w:rPr>
        <w:t> </w:t>
      </w:r>
      <w:r>
        <w:rPr>
          <w:rFonts w:ascii="Arial" w:hAnsi="Arial" w:cs="Arial" w:eastAsia="Arial"/>
          <w:sz w:val="22"/>
          <w:szCs w:val="22"/>
          <w:w w:val="100"/>
          <w:u w:val="single" w:color="000000"/>
          <w:position w:val="-3"/>
        </w:rPr>
        <w:tab/>
      </w:r>
      <w:r>
        <w:rPr>
          <w:rFonts w:ascii="Arial" w:hAnsi="Arial" w:cs="Arial" w:eastAsia="Arial"/>
          <w:sz w:val="22"/>
          <w:szCs w:val="22"/>
          <w:w w:val="100"/>
          <w:u w:val="single" w:color="000000"/>
          <w:position w:val="-3"/>
        </w:rPr>
      </w:r>
      <w:r>
        <w:rPr>
          <w:rFonts w:ascii="Arial" w:hAnsi="Arial" w:cs="Arial" w:eastAsia="Arial"/>
          <w:sz w:val="22"/>
          <w:szCs w:val="22"/>
          <w:w w:val="100"/>
          <w:position w:val="-3"/>
        </w:rPr>
      </w:r>
      <w:r>
        <w:rPr>
          <w:rFonts w:ascii="Arial" w:hAnsi="Arial" w:cs="Arial" w:eastAsia="Arial"/>
          <w:sz w:val="22"/>
          <w:szCs w:val="22"/>
          <w:w w:val="100"/>
          <w:position w:val="-3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syntactic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features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3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-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reliabl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3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00"/>
        </w:sectPr>
      </w:pPr>
      <w:rPr/>
    </w:p>
    <w:p>
      <w:pPr>
        <w:spacing w:before="0" w:after="0" w:line="197" w:lineRule="exact"/>
        <w:ind w:left="1777" w:right="155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static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200" w:right="162"/>
        <w:jc w:val="left"/>
        <w:tabs>
          <w:tab w:pos="1580" w:val="left"/>
          <w:tab w:pos="32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.661896pt;width:226.997pt;height:.1pt;mso-position-horizontal-relative:page;mso-position-vertical-relative:paragraph;z-index:-1346" coordorigin="1440,33" coordsize="4540,2">
            <v:shape style="position:absolute;left:1440;top:33;width:4540;height:2" coordorigin="1440,33" coordsize="4540,0" path="m1440,33l5980,3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52.801804pt;margin-top:81.761894pt;width:2.989pt;height:.1pt;mso-position-horizontal-relative:page;mso-position-vertical-relative:paragraph;z-index:-1345" coordorigin="5056,1635" coordsize="60,2">
            <v:shape style="position:absolute;left:5056;top:1635;width:60;height:2" coordorigin="5056,1635" coordsize="60,0" path="m5056,1635l5116,163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form1b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form2b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form3b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lemma2a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pos1b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pos2b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form+pos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pos+s1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pos+s2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pos+s3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pos+s4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lemma+p2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lemma+p3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form+form1b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pos+pos1a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pos+pos1b+pos2b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 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s1+s1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00" w:right="-54"/>
        <w:jc w:val="left"/>
        <w:tabs>
          <w:tab w:pos="1580" w:val="left"/>
          <w:tab w:pos="32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00.911797pt;margin-top:9.180861pt;width:2.989pt;height:.1pt;mso-position-horizontal-relative:page;mso-position-vertical-relative:paragraph;z-index:-1344" coordorigin="2018,184" coordsize="60,2">
            <v:shape style="position:absolute;left:2018;top:184;width:60;height:2" coordorigin="2018,184" coordsize="60,0" path="m2018,184l2078,18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170.161804pt;margin-top:9.180861pt;width:2.989pt;height:.1pt;mso-position-horizontal-relative:page;mso-position-vertical-relative:paragraph;z-index:-1343" coordorigin="3403,184" coordsize="60,2">
            <v:shape style="position:absolute;left:3403;top:184;width:60;height:2" coordorigin="3403,184" coordsize="60,0" path="m3403,184l3463,18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s1+s1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s2+s2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last-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erb-lemma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last-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erb-pos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xt-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erb-lemma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xt-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erb-pos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655" w:right="1436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.211871pt;width:226.997pt;height:.1pt;mso-position-horizontal-relative:page;mso-position-vertical-relative:paragraph;z-index:-1342" coordorigin="1440,24" coordsize="4540,2">
            <v:shape style="position:absolute;left:1440;top:24;width:4540;height:2" coordorigin="1440,24" coordsize="4540,0" path="m1440,24l5980,24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.000801pt;margin-top:13.764871pt;width:226.997pt;height:39.602229pt;mso-position-horizontal-relative:page;mso-position-vertical-relative:paragraph;z-index:-1311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4" w:hRule="exact"/>
                    </w:trPr>
                    <w:tc>
                      <w:tcPr>
                        <w:tcW w:w="1357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tag1b+tag2b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127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tag2b+tag3b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27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324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tag1a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tag1a+tag1b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27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tag1a+tag2a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324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tag2a+tag3a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35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6"/>
                          </w:rPr>
                          <w:t>pos1b+case1b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27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last-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erb-tag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727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324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n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"/>
                            <w:w w:val="100"/>
                          </w:rPr>
                          <w:t>e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xt-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3"/>
                            <w:w w:val="100"/>
                          </w:rPr>
                          <w:t>v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erb-tag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pos1b+case1b+pos2b+case2b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1357" w:right="113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.661873pt;width:226.997pt;height:.1pt;mso-position-horizontal-relative:page;mso-position-vertical-relative:paragraph;z-index:-1341" coordorigin="1440,33" coordsize="4540,2">
            <v:shape style="position:absolute;left:1440;top:33;width:4540;height:2" coordorigin="1440,33" coordsize="4540,0" path="m1440,33l5980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Hungarian</w:t>
      </w:r>
      <w:r>
        <w:rPr>
          <w:rFonts w:ascii="Arial" w:hAnsi="Arial" w:cs="Arial" w:eastAsia="Arial"/>
          <w:sz w:val="20"/>
          <w:szCs w:val="20"/>
          <w:spacing w:val="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only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2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.662876pt;width:226.997pt;height:.1pt;mso-position-horizontal-relative:page;mso-position-vertical-relative:paragraph;z-index:-1340" coordorigin="1440,33" coordsize="4540,2">
            <v:shape style="position:absolute;left:1440;top:33;width:4540;height:2" coordorigin="1440,33" coordsize="4540,0" path="m1440,33l5980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pos+uppercase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1554" w:right="1335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.661872pt;width:226.997pt;height:.1pt;mso-position-horizontal-relative:page;mso-position-vertical-relative:paragraph;z-index:-1339" coordorigin="1440,33" coordsize="4540,2">
            <v:shape style="position:absolute;left:1440;top:33;width:4540;height:2" coordorigin="1440,33" coordsize="4540,0" path="m1440,33l5980,3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72.000801pt;margin-top:14.015872pt;width:226.997pt;height:.1pt;mso-position-horizontal-relative:page;mso-position-vertical-relative:paragraph;z-index:-1338" coordorigin="1440,280" coordsize="4540,2">
            <v:shape style="position:absolute;left:1440;top:280;width:4540;height:2" coordorigin="1440,280" coordsize="4540,0" path="m1440,280l5980,2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Cze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</w:t>
      </w:r>
      <w:r>
        <w:rPr>
          <w:rFonts w:ascii="Arial" w:hAnsi="Arial" w:cs="Arial" w:eastAsia="Arial"/>
          <w:sz w:val="20"/>
          <w:szCs w:val="20"/>
          <w:spacing w:val="-1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only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8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last-verb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xt-verb</w:t>
      </w:r>
      <w:r>
        <w:rPr>
          <w:rFonts w:ascii="Arial" w:hAnsi="Arial" w:cs="Arial" w:eastAsia="Arial"/>
          <w:sz w:val="22"/>
          <w:szCs w:val="22"/>
          <w:spacing w:val="1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pos+case</w:t>
      </w:r>
      <w:r>
        <w:rPr>
          <w:rFonts w:ascii="Arial" w:hAnsi="Arial" w:cs="Arial" w:eastAsia="Arial"/>
          <w:sz w:val="22"/>
          <w:szCs w:val="22"/>
          <w:spacing w:val="19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ariants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proposed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otrubec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(2006).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about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last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10/the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30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case</w:t>
      </w:r>
      <w:r>
        <w:rPr>
          <w:rFonts w:ascii="Arial" w:hAnsi="Arial" w:cs="Arial" w:eastAsia="Arial"/>
          <w:sz w:val="22"/>
          <w:szCs w:val="22"/>
          <w:spacing w:val="4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xtracts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alue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viously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assigned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verb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approximating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assumption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closest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erbs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heads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689" w:right="1781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3.200806pt;margin-top:.811873pt;width:228.223pt;height:.1pt;mso-position-horizontal-relative:page;mso-position-vertical-relative:paragraph;z-index:-1330" coordorigin="6264,16" coordsize="4564,2">
            <v:shape style="position:absolute;left:6264;top:16;width:4564;height:2" coordorigin="6264,16" coordsize="4564,0" path="m6264,16l10828,16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3.760803pt;margin-top:21.534874pt;width:2.989pt;height:.1pt;mso-position-horizontal-relative:page;mso-position-vertical-relative:paragraph;z-index:-1329" coordorigin="6475,431" coordsize="60,2">
            <v:shape style="position:absolute;left:6475;top:431;width:60;height:2" coordorigin="6475,431" coordsize="60,0" path="m6475,431l6535,4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40979pt;margin-top:21.534874pt;width:2.989pt;height:.1pt;mso-position-horizontal-relative:page;mso-position-vertical-relative:paragraph;z-index:-1328" coordorigin="7388,431" coordsize="60,2">
            <v:shape style="position:absolute;left:7388;top:431;width:60;height:2" coordorigin="7388,431" coordsize="60,0" path="m7388,431l7448,4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27.032806pt;margin-top:21.534874pt;width:2.989pt;height:.1pt;mso-position-horizontal-relative:page;mso-position-vertical-relative:paragraph;z-index:-1327" coordorigin="8541,431" coordsize="60,2">
            <v:shape style="position:absolute;left:8541;top:431;width:60;height:2" coordorigin="8541,431" coordsize="60,0" path="m8541,431l8600,4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77.752808pt;margin-top:21.534874pt;width:2.989pt;height:.1pt;mso-position-horizontal-relative:page;mso-position-vertical-relative:paragraph;z-index:-1326" coordorigin="9555,431" coordsize="60,2">
            <v:shape style="position:absolute;left:9555;top:431;width:60;height:2" coordorigin="9555,431" coordsize="60,0" path="m9555,431l9615,4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524.596802pt;margin-top:21.534874pt;width:2.989pt;height:.1pt;mso-position-horizontal-relative:page;mso-position-vertical-relative:paragraph;z-index:-1325" coordorigin="10492,431" coordsize="60,2">
            <v:shape style="position:absolute;left:10492;top:431;width:60;height:2" coordorigin="10492,431" coordsize="60,0" path="m10492,431l10552,431e" filled="f" stroked="t" strokeweight=".39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200806pt;margin-top:13.364873pt;width:228.223pt;height:36.662pt;mso-position-horizontal-relative:page;mso-position-vertical-relative:paragraph;z-index:-1310" type="#_x0000_t202" filled="f" stroked="f">
            <v:textbox inset="0,0,0,0">
              <w:txbxContent>
                <w:tbl>
                  <w:tblPr>
                    <w:tblW w:w="0" w:type="auto"/>
                    <w:tblLook w:val="01E0"/>
                    <w:tblLayout w:type="fixed"/>
                    <w:tblCellMar>
                      <w:left w:w="0" w:type="dxa"/>
                      <w:right w:w="0" w:type="dxa"/>
                      <w:bottom w:w="0" w:type="dxa"/>
                      <w:top w:w="0" w:type="dxa"/>
                    </w:tblCellMar>
                    <w:jc w:val="left"/>
                  </w:tblPr>
                  <w:tblGrid/>
                  <w:tr>
                    <w:trPr>
                      <w:trHeight w:val="234" w:hRule="exact"/>
                    </w:trPr>
                    <w:tc>
                      <w:tcPr>
                        <w:tcW w:w="913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lemma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3"/>
                          </w:rPr>
                          <w:t>s2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499" w:type="dxa"/>
                        <w:tcBorders>
                          <w:top w:val="single" w:sz="3.184" w:space="0" w:color="000000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0" w:lineRule="exact"/>
                          <w:ind w:left="100" w:right="-20"/>
                          <w:jc w:val="left"/>
                          <w:tabs>
                            <w:tab w:pos="720" w:val="left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5"/>
                          </w:rPr>
                          <w:t>s3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5"/>
                          </w:rPr>
                          <w:t>pos+h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1"/>
                            <w:w w:val="8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pos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0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5"/>
                          </w:rPr>
                          <w:t>s1+h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38"/>
                            <w:w w:val="85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5"/>
                          </w:rPr>
                          <w:t>s1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  <w:tr>
                    <w:trPr>
                      <w:trHeight w:val="239" w:hRule="exact"/>
                    </w:trPr>
                    <w:tc>
                      <w:tcPr>
                        <w:tcW w:w="913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dir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dir+h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-2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pos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499" w:type="dxa"/>
                        <w:tcBorders>
                          <w:top w:val="nil" w:sz="6" w:space="0" w:color="auto"/>
                          <w:bottom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  <w:rPr/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913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ld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3"/>
                          </w:rPr>
                          <w:t>s1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ld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83"/>
                          </w:rPr>
                          <w:t>s2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  <w:tc>
                      <w:tcPr>
                        <w:tcW w:w="2499" w:type="dxa"/>
                        <w:tcBorders>
                          <w:top w:val="nil" w:sz="6" w:space="0" w:color="auto"/>
                          <w:bottom w:val="single" w:sz="3.184" w:space="0" w:color="00000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spacing w:before="0" w:after="0" w:line="215" w:lineRule="exact"/>
                          <w:ind w:left="100" w:right="-2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  <w:rPr/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ld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p1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 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8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ld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14"/>
                            <w:w w:val="100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  <w:t>p4</w:t>
                        </w:r>
                        <w:r>
                          <w:rPr>
                            <w:rFonts w:ascii="Arial" w:hAnsi="Arial" w:cs="Arial" w:eastAsia="Arial"/>
                            <w:sz w:val="20"/>
                            <w:szCs w:val="20"/>
                            <w:spacing w:val="0"/>
                            <w:w w:val="100"/>
                          </w:rPr>
                        </w:r>
                      </w:p>
                    </w:tc>
                  </w:tr>
                </w:tbl>
                <w:p>
                  <w:pPr>
                    <w:spacing w:before="0" w:after="0" w:line="240" w:lineRule="auto"/>
                    <w:jc w:val="left"/>
                  </w:pPr>
                  <w:rPr/>
                </w:p>
              </w:txbxContent>
            </v:textbox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static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65" w:right="1657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3.760803pt;margin-top:-15.128108pt;width:2.989pt;height:.1pt;mso-position-horizontal-relative:page;mso-position-vertical-relative:paragraph;z-index:-1324" coordorigin="6475,-303" coordsize="60,2">
            <v:shape style="position:absolute;left:6475;top:-303;width:60;height:2" coordorigin="6475,-303" coordsize="60,0" path="m6475,-303l6535,-30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40979pt;margin-top:-15.128108pt;width:2.989pt;height:.1pt;mso-position-horizontal-relative:page;mso-position-vertical-relative:paragraph;z-index:-1323" coordorigin="7388,-303" coordsize="60,2">
            <v:shape style="position:absolute;left:7388;top:-303;width:60;height:2" coordorigin="7388,-303" coordsize="60,0" path="m7388,-303l7448,-30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94.664795pt;margin-top:-15.128108pt;width:2.989pt;height:.1pt;mso-position-horizontal-relative:page;mso-position-vertical-relative:paragraph;z-index:-1322" coordorigin="7893,-303" coordsize="60,2">
            <v:shape style="position:absolute;left:7893;top:-303;width:60;height:2" coordorigin="7893,-303" coordsize="60,0" path="m7893,-303l7953,-30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6.530792pt;margin-top:-3.173108pt;width:2.989pt;height:.1pt;mso-position-horizontal-relative:page;mso-position-vertical-relative:paragraph;z-index:-1321" coordorigin="6531,-63" coordsize="60,2">
            <v:shape style="position:absolute;left:6531;top:-63;width:60;height:2" coordorigin="6531,-63" coordsize="60,0" path="m6531,-63l6590,-6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2.178802pt;margin-top:-3.173108pt;width:2.989pt;height:.1pt;mso-position-horizontal-relative:page;mso-position-vertical-relative:paragraph;z-index:-1320" coordorigin="7444,-63" coordsize="60,2">
            <v:shape style="position:absolute;left:7444;top:-63;width:60;height:2" coordorigin="7444,-63" coordsize="60,0" path="m7444,-63l7503,-6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29.802795pt;margin-top:-3.173108pt;width:2.989pt;height:.1pt;mso-position-horizontal-relative:page;mso-position-vertical-relative:paragraph;z-index:-1319" coordorigin="8596,-63" coordsize="60,2">
            <v:shape style="position:absolute;left:8596;top:-63;width:60;height:2" coordorigin="8596,-63" coordsize="60,0" path="m8596,-63l8656,-6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61.064789pt;margin-top:-3.173108pt;width:2.989pt;height:.1pt;mso-position-horizontal-relative:page;mso-position-vertical-relative:paragraph;z-index:-1318" coordorigin="9221,-63" coordsize="60,2">
            <v:shape style="position:absolute;left:9221;top:-63;width:60;height:2" coordorigin="9221,-63" coordsize="60,0" path="m9221,-63l9281,-6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dynamic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100" w:right="-20"/>
        <w:jc w:val="left"/>
        <w:tabs>
          <w:tab w:pos="10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3.200806pt;margin-top:1.661888pt;width:228.223pt;height:.1pt;mso-position-horizontal-relative:page;mso-position-vertical-relative:paragraph;z-index:-1317" coordorigin="6264,33" coordsize="4564,2">
            <v:shape style="position:absolute;left:6264;top:33;width:4564;height:2" coordorigin="6264,33" coordsize="4564,0" path="m6264,33l10828,3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3.760803pt;margin-top:10.029888pt;width:2.989pt;height:.1pt;mso-position-horizontal-relative:page;mso-position-vertical-relative:paragraph;z-index:-1316" coordorigin="6475,201" coordsize="60,2">
            <v:shape style="position:absolute;left:6475;top:201;width:60;height:2" coordorigin="6475,201" coordsize="60,0" path="m6475,201l6535,20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72.178802pt;margin-top:10.029888pt;width:2.989pt;height:.1pt;mso-position-horizontal-relative:page;mso-position-vertical-relative:paragraph;z-index:-1315" coordorigin="7444,201" coordsize="60,2">
            <v:shape style="position:absolute;left:7444;top:201;width:60;height:2" coordorigin="7444,201" coordsize="60,0" path="m7444,201l7503,20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13.200806pt;margin-top:14.014888pt;width:228.223pt;height:.1pt;mso-position-horizontal-relative:page;mso-position-vertical-relative:paragraph;z-index:-1314" coordorigin="6264,280" coordsize="4564,2">
            <v:shape style="position:absolute;left:6264;top:280;width:4564;height:2" coordorigin="6264,280" coordsize="4564,0" path="m6264,280l10828,2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ld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00"/>
          <w:cols w:num="2" w:equalWidth="0">
            <w:col w:w="4541" w:space="383"/>
            <w:col w:w="4676"/>
          </w:cols>
        </w:sectPr>
      </w:pPr>
      <w:rPr/>
    </w:p>
    <w:p>
      <w:pPr>
        <w:spacing w:before="17" w:after="0" w:line="240" w:lineRule="auto"/>
        <w:ind w:left="2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4.015868pt;width:226.997pt;height:.1pt;mso-position-horizontal-relative:page;mso-position-vertical-relative:paragraph;z-index:-1337" coordorigin="1440,280" coordsize="4540,2">
            <v:shape style="position:absolute;left:1440;top:280;width:4540;height:2" coordorigin="1440,280" coordsize="4540,0" path="m1440,280l5980,280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pos+p2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/>
        <w:br w:type="column"/>
      </w:r>
      <w:r>
        <w:rPr>
          <w:sz w:val="26"/>
          <w:szCs w:val="26"/>
        </w:rPr>
      </w:r>
    </w:p>
    <w:p>
      <w:pPr>
        <w:spacing w:before="0" w:after="0" w:line="209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.000801pt;margin-top:13.165871pt;width:226.997pt;height:.1pt;mso-position-horizontal-relative:page;mso-position-vertical-relative:paragraph;z-index:-1336" coordorigin="1440,263" coordsize="4540,2">
            <v:shape style="position:absolute;left:1440;top:263;width:4540;height:2" coordorigin="1440,263" coordsize="4540,0" path="m1440,263l5980,26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-2"/>
        </w:rPr>
        <w:t>Spanish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  <w:position w:val="-2"/>
        </w:rPr>
        <w:t>only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  <w:position w:val="-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  <w:position w:val="-2"/>
        </w:rPr>
        <w:t>featu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  <w:position w:val="-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8"/>
          <w:i/>
          <w:position w:val="-2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429.515808pt;margin-top:9.180871pt;width:2.989pt;height:.1pt;mso-position-horizontal-relative:page;mso-position-vertical-relative:paragraph;z-index:-1313" coordorigin="8590,184" coordsize="60,2">
            <v:shape style="position:absolute;left:8590;top:184;width:60;height:2" coordorigin="8590,184" coordsize="60,0" path="m8590,184l8650,18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59.399811pt;margin-top:9.180871pt;width:2.989pt;height:.1pt;mso-position-horizontal-relative:page;mso-position-vertical-relative:paragraph;z-index:-1312" coordorigin="9188,184" coordsize="60,2">
            <v:shape style="position:absolute;left:9188;top:184;width:60;height:2" coordorigin="9188,184" coordsize="60,0" path="m9188,184l9248,18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Syntactic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features.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4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mark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00"/>
          <w:cols w:num="3" w:equalWidth="0">
            <w:col w:w="789" w:space="727"/>
            <w:col w:w="1709" w:space="1699"/>
            <w:col w:w="4676"/>
          </w:cols>
        </w:sectPr>
      </w:pPr>
      <w:rPr/>
    </w:p>
    <w:p>
      <w:pPr>
        <w:spacing w:before="38" w:after="0" w:line="240" w:lineRule="auto"/>
        <w:ind w:left="200" w:right="11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s5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                        </w:t>
      </w:r>
      <w:r>
        <w:rPr>
          <w:rFonts w:ascii="Arial" w:hAnsi="Arial" w:cs="Arial" w:eastAsia="Arial"/>
          <w:sz w:val="20"/>
          <w:szCs w:val="20"/>
          <w:spacing w:val="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              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00" w:right="907"/>
        <w:jc w:val="left"/>
        <w:tabs>
          <w:tab w:pos="1580" w:val="left"/>
          <w:tab w:pos="32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55.685806pt;margin-top:9.63088pt;width:2.989pt;height:.1pt;mso-position-horizontal-relative:page;mso-position-vertical-relative:paragraph;z-index:-1335" coordorigin="3114,193" coordsize="60,2">
            <v:shape style="position:absolute;left:3114;top:193;width:60;height:2" coordorigin="3114,193" coordsize="60,0" path="m3114,193l3173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238.325806pt;margin-top:9.63088pt;width:2.989pt;height:.1pt;mso-position-horizontal-relative:page;mso-position-vertical-relative:paragraph;z-index:-1334" coordorigin="4767,193" coordsize="60,2">
            <v:shape style="position:absolute;left:4767;top:193;width:60;height:2" coordorigin="4767,193" coordsize="60,0" path="m4767,193l4826,193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86.436798pt;margin-top:21.58588pt;width:2.989pt;height:.1pt;mso-position-horizontal-relative:page;mso-position-vertical-relative:paragraph;z-index:-1333" coordorigin="1729,432" coordsize="60,2">
            <v:shape style="position:absolute;left:1729;top:432;width:60;height:2" coordorigin="1729,432" coordsize="60,0" path="m1729,432l1789,43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72.000801pt;margin-top:25.570881pt;width:226.997pt;height:.1pt;mso-position-horizontal-relative:page;mso-position-vertical-relative:paragraph;z-index:-1332" coordorigin="1440,511" coordsize="4540,2">
            <v:shape style="position:absolute;left:1440;top:511;width:4540;height:2" coordorigin="1440,511" coordsize="4540,0" path="m1440,511l5980,51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s2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s3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s4</w:t>
      </w:r>
      <w:r>
        <w:rPr>
          <w:rFonts w:ascii="Arial" w:hAnsi="Arial" w:cs="Arial" w:eastAsia="Arial"/>
          <w:sz w:val="20"/>
          <w:szCs w:val="20"/>
          <w:spacing w:val="2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form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means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lemma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lemma,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pos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part-of-speech,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s1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p1</w:t>
      </w:r>
      <w:r>
        <w:rPr>
          <w:rFonts w:ascii="Arial" w:hAnsi="Arial" w:cs="Arial" w:eastAsia="Arial"/>
          <w:sz w:val="20"/>
          <w:szCs w:val="20"/>
          <w:spacing w:val="2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fix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prefix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length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(characters),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1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phological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predicted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/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1a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before/after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current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en,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marks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conjunctions.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number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marks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contains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digit.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preprocessing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data,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trained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using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wn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predicts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based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olely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ens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their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linear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into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static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features,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which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computed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input,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dynamic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computed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(cf.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passes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3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801pt;margin-top:-1.047072pt;width:59.776pt;height:.1pt;mso-position-horizontal-relative:page;mso-position-vertical-relative:paragraph;z-index:-1331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Lemma</w:t>
      </w:r>
      <w:r>
        <w:rPr>
          <w:rFonts w:ascii="Arial" w:hAnsi="Arial" w:cs="Arial" w:eastAsia="Arial"/>
          <w:sz w:val="18"/>
          <w:szCs w:val="18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part-of-speech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prediction</w:t>
      </w:r>
      <w:r>
        <w:rPr>
          <w:rFonts w:ascii="Arial" w:hAnsi="Arial" w:cs="Arial" w:eastAsia="Arial"/>
          <w:sz w:val="18"/>
          <w:szCs w:val="18"/>
          <w:spacing w:val="31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may</w:t>
      </w:r>
      <w:r>
        <w:rPr>
          <w:rFonts w:ascii="Arial" w:hAnsi="Arial" w:cs="Arial" w:eastAsia="Arial"/>
          <w:sz w:val="18"/>
          <w:szCs w:val="18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also</w:t>
      </w:r>
      <w:r>
        <w:rPr>
          <w:rFonts w:ascii="Arial" w:hAnsi="Arial" w:cs="Arial" w:eastAsia="Arial"/>
          <w:sz w:val="18"/>
          <w:szCs w:val="18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profit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syntactic</w:t>
      </w:r>
      <w:r>
        <w:rPr>
          <w:rFonts w:ascii="Arial" w:hAnsi="Arial" w:cs="Arial" w:eastAsia="Arial"/>
          <w:sz w:val="18"/>
          <w:szCs w:val="18"/>
          <w:spacing w:val="-9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information,</w:t>
      </w:r>
      <w:r>
        <w:rPr>
          <w:rFonts w:ascii="Arial" w:hAnsi="Arial" w:cs="Arial" w:eastAsia="Arial"/>
          <w:sz w:val="18"/>
          <w:szCs w:val="18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see</w:t>
      </w:r>
      <w:r>
        <w:rPr>
          <w:rFonts w:ascii="Arial" w:hAnsi="Arial" w:cs="Arial" w:eastAsia="Arial"/>
          <w:sz w:val="18"/>
          <w:szCs w:val="18"/>
          <w:spacing w:val="-10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e.g.</w:t>
      </w:r>
      <w:r>
        <w:rPr>
          <w:rFonts w:ascii="Arial" w:hAnsi="Arial" w:cs="Arial" w:eastAsia="Arial"/>
          <w:sz w:val="18"/>
          <w:szCs w:val="18"/>
          <w:spacing w:val="31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rins</w:t>
      </w:r>
      <w:r>
        <w:rPr>
          <w:rFonts w:ascii="Arial" w:hAnsi="Arial" w:cs="Arial" w:eastAsia="Arial"/>
          <w:sz w:val="18"/>
          <w:szCs w:val="18"/>
          <w:spacing w:val="34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(2004)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or</w:t>
      </w:r>
      <w:r>
        <w:rPr>
          <w:rFonts w:ascii="Arial" w:hAnsi="Arial" w:cs="Arial" w:eastAsia="Arial"/>
          <w:sz w:val="18"/>
          <w:szCs w:val="18"/>
          <w:spacing w:val="17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Bohnet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14"/>
          <w:w w:val="8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vre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(2012).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97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left-most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daughte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dir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binary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right="8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ture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marking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direction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head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respect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current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baseline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models,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them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whole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formation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(using</w:t>
      </w:r>
      <w:r>
        <w:rPr>
          <w:rFonts w:ascii="Arial" w:hAnsi="Arial" w:cs="Arial" w:eastAsia="Arial"/>
          <w:sz w:val="22"/>
          <w:szCs w:val="22"/>
          <w:spacing w:val="-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10-fold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jac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kknifing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portions).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10-fold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jackknifing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annotate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point,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our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data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annot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ated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predicted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our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baseline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syntac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tic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5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uses</w:t>
      </w:r>
      <w:r>
        <w:rPr>
          <w:rFonts w:ascii="Arial" w:hAnsi="Arial" w:cs="Arial" w:eastAsia="Arial"/>
          <w:sz w:val="22"/>
          <w:szCs w:val="22"/>
          <w:spacing w:val="2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line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its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set.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retrain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stacking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architecture,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tem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does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predicted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phology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system.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simply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ensures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best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8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xtract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features: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tures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head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current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40" w:right="1300"/>
          <w:cols w:num="2" w:equalWidth="0">
            <w:col w:w="4637" w:space="287"/>
            <w:col w:w="4676"/>
          </w:cols>
        </w:sectPr>
      </w:pPr>
      <w:rPr/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5.275993" w:type="dxa"/>
      </w:tblPr>
      <w:tblGrid/>
      <w:tr>
        <w:trPr>
          <w:trHeight w:val="572" w:hRule="exact"/>
        </w:trPr>
        <w:tc>
          <w:tcPr>
            <w:tcW w:w="120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2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4" w:right="-6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72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8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5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13"/>
                <w:w w:val="85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5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531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0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4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94" w:right="-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031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1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</w:rPr>
              <w:t>test</w:t>
            </w:r>
            <w:r>
              <w:rPr>
                <w:rFonts w:ascii="Arial" w:hAnsi="Arial" w:cs="Arial" w:eastAsia="Arial"/>
                <w:sz w:val="20"/>
                <w:szCs w:val="20"/>
                <w:spacing w:val="10"/>
                <w:w w:val="8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3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5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542" w:type="dxa"/>
            <w:gridSpan w:val="3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1523" w:right="375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d</w:t>
            </w:r>
            <w:r>
              <w:rPr>
                <w:rFonts w:ascii="Arial" w:hAnsi="Arial" w:cs="Arial" w:eastAsia="Arial"/>
                <w:sz w:val="20"/>
                <w:szCs w:val="20"/>
                <w:spacing w:val="-4"/>
                <w:w w:val="82"/>
              </w:rPr>
              <w:t>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25"/>
                <w:w w:val="8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1347" w:right="151"/>
              <w:jc w:val="center"/>
              <w:tabs>
                <w:tab w:pos="200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5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65" w:after="0" w:line="240" w:lineRule="auto"/>
              <w:ind w:left="398" w:right="378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test</w:t>
            </w:r>
            <w:r>
              <w:rPr>
                <w:rFonts w:ascii="Arial" w:hAnsi="Arial" w:cs="Arial" w:eastAsia="Arial"/>
                <w:sz w:val="20"/>
                <w:szCs w:val="20"/>
                <w:spacing w:val="14"/>
                <w:w w:val="82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2"/>
              </w:rPr>
              <w:t>set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  <w:p>
            <w:pPr>
              <w:spacing w:before="9" w:after="0" w:line="240" w:lineRule="auto"/>
              <w:ind w:left="219" w:right="151"/>
              <w:jc w:val="center"/>
              <w:tabs>
                <w:tab w:pos="860" w:val="left"/>
              </w:tabs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9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47" w:hRule="exact"/>
        </w:trPr>
        <w:tc>
          <w:tcPr>
            <w:tcW w:w="1207" w:type="dxa"/>
            <w:vMerge/>
            <w:tcBorders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502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72" w:type="dxa"/>
            <w:gridSpan w:val="2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227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</w:rPr>
              <w:t>Cze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503" w:type="dxa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031" w:type="dxa"/>
            <w:gridSpan w:val="2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2542" w:type="dxa"/>
            <w:gridSpan w:val="3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right="302"/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w w:val="85"/>
                <w:i/>
              </w:rPr>
              <w:t>Cze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85"/>
                <w:i/>
              </w:rPr>
              <w:t>c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  <w:i/>
              </w:rPr>
              <w:t>h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1415" w:type="dxa"/>
            <w:gridSpan w:val="2"/>
            <w:tcBorders>
              <w:top w:val="single" w:sz="3.184" w:space="0" w:color="000000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4" w:hRule="exact"/>
        </w:trPr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2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90.37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68.66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2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90.01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67.25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featurama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94.75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94.78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8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84.23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our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92.51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73.12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21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92.29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72.58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our</w:t>
            </w:r>
            <w:r>
              <w:rPr>
                <w:rFonts w:ascii="Arial" w:hAnsi="Arial" w:cs="Arial" w:eastAsia="Arial"/>
                <w:sz w:val="20"/>
                <w:szCs w:val="20"/>
                <w:spacing w:val="6"/>
                <w:w w:val="89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89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80.47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93.57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80.53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2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pred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*93.18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74.04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*92.82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73.11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2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pred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*94.40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81.51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*94.24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81.61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2" w:hRule="exact"/>
        </w:trPr>
        <w:tc>
          <w:tcPr>
            <w:tcW w:w="120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gold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*93.64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75.20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837" w:type="dxa"/>
            <w:gridSpan w:val="2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*93.30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9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74.96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2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gold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*94.80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82.45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*94.64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82.80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pgMar w:header="0" w:footer="1115" w:top="1080" w:bottom="1300" w:left="1340" w:right="1320"/>
          <w:pgSz w:w="12240" w:h="15840"/>
        </w:sectPr>
      </w:pPr>
      <w:rPr/>
    </w:p>
    <w:p>
      <w:pPr>
        <w:spacing w:before="0" w:after="0" w:line="202" w:lineRule="exact"/>
        <w:ind w:left="1982" w:right="167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285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5.263802pt;margin-top:1.661901pt;width:217.783pt;height:.1pt;mso-position-horizontal-relative:page;mso-position-vertical-relative:paragraph;z-index:-1309" coordorigin="1505,33" coordsize="4356,2">
            <v:shape style="position:absolute;left:1505;top:33;width:4356;height:2" coordorigin="1505,33" coordsize="4356,0" path="m1505,33l5861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morfette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86.78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66.37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84.58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61.05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90.92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72.52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89.11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69.67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*92.07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75.06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*90.10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71.18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*92.70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*76.29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*90.87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*73.20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871" w:right="1566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5.263802pt;margin-top:1.211907pt;width:217.783pt;height:.1pt;mso-position-horizontal-relative:page;mso-position-vertical-relative:paragraph;z-index:-1308" coordorigin="1505,24" coordsize="4356,2">
            <v:shape style="position:absolute;left:1505;top:24;width:4356;height:2" coordorigin="1505,24" coordsize="4356,0" path="m1505,24l5861,2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Hungarian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285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5.263802pt;margin-top:1.661903pt;width:217.783pt;height:.1pt;mso-position-horizontal-relative:page;mso-position-vertical-relative:paragraph;z-index:-1307" coordorigin="1505,33" coordsize="4356,2">
            <v:shape style="position:absolute;left:1505;top:33;width:4356;height:2" coordorigin="1505,33" coordsize="4356,0" path="m1505,33l5861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morfette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*96.19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*85.82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95.99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*85.43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96.08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84.49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95.94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83.76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96.18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84.70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96.11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83.85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*96.46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85.30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*96.35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84.50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993" w:right="1688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5.263802pt;margin-top:1.211908pt;width:217.783pt;height:.1pt;mso-position-horizontal-relative:page;mso-position-vertical-relative:paragraph;z-index:-1306" coordorigin="1505,24" coordsize="4356,2">
            <v:shape style="position:absolute;left:1505;top:24;width:4356;height:2" coordorigin="1505,24" coordsize="4356,0" path="m1505,24l5861,2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Spanish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2" w:lineRule="exact"/>
        <w:ind w:left="1537" w:right="2031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right="460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6.426788pt;margin-top:1.661901pt;width:197.858pt;height:.1pt;mso-position-horizontal-relative:page;mso-position-vertical-relative:paragraph;z-index:-1305" coordorigin="6529,33" coordsize="3957,2">
            <v:shape style="position:absolute;left:6529;top:33;width:3957;height:2" coordorigin="6529,33" coordsize="3957,0" path="m6529,33l10486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agger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90.63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72.11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89.04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70.80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92.59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80.73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91.48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78.83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*93.70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82.71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*92.51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80.20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*94.28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*84.12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*93.32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*82.35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427" w:right="1921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6.426788pt;margin-top:1.211907pt;width:197.858pt;height:.1pt;mso-position-horizontal-relative:page;mso-position-vertical-relative:paragraph;z-index:-1304" coordorigin="6529,24" coordsize="3957,2">
            <v:shape style="position:absolute;left:6529;top:24;width:3957;height:2" coordorigin="6529,24" coordsize="3957,0" path="m6529,24l10486,24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26.426788pt;margin-top:13.565907pt;width:197.858pt;height:.1pt;mso-position-horizontal-relative:page;mso-position-vertical-relative:paragraph;z-index:-1303" coordorigin="6529,271" coordsize="3957,2">
            <v:shape style="position:absolute;left:6529;top:271;width:3957;height:2" coordorigin="6529,271" coordsize="3957,0" path="m6529,271l10486,27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Hungarian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right="46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our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baseline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97.27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92.61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97.03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91.28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97.38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92.39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97.19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91.50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gold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*97.63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92.79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*97.45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91.92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548" w:right="2042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26.426788pt;margin-top:1.211908pt;width:197.858pt;height:.1pt;mso-position-horizontal-relative:page;mso-position-vertical-relative:paragraph;z-index:-1302" coordorigin="6529,24" coordsize="3957,2">
            <v:shape style="position:absolute;left:6529;top:24;width:3957;height:2" coordorigin="6529,24" coordsize="3957,0" path="m6529,24l10486,2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Spanish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4402" w:space="866"/>
            <w:col w:w="4312"/>
          </w:cols>
        </w:sectPr>
      </w:pPr>
      <w:rPr/>
    </w:p>
    <w:p>
      <w:pPr>
        <w:spacing w:before="7" w:after="0" w:line="30" w:lineRule="exact"/>
        <w:jc w:val="left"/>
        <w:rPr>
          <w:sz w:val="3"/>
          <w:szCs w:val="3"/>
        </w:rPr>
      </w:pPr>
      <w:rPr/>
      <w:r>
        <w:rPr>
          <w:sz w:val="3"/>
          <w:szCs w:val="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65.275993" w:type="dxa"/>
      </w:tblPr>
      <w:tblGrid/>
      <w:tr>
        <w:trPr>
          <w:trHeight w:val="234" w:hRule="exact"/>
        </w:trPr>
        <w:tc>
          <w:tcPr>
            <w:tcW w:w="125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morfette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97.83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89.67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97.76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6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91.00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4625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39" w:hRule="exact"/>
        </w:trPr>
        <w:tc>
          <w:tcPr>
            <w:tcW w:w="12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our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97.83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89.05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97.59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90.88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1"/>
              </w:rPr>
              <w:t>our</w:t>
            </w:r>
            <w:r>
              <w:rPr>
                <w:rFonts w:ascii="Arial" w:hAnsi="Arial" w:cs="Arial" w:eastAsia="Arial"/>
                <w:sz w:val="20"/>
                <w:szCs w:val="20"/>
                <w:spacing w:val="-1"/>
                <w:w w:val="91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baseline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98.23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92.46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98.02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93.15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2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pred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97.84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89.08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97.67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90.91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pred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98.24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92.30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7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98.07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93.03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52" w:hRule="exact"/>
        </w:trPr>
        <w:tc>
          <w:tcPr>
            <w:tcW w:w="125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gold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98.11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90.34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97.88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3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91.61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6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7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gold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98.40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92.82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5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8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*98.22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58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3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93.64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20"/>
        </w:sectPr>
      </w:pPr>
      <w:rPr/>
    </w:p>
    <w:p>
      <w:pPr>
        <w:spacing w:before="25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fect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syntactic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predicting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*</w:t>
      </w:r>
      <w:r>
        <w:rPr>
          <w:rFonts w:ascii="Arial" w:hAnsi="Arial" w:cs="Arial" w:eastAsia="Arial"/>
          <w:sz w:val="20"/>
          <w:szCs w:val="20"/>
          <w:spacing w:val="-2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atistically</w:t>
      </w:r>
      <w:r>
        <w:rPr>
          <w:rFonts w:ascii="Arial" w:hAnsi="Arial" w:cs="Arial" w:eastAsia="Arial"/>
          <w:sz w:val="20"/>
          <w:szCs w:val="20"/>
          <w:spacing w:val="2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cantly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better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baseline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(sentence-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t-test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0.05).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left-most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daughter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current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xperimented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types,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right-most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daughte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features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these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encode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may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languages.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head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left-most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daughte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construct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tures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about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lemma,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lists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syntactic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1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step,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language,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baseline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xperiments,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f-the-shelf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tagger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morfette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(Chrupała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2008)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tem,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xperiment,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vided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oracle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port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syntax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treebank.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presents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(all)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49" w:lineRule="auto"/>
        <w:ind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fect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syntactic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predicting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morphology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lexicons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*</w:t>
      </w:r>
      <w:r>
        <w:rPr>
          <w:rFonts w:ascii="Arial" w:hAnsi="Arial" w:cs="Arial" w:eastAsia="Arial"/>
          <w:sz w:val="20"/>
          <w:szCs w:val="20"/>
          <w:spacing w:val="-10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mark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statistically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signifi-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cantly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better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baseline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(sentence-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based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t-test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0.05).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out-of-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ulary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Out-of-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ulary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occur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training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trends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along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es: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Generall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man,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whereas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yield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significant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mpr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ement.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ements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0.5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(Czech)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1.0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(German)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percentage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points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abso-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lute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0.2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(Czech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set)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2.5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(German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set)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percentage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points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solute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ords.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ferences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elopment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test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morfette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baseline,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either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superior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equal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morfette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arding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morfette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outperforms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arian,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outperformed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man.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Spanish,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yield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Looking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oracle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xperiment,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learn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something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syntax.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German,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clearly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62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1"/>
        </w:rPr>
        <w:t>case,</w:t>
      </w:r>
      <w:r>
        <w:rPr>
          <w:rFonts w:ascii="Arial" w:hAnsi="Arial" w:cs="Arial" w:eastAsia="Arial"/>
          <w:sz w:val="22"/>
          <w:szCs w:val="22"/>
          <w:spacing w:val="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Spanish,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ferences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small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ut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pronounced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ferences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predicted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German.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mista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propa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diction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23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Syntax</w:t>
      </w:r>
      <w:r>
        <w:rPr>
          <w:rFonts w:ascii="Arial" w:hAnsi="Arial" w:cs="Arial" w:eastAsia="Arial"/>
          <w:sz w:val="22"/>
          <w:szCs w:val="22"/>
          <w:spacing w:val="39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vs</w:t>
      </w:r>
      <w:r>
        <w:rPr>
          <w:rFonts w:ascii="Arial" w:hAnsi="Arial" w:cs="Arial" w:eastAsia="Arial"/>
          <w:sz w:val="22"/>
          <w:szCs w:val="22"/>
          <w:spacing w:val="-9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Lexicon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12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current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state-of-the-art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predicting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eatures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(2000),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Hakkani-T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(2002),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(2004)).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xicons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logical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descriptions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statistical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selects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most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probable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among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whether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9" w:lineRule="auto"/>
        <w:ind w:left="120" w:right="-61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xicons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encode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important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wledge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purely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system,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gender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nouns,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often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cannot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deduced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from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form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(Corbett,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1991).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7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xtend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xperi-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ment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include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informati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dictionaries.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Czech,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distri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uted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Prague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reebank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(Schille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2006),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phological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Freeling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(Carreras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2004).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system</w:t>
      </w:r>
      <w:r>
        <w:rPr>
          <w:rFonts w:ascii="Arial" w:hAnsi="Arial" w:cs="Arial" w:eastAsia="Arial"/>
          <w:sz w:val="22"/>
          <w:szCs w:val="22"/>
          <w:spacing w:val="2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hat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simply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presence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particular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ysis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current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thus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ardless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annotation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scheme,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especially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annotation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scheme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treebank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53" w:lineRule="auto"/>
        <w:ind w:left="12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system.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ain,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run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without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features.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Czech,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featurama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feature</w:t>
      </w:r>
      <w:r>
        <w:rPr>
          <w:rFonts w:ascii="Arial" w:hAnsi="Arial" w:cs="Arial" w:eastAsia="Arial"/>
          <w:sz w:val="22"/>
          <w:szCs w:val="22"/>
          <w:spacing w:val="4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1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oped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otrubec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(2006).</w:t>
      </w:r>
      <w:r>
        <w:rPr>
          <w:rFonts w:ascii="Arial" w:hAnsi="Arial" w:cs="Arial" w:eastAsia="Arial"/>
          <w:sz w:val="22"/>
          <w:szCs w:val="22"/>
          <w:spacing w:val="2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German,</w:t>
      </w:r>
      <w:r>
        <w:rPr>
          <w:rFonts w:ascii="Arial" w:hAnsi="Arial" w:cs="Arial" w:eastAsia="Arial"/>
          <w:sz w:val="22"/>
          <w:szCs w:val="22"/>
          <w:spacing w:val="-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sults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RF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agger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(Schmid</w:t>
      </w:r>
      <w:r>
        <w:rPr>
          <w:rFonts w:ascii="Arial" w:hAnsi="Arial" w:cs="Arial" w:eastAsia="Arial"/>
          <w:sz w:val="22"/>
          <w:szCs w:val="22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ws,</w:t>
      </w:r>
      <w:r>
        <w:rPr>
          <w:rFonts w:ascii="Arial" w:hAnsi="Arial" w:cs="Arial" w:eastAsia="Arial"/>
          <w:sz w:val="22"/>
          <w:szCs w:val="22"/>
          <w:spacing w:val="1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2008).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" w:after="0" w:line="257" w:lineRule="auto"/>
        <w:ind w:left="12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xpected,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2" w:lineRule="auto"/>
        <w:ind w:left="12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L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xicons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18"/>
          <w:szCs w:val="18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often</w:t>
      </w:r>
      <w:r>
        <w:rPr>
          <w:rFonts w:ascii="Arial" w:hAnsi="Arial" w:cs="Arial" w:eastAsia="Arial"/>
          <w:sz w:val="18"/>
          <w:szCs w:val="18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used</w:t>
      </w:r>
      <w:r>
        <w:rPr>
          <w:rFonts w:ascii="Arial" w:hAnsi="Arial" w:cs="Arial" w:eastAsia="Arial"/>
          <w:sz w:val="18"/>
          <w:szCs w:val="18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8"/>
          <w:szCs w:val="18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speed</w:t>
      </w:r>
      <w:r>
        <w:rPr>
          <w:rFonts w:ascii="Arial" w:hAnsi="Arial" w:cs="Arial" w:eastAsia="Arial"/>
          <w:sz w:val="18"/>
          <w:szCs w:val="18"/>
          <w:spacing w:val="18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up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processing</w:t>
      </w:r>
      <w:r>
        <w:rPr>
          <w:rFonts w:ascii="Arial" w:hAnsi="Arial" w:cs="Arial" w:eastAsia="Arial"/>
          <w:sz w:val="18"/>
          <w:szCs w:val="18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con-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siderably</w:t>
      </w:r>
      <w:r>
        <w:rPr>
          <w:rFonts w:ascii="Arial" w:hAnsi="Arial" w:cs="Arial" w:eastAsia="Arial"/>
          <w:sz w:val="18"/>
          <w:szCs w:val="18"/>
          <w:spacing w:val="-13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-2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restricting</w:t>
      </w:r>
      <w:r>
        <w:rPr>
          <w:rFonts w:ascii="Arial" w:hAnsi="Arial" w:cs="Arial" w:eastAsia="Arial"/>
          <w:sz w:val="18"/>
          <w:szCs w:val="18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search</w:t>
      </w:r>
      <w:r>
        <w:rPr>
          <w:rFonts w:ascii="Arial" w:hAnsi="Arial" w:cs="Arial" w:eastAsia="Arial"/>
          <w:sz w:val="18"/>
          <w:szCs w:val="18"/>
          <w:spacing w:val="-2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space</w:t>
      </w:r>
      <w:r>
        <w:rPr>
          <w:rFonts w:ascii="Arial" w:hAnsi="Arial" w:cs="Arial" w:eastAsia="Arial"/>
          <w:sz w:val="18"/>
          <w:szCs w:val="18"/>
          <w:spacing w:val="-12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9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statistical</w:t>
      </w:r>
      <w:r>
        <w:rPr>
          <w:rFonts w:ascii="Arial" w:hAnsi="Arial" w:cs="Arial" w:eastAsia="Arial"/>
          <w:sz w:val="18"/>
          <w:szCs w:val="18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model.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3" w:lineRule="exact"/>
        <w:ind w:left="37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hyperlink r:id="rId10"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http://sourcefo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  <w:position w:val="0"/>
          </w:rPr>
          <w:t>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  <w:t>ge.net/projects/featurama/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  <w:position w:val="0"/>
          </w:rPr>
        </w:r>
      </w:hyperlink>
    </w:p>
    <w:p>
      <w:pPr>
        <w:spacing w:before="6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considerably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pecially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ens.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considerable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amounts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training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ail-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adays,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rule-based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resources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descrip-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(2000)).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ution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tactic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almost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same</w:t>
      </w:r>
      <w:r>
        <w:rPr>
          <w:rFonts w:ascii="Arial" w:hAnsi="Arial" w:cs="Arial" w:eastAsia="Arial"/>
          <w:sz w:val="22"/>
          <w:szCs w:val="22"/>
          <w:spacing w:val="3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indicating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ute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orthogonal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xicon.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vides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kn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wledge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about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tactic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needed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decide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208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2.5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Diffe</w:t>
      </w:r>
      <w:r>
        <w:rPr>
          <w:rFonts w:ascii="Arial" w:hAnsi="Arial" w:cs="Arial" w:eastAsia="Arial"/>
          <w:sz w:val="22"/>
          <w:szCs w:val="22"/>
          <w:spacing w:val="-4"/>
          <w:w w:val="9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  <w:b/>
          <w:bCs/>
        </w:rPr>
        <w:t>ences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xperiments,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conclude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help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prediction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German,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Spanish.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ate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German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hand,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arian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Spanish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closer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look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output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interesting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namely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agreement.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Agreement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nomenon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syntax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strongly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teract.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co-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ary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between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items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sentence,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relation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between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items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occur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arious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(Corbett,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2006).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helps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morphological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information,</w:t>
      </w:r>
      <w:r>
        <w:rPr>
          <w:rFonts w:ascii="Arial" w:hAnsi="Arial" w:cs="Arial" w:eastAsia="Arial"/>
          <w:sz w:val="22"/>
          <w:szCs w:val="22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xpect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getting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right.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tent.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Specificall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languages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person)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subject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clause.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Czech,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German,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Spanish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gende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(not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ish)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noun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phrase.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ws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noun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phrase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rarel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e.g.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attri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ut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ely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demonstrat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pronouns.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fect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agreement,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sure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relation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their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head.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counted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erb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agreem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agreement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spect</w:t>
      </w:r>
      <w:r>
        <w:rPr>
          <w:rFonts w:ascii="Arial" w:hAnsi="Arial" w:cs="Arial" w:eastAsia="Arial"/>
          <w:sz w:val="22"/>
          <w:szCs w:val="22"/>
          <w:spacing w:val="1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numbe</w:t>
      </w:r>
      <w:r>
        <w:rPr>
          <w:rFonts w:ascii="Arial" w:hAnsi="Arial" w:cs="Arial" w:eastAsia="Arial"/>
          <w:sz w:val="22"/>
          <w:szCs w:val="22"/>
          <w:spacing w:val="-7"/>
          <w:w w:val="8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gende</w:t>
      </w:r>
      <w:r>
        <w:rPr>
          <w:rFonts w:ascii="Arial" w:hAnsi="Arial" w:cs="Arial" w:eastAsia="Arial"/>
          <w:sz w:val="22"/>
          <w:szCs w:val="22"/>
          <w:spacing w:val="-7"/>
          <w:w w:val="8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(where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applicable)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between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noun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dependent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adject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termine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able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5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displays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220" w:bottom="1300" w:left="1320" w:right="1320"/>
          <w:pgSz w:w="12240" w:h="15840"/>
          <w:cols w:num="2" w:equalWidth="0">
            <w:col w:w="4657" w:space="287"/>
            <w:col w:w="4656"/>
          </w:cols>
        </w:sectPr>
      </w:pPr>
      <w:rPr/>
    </w:p>
    <w:p>
      <w:pPr>
        <w:spacing w:before="6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</w:rPr>
        <w:t>opment</w:t>
      </w:r>
      <w:r>
        <w:rPr>
          <w:rFonts w:ascii="Arial" w:hAnsi="Arial" w:cs="Arial" w:eastAsia="Arial"/>
          <w:sz w:val="22"/>
          <w:szCs w:val="22"/>
          <w:spacing w:val="4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sets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language.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compare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base-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does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tagger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gold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syntax.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gold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rather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predicted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eliminate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fluence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parsing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errors.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seen</w:t>
      </w:r>
      <w:r>
        <w:rPr>
          <w:rFonts w:ascii="Arial" w:hAnsi="Arial" w:cs="Arial" w:eastAsia="Arial"/>
          <w:sz w:val="22"/>
          <w:szCs w:val="22"/>
          <w:spacing w:val="-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results,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el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relations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whereas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2" w:right="-20"/>
        <w:jc w:val="left"/>
        <w:tabs>
          <w:tab w:pos="1640" w:val="left"/>
          <w:tab w:pos="3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agreement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baseline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3"/>
        </w:rPr>
        <w:t>gold</w:t>
      </w:r>
      <w:r>
        <w:rPr>
          <w:rFonts w:ascii="Arial" w:hAnsi="Arial" w:cs="Arial" w:eastAsia="Arial"/>
          <w:sz w:val="18"/>
          <w:szCs w:val="18"/>
          <w:spacing w:val="-1"/>
          <w:w w:val="9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syntax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094" w:right="2019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0914pt;width:209.355pt;height:.1pt;mso-position-horizontal-relative:page;mso-position-vertical-relative:paragraph;z-index:-1301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w w:val="85"/>
          <w:i/>
        </w:rPr>
        <w:t>Cze</w:t>
      </w:r>
      <w:r>
        <w:rPr>
          <w:rFonts w:ascii="Arial" w:hAnsi="Arial" w:cs="Arial" w:eastAsia="Arial"/>
          <w:sz w:val="18"/>
          <w:szCs w:val="18"/>
          <w:spacing w:val="-3"/>
          <w:w w:val="85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1919pt;width:209.355pt;height:.1pt;mso-position-horizontal-relative:page;mso-position-vertical-relative:paragraph;z-index:-1300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sbj-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3199/4044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79.10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3264/4044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80.71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NP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8719/9132</w:t>
      </w:r>
      <w:r>
        <w:rPr>
          <w:rFonts w:ascii="Arial" w:hAnsi="Arial" w:cs="Arial" w:eastAsia="Arial"/>
          <w:sz w:val="18"/>
          <w:szCs w:val="18"/>
          <w:spacing w:val="27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95.48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8821/9132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96.59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8933/9132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97.82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9016/9132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98.73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8493/9132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93.00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8768/9132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96.01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018" w:right="1943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188pt;width:209.355pt;height:.1pt;mso-position-horizontal-relative:page;mso-position-vertical-relative:paragraph;z-index:-1299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German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0909pt;width:209.355pt;height:.1pt;mso-position-horizontal-relative:page;mso-position-vertical-relative:paragraph;z-index:-1298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sbj-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4412/4696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93.95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4562/4696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97.15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1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NP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13340/13951</w:t>
      </w:r>
      <w:r>
        <w:rPr>
          <w:rFonts w:ascii="Arial" w:hAnsi="Arial" w:cs="Arial" w:eastAsia="Arial"/>
          <w:sz w:val="18"/>
          <w:szCs w:val="18"/>
          <w:spacing w:val="3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95.62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13510/13951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96.84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1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13631/13951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97.71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13788/13951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98.83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1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13253/13951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95.00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13528/13951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96.97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1919" w:right="1843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09pt;width:209.355pt;height:.1pt;mso-position-horizontal-relative:page;mso-position-vertical-relative:paragraph;z-index:-1297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94"/>
          <w:i/>
        </w:rPr>
        <w:t>Hungarian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78" w:right="203"/>
        <w:jc w:val="center"/>
        <w:tabs>
          <w:tab w:pos="1220" w:val="left"/>
          <w:tab w:pos="28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1905pt;width:209.355pt;height:.1pt;mso-position-horizontal-relative:page;mso-position-vertical-relative:paragraph;z-index:-1296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sbj-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8653/10219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84.68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8655/10219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84.70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500" w:val="left"/>
          <w:tab w:pos="31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7"/>
        </w:rPr>
        <w:t>NP</w:t>
      </w:r>
      <w:r>
        <w:rPr>
          <w:rFonts w:ascii="Arial" w:hAnsi="Arial" w:cs="Arial" w:eastAsia="Arial"/>
          <w:sz w:val="18"/>
          <w:szCs w:val="18"/>
          <w:spacing w:val="1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402/891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45.12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412/891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46.24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028" w:right="1953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0889pt;width:209.355pt;height:.1pt;mso-position-horizontal-relative:page;mso-position-vertical-relative:paragraph;z-index:-1295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87"/>
          <w:i/>
        </w:rPr>
        <w:t>Spanish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.570894pt;width:209.355pt;height:.1pt;mso-position-horizontal-relative:page;mso-position-vertical-relative:paragraph;z-index:-1294" coordorigin="1592,31" coordsize="4187,2">
            <v:shape style="position:absolute;left:1592;top:31;width:4187;height:2" coordorigin="1592,31" coordsize="4187,0" path="m1592,31l5779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sbj-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1930/2004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96.31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1932/2004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96.41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8810/8849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99.56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8816/8849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99.63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78" w:right="203"/>
        <w:jc w:val="center"/>
        <w:tabs>
          <w:tab w:pos="1320" w:val="left"/>
          <w:tab w:pos="29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9.602798pt;margin-top:12.528894pt;width:209.355pt;height:.1pt;mso-position-horizontal-relative:page;mso-position-vertical-relative:paragraph;z-index:-1293" coordorigin="1592,251" coordsize="4187,2">
            <v:shape style="position:absolute;left:1592;top:251;width:4187;height:2" coordorigin="1592,251" coordsize="4187,0" path="m1592,251l5779,25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NP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8810/8849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99.56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8821/8849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99.68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Agreement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annotation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between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baseline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oracle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system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gold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German,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sugguest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helps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agreement.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beli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reasons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arian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Spanish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wing: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ish,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ee</w:t>
      </w:r>
      <w:r>
        <w:rPr>
          <w:rFonts w:ascii="Arial" w:hAnsi="Arial" w:cs="Arial" w:eastAsia="Arial"/>
          <w:sz w:val="22"/>
          <w:szCs w:val="22"/>
          <w:spacing w:val="4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accuracies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(cf.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able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3)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high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agreement.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seems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Spanish,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tactic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necessary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correct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arian,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reason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inflectional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digms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syncretism,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mean-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arian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usually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ambiguous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gory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case).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Making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prediction,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biguous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eral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tags.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case,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using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agreement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relation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between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head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oper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prediction.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situation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syncretism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inflectional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paradigms.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53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2.6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Syntactic</w:t>
      </w:r>
      <w:r>
        <w:rPr>
          <w:rFonts w:ascii="Arial" w:hAnsi="Arial" w:cs="Arial" w:eastAsia="Arial"/>
          <w:sz w:val="22"/>
          <w:szCs w:val="22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eatu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es</w:t>
      </w:r>
      <w:r>
        <w:rPr>
          <w:rFonts w:ascii="Arial" w:hAnsi="Arial" w:cs="Arial" w:eastAsia="Arial"/>
          <w:sz w:val="22"/>
          <w:szCs w:val="22"/>
          <w:spacing w:val="1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Czech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2.4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another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featurama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(see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Featurama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outperforms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baseline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percentage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ens).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closes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xtent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gold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syntax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gets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our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featurama.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question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arises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whether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features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actually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something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whether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linear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cont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xt</w:t>
      </w:r>
      <w:r>
        <w:rPr>
          <w:rFonts w:ascii="Arial" w:hAnsi="Arial" w:cs="Arial" w:eastAsia="Arial"/>
          <w:sz w:val="22"/>
          <w:szCs w:val="22"/>
          <w:spacing w:val="4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features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lone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turama.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xperiment,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tures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</w:t>
      </w:r>
      <w:r>
        <w:rPr>
          <w:rFonts w:ascii="Arial" w:hAnsi="Arial" w:cs="Arial" w:eastAsia="Arial"/>
          <w:sz w:val="22"/>
          <w:szCs w:val="22"/>
          <w:spacing w:val="5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featurama.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Specificall</w:t>
      </w:r>
      <w:r>
        <w:rPr>
          <w:rFonts w:ascii="Arial" w:hAnsi="Arial" w:cs="Arial" w:eastAsia="Arial"/>
          <w:sz w:val="22"/>
          <w:szCs w:val="22"/>
          <w:spacing w:val="-14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static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features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lemma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part-of-speech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featurama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orks,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cannot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features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(the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dynamic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results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featurama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profits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features,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corroborates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findings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xperiments.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ain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better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ould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811" w:right="-20"/>
        <w:jc w:val="left"/>
        <w:tabs>
          <w:tab w:pos="32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test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86.900005" w:type="dxa"/>
      </w:tblPr>
      <w:tblGrid/>
      <w:tr>
        <w:trPr>
          <w:trHeight w:val="272" w:hRule="exact"/>
        </w:trPr>
        <w:tc>
          <w:tcPr>
            <w:tcW w:w="116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59" w:right="23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9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59" w:right="239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9"/>
              </w:rPr>
              <w:t>all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96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-3"/>
                <w:w w:val="100"/>
              </w:rPr>
              <w:t>o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v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4" w:hRule="exact"/>
        </w:trPr>
        <w:tc>
          <w:tcPr>
            <w:tcW w:w="116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featurama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94.75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84.12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94.78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0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84.23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39" w:hRule="exact"/>
        </w:trPr>
        <w:tc>
          <w:tcPr>
            <w:tcW w:w="11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88"/>
              </w:rPr>
              <w:t>pred</w:t>
            </w:r>
            <w:r>
              <w:rPr>
                <w:rFonts w:ascii="Arial" w:hAnsi="Arial" w:cs="Arial" w:eastAsia="Arial"/>
                <w:sz w:val="20"/>
                <w:szCs w:val="20"/>
                <w:spacing w:val="1"/>
                <w:w w:val="88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95.18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84.65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69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95.09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84.52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  <w:tr>
        <w:trPr>
          <w:trHeight w:val="282" w:hRule="exact"/>
        </w:trPr>
        <w:tc>
          <w:tcPr>
            <w:tcW w:w="116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93"/>
              </w:rPr>
              <w:t>gold</w:t>
            </w:r>
            <w:r>
              <w:rPr>
                <w:rFonts w:ascii="Arial" w:hAnsi="Arial" w:cs="Arial" w:eastAsia="Arial"/>
                <w:sz w:val="20"/>
                <w:szCs w:val="20"/>
                <w:spacing w:val="-2"/>
                <w:w w:val="93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*95.39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84.62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7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*95.34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  <w:tc>
          <w:tcPr>
            <w:tcW w:w="6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15" w:lineRule="exact"/>
              <w:ind w:left="120" w:right="-2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Pr/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  <w:t>85.03</w:t>
            </w:r>
            <w:r>
              <w:rPr>
                <w:rFonts w:ascii="Arial" w:hAnsi="Arial" w:cs="Arial" w:eastAsia="Arial"/>
                <w:sz w:val="20"/>
                <w:szCs w:val="20"/>
                <w:spacing w:val="0"/>
                <w:w w:val="100"/>
              </w:rPr>
            </w:r>
          </w:p>
        </w:tc>
      </w:tr>
    </w:tbl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Syntactic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featurama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(Czech).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*</w:t>
      </w:r>
      <w:r>
        <w:rPr>
          <w:rFonts w:ascii="Arial" w:hAnsi="Arial" w:cs="Arial" w:eastAsia="Arial"/>
          <w:sz w:val="20"/>
          <w:szCs w:val="20"/>
          <w:spacing w:val="-32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statistically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significantly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better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models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compared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feat-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urama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(sentence-based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t-test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α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0.05).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118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Much</w:t>
      </w:r>
      <w:r>
        <w:rPr>
          <w:rFonts w:ascii="Arial" w:hAnsi="Arial" w:cs="Arial" w:eastAsia="Arial"/>
          <w:sz w:val="24"/>
          <w:szCs w:val="24"/>
          <w:spacing w:val="45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Syntax</w:t>
      </w:r>
      <w:r>
        <w:rPr>
          <w:rFonts w:ascii="Arial" w:hAnsi="Arial" w:cs="Arial" w:eastAsia="Arial"/>
          <w:sz w:val="24"/>
          <w:szCs w:val="24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is</w:t>
      </w:r>
      <w:r>
        <w:rPr>
          <w:rFonts w:ascii="Arial" w:hAnsi="Arial" w:cs="Arial" w:eastAsia="Arial"/>
          <w:sz w:val="24"/>
          <w:szCs w:val="24"/>
          <w:spacing w:val="-17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Needed?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5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annotated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corpora.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ithout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treebank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cannot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profit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ctic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9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1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problematic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treebank,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treebank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xpens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ortunatel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turns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amounts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806pt;margin-top:-1.047071pt;width:59.776pt;height:.1pt;mso-position-horizontal-relative:page;mso-position-vertical-relative:paragraph;z-index:-1292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9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  <w:position w:val="0"/>
        </w:rPr>
        <w:t>Which</w:t>
      </w:r>
      <w:r>
        <w:rPr>
          <w:rFonts w:ascii="Arial" w:hAnsi="Arial" w:cs="Arial" w:eastAsia="Arial"/>
          <w:sz w:val="18"/>
          <w:szCs w:val="18"/>
          <w:spacing w:val="-2"/>
          <w:w w:val="9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course</w:t>
      </w:r>
      <w:r>
        <w:rPr>
          <w:rFonts w:ascii="Arial" w:hAnsi="Arial" w:cs="Arial" w:eastAsia="Arial"/>
          <w:sz w:val="18"/>
          <w:szCs w:val="18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18"/>
          <w:szCs w:val="18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problem</w:t>
      </w:r>
      <w:r>
        <w:rPr>
          <w:rFonts w:ascii="Arial" w:hAnsi="Arial" w:cs="Arial" w:eastAsia="Arial"/>
          <w:sz w:val="18"/>
          <w:szCs w:val="18"/>
          <w:spacing w:val="42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statistical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parsers.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15" w:top="122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3" w:after="0" w:line="240" w:lineRule="auto"/>
        <w:ind w:left="2179" w:right="-20"/>
        <w:jc w:val="left"/>
        <w:tabs>
          <w:tab w:pos="69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84.200302pt;margin-top:14.555511pt;width:211.181399pt;height:126.942835pt;mso-position-horizontal-relative:page;mso-position-vertical-relative:paragraph;z-index:-1291" coordorigin="1684,291" coordsize="4224,2539">
            <v:group style="position:absolute;left:1690;top:297;width:4212;height:2527" coordorigin="1690,297" coordsize="4212,2527">
              <v:shape style="position:absolute;left:1690;top:297;width:4212;height:2527" coordorigin="1690,297" coordsize="4212,2527" path="m1690,2824l5902,2824,5902,297,1690,297,1690,2824e" filled="t" fillcolor="#FFFFFF" stroked="f">
                <v:path arrowok="t"/>
                <v:fill/>
              </v:shape>
            </v:group>
            <v:group style="position:absolute;left:2133;top:2482;width:43;height:2" coordorigin="2133,2482" coordsize="43,2">
              <v:shape style="position:absolute;left:2133;top:2482;width:43;height:2" coordorigin="2133,2482" coordsize="43,0" path="m2133,2482l2176,2482e" filled="f" stroked="t" strokeweight=".146248pt" strokecolor="#000000">
                <v:path arrowok="t"/>
              </v:shape>
            </v:group>
            <v:group style="position:absolute;left:5685;top:2482;width:43;height:2" coordorigin="5685,2482" coordsize="43,2">
              <v:shape style="position:absolute;left:5685;top:2482;width:43;height:2" coordorigin="5685,2482" coordsize="43,0" path="m5728,2482l5685,2482e" filled="f" stroked="t" strokeweight=".146248pt" strokecolor="#000000">
                <v:path arrowok="t"/>
              </v:shape>
            </v:group>
            <v:group style="position:absolute;left:2133;top:2138;width:43;height:2" coordorigin="2133,2138" coordsize="43,2">
              <v:shape style="position:absolute;left:2133;top:2138;width:43;height:2" coordorigin="2133,2138" coordsize="43,0" path="m2133,2138l2176,2138e" filled="f" stroked="t" strokeweight=".146248pt" strokecolor="#000000">
                <v:path arrowok="t"/>
              </v:shape>
            </v:group>
            <v:group style="position:absolute;left:5685;top:2138;width:43;height:2" coordorigin="5685,2138" coordsize="43,2">
              <v:shape style="position:absolute;left:5685;top:2138;width:43;height:2" coordorigin="5685,2138" coordsize="43,0" path="m5728,2138l5685,2138e" filled="f" stroked="t" strokeweight=".146248pt" strokecolor="#000000">
                <v:path arrowok="t"/>
              </v:shape>
            </v:group>
            <v:group style="position:absolute;left:2133;top:1796;width:43;height:2" coordorigin="2133,1796" coordsize="43,2">
              <v:shape style="position:absolute;left:2133;top:1796;width:43;height:2" coordorigin="2133,1796" coordsize="43,0" path="m2133,1796l2176,1796e" filled="f" stroked="t" strokeweight=".146248pt" strokecolor="#000000">
                <v:path arrowok="t"/>
              </v:shape>
            </v:group>
            <v:group style="position:absolute;left:5685;top:1796;width:43;height:2" coordorigin="5685,1796" coordsize="43,2">
              <v:shape style="position:absolute;left:5685;top:1796;width:43;height:2" coordorigin="5685,1796" coordsize="43,0" path="m5728,1796l5685,1796e" filled="f" stroked="t" strokeweight=".146248pt" strokecolor="#000000">
                <v:path arrowok="t"/>
              </v:shape>
            </v:group>
            <v:group style="position:absolute;left:2133;top:1452;width:43;height:2" coordorigin="2133,1452" coordsize="43,2">
              <v:shape style="position:absolute;left:2133;top:1452;width:43;height:2" coordorigin="2133,1452" coordsize="43,0" path="m2133,1452l2176,1452e" filled="f" stroked="t" strokeweight=".146248pt" strokecolor="#000000">
                <v:path arrowok="t"/>
              </v:shape>
            </v:group>
            <v:group style="position:absolute;left:5685;top:1452;width:43;height:2" coordorigin="5685,1452" coordsize="43,2">
              <v:shape style="position:absolute;left:5685;top:1452;width:43;height:2" coordorigin="5685,1452" coordsize="43,0" path="m5728,1452l5685,1452e" filled="f" stroked="t" strokeweight=".146248pt" strokecolor="#000000">
                <v:path arrowok="t"/>
              </v:shape>
            </v:group>
            <v:group style="position:absolute;left:2133;top:1109;width:43;height:2" coordorigin="2133,1109" coordsize="43,2">
              <v:shape style="position:absolute;left:2133;top:1109;width:43;height:2" coordorigin="2133,1109" coordsize="43,0" path="m2133,1109l2176,1109e" filled="f" stroked="t" strokeweight=".146248pt" strokecolor="#000000">
                <v:path arrowok="t"/>
              </v:shape>
            </v:group>
            <v:group style="position:absolute;left:5685;top:1109;width:43;height:2" coordorigin="5685,1109" coordsize="43,2">
              <v:shape style="position:absolute;left:5685;top:1109;width:43;height:2" coordorigin="5685,1109" coordsize="43,0" path="m5728,1109l5685,1109e" filled="f" stroked="t" strokeweight=".146248pt" strokecolor="#000000">
                <v:path arrowok="t"/>
              </v:shape>
            </v:group>
            <v:group style="position:absolute;left:2133;top:766;width:43;height:2" coordorigin="2133,766" coordsize="43,2">
              <v:shape style="position:absolute;left:2133;top:766;width:43;height:2" coordorigin="2133,766" coordsize="43,0" path="m2133,766l2176,766e" filled="f" stroked="t" strokeweight=".146248pt" strokecolor="#000000">
                <v:path arrowok="t"/>
              </v:shape>
            </v:group>
            <v:group style="position:absolute;left:5685;top:766;width:43;height:2" coordorigin="5685,766" coordsize="43,2">
              <v:shape style="position:absolute;left:5685;top:766;width:43;height:2" coordorigin="5685,766" coordsize="43,0" path="m5728,766l5685,766e" filled="f" stroked="t" strokeweight=".146248pt" strokecolor="#000000">
                <v:path arrowok="t"/>
              </v:shape>
            </v:group>
            <v:group style="position:absolute;left:2133;top:423;width:43;height:2" coordorigin="2133,423" coordsize="43,2">
              <v:shape style="position:absolute;left:2133;top:423;width:43;height:2" coordorigin="2133,423" coordsize="43,0" path="m2133,423l2176,423e" filled="f" stroked="t" strokeweight=".146248pt" strokecolor="#000000">
                <v:path arrowok="t"/>
              </v:shape>
            </v:group>
            <v:group style="position:absolute;left:5685;top:423;width:43;height:2" coordorigin="5685,423" coordsize="43,2">
              <v:shape style="position:absolute;left:5685;top:423;width:43;height:2" coordorigin="5685,423" coordsize="43,0" path="m5728,423l5685,423e" filled="f" stroked="t" strokeweight=".146248pt" strokecolor="#000000">
                <v:path arrowok="t"/>
              </v:shape>
            </v:group>
            <v:group style="position:absolute;left:2133;top:2439;width:2;height:43" coordorigin="2133,2439" coordsize="2,43">
              <v:shape style="position:absolute;left:2133;top:2439;width:2;height:43" coordorigin="2133,2439" coordsize="0,43" path="m2133,2482l2133,2439e" filled="f" stroked="t" strokeweight=".146248pt" strokecolor="#000000">
                <v:path arrowok="t"/>
              </v:shape>
            </v:group>
            <v:group style="position:absolute;left:2133;top:423;width:2;height:43" coordorigin="2133,423" coordsize="2,43">
              <v:shape style="position:absolute;left:2133;top:423;width:2;height:43" coordorigin="2133,423" coordsize="0,43" path="m2133,423l2133,466e" filled="f" stroked="t" strokeweight=".146248pt" strokecolor="#000000">
                <v:path arrowok="t"/>
              </v:shape>
            </v:group>
            <v:group style="position:absolute;left:2582;top:2439;width:2;height:43" coordorigin="2582,2439" coordsize="2,43">
              <v:shape style="position:absolute;left:2582;top:2439;width:2;height:43" coordorigin="2582,2439" coordsize="0,43" path="m2582,2482l2582,2439e" filled="f" stroked="t" strokeweight=".146248pt" strokecolor="#000000">
                <v:path arrowok="t"/>
              </v:shape>
            </v:group>
            <v:group style="position:absolute;left:2582;top:423;width:2;height:43" coordorigin="2582,423" coordsize="2,43">
              <v:shape style="position:absolute;left:2582;top:423;width:2;height:43" coordorigin="2582,423" coordsize="0,43" path="m2582,423l2582,466e" filled="f" stroked="t" strokeweight=".146248pt" strokecolor="#000000">
                <v:path arrowok="t"/>
              </v:shape>
            </v:group>
            <v:group style="position:absolute;left:3032;top:2439;width:2;height:43" coordorigin="3032,2439" coordsize="2,43">
              <v:shape style="position:absolute;left:3032;top:2439;width:2;height:43" coordorigin="3032,2439" coordsize="0,43" path="m3032,2482l3032,2439e" filled="f" stroked="t" strokeweight=".146248pt" strokecolor="#000000">
                <v:path arrowok="t"/>
              </v:shape>
            </v:group>
            <v:group style="position:absolute;left:3032;top:423;width:2;height:43" coordorigin="3032,423" coordsize="2,43">
              <v:shape style="position:absolute;left:3032;top:423;width:2;height:43" coordorigin="3032,423" coordsize="0,43" path="m3032,423l3032,466e" filled="f" stroked="t" strokeweight=".146248pt" strokecolor="#000000">
                <v:path arrowok="t"/>
              </v:shape>
            </v:group>
            <v:group style="position:absolute;left:3481;top:2439;width:2;height:43" coordorigin="3481,2439" coordsize="2,43">
              <v:shape style="position:absolute;left:3481;top:2439;width:2;height:43" coordorigin="3481,2439" coordsize="0,43" path="m3481,2482l3481,2439e" filled="f" stroked="t" strokeweight=".146248pt" strokecolor="#000000">
                <v:path arrowok="t"/>
              </v:shape>
            </v:group>
            <v:group style="position:absolute;left:3481;top:423;width:2;height:43" coordorigin="3481,423" coordsize="2,43">
              <v:shape style="position:absolute;left:3481;top:423;width:2;height:43" coordorigin="3481,423" coordsize="0,43" path="m3481,423l3481,466e" filled="f" stroked="t" strokeweight=".146248pt" strokecolor="#000000">
                <v:path arrowok="t"/>
              </v:shape>
            </v:group>
            <v:group style="position:absolute;left:3930;top:2439;width:2;height:43" coordorigin="3930,2439" coordsize="2,43">
              <v:shape style="position:absolute;left:3930;top:2439;width:2;height:43" coordorigin="3930,2439" coordsize="0,43" path="m3930,2482l3930,2439e" filled="f" stroked="t" strokeweight=".146248pt" strokecolor="#000000">
                <v:path arrowok="t"/>
              </v:shape>
            </v:group>
            <v:group style="position:absolute;left:3930;top:423;width:2;height:43" coordorigin="3930,423" coordsize="2,43">
              <v:shape style="position:absolute;left:3930;top:423;width:2;height:43" coordorigin="3930,423" coordsize="0,43" path="m3930,423l3930,466e" filled="f" stroked="t" strokeweight=".146248pt" strokecolor="#000000">
                <v:path arrowok="t"/>
              </v:shape>
            </v:group>
            <v:group style="position:absolute;left:4380;top:2439;width:2;height:43" coordorigin="4380,2439" coordsize="2,43">
              <v:shape style="position:absolute;left:4380;top:2439;width:2;height:43" coordorigin="4380,2439" coordsize="0,43" path="m4380,2482l4380,2439e" filled="f" stroked="t" strokeweight=".146248pt" strokecolor="#000000">
                <v:path arrowok="t"/>
              </v:shape>
            </v:group>
            <v:group style="position:absolute;left:4380;top:423;width:2;height:43" coordorigin="4380,423" coordsize="2,43">
              <v:shape style="position:absolute;left:4380;top:423;width:2;height:43" coordorigin="4380,423" coordsize="0,43" path="m4380,423l4380,466e" filled="f" stroked="t" strokeweight=".146248pt" strokecolor="#000000">
                <v:path arrowok="t"/>
              </v:shape>
            </v:group>
            <v:group style="position:absolute;left:4830;top:2439;width:2;height:43" coordorigin="4830,2439" coordsize="2,43">
              <v:shape style="position:absolute;left:4830;top:2439;width:2;height:43" coordorigin="4830,2439" coordsize="0,43" path="m4830,2482l4830,2439e" filled="f" stroked="t" strokeweight=".146248pt" strokecolor="#000000">
                <v:path arrowok="t"/>
              </v:shape>
            </v:group>
            <v:group style="position:absolute;left:4830;top:423;width:2;height:43" coordorigin="4830,423" coordsize="2,43">
              <v:shape style="position:absolute;left:4830;top:423;width:2;height:43" coordorigin="4830,423" coordsize="0,43" path="m4830,423l4830,466e" filled="f" stroked="t" strokeweight=".146248pt" strokecolor="#000000">
                <v:path arrowok="t"/>
              </v:shape>
            </v:group>
            <v:group style="position:absolute;left:5279;top:2439;width:2;height:43" coordorigin="5279,2439" coordsize="2,43">
              <v:shape style="position:absolute;left:5279;top:2439;width:2;height:43" coordorigin="5279,2439" coordsize="0,43" path="m5279,2482l5279,2439e" filled="f" stroked="t" strokeweight=".146248pt" strokecolor="#000000">
                <v:path arrowok="t"/>
              </v:shape>
            </v:group>
            <v:group style="position:absolute;left:5279;top:423;width:2;height:43" coordorigin="5279,423" coordsize="2,43">
              <v:shape style="position:absolute;left:5279;top:423;width:2;height:43" coordorigin="5279,423" coordsize="0,43" path="m5279,423l5279,466e" filled="f" stroked="t" strokeweight=".146248pt" strokecolor="#000000">
                <v:path arrowok="t"/>
              </v:shape>
            </v:group>
            <v:group style="position:absolute;left:5728;top:2439;width:2;height:43" coordorigin="5728,2439" coordsize="2,43">
              <v:shape style="position:absolute;left:5728;top:2439;width:2;height:43" coordorigin="5728,2439" coordsize="0,43" path="m5728,2482l5728,2439e" filled="f" stroked="t" strokeweight=".146248pt" strokecolor="#000000">
                <v:path arrowok="t"/>
              </v:shape>
            </v:group>
            <v:group style="position:absolute;left:5728;top:423;width:2;height:43" coordorigin="5728,423" coordsize="2,43">
              <v:shape style="position:absolute;left:5728;top:423;width:2;height:43" coordorigin="5728,423" coordsize="0,43" path="m5728,423l5728,466e" filled="f" stroked="t" strokeweight=".146248pt" strokecolor="#000000">
                <v:path arrowok="t"/>
              </v:shape>
            </v:group>
            <v:group style="position:absolute;left:2133;top:423;width:3595;height:2059" coordorigin="2133,423" coordsize="3595,2059">
              <v:shape style="position:absolute;left:2133;top:423;width:3595;height:2059" coordorigin="2133,423" coordsize="3595,2059" path="m2133,423l2133,2482,5728,2482,5728,423,2133,423e" filled="f" stroked="t" strokeweight=".146248pt" strokecolor="#000000">
                <v:path arrowok="t"/>
              </v:shape>
            </v:group>
            <v:group style="position:absolute;left:5327;top:1398;width:282;height:2" coordorigin="5327,1398" coordsize="282,2">
              <v:shape style="position:absolute;left:5327;top:1398;width:282;height:2" coordorigin="5327,1398" coordsize="282,0" path="m5327,1398l5609,1398e" filled="f" stroked="t" strokeweight=".146248pt" strokecolor="#000000">
                <v:path arrowok="t"/>
              </v:shape>
            </v:group>
            <v:group style="position:absolute;left:2133;top:1099;width:3595;height:353" coordorigin="2133,1099" coordsize="3595,353">
              <v:shape style="position:absolute;left:2133;top:1099;width:3595;height:353" coordorigin="2133,1099" coordsize="3595,353" path="m2133,1452l2223,1219,2312,1198,2402,1191,2492,1160,2582,1136,2807,1154,3032,1143,3256,1147,3481,1119,3930,1126,4380,1099,4830,1103,5279,1109,5728,1099e" filled="f" stroked="t" strokeweight=".146248pt" strokecolor="#000000">
                <v:path arrowok="t"/>
              </v:shape>
            </v:group>
            <v:group style="position:absolute;left:2133;top:1748;width:3595;height:374" coordorigin="2133,1748" coordsize="3595,374">
              <v:shape style="position:absolute;left:2133;top:1748;width:3595;height:374" coordorigin="2133,1748" coordsize="3595,374" path="m2133,2122l2223,1888,2312,1878,2402,1837,2492,1833,2582,1826,2807,1792,3032,1799,3256,1785,3481,1799,3930,1782,4380,1765,4830,1761,5279,1789,5728,1748e" filled="f" stroked="t" strokeweight=".146248pt" strokecolor="#000000">
                <v:path arrowok="t"/>
                <v:stroke dashstyle="dash"/>
              </v:shape>
            </v:group>
            <v:group style="position:absolute;left:2133;top:423;width:3595;height:2059" coordorigin="2133,423" coordsize="3595,2059">
              <v:shape style="position:absolute;left:2133;top:423;width:3595;height:2059" coordorigin="2133,423" coordsize="3595,2059" path="m2133,423l2133,2482,5728,2482,5728,423,2133,423e" filled="f" stroked="t" strokeweight=".14624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6.617310pt;margin-top:14.555511pt;width:211.181399pt;height:126.942835pt;mso-position-horizontal-relative:page;mso-position-vertical-relative:paragraph;z-index:-1290" coordorigin="6332,291" coordsize="4224,2539">
            <v:group style="position:absolute;left:6338;top:297;width:4212;height:2527" coordorigin="6338,297" coordsize="4212,2527">
              <v:shape style="position:absolute;left:6338;top:297;width:4212;height:2527" coordorigin="6338,297" coordsize="4212,2527" path="m6338,2824l10550,2824,10550,297,6338,297,6338,2824e" filled="t" fillcolor="#FFFFFF" stroked="f">
                <v:path arrowok="t"/>
                <v:fill/>
              </v:shape>
            </v:group>
            <v:group style="position:absolute;left:6781;top:2482;width:43;height:2" coordorigin="6781,2482" coordsize="43,2">
              <v:shape style="position:absolute;left:6781;top:2482;width:43;height:2" coordorigin="6781,2482" coordsize="43,0" path="m6781,2482l6824,2482e" filled="f" stroked="t" strokeweight=".146248pt" strokecolor="#000000">
                <v:path arrowok="t"/>
              </v:shape>
            </v:group>
            <v:group style="position:absolute;left:10333;top:2482;width:43;height:2" coordorigin="10333,2482" coordsize="43,2">
              <v:shape style="position:absolute;left:10333;top:2482;width:43;height:2" coordorigin="10333,2482" coordsize="43,0" path="m10376,2482l10333,2482e" filled="f" stroked="t" strokeweight=".146248pt" strokecolor="#000000">
                <v:path arrowok="t"/>
              </v:shape>
            </v:group>
            <v:group style="position:absolute;left:6781;top:2138;width:43;height:2" coordorigin="6781,2138" coordsize="43,2">
              <v:shape style="position:absolute;left:6781;top:2138;width:43;height:2" coordorigin="6781,2138" coordsize="43,0" path="m6781,2138l6824,2138e" filled="f" stroked="t" strokeweight=".146248pt" strokecolor="#000000">
                <v:path arrowok="t"/>
              </v:shape>
            </v:group>
            <v:group style="position:absolute;left:10333;top:2138;width:43;height:2" coordorigin="10333,2138" coordsize="43,2">
              <v:shape style="position:absolute;left:10333;top:2138;width:43;height:2" coordorigin="10333,2138" coordsize="43,0" path="m10376,2138l10333,2138e" filled="f" stroked="t" strokeweight=".146248pt" strokecolor="#000000">
                <v:path arrowok="t"/>
              </v:shape>
            </v:group>
            <v:group style="position:absolute;left:6781;top:1796;width:43;height:2" coordorigin="6781,1796" coordsize="43,2">
              <v:shape style="position:absolute;left:6781;top:1796;width:43;height:2" coordorigin="6781,1796" coordsize="43,0" path="m6781,1796l6824,1796e" filled="f" stroked="t" strokeweight=".146248pt" strokecolor="#000000">
                <v:path arrowok="t"/>
              </v:shape>
            </v:group>
            <v:group style="position:absolute;left:10333;top:1796;width:43;height:2" coordorigin="10333,1796" coordsize="43,2">
              <v:shape style="position:absolute;left:10333;top:1796;width:43;height:2" coordorigin="10333,1796" coordsize="43,0" path="m10376,1796l10333,1796e" filled="f" stroked="t" strokeweight=".146248pt" strokecolor="#000000">
                <v:path arrowok="t"/>
              </v:shape>
            </v:group>
            <v:group style="position:absolute;left:6781;top:1452;width:43;height:2" coordorigin="6781,1452" coordsize="43,2">
              <v:shape style="position:absolute;left:6781;top:1452;width:43;height:2" coordorigin="6781,1452" coordsize="43,0" path="m6781,1452l6824,1452e" filled="f" stroked="t" strokeweight=".146248pt" strokecolor="#000000">
                <v:path arrowok="t"/>
              </v:shape>
            </v:group>
            <v:group style="position:absolute;left:10333;top:1452;width:43;height:2" coordorigin="10333,1452" coordsize="43,2">
              <v:shape style="position:absolute;left:10333;top:1452;width:43;height:2" coordorigin="10333,1452" coordsize="43,0" path="m10376,1452l10333,1452e" filled="f" stroked="t" strokeweight=".146248pt" strokecolor="#000000">
                <v:path arrowok="t"/>
              </v:shape>
            </v:group>
            <v:group style="position:absolute;left:6781;top:1109;width:43;height:2" coordorigin="6781,1109" coordsize="43,2">
              <v:shape style="position:absolute;left:6781;top:1109;width:43;height:2" coordorigin="6781,1109" coordsize="43,0" path="m6781,1109l6824,1109e" filled="f" stroked="t" strokeweight=".146248pt" strokecolor="#000000">
                <v:path arrowok="t"/>
              </v:shape>
            </v:group>
            <v:group style="position:absolute;left:10333;top:1109;width:43;height:2" coordorigin="10333,1109" coordsize="43,2">
              <v:shape style="position:absolute;left:10333;top:1109;width:43;height:2" coordorigin="10333,1109" coordsize="43,0" path="m10376,1109l10333,1109e" filled="f" stroked="t" strokeweight=".146248pt" strokecolor="#000000">
                <v:path arrowok="t"/>
              </v:shape>
            </v:group>
            <v:group style="position:absolute;left:6781;top:766;width:43;height:2" coordorigin="6781,766" coordsize="43,2">
              <v:shape style="position:absolute;left:6781;top:766;width:43;height:2" coordorigin="6781,766" coordsize="43,0" path="m6781,766l6824,766e" filled="f" stroked="t" strokeweight=".146248pt" strokecolor="#000000">
                <v:path arrowok="t"/>
              </v:shape>
            </v:group>
            <v:group style="position:absolute;left:10333;top:766;width:43;height:2" coordorigin="10333,766" coordsize="43,2">
              <v:shape style="position:absolute;left:10333;top:766;width:43;height:2" coordorigin="10333,766" coordsize="43,0" path="m10376,766l10333,766e" filled="f" stroked="t" strokeweight=".146248pt" strokecolor="#000000">
                <v:path arrowok="t"/>
              </v:shape>
            </v:group>
            <v:group style="position:absolute;left:6781;top:423;width:43;height:2" coordorigin="6781,423" coordsize="43,2">
              <v:shape style="position:absolute;left:6781;top:423;width:43;height:2" coordorigin="6781,423" coordsize="43,0" path="m6781,423l6824,423e" filled="f" stroked="t" strokeweight=".146248pt" strokecolor="#000000">
                <v:path arrowok="t"/>
              </v:shape>
            </v:group>
            <v:group style="position:absolute;left:10333;top:423;width:43;height:2" coordorigin="10333,423" coordsize="43,2">
              <v:shape style="position:absolute;left:10333;top:423;width:43;height:2" coordorigin="10333,423" coordsize="43,0" path="m10376,423l10333,423e" filled="f" stroked="t" strokeweight=".146248pt" strokecolor="#000000">
                <v:path arrowok="t"/>
              </v:shape>
            </v:group>
            <v:group style="position:absolute;left:6781;top:2439;width:2;height:43" coordorigin="6781,2439" coordsize="2,43">
              <v:shape style="position:absolute;left:6781;top:2439;width:2;height:43" coordorigin="6781,2439" coordsize="0,43" path="m6781,2482l6781,2439e" filled="f" stroked="t" strokeweight=".146248pt" strokecolor="#000000">
                <v:path arrowok="t"/>
              </v:shape>
            </v:group>
            <v:group style="position:absolute;left:6781;top:423;width:2;height:43" coordorigin="6781,423" coordsize="2,43">
              <v:shape style="position:absolute;left:6781;top:423;width:2;height:43" coordorigin="6781,423" coordsize="0,43" path="m6781,423l6781,466e" filled="f" stroked="t" strokeweight=".146248pt" strokecolor="#000000">
                <v:path arrowok="t"/>
              </v:shape>
            </v:group>
            <v:group style="position:absolute;left:7230;top:2439;width:2;height:43" coordorigin="7230,2439" coordsize="2,43">
              <v:shape style="position:absolute;left:7230;top:2439;width:2;height:43" coordorigin="7230,2439" coordsize="0,43" path="m7230,2482l7230,2439e" filled="f" stroked="t" strokeweight=".146248pt" strokecolor="#000000">
                <v:path arrowok="t"/>
              </v:shape>
            </v:group>
            <v:group style="position:absolute;left:7230;top:423;width:2;height:43" coordorigin="7230,423" coordsize="2,43">
              <v:shape style="position:absolute;left:7230;top:423;width:2;height:43" coordorigin="7230,423" coordsize="0,43" path="m7230,423l7230,466e" filled="f" stroked="t" strokeweight=".146248pt" strokecolor="#000000">
                <v:path arrowok="t"/>
              </v:shape>
            </v:group>
            <v:group style="position:absolute;left:7680;top:2439;width:2;height:43" coordorigin="7680,2439" coordsize="2,43">
              <v:shape style="position:absolute;left:7680;top:2439;width:2;height:43" coordorigin="7680,2439" coordsize="0,43" path="m7680,2482l7680,2439e" filled="f" stroked="t" strokeweight=".146248pt" strokecolor="#000000">
                <v:path arrowok="t"/>
              </v:shape>
            </v:group>
            <v:group style="position:absolute;left:7680;top:423;width:2;height:43" coordorigin="7680,423" coordsize="2,43">
              <v:shape style="position:absolute;left:7680;top:423;width:2;height:43" coordorigin="7680,423" coordsize="0,43" path="m7680,423l7680,466e" filled="f" stroked="t" strokeweight=".146248pt" strokecolor="#000000">
                <v:path arrowok="t"/>
              </v:shape>
            </v:group>
            <v:group style="position:absolute;left:8129;top:2439;width:2;height:43" coordorigin="8129,2439" coordsize="2,43">
              <v:shape style="position:absolute;left:8129;top:2439;width:2;height:43" coordorigin="8129,2439" coordsize="0,43" path="m8129,2482l8129,2439e" filled="f" stroked="t" strokeweight=".146248pt" strokecolor="#000000">
                <v:path arrowok="t"/>
              </v:shape>
            </v:group>
            <v:group style="position:absolute;left:8129;top:423;width:2;height:43" coordorigin="8129,423" coordsize="2,43">
              <v:shape style="position:absolute;left:8129;top:423;width:2;height:43" coordorigin="8129,423" coordsize="0,43" path="m8129,423l8129,466e" filled="f" stroked="t" strokeweight=".146248pt" strokecolor="#000000">
                <v:path arrowok="t"/>
              </v:shape>
            </v:group>
            <v:group style="position:absolute;left:8579;top:2439;width:2;height:43" coordorigin="8579,2439" coordsize="2,43">
              <v:shape style="position:absolute;left:8579;top:2439;width:2;height:43" coordorigin="8579,2439" coordsize="0,43" path="m8579,2482l8579,2439e" filled="f" stroked="t" strokeweight=".146248pt" strokecolor="#000000">
                <v:path arrowok="t"/>
              </v:shape>
            </v:group>
            <v:group style="position:absolute;left:8579;top:423;width:2;height:43" coordorigin="8579,423" coordsize="2,43">
              <v:shape style="position:absolute;left:8579;top:423;width:2;height:43" coordorigin="8579,423" coordsize="0,43" path="m8579,423l8579,466e" filled="f" stroked="t" strokeweight=".146248pt" strokecolor="#000000">
                <v:path arrowok="t"/>
              </v:shape>
            </v:group>
            <v:group style="position:absolute;left:9028;top:2439;width:2;height:43" coordorigin="9028,2439" coordsize="2,43">
              <v:shape style="position:absolute;left:9028;top:2439;width:2;height:43" coordorigin="9028,2439" coordsize="0,43" path="m9028,2482l9028,2439e" filled="f" stroked="t" strokeweight=".146248pt" strokecolor="#000000">
                <v:path arrowok="t"/>
              </v:shape>
            </v:group>
            <v:group style="position:absolute;left:9028;top:423;width:2;height:43" coordorigin="9028,423" coordsize="2,43">
              <v:shape style="position:absolute;left:9028;top:423;width:2;height:43" coordorigin="9028,423" coordsize="0,43" path="m9028,423l9028,466e" filled="f" stroked="t" strokeweight=".146248pt" strokecolor="#000000">
                <v:path arrowok="t"/>
              </v:shape>
            </v:group>
            <v:group style="position:absolute;left:9478;top:2439;width:2;height:43" coordorigin="9478,2439" coordsize="2,43">
              <v:shape style="position:absolute;left:9478;top:2439;width:2;height:43" coordorigin="9478,2439" coordsize="0,43" path="m9478,2482l9478,2439e" filled="f" stroked="t" strokeweight=".146248pt" strokecolor="#000000">
                <v:path arrowok="t"/>
              </v:shape>
            </v:group>
            <v:group style="position:absolute;left:9478;top:423;width:2;height:43" coordorigin="9478,423" coordsize="2,43">
              <v:shape style="position:absolute;left:9478;top:423;width:2;height:43" coordorigin="9478,423" coordsize="0,43" path="m9478,423l9478,466e" filled="f" stroked="t" strokeweight=".146248pt" strokecolor="#000000">
                <v:path arrowok="t"/>
              </v:shape>
            </v:group>
            <v:group style="position:absolute;left:9927;top:2439;width:2;height:43" coordorigin="9927,2439" coordsize="2,43">
              <v:shape style="position:absolute;left:9927;top:2439;width:2;height:43" coordorigin="9927,2439" coordsize="0,43" path="m9927,2482l9927,2439e" filled="f" stroked="t" strokeweight=".146248pt" strokecolor="#000000">
                <v:path arrowok="t"/>
              </v:shape>
            </v:group>
            <v:group style="position:absolute;left:9927;top:423;width:2;height:43" coordorigin="9927,423" coordsize="2,43">
              <v:shape style="position:absolute;left:9927;top:423;width:2;height:43" coordorigin="9927,423" coordsize="0,43" path="m9927,423l9927,466e" filled="f" stroked="t" strokeweight=".146248pt" strokecolor="#000000">
                <v:path arrowok="t"/>
              </v:shape>
            </v:group>
            <v:group style="position:absolute;left:10376;top:2439;width:2;height:43" coordorigin="10376,2439" coordsize="2,43">
              <v:shape style="position:absolute;left:10376;top:2439;width:2;height:43" coordorigin="10376,2439" coordsize="0,43" path="m10376,2482l10376,2439e" filled="f" stroked="t" strokeweight=".146248pt" strokecolor="#000000">
                <v:path arrowok="t"/>
              </v:shape>
            </v:group>
            <v:group style="position:absolute;left:10376;top:423;width:2;height:43" coordorigin="10376,423" coordsize="2,43">
              <v:shape style="position:absolute;left:10376;top:423;width:2;height:43" coordorigin="10376,423" coordsize="0,43" path="m10376,423l10376,466e" filled="f" stroked="t" strokeweight=".146248pt" strokecolor="#000000">
                <v:path arrowok="t"/>
              </v:shape>
            </v:group>
            <v:group style="position:absolute;left:6781;top:423;width:3595;height:2059" coordorigin="6781,423" coordsize="3595,2059">
              <v:shape style="position:absolute;left:6781;top:423;width:3595;height:2059" coordorigin="6781,423" coordsize="3595,2059" path="m6781,423l6781,2482,10376,2482,10376,423,6781,423e" filled="f" stroked="t" strokeweight=".146248pt" strokecolor="#000000">
                <v:path arrowok="t"/>
              </v:shape>
            </v:group>
            <v:group style="position:absolute;left:9975;top:1398;width:282;height:2" coordorigin="9975,1398" coordsize="282,2">
              <v:shape style="position:absolute;left:9975;top:1398;width:282;height:2" coordorigin="9975,1398" coordsize="282,0" path="m9975,1398l10257,1398e" filled="f" stroked="t" strokeweight=".146248pt" strokecolor="#000000">
                <v:path arrowok="t"/>
              </v:shape>
            </v:group>
            <v:group style="position:absolute;left:6781;top:670;width:3595;height:264" coordorigin="6781,670" coordsize="3595,264">
              <v:shape style="position:absolute;left:6781;top:670;width:3595;height:264" coordorigin="6781,670" coordsize="3595,264" path="m6781,934l6871,770,6961,745,7051,766,7141,715,7230,739,7455,711,7680,739,7905,728,8129,701,8579,687,9028,687,9478,670,9927,687,10376,670e" filled="f" stroked="t" strokeweight=".146248pt" strokecolor="#000000">
                <v:path arrowok="t"/>
              </v:shape>
            </v:group>
            <v:group style="position:absolute;left:9975;top:1507;width:282;height:2" coordorigin="9975,1507" coordsize="282,2">
              <v:shape style="position:absolute;left:9975;top:1507;width:282;height:2" coordorigin="9975,1507" coordsize="282,0" path="m9975,1507l10257,1507e" filled="f" stroked="t" strokeweight=".146248pt" strokecolor="#000000">
                <v:path arrowok="t"/>
                <v:stroke dashstyle="dash"/>
              </v:shape>
            </v:group>
            <v:group style="position:absolute;left:6781;top:807;width:3595;height:202" coordorigin="6781,807" coordsize="3595,202">
              <v:shape style="position:absolute;left:6781;top:807;width:3595;height:202" coordorigin="6781,807" coordsize="3595,202" path="m6781,1009l6871,876,6961,866,7051,824,7141,862,7230,873,7455,852,7680,821,7905,824,8129,831,8579,824,9028,807,9478,811,9927,842,10376,814e" filled="f" stroked="t" strokeweight=".146248pt" strokecolor="#000000">
                <v:path arrowok="t"/>
                <v:stroke dashstyle="dash"/>
              </v:shape>
            </v:group>
            <v:group style="position:absolute;left:6781;top:423;width:3595;height:2059" coordorigin="6781,423" coordsize="3595,2059">
              <v:shape style="position:absolute;left:6781;top:423;width:3595;height:2059" coordorigin="6781,423" coordsize="3595,2059" path="m6781,423l6781,2482,10376,2482,10376,423,6781,423e" filled="f" stroked="t" strokeweight=".14624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Cze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5" w:after="0" w:line="103" w:lineRule="exact"/>
        <w:ind w:left="654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94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94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0" w:after="0" w:line="103" w:lineRule="exact"/>
        <w:ind w:left="654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93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93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0" w:after="0" w:line="103" w:lineRule="exact"/>
        <w:ind w:left="654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873726pt;margin-top:-7.009407pt;width:6.679921pt;height:58.580237pt;mso-position-horizontal-relative:page;mso-position-vertical-relative:paragraph;z-index:-1285" type="#_x0000_t202" filled="f" stroked="f">
            <v:textbox inset="0,0,0,0" style="layout-flow:vertical;mso-layout-flow-alt:bottom-to-top">
              <w:txbxContent>
                <w:p>
                  <w:pPr>
                    <w:spacing w:before="10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31"/>
                    </w:rPr>
                    <w:t>accuracy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00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2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27"/>
                    </w:rPr>
                    <w:t>morphology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8.29071pt;margin-top:-7.009407pt;width:6.679921pt;height:58.580237pt;mso-position-horizontal-relative:page;mso-position-vertical-relative:paragraph;z-index:-1284" type="#_x0000_t202" filled="f" stroked="f">
            <v:textbox inset="0,0,0,0" style="layout-flow:vertical;mso-layout-flow-alt:bottom-to-top">
              <w:txbxContent>
                <w:p>
                  <w:pPr>
                    <w:spacing w:before="10" w:after="0" w:line="240" w:lineRule="auto"/>
                    <w:ind w:left="20" w:right="-20"/>
                    <w:jc w:val="left"/>
                    <w:rPr>
                      <w:rFonts w:ascii="Times New Roman" w:hAnsi="Times New Roman" w:cs="Times New Roman" w:eastAsia="Times New Roman"/>
                      <w:sz w:val="9"/>
                      <w:szCs w:val="9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31"/>
                    </w:rPr>
                    <w:t>accuracy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31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00"/>
                    </w:rPr>
                    <w:t>of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22"/>
                      <w:w w:val="1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27"/>
                    </w:rPr>
                    <w:t>morphology</w:t>
                  </w:r>
                  <w:r>
                    <w:rPr>
                      <w:rFonts w:ascii="Times New Roman" w:hAnsi="Times New Roman" w:cs="Times New Roman" w:eastAsia="Times New Roman"/>
                      <w:sz w:val="9"/>
                      <w:szCs w:val="9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92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92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jc w:val="left"/>
        <w:spacing w:after="0"/>
        <w:sectPr>
          <w:pgMar w:header="0" w:footer="1115" w:top="1160" w:bottom="1300" w:left="1300" w:right="1320"/>
          <w:pgSz w:w="12240" w:h="15840"/>
        </w:sectPr>
      </w:pPr>
      <w:rPr/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36" w:lineRule="exact"/>
        <w:ind w:left="654" w:right="-62"/>
        <w:jc w:val="left"/>
        <w:tabs>
          <w:tab w:pos="3780" w:val="left"/>
          <w:tab w:pos="4300" w:val="left"/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  <w:position w:val="-3"/>
        </w:rPr>
        <w:t>91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  <w:position w:val="2"/>
        </w:rPr>
        <w:t>dev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  <w:position w:val="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8"/>
          <w:w w:val="132"/>
          <w:position w:val="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8"/>
          <w:w w:val="132"/>
          <w:position w:val="2"/>
        </w:rPr>
      </w:r>
      <w:r>
        <w:rPr>
          <w:rFonts w:ascii="Times New Roman" w:hAnsi="Times New Roman" w:cs="Times New Roman" w:eastAsia="Times New Roman"/>
          <w:sz w:val="9"/>
          <w:szCs w:val="9"/>
          <w:spacing w:val="-7"/>
          <w:w w:val="132"/>
          <w:u w:val="dotted" w:color="000000"/>
          <w:position w:val="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u w:val="dotted" w:color="000000"/>
          <w:position w:val="2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u w:val="dotted" w:color="000000"/>
          <w:position w:val="2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2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  <w:position w:val="-3"/>
        </w:rPr>
        <w:t>91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  <w:position w:val="0"/>
        </w:rPr>
      </w:r>
    </w:p>
    <w:p>
      <w:pPr>
        <w:spacing w:before="0" w:after="0" w:line="76" w:lineRule="exact"/>
        <w:ind w:right="1434"/>
        <w:jc w:val="righ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43"/>
        </w:rPr>
        <w:t>test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/>
        <w:br w:type="column"/>
      </w:r>
      <w:r>
        <w:rPr>
          <w:sz w:val="18"/>
          <w:szCs w:val="18"/>
        </w:rPr>
      </w:r>
    </w:p>
    <w:p>
      <w:pPr>
        <w:spacing w:before="0" w:after="0" w:line="252" w:lineRule="auto"/>
        <w:ind w:right="969" w:firstLine="7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dev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43"/>
        </w:rPr>
        <w:t>test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5421" w:space="3014"/>
            <w:col w:w="1185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03" w:lineRule="exact"/>
        <w:ind w:left="654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90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0" w:after="0" w:line="103" w:lineRule="exact"/>
        <w:ind w:left="654" w:right="-20"/>
        <w:jc w:val="left"/>
        <w:tabs>
          <w:tab w:pos="530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89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89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</w:sectPr>
      </w:pPr>
      <w:rPr/>
    </w:p>
    <w:p>
      <w:pPr>
        <w:spacing w:before="50" w:after="0" w:line="240" w:lineRule="auto"/>
        <w:ind w:left="654"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88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" w:after="0" w:line="240" w:lineRule="auto"/>
        <w:ind w:left="790" w:right="-47"/>
        <w:jc w:val="center"/>
        <w:tabs>
          <w:tab w:pos="114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 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10000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15000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20000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25000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30000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35000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40000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9" w:after="0" w:line="103" w:lineRule="exact"/>
        <w:ind w:left="1425" w:right="739"/>
        <w:jc w:val="center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4"/>
        </w:rPr>
        <w:t>#</w:t>
      </w:r>
      <w:r>
        <w:rPr>
          <w:rFonts w:ascii="Times New Roman" w:hAnsi="Times New Roman" w:cs="Times New Roman" w:eastAsia="Times New Roman"/>
          <w:sz w:val="9"/>
          <w:szCs w:val="9"/>
          <w:spacing w:val="-10"/>
          <w:w w:val="17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8"/>
        </w:rPr>
        <w:t>sentences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38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4"/>
        </w:rPr>
        <w:t>training</w:t>
      </w:r>
      <w:r>
        <w:rPr>
          <w:rFonts w:ascii="Times New Roman" w:hAnsi="Times New Roman" w:cs="Times New Roman" w:eastAsia="Times New Roman"/>
          <w:sz w:val="9"/>
          <w:szCs w:val="9"/>
          <w:spacing w:val="-15"/>
          <w:w w:val="13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4"/>
        </w:rPr>
        <w:t>data</w:t>
      </w:r>
      <w:r>
        <w:rPr>
          <w:rFonts w:ascii="Times New Roman" w:hAnsi="Times New Roman" w:cs="Times New Roman" w:eastAsia="Times New Roman"/>
          <w:sz w:val="9"/>
          <w:szCs w:val="9"/>
          <w:spacing w:val="8"/>
          <w:w w:val="13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6"/>
        </w:rPr>
        <w:t>syntactic</w:t>
      </w:r>
      <w:r>
        <w:rPr>
          <w:rFonts w:ascii="Times New Roman" w:hAnsi="Times New Roman" w:cs="Times New Roman" w:eastAsia="Times New Roman"/>
          <w:sz w:val="9"/>
          <w:szCs w:val="9"/>
          <w:spacing w:val="-14"/>
          <w:w w:val="136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6"/>
        </w:rPr>
        <w:t>parser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0" w:after="0" w:line="240" w:lineRule="auto"/>
        <w:ind w:right="-20"/>
        <w:jc w:val="left"/>
        <w:rPr>
          <w:rFonts w:ascii="Times New Roman" w:hAnsi="Times New Roman" w:cs="Times New Roman" w:eastAsia="Times New Roman"/>
          <w:sz w:val="9"/>
          <w:szCs w:val="9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88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" w:after="0" w:line="240" w:lineRule="auto"/>
        <w:ind w:left="137" w:right="333"/>
        <w:jc w:val="center"/>
        <w:tabs>
          <w:tab w:pos="480" w:val="left"/>
        </w:tabs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 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10000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15000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20000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25000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4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30000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35000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    </w:t>
      </w:r>
      <w:r>
        <w:rPr>
          <w:rFonts w:ascii="Times New Roman" w:hAnsi="Times New Roman" w:cs="Times New Roman" w:eastAsia="Times New Roman"/>
          <w:sz w:val="9"/>
          <w:szCs w:val="9"/>
          <w:spacing w:val="3"/>
          <w:w w:val="132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2"/>
        </w:rPr>
        <w:t>40000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spacing w:before="59" w:after="0" w:line="103" w:lineRule="exact"/>
        <w:ind w:left="772" w:right="1120"/>
        <w:jc w:val="center"/>
        <w:rPr>
          <w:rFonts w:ascii="Times New Roman" w:hAnsi="Times New Roman" w:cs="Times New Roman" w:eastAsia="Times New Roman"/>
          <w:sz w:val="9"/>
          <w:szCs w:val="9"/>
        </w:rPr>
      </w:pPr>
      <w:rPr/>
      <w:r>
        <w:rPr>
          <w:rFonts w:ascii="Times New Roman" w:hAnsi="Times New Roman" w:cs="Times New Roman" w:eastAsia="Times New Roman"/>
          <w:sz w:val="9"/>
          <w:szCs w:val="9"/>
          <w:spacing w:val="0"/>
          <w:w w:val="174"/>
        </w:rPr>
        <w:t>#</w:t>
      </w:r>
      <w:r>
        <w:rPr>
          <w:rFonts w:ascii="Times New Roman" w:hAnsi="Times New Roman" w:cs="Times New Roman" w:eastAsia="Times New Roman"/>
          <w:sz w:val="9"/>
          <w:szCs w:val="9"/>
          <w:spacing w:val="-10"/>
          <w:w w:val="17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8"/>
        </w:rPr>
        <w:t>sentences</w:t>
      </w:r>
      <w:r>
        <w:rPr>
          <w:rFonts w:ascii="Times New Roman" w:hAnsi="Times New Roman" w:cs="Times New Roman" w:eastAsia="Times New Roman"/>
          <w:sz w:val="9"/>
          <w:szCs w:val="9"/>
          <w:spacing w:val="-2"/>
          <w:w w:val="138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4"/>
        </w:rPr>
        <w:t>training</w:t>
      </w:r>
      <w:r>
        <w:rPr>
          <w:rFonts w:ascii="Times New Roman" w:hAnsi="Times New Roman" w:cs="Times New Roman" w:eastAsia="Times New Roman"/>
          <w:sz w:val="9"/>
          <w:szCs w:val="9"/>
          <w:spacing w:val="-15"/>
          <w:w w:val="13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4"/>
        </w:rPr>
        <w:t>data</w:t>
      </w:r>
      <w:r>
        <w:rPr>
          <w:rFonts w:ascii="Times New Roman" w:hAnsi="Times New Roman" w:cs="Times New Roman" w:eastAsia="Times New Roman"/>
          <w:sz w:val="9"/>
          <w:szCs w:val="9"/>
          <w:spacing w:val="8"/>
          <w:w w:val="134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9"/>
          <w:szCs w:val="9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6"/>
        </w:rPr>
        <w:t>syntactic</w:t>
      </w:r>
      <w:r>
        <w:rPr>
          <w:rFonts w:ascii="Times New Roman" w:hAnsi="Times New Roman" w:cs="Times New Roman" w:eastAsia="Times New Roman"/>
          <w:sz w:val="9"/>
          <w:szCs w:val="9"/>
          <w:spacing w:val="-14"/>
          <w:w w:val="136"/>
        </w:rPr>
        <w:t> 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36"/>
        </w:rPr>
        <w:t>parser</w:t>
      </w:r>
      <w:r>
        <w:rPr>
          <w:rFonts w:ascii="Times New Roman" w:hAnsi="Times New Roman" w:cs="Times New Roman" w:eastAsia="Times New Roman"/>
          <w:sz w:val="9"/>
          <w:szCs w:val="9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4592" w:space="710"/>
            <w:col w:w="4318"/>
          </w:cols>
        </w:sectPr>
      </w:pPr>
      <w:rPr/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18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amount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training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syntactic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parser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quality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prediction.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</w:sectPr>
      </w:pPr>
      <w:rPr/>
    </w:p>
    <w:p>
      <w:pPr>
        <w:spacing w:before="21" w:after="0" w:line="257" w:lineRule="auto"/>
        <w:ind w:left="14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quality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ficient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tagge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8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needed,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train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eral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increas-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amounts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annotated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data.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ample,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xperiment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1,000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tences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treebank.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5-fold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jackknif-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these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sentences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them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syntax.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parsing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these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1,000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sentences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1" w:after="0" w:line="253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another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head.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does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tree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requirements,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guaranteed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yield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ycle-free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tree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ructure.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ble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compare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mate-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both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5,000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treebank.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aluation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labeled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(LAS)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unlabeled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attachment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score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90" w:right="694"/>
        <w:jc w:val="center"/>
        <w:tabs>
          <w:tab w:pos="33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2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v</w:t>
      </w:r>
      <w:r>
        <w:rPr>
          <w:rFonts w:ascii="Arial" w:hAnsi="Arial" w:cs="Arial" w:eastAsia="Arial"/>
          <w:sz w:val="18"/>
          <w:szCs w:val="18"/>
          <w:spacing w:val="23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set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test</w:t>
      </w:r>
      <w:r>
        <w:rPr>
          <w:rFonts w:ascii="Arial" w:hAnsi="Arial" w:cs="Arial" w:eastAsia="Arial"/>
          <w:sz w:val="18"/>
          <w:szCs w:val="18"/>
          <w:spacing w:val="13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set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849" w:right="443"/>
        <w:jc w:val="center"/>
        <w:tabs>
          <w:tab w:pos="2480" w:val="left"/>
          <w:tab w:pos="3120" w:val="left"/>
          <w:tab w:pos="37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-7"/>
          <w:w w:val="99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1994" w:right="2139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22.62381pt;margin-top:1.571887pt;width:205.712pt;height:.1pt;mso-position-horizontal-relative:page;mso-position-vertical-relative:paragraph;z-index:-1289" coordorigin="6452,31" coordsize="4114,2">
            <v:shape style="position:absolute;left:6452;top:31;width:4114;height:2" coordorigin="6452,31" coordsize="4114,0" path="m6452,31l10567,3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w w:val="85"/>
          <w:i/>
        </w:rPr>
        <w:t>Cze</w:t>
      </w:r>
      <w:r>
        <w:rPr>
          <w:rFonts w:ascii="Arial" w:hAnsi="Arial" w:cs="Arial" w:eastAsia="Arial"/>
          <w:sz w:val="18"/>
          <w:szCs w:val="18"/>
          <w:spacing w:val="-3"/>
          <w:w w:val="85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4677" w:space="287"/>
            <w:col w:w="4656"/>
          </w:cols>
        </w:sectPr>
      </w:pPr>
      <w:rPr/>
    </w:p>
    <w:p>
      <w:pPr>
        <w:spacing w:before="6" w:after="0" w:line="30" w:lineRule="exact"/>
        <w:jc w:val="left"/>
        <w:rPr>
          <w:sz w:val="3"/>
          <w:szCs w:val="3"/>
        </w:rPr>
      </w:pPr>
      <w:rPr/>
      <w:r>
        <w:rPr>
          <w:sz w:val="3"/>
          <w:szCs w:val="3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.016003" w:type="dxa"/>
      </w:tblPr>
      <w:tblGrid/>
      <w:tr>
        <w:trPr>
          <w:trHeight w:val="215" w:hRule="exact"/>
        </w:trPr>
        <w:tc>
          <w:tcPr>
            <w:tcW w:w="5052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25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rest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2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4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training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  <w:position w:val="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85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2"/>
              </w:rPr>
              <w:t>well</w:t>
            </w:r>
            <w:r>
              <w:rPr>
                <w:rFonts w:ascii="Arial" w:hAnsi="Arial" w:cs="Arial" w:eastAsia="Arial"/>
                <w:sz w:val="22"/>
                <w:szCs w:val="22"/>
                <w:spacing w:val="2"/>
                <w:w w:val="100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  <w:position w:val="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8"/>
                <w:w w:val="82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  <w:position w:val="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32"/>
                <w:w w:val="82"/>
                <w:position w:val="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2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spacing w:val="-5"/>
                <w:w w:val="100"/>
                <w:position w:val="2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  <w:position w:val="2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2"/>
              </w:rPr>
              <w:t>elopment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  <w:p>
            <w:pPr>
              <w:spacing w:before="18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test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set.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g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86"/>
              </w:rPr>
              <w:t>i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86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es</w:t>
            </w:r>
            <w:r>
              <w:rPr>
                <w:rFonts w:ascii="Arial" w:hAnsi="Arial" w:cs="Arial" w:eastAsia="Arial"/>
                <w:sz w:val="22"/>
                <w:szCs w:val="22"/>
                <w:spacing w:val="38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us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5"/>
                <w:w w:val="8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full</w:t>
            </w:r>
            <w:r>
              <w:rPr>
                <w:rFonts w:ascii="Arial" w:hAnsi="Arial" w:cs="Arial" w:eastAsia="Arial"/>
                <w:sz w:val="22"/>
                <w:szCs w:val="22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data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3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54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simple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parser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(5k)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8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tabs>
                <w:tab w:pos="7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71.57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78.96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69.09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77.23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5052" w:type="dxa"/>
            <w:vMerge/>
            <w:tcBorders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44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full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5"/>
              </w:rPr>
              <w:t>parser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(5k)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85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tabs>
                <w:tab w:pos="7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76.77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84.38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74.70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83.00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42" w:hRule="exact"/>
        </w:trPr>
        <w:tc>
          <w:tcPr>
            <w:tcW w:w="5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20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notated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syntax</w:t>
            </w:r>
            <w:r>
              <w:rPr>
                <w:rFonts w:ascii="Arial" w:hAnsi="Arial" w:cs="Arial" w:eastAsia="Arial"/>
                <w:sz w:val="22"/>
                <w:szCs w:val="22"/>
                <w:spacing w:val="35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that</w:t>
            </w:r>
            <w:r>
              <w:rPr>
                <w:rFonts w:ascii="Arial" w:hAnsi="Arial" w:cs="Arial" w:eastAsia="Arial"/>
                <w:sz w:val="22"/>
                <w:szCs w:val="22"/>
                <w:spacing w:val="29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7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  <w:spacing w:val="20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learned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from</w:t>
            </w:r>
            <w:r>
              <w:rPr>
                <w:rFonts w:ascii="Arial" w:hAnsi="Arial" w:cs="Arial" w:eastAsia="Arial"/>
                <w:sz w:val="22"/>
                <w:szCs w:val="22"/>
                <w:spacing w:val="-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7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first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  <w:p>
            <w:pPr>
              <w:spacing w:before="18" w:after="0" w:line="204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position w:val="-4"/>
              </w:rPr>
              <w:t>1,000</w:t>
            </w:r>
            <w:r>
              <w:rPr>
                <w:rFonts w:ascii="Arial" w:hAnsi="Arial" w:cs="Arial" w:eastAsia="Arial"/>
                <w:sz w:val="22"/>
                <w:szCs w:val="22"/>
                <w:spacing w:val="42"/>
                <w:w w:val="86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6"/>
                <w:position w:val="-4"/>
              </w:rPr>
              <w:t>sentences</w:t>
            </w:r>
            <w:r>
              <w:rPr>
                <w:rFonts w:ascii="Arial" w:hAnsi="Arial" w:cs="Arial" w:eastAsia="Arial"/>
                <w:sz w:val="22"/>
                <w:szCs w:val="22"/>
                <w:spacing w:val="-6"/>
                <w:w w:val="86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4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spacing w:val="15"/>
                <w:w w:val="100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4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-23"/>
                <w:w w:val="100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4"/>
              </w:rPr>
              <w:t>tree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4"/>
              </w:rPr>
              <w:t>bank.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21"/>
                <w:w w:val="88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4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28"/>
                <w:w w:val="88"/>
                <w:position w:val="-4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4"/>
              </w:rPr>
              <w:t>morphologi-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44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simple</w:t>
            </w:r>
            <w:r>
              <w:rPr>
                <w:rFonts w:ascii="Arial" w:hAnsi="Arial" w:cs="Arial" w:eastAsia="Arial"/>
                <w:sz w:val="18"/>
                <w:szCs w:val="18"/>
                <w:spacing w:val="22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7"/>
              </w:rPr>
              <w:t>parser</w:t>
            </w:r>
            <w:r>
              <w:rPr>
                <w:rFonts w:ascii="Arial" w:hAnsi="Arial" w:cs="Arial" w:eastAsia="Arial"/>
                <w:sz w:val="18"/>
                <w:szCs w:val="18"/>
                <w:spacing w:val="-9"/>
                <w:w w:val="87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(5k)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85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219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  <w:i/>
              </w:rPr>
              <w:t>German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20" w:after="0" w:line="240" w:lineRule="auto"/>
              <w:ind w:left="120" w:right="-20"/>
              <w:jc w:val="left"/>
              <w:tabs>
                <w:tab w:pos="7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83.06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85.23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78.56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81.18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505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6" w:after="0" w:line="232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cal</w:t>
            </w:r>
            <w:r>
              <w:rPr>
                <w:rFonts w:ascii="Arial" w:hAnsi="Arial" w:cs="Arial" w:eastAsia="Arial"/>
                <w:sz w:val="22"/>
                <w:szCs w:val="22"/>
                <w:spacing w:val="10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tagger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  <w:spacing w:val="-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then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trained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7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spacing w:val="1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2"/>
              </w:rPr>
              <w:t>full</w:t>
            </w:r>
            <w:r>
              <w:rPr>
                <w:rFonts w:ascii="Arial" w:hAnsi="Arial" w:cs="Arial" w:eastAsia="Arial"/>
                <w:sz w:val="22"/>
                <w:szCs w:val="22"/>
                <w:spacing w:val="18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training</w:t>
            </w:r>
            <w:r>
              <w:rPr>
                <w:rFonts w:ascii="Arial" w:hAnsi="Arial" w:cs="Arial" w:eastAsia="Arial"/>
                <w:sz w:val="22"/>
                <w:szCs w:val="22"/>
                <w:spacing w:val="48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8"/>
                <w:position w:val="-2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  <w:spacing w:val="-13"/>
                <w:w w:val="88"/>
                <w:position w:val="-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-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54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full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5"/>
              </w:rPr>
              <w:t>parser</w:t>
            </w:r>
            <w:r>
              <w:rPr>
                <w:rFonts w:ascii="Arial" w:hAnsi="Arial" w:cs="Arial" w:eastAsia="Arial"/>
                <w:sz w:val="18"/>
                <w:szCs w:val="18"/>
                <w:spacing w:val="3"/>
                <w:w w:val="85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(5k)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2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tabs>
                <w:tab w:pos="760" w:val="left"/>
              </w:tabs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87.56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86.58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2240" w:h="15840"/>
          <w:pgMar w:top="1340" w:bottom="1340" w:left="1300" w:right="1320"/>
        </w:sectPr>
      </w:pPr>
      <w:rPr/>
    </w:p>
    <w:p>
      <w:pPr>
        <w:spacing w:before="38" w:after="0" w:line="240" w:lineRule="auto"/>
        <w:ind w:left="14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22.62381pt;margin-top:-25.947126pt;width:205.712pt;height:.1pt;mso-position-horizontal-relative:page;mso-position-vertical-relative:paragraph;z-index:-1288" coordorigin="6452,-519" coordsize="4114,2">
            <v:shape style="position:absolute;left:6452;top:-519;width:4114;height:2" coordorigin="6452,-519" coordsize="4114,0" path="m6452,-519l10567,-51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elopment</w:t>
      </w:r>
      <w:r>
        <w:rPr>
          <w:rFonts w:ascii="Arial" w:hAnsi="Arial" w:cs="Arial" w:eastAsia="Arial"/>
          <w:sz w:val="22"/>
          <w:szCs w:val="22"/>
          <w:spacing w:val="5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5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data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tagger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vided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left-most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point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corresponds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model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does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tactic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ges,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already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1,000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sentences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enough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training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useful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syntactic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information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tagge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5,000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sentences,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cur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flatten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stay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conclude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tactic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prediction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small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amounts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syntactic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data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ailable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8" w:after="0" w:line="257" w:lineRule="auto"/>
        <w:ind w:left="14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related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xperiment,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fect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simple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thus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1" w:after="0" w:line="249" w:lineRule="auto"/>
        <w:ind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7: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parser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parser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syntactic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rained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5,000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sentences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training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xpected,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parser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performs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tagger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parsers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tures.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Czech,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parsers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supply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both</w:t>
      </w:r>
      <w:r>
        <w:rPr>
          <w:rFonts w:ascii="Arial" w:hAnsi="Arial" w:cs="Arial" w:eastAsia="Arial"/>
          <w:sz w:val="22"/>
          <w:szCs w:val="22"/>
          <w:spacing w:val="3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cases,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tagger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outperforms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syntactic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(cf.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unkn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wn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much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both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languages.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clude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simple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data,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4677" w:space="287"/>
            <w:col w:w="4656"/>
          </w:cols>
        </w:sectPr>
      </w:pPr>
      <w:rPr/>
    </w:p>
    <w:p>
      <w:pPr>
        <w:spacing w:before="0" w:after="0" w:line="240" w:lineRule="auto"/>
        <w:ind w:left="140" w:right="-20"/>
        <w:jc w:val="left"/>
        <w:tabs>
          <w:tab w:pos="4960" w:val="left"/>
          <w:tab w:pos="61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aster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brute-force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algorithm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9"/>
        </w:rPr>
      </w:r>
      <w:r>
        <w:rPr>
          <w:rFonts w:ascii="Arial" w:hAnsi="Arial" w:cs="Arial" w:eastAsia="Arial"/>
          <w:sz w:val="22"/>
          <w:szCs w:val="22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</w:sectPr>
      </w:pPr>
      <w:rPr/>
    </w:p>
    <w:p>
      <w:pPr>
        <w:spacing w:before="18" w:after="0" w:line="176" w:lineRule="exact"/>
        <w:ind w:left="14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  <w:position w:val="-7"/>
        </w:rPr>
        <w:t>scribed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vington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(2001),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which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7"/>
        </w:rPr>
        <w:t>selects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7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-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-7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5" w:after="0" w:line="168" w:lineRule="exact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1"/>
        </w:rPr>
        <w:t>10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6"/>
        </w:rPr>
        <w:t>LAS:</w:t>
      </w:r>
      <w:r>
        <w:rPr>
          <w:rFonts w:ascii="Arial" w:hAnsi="Arial" w:cs="Arial" w:eastAsia="Arial"/>
          <w:sz w:val="18"/>
          <w:szCs w:val="18"/>
          <w:spacing w:val="15"/>
          <w:w w:val="100"/>
          <w:position w:val="-6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6"/>
          <w:position w:val="2"/>
        </w:rPr>
        <w:t>correct</w:t>
      </w:r>
      <w:r>
        <w:rPr>
          <w:rFonts w:ascii="Arial" w:hAnsi="Arial" w:cs="Arial" w:eastAsia="Arial"/>
          <w:sz w:val="12"/>
          <w:szCs w:val="12"/>
          <w:spacing w:val="16"/>
          <w:w w:val="86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6"/>
          <w:position w:val="2"/>
        </w:rPr>
        <w:t>edges</w:t>
      </w:r>
      <w:r>
        <w:rPr>
          <w:rFonts w:ascii="Arial" w:hAnsi="Arial" w:cs="Arial" w:eastAsia="Arial"/>
          <w:sz w:val="12"/>
          <w:szCs w:val="12"/>
          <w:spacing w:val="-8"/>
          <w:w w:val="86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2"/>
        </w:rPr>
        <w:t>with</w:t>
      </w:r>
      <w:r>
        <w:rPr>
          <w:rFonts w:ascii="Arial" w:hAnsi="Arial" w:cs="Arial" w:eastAsia="Arial"/>
          <w:sz w:val="12"/>
          <w:szCs w:val="12"/>
          <w:spacing w:val="-5"/>
          <w:w w:val="100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2"/>
        </w:rPr>
        <w:t>correct</w:t>
      </w:r>
      <w:r>
        <w:rPr>
          <w:rFonts w:ascii="Arial" w:hAnsi="Arial" w:cs="Arial" w:eastAsia="Arial"/>
          <w:sz w:val="12"/>
          <w:szCs w:val="12"/>
          <w:spacing w:val="4"/>
          <w:w w:val="89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2"/>
        </w:rPr>
        <w:t>labels</w:t>
      </w:r>
      <w:r>
        <w:rPr>
          <w:rFonts w:ascii="Arial" w:hAnsi="Arial" w:cs="Arial" w:eastAsia="Arial"/>
          <w:sz w:val="12"/>
          <w:szCs w:val="12"/>
          <w:spacing w:val="-8"/>
          <w:w w:val="89"/>
          <w:position w:val="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6"/>
        </w:rPr>
        <w:t>,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-6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-6"/>
        </w:rPr>
        <w:t>U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6"/>
        </w:rPr>
        <w:t>AS:</w:t>
      </w:r>
      <w:r>
        <w:rPr>
          <w:rFonts w:ascii="Arial" w:hAnsi="Arial" w:cs="Arial" w:eastAsia="Arial"/>
          <w:sz w:val="18"/>
          <w:szCs w:val="18"/>
          <w:spacing w:val="6"/>
          <w:w w:val="100"/>
          <w:position w:val="-6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6"/>
          <w:position w:val="2"/>
        </w:rPr>
        <w:t>correct</w:t>
      </w:r>
      <w:r>
        <w:rPr>
          <w:rFonts w:ascii="Arial" w:hAnsi="Arial" w:cs="Arial" w:eastAsia="Arial"/>
          <w:sz w:val="12"/>
          <w:szCs w:val="12"/>
          <w:spacing w:val="16"/>
          <w:w w:val="86"/>
          <w:position w:val="2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6"/>
          <w:position w:val="2"/>
        </w:rPr>
        <w:t>edges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4677" w:space="481"/>
            <w:col w:w="4462"/>
          </w:cols>
        </w:sectPr>
      </w:pPr>
      <w:rPr/>
    </w:p>
    <w:p>
      <w:pPr>
        <w:spacing w:before="0" w:after="0" w:line="117" w:lineRule="exact"/>
        <w:ind w:right="-20"/>
        <w:jc w:val="righ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352.206787pt;margin-top:-.701347pt;width:77.349pt;height:.1pt;mso-position-horizontal-relative:page;mso-position-vertical-relative:paragraph;z-index:-1287" coordorigin="7044,-14" coordsize="1547,2">
            <v:shape style="position:absolute;left:7044;top:-14;width:1547;height:2" coordorigin="7044,-14" coordsize="1547,0" path="m7044,-14l8591,-14e" filled="f" stroked="t" strokeweight=".379pt" strokecolor="#000000">
              <v:path arrowok="t"/>
            </v:shape>
          </v:group>
          <w10:wrap type="none"/>
        </w:pict>
      </w:r>
      <w:r>
        <w:rPr/>
        <w:pict>
          <v:group style="position:absolute;margin-left:458.7388pt;margin-top:-.701347pt;width:31.699pt;height:.1pt;mso-position-horizontal-relative:page;mso-position-vertical-relative:paragraph;z-index:-1286" coordorigin="9175,-14" coordsize="634,2">
            <v:shape style="position:absolute;left:9175;top:-14;width:634;height:2" coordorigin="9175,-14" coordsize="634,0" path="m9175,-14l9809,-14e" filled="f" stroked="t" strokeweight=".379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all</w:t>
      </w:r>
      <w:r>
        <w:rPr>
          <w:rFonts w:ascii="Arial" w:hAnsi="Arial" w:cs="Arial" w:eastAsia="Arial"/>
          <w:sz w:val="12"/>
          <w:szCs w:val="12"/>
          <w:spacing w:val="-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3"/>
        </w:rPr>
        <w:t>edges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spacing w:before="0" w:after="0" w:line="117" w:lineRule="exact"/>
        <w:ind w:right="-20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spacing w:val="0"/>
          <w:w w:val="100"/>
        </w:rPr>
        <w:t>all</w:t>
      </w:r>
      <w:r>
        <w:rPr>
          <w:rFonts w:ascii="Arial" w:hAnsi="Arial" w:cs="Arial" w:eastAsia="Arial"/>
          <w:sz w:val="12"/>
          <w:szCs w:val="12"/>
          <w:spacing w:val="-4"/>
          <w:w w:val="100"/>
        </w:rPr>
        <w:t> </w:t>
      </w:r>
      <w:r>
        <w:rPr>
          <w:rFonts w:ascii="Arial" w:hAnsi="Arial" w:cs="Arial" w:eastAsia="Arial"/>
          <w:sz w:val="12"/>
          <w:szCs w:val="12"/>
          <w:spacing w:val="0"/>
          <w:w w:val="83"/>
        </w:rPr>
        <w:t>edges</w:t>
      </w:r>
      <w:r>
        <w:rPr>
          <w:rFonts w:ascii="Arial" w:hAnsi="Arial" w:cs="Arial" w:eastAsia="Arial"/>
          <w:sz w:val="12"/>
          <w:szCs w:val="1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00" w:right="1320"/>
          <w:cols w:num="2" w:equalWidth="0">
            <w:col w:w="6729" w:space="1252"/>
            <w:col w:w="1639"/>
          </w:cols>
        </w:sectPr>
      </w:pPr>
      <w:rPr/>
    </w:p>
    <w:p>
      <w:pPr>
        <w:spacing w:before="74" w:after="0" w:line="240" w:lineRule="auto"/>
        <w:ind w:left="2036" w:right="733"/>
        <w:jc w:val="center"/>
        <w:tabs>
          <w:tab w:pos="33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2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v</w:t>
      </w:r>
      <w:r>
        <w:rPr>
          <w:rFonts w:ascii="Arial" w:hAnsi="Arial" w:cs="Arial" w:eastAsia="Arial"/>
          <w:sz w:val="18"/>
          <w:szCs w:val="18"/>
          <w:spacing w:val="23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set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test</w:t>
      </w:r>
      <w:r>
        <w:rPr>
          <w:rFonts w:ascii="Arial" w:hAnsi="Arial" w:cs="Arial" w:eastAsia="Arial"/>
          <w:sz w:val="18"/>
          <w:szCs w:val="18"/>
          <w:spacing w:val="13"/>
          <w:w w:val="8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set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872" w:right="523"/>
        <w:jc w:val="center"/>
        <w:tabs>
          <w:tab w:pos="2460" w:val="left"/>
          <w:tab w:pos="3140" w:val="left"/>
          <w:tab w:pos="37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89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0" w:after="0" w:line="240" w:lineRule="auto"/>
        <w:ind w:left="2094" w:right="2019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89.260803pt;margin-top:1.570879pt;width:190.039pt;height:.1pt;mso-position-horizontal-relative:page;mso-position-vertical-relative:paragraph;z-index:-1283" coordorigin="1785,31" coordsize="3801,2">
            <v:shape style="position:absolute;left:1785;top:31;width:3801;height:2" coordorigin="1785,31" coordsize="3801,0" path="m1785,31l5586,31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89.260803pt;margin-top:12.927879pt;width:190.039pt;height:.1pt;mso-position-horizontal-relative:page;mso-position-vertical-relative:paragraph;z-index:-1282" coordorigin="1785,259" coordsize="3801,2">
            <v:shape style="position:absolute;left:1785;top:259;width:3801;height:2" coordorigin="1785,259" coordsize="3801,0" path="m1785,259l5586,259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w w:val="85"/>
          <w:i/>
        </w:rPr>
        <w:t>Cze</w:t>
      </w:r>
      <w:r>
        <w:rPr>
          <w:rFonts w:ascii="Arial" w:hAnsi="Arial" w:cs="Arial" w:eastAsia="Arial"/>
          <w:sz w:val="18"/>
          <w:szCs w:val="18"/>
          <w:spacing w:val="-3"/>
          <w:w w:val="85"/>
          <w:i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50" w:lineRule="exact"/>
        <w:jc w:val="left"/>
        <w:rPr>
          <w:sz w:val="5"/>
          <w:szCs w:val="5"/>
        </w:rPr>
      </w:pPr>
      <w:rPr/>
      <w:r>
        <w:rPr>
          <w:sz w:val="5"/>
          <w:szCs w:val="5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45.215988" w:type="dxa"/>
      </w:tblPr>
      <w:tblGrid/>
      <w:tr>
        <w:trPr>
          <w:trHeight w:val="199" w:hRule="exact"/>
        </w:trPr>
        <w:tc>
          <w:tcPr>
            <w:tcW w:w="12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no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92.51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73.12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92.29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72.58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2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simple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92.96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73.45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92.53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72.66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1230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full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93.08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73.64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92.69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single" w:sz="3.1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73.39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7" w:hRule="exact"/>
        </w:trPr>
        <w:tc>
          <w:tcPr>
            <w:tcW w:w="3801" w:type="dxa"/>
            <w:gridSpan w:val="5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573" w:right="1553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0"/>
                <w:i/>
              </w:rPr>
              <w:t>German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5" w:hRule="exact"/>
        </w:trPr>
        <w:tc>
          <w:tcPr>
            <w:tcW w:w="1230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no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89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90.92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72.52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89.11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single" w:sz="3.1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2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69.67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19" w:hRule="exact"/>
        </w:trPr>
        <w:tc>
          <w:tcPr>
            <w:tcW w:w="12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simple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91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73.34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89.66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70.52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99" w:hRule="exact"/>
        </w:trPr>
        <w:tc>
          <w:tcPr>
            <w:tcW w:w="123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full</w:t>
            </w:r>
            <w:r>
              <w:rPr>
                <w:rFonts w:ascii="Arial" w:hAnsi="Arial" w:cs="Arial" w:eastAsia="Arial"/>
                <w:sz w:val="18"/>
                <w:szCs w:val="18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syntax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91.92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83.46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89.91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6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96" w:lineRule="exact"/>
              <w:ind w:left="120" w:right="-2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Pr/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  <w:t>80.50</w:t>
            </w:r>
            <w:r>
              <w:rPr>
                <w:rFonts w:ascii="Arial" w:hAnsi="Arial" w:cs="Arial" w:eastAsia="Arial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91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8: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parser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parser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models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were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trained</w:t>
      </w:r>
      <w:r>
        <w:rPr>
          <w:rFonts w:ascii="Arial" w:hAnsi="Arial" w:cs="Arial" w:eastAsia="Arial"/>
          <w:sz w:val="20"/>
          <w:szCs w:val="2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5,000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sentences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training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data,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tagger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trained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full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training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16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Does</w:t>
      </w:r>
      <w:r>
        <w:rPr>
          <w:rFonts w:ascii="Arial" w:hAnsi="Arial" w:cs="Arial" w:eastAsia="Arial"/>
          <w:sz w:val="24"/>
          <w:szCs w:val="24"/>
          <w:spacing w:val="-15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Better</w:t>
      </w:r>
      <w:r>
        <w:rPr>
          <w:rFonts w:ascii="Arial" w:hAnsi="Arial" w:cs="Arial" w:eastAsia="Arial"/>
          <w:sz w:val="24"/>
          <w:szCs w:val="24"/>
          <w:spacing w:val="37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Mo</w:t>
      </w:r>
      <w:r>
        <w:rPr>
          <w:rFonts w:ascii="Arial" w:hAnsi="Arial" w:cs="Arial" w:eastAsia="Arial"/>
          <w:sz w:val="24"/>
          <w:szCs w:val="24"/>
          <w:spacing w:val="-2"/>
          <w:w w:val="8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phology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lead</w:t>
      </w:r>
      <w:r>
        <w:rPr>
          <w:rFonts w:ascii="Arial" w:hAnsi="Arial" w:cs="Arial" w:eastAsia="Arial"/>
          <w:sz w:val="24"/>
          <w:szCs w:val="24"/>
          <w:spacing w:val="12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5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Better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459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91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82"/>
          <w:b/>
          <w:bCs/>
        </w:rPr>
        <w:t>arses?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sections,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syntactic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predicting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ogy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Czech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German,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syntax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phology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interact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considerabl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natural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question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ement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direction,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namely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whether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phology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leads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better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10-fold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jackknifing</w:t>
      </w:r>
      <w:r>
        <w:rPr>
          <w:rFonts w:ascii="Arial" w:hAnsi="Arial" w:cs="Arial" w:eastAsia="Arial"/>
          <w:sz w:val="22"/>
          <w:szCs w:val="22"/>
          <w:spacing w:val="-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annotate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using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tures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after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ards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jackknifing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syntax.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subsequently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5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predicted-syntax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xperiments.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apply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process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prediction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order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annotate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dicted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syntactic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features.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parser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data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then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features.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pact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quality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second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hould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superior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model,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predicted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syntactic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ing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xperiments,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neither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morphology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uses</w:t>
      </w:r>
      <w:r>
        <w:rPr>
          <w:rFonts w:ascii="Arial" w:hAnsi="Arial" w:cs="Arial" w:eastAsia="Arial"/>
          <w:sz w:val="22"/>
          <w:szCs w:val="22"/>
          <w:spacing w:val="-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7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able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presents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aluation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ing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(one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without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features,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ogy).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results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ement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Looking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closer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output,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ferences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9" w:after="0" w:line="240" w:lineRule="auto"/>
        <w:ind w:left="2031" w:right="605"/>
        <w:jc w:val="center"/>
        <w:tabs>
          <w:tab w:pos="340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v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test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776" w:right="340"/>
        <w:jc w:val="center"/>
        <w:tabs>
          <w:tab w:pos="2440" w:val="left"/>
          <w:tab w:pos="3140" w:val="left"/>
          <w:tab w:pos="38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-8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0" w:lineRule="auto"/>
        <w:ind w:left="1966" w:right="2116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7.151794pt;margin-top:1.662903pt;width:216.408pt;height:.1pt;mso-position-horizontal-relative:page;mso-position-vertical-relative:paragraph;z-index:-1281" coordorigin="6343,33" coordsize="4328,2">
            <v:shape style="position:absolute;left:6343;top:33;width:4328;height:2" coordorigin="6343,33" coordsize="4328,0" path="m6343,33l10671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w w:val="85"/>
          <w:i/>
        </w:rPr>
        <w:t>Cze</w:t>
      </w:r>
      <w:r>
        <w:rPr>
          <w:rFonts w:ascii="Arial" w:hAnsi="Arial" w:cs="Arial" w:eastAsia="Arial"/>
          <w:sz w:val="20"/>
          <w:szCs w:val="20"/>
          <w:spacing w:val="-3"/>
          <w:w w:val="85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181" w:right="331"/>
        <w:jc w:val="center"/>
        <w:tabs>
          <w:tab w:pos="1740" w:val="left"/>
          <w:tab w:pos="2440" w:val="left"/>
          <w:tab w:pos="3120" w:val="left"/>
          <w:tab w:pos="38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7.151794pt;margin-top:1.661899pt;width:216.408pt;height:.1pt;mso-position-horizontal-relative:page;mso-position-vertical-relative:paragraph;z-index:-1280" coordorigin="6343,33" coordsize="4328,2">
            <v:shape style="position:absolute;left:6343;top:33;width:4328;height:2" coordorigin="6343,33" coordsize="4328,0" path="m6343,33l10671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baseline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81.73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88.45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81.02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87.77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w/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81.63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88.37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80.83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87.61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auto"/>
        <w:ind w:left="1882" w:right="2031"/>
        <w:jc w:val="center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7.151794pt;margin-top:1.211878pt;width:216.408pt;height:.1pt;mso-position-horizontal-relative:page;mso-position-vertical-relative:paragraph;z-index:-1279" coordorigin="6343,24" coordsize="4328,2">
            <v:shape style="position:absolute;left:6343;top:24;width:4328;height:2" coordorigin="6343,24" coordsize="4328,0" path="m6343,24l10671,24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German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7" w:after="0" w:line="249" w:lineRule="auto"/>
        <w:ind w:left="181" w:right="331"/>
        <w:jc w:val="center"/>
        <w:tabs>
          <w:tab w:pos="1740" w:val="left"/>
          <w:tab w:pos="2440" w:val="left"/>
          <w:tab w:pos="3120" w:val="left"/>
          <w:tab w:pos="3820" w:val="left"/>
        </w:tabs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317.151794pt;margin-top:1.661874pt;width:216.408pt;height:.1pt;mso-position-horizontal-relative:page;mso-position-vertical-relative:paragraph;z-index:-1278" coordorigin="6343,33" coordsize="4328,2">
            <v:shape style="position:absolute;left:6343;top:33;width:4328;height:2" coordorigin="6343,33" coordsize="4328,0" path="m6343,33l10671,33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baseline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91.16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92.97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88.06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90.24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w/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91.20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92.97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88.15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90.34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9: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Impact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ed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morphology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qual-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parser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German.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tween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matical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functions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German,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performance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subjects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accusat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objects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objects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genit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decreases.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gests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strengths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parsing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question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morphology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needs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research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promising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enue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Hohensee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Bender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81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Related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taggers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languages.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common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pproach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tistical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disambiguation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(Hakkani-T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right="7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2002;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2004;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2005;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Spoust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-85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right="168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2009;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Zsibrita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6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inspired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(2010),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annotate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treebank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after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been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annotated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alread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finite-state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propose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candidate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tags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restricted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hand-crafted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already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Lee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(2011)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pursue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mot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aithfull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demonstrate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sides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each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their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putationally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quite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demanding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performance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behind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pipeline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approach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tasks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done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sequence.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modeling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interaction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syntax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recently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attracted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attention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SPMRL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orkshops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(Tsar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aty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18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6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Modeling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morphosyntactic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relations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xplic-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itly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statisti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cal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(Tsar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aty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Sima’an,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2010;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Goldbe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Elhadad,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2010;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uhn,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2013),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ut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between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syntax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problem,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intuition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contradicted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empirical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findings.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Marton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(2013)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case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helpful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feature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gold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information,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whereas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case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may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harm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Morphologically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challenges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automatic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systems.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European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reduced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Hebr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urkis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h,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widespread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ambiguity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gmentation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single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ords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into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meaningful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morphemes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good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gmentation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care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cable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these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languages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Hebr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problem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addressed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jointly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gmentation,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prediction,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(Cohen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Smith,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2007;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Goldbe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2008;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Goldbe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Elhadad,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9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demonstrated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ng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tactic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information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predicting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formation</w:t>
      </w:r>
      <w:r>
        <w:rPr>
          <w:rFonts w:ascii="Arial" w:hAnsi="Arial" w:cs="Arial" w:eastAsia="Arial"/>
          <w:sz w:val="22"/>
          <w:szCs w:val="22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helpful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cretism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combination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morphosyntactic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nomena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agreement.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model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-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syntactic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information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superior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model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because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erages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syntactic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dependencies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may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between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dependent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gested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small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amount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training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data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statistical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ould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needed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cal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tagge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dependen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parser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straight-for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requires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esti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ation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Modeling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interaction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between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syntax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important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uilding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successful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pipelines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free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order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xperiments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paying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attention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vidual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properties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help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xplain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predict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automatic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Thus,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term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”morpholog-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language”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wed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broad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languages,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whose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ferences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among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each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other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important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ference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less</w:t>
      </w:r>
      <w:r>
        <w:rPr>
          <w:rFonts w:ascii="Arial" w:hAnsi="Arial" w:cs="Arial" w:eastAsia="Arial"/>
          <w:sz w:val="22"/>
          <w:szCs w:val="22"/>
          <w:spacing w:val="2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rich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273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0"/>
          <w:b/>
          <w:bCs/>
        </w:rPr>
        <w:t>Ackn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wledgments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6" w:lineRule="auto"/>
        <w:ind w:right="6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ould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thank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Jan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Haji</w:t>
      </w:r>
      <w:r>
        <w:rPr>
          <w:rFonts w:ascii="Arial" w:hAnsi="Arial" w:cs="Arial" w:eastAsia="Arial"/>
          <w:sz w:val="22"/>
          <w:szCs w:val="22"/>
          <w:spacing w:val="-8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ˇ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Jan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97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5"/>
        </w:rPr>
        <w:t>ˇ</w:t>
      </w:r>
      <w:r>
        <w:rPr>
          <w:rFonts w:ascii="Arial" w:hAnsi="Arial" w:cs="Arial" w:eastAsia="Arial"/>
          <w:sz w:val="22"/>
          <w:szCs w:val="22"/>
          <w:spacing w:val="-37"/>
          <w:w w:val="100"/>
          <w:position w:val="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85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9"/>
          <w:position w:val="0"/>
        </w:rPr>
        <w:t>ˇ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</w:t>
      </w:r>
      <w:r>
        <w:rPr>
          <w:rFonts w:ascii="Arial" w:hAnsi="Arial" w:cs="Arial" w:eastAsia="Arial"/>
          <w:sz w:val="22"/>
          <w:szCs w:val="22"/>
          <w:spacing w:val="-85"/>
          <w:w w:val="79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99"/>
          <w:position w:val="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nek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their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kind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help</w:t>
      </w:r>
      <w:r>
        <w:rPr>
          <w:rFonts w:ascii="Arial" w:hAnsi="Arial" w:cs="Arial" w:eastAsia="Arial"/>
          <w:sz w:val="22"/>
          <w:szCs w:val="22"/>
          <w:spacing w:val="1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Czech</w:t>
      </w:r>
      <w:r>
        <w:rPr>
          <w:rFonts w:ascii="Arial" w:hAnsi="Arial" w:cs="Arial" w:eastAsia="Arial"/>
          <w:sz w:val="22"/>
          <w:szCs w:val="22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morphology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featurama.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ould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position w:val="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thank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Thomas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91"/>
          <w:w w:val="89"/>
          <w:position w:val="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ller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sharing</w:t>
      </w:r>
      <w:r>
        <w:rPr>
          <w:rFonts w:ascii="Arial" w:hAnsi="Arial" w:cs="Arial" w:eastAsia="Arial"/>
          <w:sz w:val="22"/>
          <w:szCs w:val="22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resources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thoughts</w:t>
      </w:r>
      <w:r>
        <w:rPr>
          <w:rFonts w:ascii="Arial" w:hAnsi="Arial" w:cs="Arial" w:eastAsia="Arial"/>
          <w:sz w:val="22"/>
          <w:szCs w:val="22"/>
          <w:spacing w:val="3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us,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Anders</w:t>
      </w:r>
      <w:r>
        <w:rPr>
          <w:rFonts w:ascii="Arial" w:hAnsi="Arial" w:cs="Arial" w:eastAsia="Arial"/>
          <w:sz w:val="22"/>
          <w:szCs w:val="22"/>
          <w:spacing w:val="4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Bj</w:t>
      </w:r>
      <w:r>
        <w:rPr>
          <w:rFonts w:ascii="Arial" w:hAnsi="Arial" w:cs="Arial" w:eastAsia="Arial"/>
          <w:sz w:val="22"/>
          <w:szCs w:val="22"/>
          <w:spacing w:val="-91"/>
          <w:w w:val="89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¨</w:t>
      </w:r>
      <w:r>
        <w:rPr>
          <w:rFonts w:ascii="Arial" w:hAnsi="Arial" w:cs="Arial" w:eastAsia="Arial"/>
          <w:sz w:val="22"/>
          <w:szCs w:val="22"/>
          <w:spacing w:val="-4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92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0"/>
        </w:rPr>
        <w:t>elund</w:t>
      </w:r>
      <w:r>
        <w:rPr>
          <w:rFonts w:ascii="Arial" w:hAnsi="Arial" w:cs="Arial" w:eastAsia="Arial"/>
          <w:sz w:val="22"/>
          <w:szCs w:val="22"/>
          <w:spacing w:val="28"/>
          <w:w w:val="92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commenting</w:t>
      </w:r>
      <w:r>
        <w:rPr>
          <w:rFonts w:ascii="Arial" w:hAnsi="Arial" w:cs="Arial" w:eastAsia="Arial"/>
          <w:sz w:val="22"/>
          <w:szCs w:val="22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earlier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ersions</w:t>
      </w:r>
      <w:r>
        <w:rPr>
          <w:rFonts w:ascii="Arial" w:hAnsi="Arial" w:cs="Arial" w:eastAsia="Arial"/>
          <w:sz w:val="22"/>
          <w:szCs w:val="22"/>
          <w:spacing w:val="4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pape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ork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funded</w:t>
      </w:r>
      <w:r>
        <w:rPr>
          <w:rFonts w:ascii="Arial" w:hAnsi="Arial" w:cs="Arial" w:eastAsia="Arial"/>
          <w:sz w:val="22"/>
          <w:szCs w:val="22"/>
          <w:spacing w:val="4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Deutsche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orschungsgemeinschaft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(DFG)</w:t>
      </w:r>
      <w:r>
        <w:rPr>
          <w:rFonts w:ascii="Arial" w:hAnsi="Arial" w:cs="Arial" w:eastAsia="Arial"/>
          <w:sz w:val="22"/>
          <w:szCs w:val="22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SFB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732</w:t>
      </w:r>
      <w:r>
        <w:rPr>
          <w:rFonts w:ascii="Arial" w:hAnsi="Arial" w:cs="Arial" w:eastAsia="Arial"/>
          <w:sz w:val="22"/>
          <w:szCs w:val="22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”Incremental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Speci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fication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5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xt”,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project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D8.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48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Barry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J.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Bla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Case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Cambridge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18" w:right="102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Press,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Cambridge,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3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6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Bernd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Bohnet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Joakim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ransition-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Based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art-of-Speech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agging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Labeled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Non-Project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arsing.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2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2012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3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3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3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18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1455–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1465,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Jeju,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South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orea.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tional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7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Bernd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Bohnet.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2010.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high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accura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ast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parsing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contradiction.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23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Conf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ence</w:t>
      </w:r>
      <w:r>
        <w:rPr>
          <w:rFonts w:ascii="Arial" w:hAnsi="Arial" w:cs="Arial" w:eastAsia="Arial"/>
          <w:sz w:val="20"/>
          <w:szCs w:val="20"/>
          <w:spacing w:val="-8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89–97,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Beijing,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China.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Committee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Computational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7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Sabine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Brants,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anie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Dippe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Silvi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Hansen-Shirra,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olf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Lezius,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Smith.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TIGER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treebank.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1st</w:t>
      </w:r>
      <w:r>
        <w:rPr>
          <w:rFonts w:ascii="Arial" w:hAnsi="Arial" w:cs="Arial" w:eastAsia="Arial"/>
          <w:sz w:val="20"/>
          <w:szCs w:val="20"/>
          <w:spacing w:val="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87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eebanks</w:t>
      </w:r>
      <w:r>
        <w:rPr>
          <w:rFonts w:ascii="Arial" w:hAnsi="Arial" w:cs="Arial" w:eastAsia="Arial"/>
          <w:sz w:val="20"/>
          <w:szCs w:val="20"/>
          <w:spacing w:val="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Theories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24–41,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Sozopol,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7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Joan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Bresnan.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xical-Functional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Syntax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Black-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Publishers.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7" w:after="0" w:line="240" w:lineRule="auto"/>
        <w:ind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vier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Carreras,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Isaac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Chao,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Llus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adr,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Muntsa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adr.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Freeling: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open-source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suite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analyzers.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he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4th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4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2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(LREC’04)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239–242.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European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sources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(ELRA).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1115" w:top="122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61" w:after="0" w:line="249" w:lineRule="auto"/>
        <w:ind w:left="318" w:right="-54" w:firstLine="-218"/>
        <w:jc w:val="both"/>
        <w:tabs>
          <w:tab w:pos="10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Grz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gorz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Chrupała,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giana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Dinu,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Josef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Genabith.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Learning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morphology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fette.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5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Sixth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4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28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(LREC’08)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2362–2367,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Marra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ech,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Morocco.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European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Resources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(ELRA).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11"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20"/>
            <w:szCs w:val="20"/>
            <w:spacing w:val="-13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.lrec-conf.o</w:t>
        </w:r>
        <w:r>
          <w:rPr>
            <w:rFonts w:ascii="Arial" w:hAnsi="Arial" w:cs="Arial" w:eastAsia="Arial"/>
            <w:sz w:val="20"/>
            <w:szCs w:val="20"/>
            <w:spacing w:val="-4"/>
            <w:w w:val="100"/>
          </w:rPr>
          <w:t>r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  <w:t>g/proceedings/lrec2008/.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Shay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Cohen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Noah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Smith.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2007.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Joint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morpho-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logical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syntactic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disambiguation.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2007</w:t>
      </w:r>
      <w:r>
        <w:rPr>
          <w:rFonts w:ascii="Arial" w:hAnsi="Arial" w:cs="Arial" w:eastAsia="Arial"/>
          <w:sz w:val="20"/>
          <w:szCs w:val="20"/>
          <w:spacing w:val="2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oint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3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38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3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1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1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tics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371–379,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Colum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us,</w:t>
      </w:r>
      <w:r>
        <w:rPr>
          <w:rFonts w:ascii="Arial" w:hAnsi="Arial" w:cs="Arial" w:eastAsia="Arial"/>
          <w:sz w:val="20"/>
          <w:szCs w:val="20"/>
          <w:spacing w:val="4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Ohio.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2000.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agging: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Data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vs.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Dic-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tionaries.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6th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ANLP</w:t>
      </w:r>
      <w:r>
        <w:rPr>
          <w:rFonts w:ascii="Arial" w:hAnsi="Arial" w:cs="Arial" w:eastAsia="Arial"/>
          <w:sz w:val="20"/>
          <w:szCs w:val="20"/>
          <w:spacing w:val="1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Confe</w:t>
      </w:r>
      <w:r>
        <w:rPr>
          <w:rFonts w:ascii="Arial" w:hAnsi="Arial" w:cs="Arial" w:eastAsia="Arial"/>
          <w:sz w:val="20"/>
          <w:szCs w:val="20"/>
          <w:spacing w:val="-7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/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1st</w:t>
      </w:r>
      <w:r>
        <w:rPr>
          <w:rFonts w:ascii="Arial" w:hAnsi="Arial" w:cs="Arial" w:eastAsia="Arial"/>
          <w:sz w:val="20"/>
          <w:szCs w:val="20"/>
          <w:spacing w:val="1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CL</w:t>
      </w:r>
      <w:r>
        <w:rPr>
          <w:rFonts w:ascii="Arial" w:hAnsi="Arial" w:cs="Arial" w:eastAsia="Arial"/>
          <w:sz w:val="20"/>
          <w:szCs w:val="20"/>
          <w:spacing w:val="48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4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94—101,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tle,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9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ash-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ington.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Disambiguation</w:t>
      </w:r>
      <w:r>
        <w:rPr>
          <w:rFonts w:ascii="Arial" w:hAnsi="Arial" w:cs="Arial" w:eastAsia="Arial"/>
          <w:sz w:val="20"/>
          <w:szCs w:val="20"/>
          <w:spacing w:val="4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Ri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Inflection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(Computational</w:t>
      </w:r>
      <w:r>
        <w:rPr>
          <w:rFonts w:ascii="Arial" w:hAnsi="Arial" w:cs="Arial" w:eastAsia="Arial"/>
          <w:sz w:val="20"/>
          <w:szCs w:val="20"/>
          <w:spacing w:val="25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3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gy</w:t>
      </w:r>
      <w:r>
        <w:rPr>
          <w:rFonts w:ascii="Arial" w:hAnsi="Arial" w:cs="Arial" w:eastAsia="Arial"/>
          <w:sz w:val="20"/>
          <w:szCs w:val="20"/>
          <w:spacing w:val="33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Cze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Nakladatel-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st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-57"/>
          <w:w w:val="9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ı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Karolinum,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Prague,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Republic.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28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  <w:position w:val="-1"/>
        </w:rPr>
        <w:t>Jan</w:t>
      </w:r>
      <w:r>
        <w:rPr>
          <w:rFonts w:ascii="Arial" w:hAnsi="Arial" w:cs="Arial" w:eastAsia="Arial"/>
          <w:sz w:val="20"/>
          <w:szCs w:val="20"/>
          <w:spacing w:val="29"/>
          <w:w w:val="82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  <w:position w:val="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Jarmila</w:t>
      </w:r>
      <w:r>
        <w:rPr>
          <w:rFonts w:ascii="Arial" w:hAnsi="Arial" w:cs="Arial" w:eastAsia="Arial"/>
          <w:sz w:val="20"/>
          <w:szCs w:val="20"/>
          <w:spacing w:val="38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-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-69"/>
          <w:w w:val="89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Haji</w:t>
      </w:r>
      <w:r>
        <w:rPr>
          <w:rFonts w:ascii="Arial" w:hAnsi="Arial" w:cs="Arial" w:eastAsia="Arial"/>
          <w:sz w:val="20"/>
          <w:szCs w:val="20"/>
          <w:spacing w:val="-69"/>
          <w:w w:val="89"/>
          <w:position w:val="-1"/>
        </w:rPr>
        <w:t>c</w:t>
      </w:r>
      <w:r>
        <w:rPr>
          <w:rFonts w:ascii="Arial" w:hAnsi="Arial" w:cs="Arial" w:eastAsia="Arial"/>
          <w:sz w:val="20"/>
          <w:szCs w:val="20"/>
          <w:spacing w:val="10"/>
          <w:w w:val="89"/>
          <w:position w:val="0"/>
        </w:rPr>
        <w:t>ˇ</w:t>
      </w:r>
      <w:r>
        <w:rPr>
          <w:rFonts w:ascii="Arial" w:hAnsi="Arial" w:cs="Arial" w:eastAsia="Arial"/>
          <w:sz w:val="20"/>
          <w:szCs w:val="20"/>
          <w:spacing w:val="-3"/>
          <w:w w:val="89"/>
          <w:position w:val="-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v</w:t>
      </w:r>
      <w:r>
        <w:rPr>
          <w:rFonts w:ascii="Arial" w:hAnsi="Arial" w:cs="Arial" w:eastAsia="Arial"/>
          <w:sz w:val="20"/>
          <w:szCs w:val="20"/>
          <w:spacing w:val="-69"/>
          <w:w w:val="89"/>
          <w:position w:val="-1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9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position w:val="-1"/>
        </w:rPr>
        <w:t>Petr</w:t>
      </w:r>
      <w:r>
        <w:rPr>
          <w:rFonts w:ascii="Arial" w:hAnsi="Arial" w:cs="Arial" w:eastAsia="Arial"/>
          <w:sz w:val="20"/>
          <w:szCs w:val="20"/>
          <w:spacing w:val="18"/>
          <w:w w:val="89"/>
          <w:position w:val="-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0"/>
          <w:szCs w:val="20"/>
          <w:spacing w:val="-1"/>
          <w:w w:val="100"/>
          <w:position w:val="-1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-1"/>
        </w:rPr>
        <w:t>all,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pgMar w:header="0" w:footer="1115" w:top="124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40" w:lineRule="auto"/>
        <w:ind w:left="318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Learning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208–217,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Prague,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Petr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ajas,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8" w:lineRule="exact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-89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  <w:position w:val="5"/>
        </w:rPr>
        <w:t>ˇ</w:t>
      </w:r>
      <w:r>
        <w:rPr>
          <w:rFonts w:ascii="Arial" w:hAnsi="Arial" w:cs="Arial" w:eastAsia="Arial"/>
          <w:sz w:val="20"/>
          <w:szCs w:val="20"/>
          <w:spacing w:val="-33"/>
          <w:w w:val="100"/>
          <w:position w:val="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t</w:t>
      </w:r>
      <w:r>
        <w:rPr>
          <w:rFonts w:ascii="Arial" w:hAnsi="Arial" w:cs="Arial" w:eastAsia="Arial"/>
          <w:sz w:val="20"/>
          <w:szCs w:val="20"/>
          <w:spacing w:val="-66"/>
          <w:w w:val="86"/>
          <w:position w:val="0"/>
        </w:rPr>
        <w:t>e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p</w:t>
      </w:r>
      <w:r>
        <w:rPr>
          <w:rFonts w:ascii="Arial" w:hAnsi="Arial" w:cs="Arial" w:eastAsia="Arial"/>
          <w:sz w:val="20"/>
          <w:szCs w:val="20"/>
          <w:spacing w:val="-66"/>
          <w:w w:val="86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6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nek,</w:t>
      </w:r>
      <w:r>
        <w:rPr>
          <w:rFonts w:ascii="Arial" w:hAnsi="Arial" w:cs="Arial" w:eastAsia="Arial"/>
          <w:sz w:val="20"/>
          <w:szCs w:val="20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37"/>
          <w:w w:val="86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J</w:t>
      </w:r>
      <w:r>
        <w:rPr>
          <w:rFonts w:ascii="Arial" w:hAnsi="Arial" w:cs="Arial" w:eastAsia="Arial"/>
          <w:sz w:val="20"/>
          <w:szCs w:val="20"/>
          <w:spacing w:val="-6"/>
          <w:w w:val="100"/>
          <w:position w:val="0"/>
        </w:rPr>
        <w:t>i</w:t>
      </w:r>
      <w:r>
        <w:rPr>
          <w:rFonts w:ascii="Arial" w:hAnsi="Arial" w:cs="Arial" w:eastAsia="Arial"/>
          <w:sz w:val="20"/>
          <w:szCs w:val="20"/>
          <w:spacing w:val="-61"/>
          <w:w w:val="100"/>
          <w:position w:val="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ı</w:t>
      </w:r>
      <w:r>
        <w:rPr>
          <w:rFonts w:ascii="Arial" w:hAnsi="Arial" w:cs="Arial" w:eastAsia="Arial"/>
          <w:sz w:val="20"/>
          <w:szCs w:val="20"/>
          <w:spacing w:val="4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  <w:position w:val="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elka,</w:t>
      </w:r>
      <w:r>
        <w:rPr>
          <w:rFonts w:ascii="Arial" w:hAnsi="Arial" w:cs="Arial" w:eastAsia="Arial"/>
          <w:sz w:val="20"/>
          <w:szCs w:val="20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  <w:t>Marie</w:t>
      </w:r>
      <w:r>
        <w:rPr>
          <w:rFonts w:ascii="Arial" w:hAnsi="Arial" w:cs="Arial" w:eastAsia="Arial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40" w:bottom="1340" w:left="1340" w:right="1320"/>
          <w:cols w:num="3" w:equalWidth="0">
            <w:col w:w="4637" w:space="506"/>
            <w:col w:w="1292" w:space="111"/>
            <w:col w:w="3034"/>
          </w:cols>
        </w:sectPr>
      </w:pPr>
      <w:rPr/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Czech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Republic.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Michael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Collins.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3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ods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hidden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models: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Theory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xperi-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ments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perceptron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algorithms.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2002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2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1–8.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Computational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Linguistics,</w:t>
      </w:r>
      <w:r>
        <w:rPr>
          <w:rFonts w:ascii="Arial" w:hAnsi="Arial" w:cs="Arial" w:eastAsia="Arial"/>
          <w:sz w:val="20"/>
          <w:szCs w:val="20"/>
          <w:spacing w:val="1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65" w:lineRule="auto"/>
        <w:ind w:left="83" w:right="-3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ville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Corbett.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1991.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Gender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Cambridge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xt-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Linguistics.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Cambridge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ersity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ville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G.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Corbett.</w:t>
      </w:r>
      <w:r>
        <w:rPr>
          <w:rFonts w:ascii="Arial" w:hAnsi="Arial" w:cs="Arial" w:eastAsia="Arial"/>
          <w:sz w:val="20"/>
          <w:szCs w:val="20"/>
          <w:spacing w:val="3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2006.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Ag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eement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Cambridge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xt-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books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Linguistics.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Cambridge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ersity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Michael</w:t>
      </w:r>
      <w:r>
        <w:rPr>
          <w:rFonts w:ascii="Arial" w:hAnsi="Arial" w:cs="Arial" w:eastAsia="Arial"/>
          <w:sz w:val="20"/>
          <w:szCs w:val="20"/>
          <w:spacing w:val="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vington.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2001.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fundamental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15" w:lineRule="exact"/>
        <w:ind w:left="318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(with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corrections).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2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39th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CM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Southeast</w:t>
      </w:r>
      <w:r>
        <w:rPr>
          <w:rFonts w:ascii="Arial" w:hAnsi="Arial" w:cs="Arial" w:eastAsia="Arial"/>
          <w:sz w:val="20"/>
          <w:szCs w:val="20"/>
          <w:spacing w:val="2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Confe</w:t>
      </w:r>
      <w:r>
        <w:rPr>
          <w:rFonts w:ascii="Arial" w:hAnsi="Arial" w:cs="Arial" w:eastAsia="Arial"/>
          <w:sz w:val="20"/>
          <w:szCs w:val="20"/>
          <w:spacing w:val="-4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Athens,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gia.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CM.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7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oby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Cramme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Ofer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Shai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Shal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artz,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oram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Singe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2003.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Online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e-aggress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rithms.</w:t>
      </w:r>
      <w:r>
        <w:rPr>
          <w:rFonts w:ascii="Arial" w:hAnsi="Arial" w:cs="Arial" w:eastAsia="Arial"/>
          <w:sz w:val="20"/>
          <w:szCs w:val="20"/>
          <w:spacing w:val="2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16th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Neu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al</w:t>
      </w:r>
      <w:r>
        <w:rPr>
          <w:rFonts w:ascii="Arial" w:hAnsi="Arial" w:cs="Arial" w:eastAsia="Arial"/>
          <w:sz w:val="20"/>
          <w:szCs w:val="20"/>
          <w:spacing w:val="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Information</w:t>
      </w:r>
      <w:r>
        <w:rPr>
          <w:rFonts w:ascii="Arial" w:hAnsi="Arial" w:cs="Arial" w:eastAsia="Arial"/>
          <w:sz w:val="20"/>
          <w:szCs w:val="20"/>
          <w:spacing w:val="3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4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Systems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olume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1217–1224,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Cambridge,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Massachusetts,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Press.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0" w:lineRule="auto"/>
        <w:ind w:left="65" w:right="-5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Rich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rd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arkas,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eronika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incze,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2012.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arian: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Baseline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sults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challenges.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13th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3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Eu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op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an</w:t>
      </w:r>
      <w:r>
        <w:rPr>
          <w:rFonts w:ascii="Arial" w:hAnsi="Arial" w:cs="Arial" w:eastAsia="Arial"/>
          <w:sz w:val="20"/>
          <w:szCs w:val="20"/>
          <w:spacing w:val="3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4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55–65,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vignon,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France.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Association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Goldbe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Michael</w:t>
      </w:r>
      <w:r>
        <w:rPr>
          <w:rFonts w:ascii="Arial" w:hAnsi="Arial" w:cs="Arial" w:eastAsia="Arial"/>
          <w:sz w:val="20"/>
          <w:szCs w:val="20"/>
          <w:spacing w:val="4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Elhadad.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Easy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modern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CL</w:t>
      </w:r>
      <w:r>
        <w:rPr>
          <w:rFonts w:ascii="Arial" w:hAnsi="Arial" w:cs="Arial" w:eastAsia="Arial"/>
          <w:sz w:val="20"/>
          <w:szCs w:val="20"/>
          <w:spacing w:val="3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2010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tistical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2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ng</w:t>
      </w:r>
      <w:r>
        <w:rPr>
          <w:rFonts w:ascii="Arial" w:hAnsi="Arial" w:cs="Arial" w:eastAsia="Arial"/>
          <w:sz w:val="20"/>
          <w:szCs w:val="20"/>
          <w:spacing w:val="3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gically-Ri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103–107,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Los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Angeles,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California,</w:t>
      </w:r>
      <w:r>
        <w:rPr>
          <w:rFonts w:ascii="Arial" w:hAnsi="Arial" w:cs="Arial" w:eastAsia="Arial"/>
          <w:sz w:val="20"/>
          <w:szCs w:val="2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Asso-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ciation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Goldbe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Michael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Elhadad.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2013.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mentation,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unkn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wn-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resolution,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morpholog-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ical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agreement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hebr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parsing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system.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39(1):121–160.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Goldbe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Reut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2008.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single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gene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gmentation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syntactic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parsing.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46th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Annual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27" w:lineRule="exact"/>
        <w:ind w:left="218" w:right="234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w w:val="101"/>
        </w:rPr>
        <w:t>Mikul</w:t>
      </w:r>
      <w:r>
        <w:rPr>
          <w:rFonts w:ascii="Arial" w:hAnsi="Arial" w:cs="Arial" w:eastAsia="Arial"/>
          <w:sz w:val="20"/>
          <w:szCs w:val="20"/>
          <w:spacing w:val="-3"/>
          <w:w w:val="10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2006.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Prague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reebank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Massimiliano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Ciaramita,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Richard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Johans-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son,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Daisu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ahara,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Maria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Ant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`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nia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61"/>
          <w:w w:val="10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ıs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`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rquez,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Adam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yers,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Joakim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vre,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Sebastian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Jan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Step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nek,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Stran</w:t>
      </w:r>
      <w:r>
        <w:rPr>
          <w:rFonts w:ascii="Arial" w:hAnsi="Arial" w:cs="Arial" w:eastAsia="Arial"/>
          <w:sz w:val="20"/>
          <w:szCs w:val="20"/>
          <w:spacing w:val="-65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k,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Mihai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Surdeanu,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Nianwen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Xue,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Zhang.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CoNLL-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2009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shared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task: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Syntactic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Semantic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dependen-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cies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languages.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4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2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13th</w:t>
      </w:r>
      <w:r>
        <w:rPr>
          <w:rFonts w:ascii="Arial" w:hAnsi="Arial" w:cs="Arial" w:eastAsia="Arial"/>
          <w:sz w:val="20"/>
          <w:szCs w:val="20"/>
          <w:spacing w:val="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2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al</w:t>
      </w:r>
      <w:r>
        <w:rPr>
          <w:rFonts w:ascii="Arial" w:hAnsi="Arial" w:cs="Arial" w:eastAsia="Arial"/>
          <w:sz w:val="20"/>
          <w:szCs w:val="20"/>
          <w:spacing w:val="38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1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Learning:</w:t>
      </w:r>
      <w:r>
        <w:rPr>
          <w:rFonts w:ascii="Arial" w:hAnsi="Arial" w:cs="Arial" w:eastAsia="Arial"/>
          <w:sz w:val="20"/>
          <w:szCs w:val="20"/>
          <w:spacing w:val="4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Sha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ed</w:t>
      </w:r>
      <w:r>
        <w:rPr>
          <w:rFonts w:ascii="Arial" w:hAnsi="Arial" w:cs="Arial" w:eastAsia="Arial"/>
          <w:sz w:val="20"/>
          <w:szCs w:val="20"/>
          <w:spacing w:val="4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ask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4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1–18,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Boulde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orado,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Associa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tion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0" w:lineRule="auto"/>
        <w:ind w:left="-35" w:right="6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Dilek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Hakkani-T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emal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Oflaze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khan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2002.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agglutinat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languages.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Compute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1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</w:t>
      </w:r>
      <w:r>
        <w:rPr>
          <w:rFonts w:ascii="Arial" w:hAnsi="Arial" w:cs="Arial" w:eastAsia="Arial"/>
          <w:sz w:val="20"/>
          <w:szCs w:val="20"/>
          <w:spacing w:val="7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Humani-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ties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36(4):381–410.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Matt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Hohens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Emily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Bende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Getting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morphology</w:t>
      </w:r>
      <w:r>
        <w:rPr>
          <w:rFonts w:ascii="Arial" w:hAnsi="Arial" w:cs="Arial" w:eastAsia="Arial"/>
          <w:sz w:val="20"/>
          <w:szCs w:val="20"/>
          <w:spacing w:val="4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multili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ngu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parsing.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2012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North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American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1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3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putational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Linguistics:</w:t>
      </w:r>
      <w:r>
        <w:rPr>
          <w:rFonts w:ascii="Arial" w:hAnsi="Arial" w:cs="Arial" w:eastAsia="Arial"/>
          <w:sz w:val="20"/>
          <w:szCs w:val="20"/>
          <w:spacing w:val="2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Human</w:t>
      </w:r>
      <w:r>
        <w:rPr>
          <w:rFonts w:ascii="Arial" w:hAnsi="Arial" w:cs="Arial" w:eastAsia="Arial"/>
          <w:sz w:val="20"/>
          <w:szCs w:val="20"/>
          <w:spacing w:val="4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3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3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hnolo-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gies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315–326,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Montr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Canada.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0" w:lineRule="auto"/>
        <w:ind w:left="-35" w:right="6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John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Lee,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Jason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Narad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Smith.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2011.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discriminat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model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joint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disam-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biguation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49th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annual</w:t>
      </w:r>
      <w:r>
        <w:rPr>
          <w:rFonts w:ascii="Arial" w:hAnsi="Arial" w:cs="Arial" w:eastAsia="Arial"/>
          <w:sz w:val="20"/>
          <w:szCs w:val="20"/>
          <w:spacing w:val="1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meeting</w:t>
      </w:r>
      <w:r>
        <w:rPr>
          <w:rFonts w:ascii="Arial" w:hAnsi="Arial" w:cs="Arial" w:eastAsia="Arial"/>
          <w:sz w:val="20"/>
          <w:szCs w:val="20"/>
          <w:spacing w:val="-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2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885–894,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Portland,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0" w:lineRule="auto"/>
        <w:ind w:left="-35" w:right="65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Marton,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Nizar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Habash,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Owen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Ramb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2013.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parsing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modern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arabic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inflectional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guistics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39(1):161–194.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Igor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Mel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uk.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Dependency</w:t>
      </w:r>
      <w:r>
        <w:rPr>
          <w:rFonts w:ascii="Arial" w:hAnsi="Arial" w:cs="Arial" w:eastAsia="Arial"/>
          <w:sz w:val="20"/>
          <w:szCs w:val="20"/>
          <w:spacing w:val="2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des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crip-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Robbert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Prins.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2004.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yond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N-gram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Leonoor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Beek,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Dmitriy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Genzel,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Daniel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Midgl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editors,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88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CL</w:t>
      </w:r>
      <w:r>
        <w:rPr>
          <w:rFonts w:ascii="Arial" w:hAnsi="Arial" w:cs="Arial" w:eastAsia="Arial"/>
          <w:sz w:val="20"/>
          <w:szCs w:val="20"/>
          <w:spacing w:val="1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2004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Student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Resea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h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61–66,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Barcelona,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Spain.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49" w:lineRule="auto"/>
        <w:ind w:left="218" w:right="66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Anne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Schille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1994.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Dmor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user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guide.</w:t>
      </w:r>
      <w:r>
        <w:rPr>
          <w:rFonts w:ascii="Arial" w:hAnsi="Arial" w:cs="Arial" w:eastAsia="Arial"/>
          <w:sz w:val="20"/>
          <w:szCs w:val="20"/>
          <w:spacing w:val="3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echnical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report,</w:t>
      </w:r>
      <w:r>
        <w:rPr>
          <w:rFonts w:ascii="Arial" w:hAnsi="Arial" w:cs="Arial" w:eastAsia="Arial"/>
          <w:sz w:val="20"/>
          <w:szCs w:val="20"/>
          <w:spacing w:val="-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ersity</w:t>
      </w:r>
      <w:r>
        <w:rPr>
          <w:rFonts w:ascii="Arial" w:hAnsi="Arial" w:cs="Arial" w:eastAsia="Arial"/>
          <w:sz w:val="20"/>
          <w:szCs w:val="20"/>
          <w:spacing w:val="2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Stutt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340" w:bottom="134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61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Helmut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Schmid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Florian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2008.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Estimation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conditional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probabilities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decision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application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fine-grained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tagging.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oceed-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ings</w:t>
      </w:r>
      <w:r>
        <w:rPr>
          <w:rFonts w:ascii="Arial" w:hAnsi="Arial" w:cs="Arial" w:eastAsia="Arial"/>
          <w:sz w:val="20"/>
          <w:szCs w:val="20"/>
          <w:spacing w:val="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22nd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Compu-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tational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777–784,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Morrist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wn,</w:t>
      </w:r>
      <w:r>
        <w:rPr>
          <w:rFonts w:ascii="Arial" w:hAnsi="Arial" w:cs="Arial" w:eastAsia="Arial"/>
          <w:sz w:val="20"/>
          <w:szCs w:val="20"/>
          <w:spacing w:val="1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NJ,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USA.</w:t>
      </w:r>
      <w:r>
        <w:rPr>
          <w:rFonts w:ascii="Arial" w:hAnsi="Arial" w:cs="Arial" w:eastAsia="Arial"/>
          <w:sz w:val="20"/>
          <w:szCs w:val="20"/>
          <w:spacing w:val="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Association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olf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Jonas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uhn.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2012.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Making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lipses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Explicit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reebank.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8th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Interna-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tional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1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3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and</w:t>
      </w:r>
      <w:r>
        <w:rPr>
          <w:rFonts w:ascii="Arial" w:hAnsi="Arial" w:cs="Arial" w:eastAsia="Arial"/>
          <w:sz w:val="20"/>
          <w:szCs w:val="20"/>
          <w:spacing w:val="2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Eval-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uation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3132–3139,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Istan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ul,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European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(ELRA).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olf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Jonas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uhn.</w:t>
      </w:r>
      <w:r>
        <w:rPr>
          <w:rFonts w:ascii="Arial" w:hAnsi="Arial" w:cs="Arial" w:eastAsia="Arial"/>
          <w:sz w:val="20"/>
          <w:szCs w:val="20"/>
          <w:spacing w:val="4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2013.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Morphologi-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syntactic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statistical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pars-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ing.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39(1):23–55.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0" w:lineRule="auto"/>
        <w:ind w:left="100" w:right="-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Noah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Smith,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Smith,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romble.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318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2005.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Cont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xt-based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disambiguation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random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fields.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Human</w:t>
      </w:r>
      <w:r>
        <w:rPr>
          <w:rFonts w:ascii="Arial" w:hAnsi="Arial" w:cs="Arial" w:eastAsia="Arial"/>
          <w:sz w:val="20"/>
          <w:szCs w:val="20"/>
          <w:spacing w:val="2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gu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4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7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hnol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Empirical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Methods</w:t>
      </w:r>
      <w:r>
        <w:rPr>
          <w:rFonts w:ascii="Arial" w:hAnsi="Arial" w:cs="Arial" w:eastAsia="Arial"/>
          <w:sz w:val="20"/>
          <w:szCs w:val="20"/>
          <w:spacing w:val="19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Natu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al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ocessing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475–482,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ancou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British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Columbia,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Canada,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Octobe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.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Association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Draho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54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ıra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”Johanka”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Spoust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Jan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Haji</w:t>
      </w:r>
      <w:r>
        <w:rPr>
          <w:rFonts w:ascii="Arial" w:hAnsi="Arial" w:cs="Arial" w:eastAsia="Arial"/>
          <w:sz w:val="20"/>
          <w:szCs w:val="20"/>
          <w:spacing w:val="-77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ˇ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Jan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Raab,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Mirosl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Spousta.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2009.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Semi-supervised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eraged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perceptron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tagge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ceedings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12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ence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4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  <w:i/>
        </w:rPr>
        <w:t>Eu</w:t>
      </w:r>
      <w:r>
        <w:rPr>
          <w:rFonts w:ascii="Arial" w:hAnsi="Arial" w:cs="Arial" w:eastAsia="Arial"/>
          <w:sz w:val="20"/>
          <w:szCs w:val="20"/>
          <w:spacing w:val="-9"/>
          <w:w w:val="9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opean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Chapter</w:t>
      </w:r>
      <w:r>
        <w:rPr>
          <w:rFonts w:ascii="Arial" w:hAnsi="Arial" w:cs="Arial" w:eastAsia="Arial"/>
          <w:sz w:val="20"/>
          <w:szCs w:val="20"/>
          <w:spacing w:val="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Association</w:t>
      </w:r>
      <w:r>
        <w:rPr>
          <w:rFonts w:ascii="Arial" w:hAnsi="Arial" w:cs="Arial" w:eastAsia="Arial"/>
          <w:sz w:val="20"/>
          <w:szCs w:val="20"/>
          <w:spacing w:val="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0"/>
          <w:szCs w:val="20"/>
          <w:spacing w:val="-1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tics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763–771,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Athens,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Greece.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Computational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iktor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9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r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Hal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cs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Rebrus,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Andr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9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ajda,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Eszter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Simon.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Morphd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.hu: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arian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xical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database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5th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11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31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2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318" w:right="22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1670–1673,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Genoa,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Ital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7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Reut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aty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Khalil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Sima’an.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2010.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Modeling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phosyntactic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agreement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constituen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y-based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Modern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Hebr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1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2010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4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3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sing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4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gically-Ri</w:t>
      </w:r>
      <w:r>
        <w:rPr>
          <w:rFonts w:ascii="Arial" w:hAnsi="Arial" w:cs="Arial" w:eastAsia="Arial"/>
          <w:sz w:val="20"/>
          <w:szCs w:val="20"/>
          <w:spacing w:val="-3"/>
          <w:w w:val="94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  <w:i/>
        </w:rPr>
        <w:t>h</w:t>
      </w:r>
      <w:r>
        <w:rPr>
          <w:rFonts w:ascii="Arial" w:hAnsi="Arial" w:cs="Arial" w:eastAsia="Arial"/>
          <w:sz w:val="20"/>
          <w:szCs w:val="20"/>
          <w:spacing w:val="39"/>
          <w:w w:val="9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40–48,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Angeles,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California,</w:t>
      </w:r>
      <w:r>
        <w:rPr>
          <w:rFonts w:ascii="Arial" w:hAnsi="Arial" w:cs="Arial" w:eastAsia="Arial"/>
          <w:sz w:val="20"/>
          <w:szCs w:val="20"/>
          <w:spacing w:val="4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tional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9" w:lineRule="auto"/>
        <w:ind w:left="318" w:right="-54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Reut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Tsar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Djam</w:t>
      </w:r>
      <w:r>
        <w:rPr>
          <w:rFonts w:ascii="Arial" w:hAnsi="Arial" w:cs="Arial" w:eastAsia="Arial"/>
          <w:sz w:val="20"/>
          <w:szCs w:val="20"/>
          <w:spacing w:val="-68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Seddah,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Goldbe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Sandra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K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ble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Marie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Candito,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Jennifer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oste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18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annick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Ines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Rehbein,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Lamia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ounsi.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2010.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Statistical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parsing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morphologically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languages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(SPMRL):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what,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whither.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  <w:i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2010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</w:t>
      </w:r>
      <w:r>
        <w:rPr>
          <w:rFonts w:ascii="Arial" w:hAnsi="Arial" w:cs="Arial" w:eastAsia="Arial"/>
          <w:sz w:val="20"/>
          <w:szCs w:val="20"/>
          <w:spacing w:val="3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9"/>
          <w:i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orkshop</w:t>
      </w:r>
      <w:r>
        <w:rPr>
          <w:rFonts w:ascii="Arial" w:hAnsi="Arial" w:cs="Arial" w:eastAsia="Arial"/>
          <w:sz w:val="20"/>
          <w:szCs w:val="20"/>
          <w:spacing w:val="4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Statistical</w:t>
      </w:r>
      <w:r>
        <w:rPr>
          <w:rFonts w:ascii="Arial" w:hAnsi="Arial" w:cs="Arial" w:eastAsia="Arial"/>
          <w:sz w:val="20"/>
          <w:szCs w:val="20"/>
          <w:spacing w:val="37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sing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Morphol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gically-Ri</w:t>
      </w:r>
      <w:r>
        <w:rPr>
          <w:rFonts w:ascii="Arial" w:hAnsi="Arial" w:cs="Arial" w:eastAsia="Arial"/>
          <w:sz w:val="20"/>
          <w:szCs w:val="20"/>
          <w:spacing w:val="-3"/>
          <w:w w:val="92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pages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1–12,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Angeles,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California,</w:t>
      </w:r>
      <w:r>
        <w:rPr>
          <w:rFonts w:ascii="Arial" w:hAnsi="Arial" w:cs="Arial" w:eastAsia="Arial"/>
          <w:sz w:val="20"/>
          <w:szCs w:val="20"/>
          <w:spacing w:val="4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USA.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Association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tional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Linguistics.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8" w:after="0" w:line="240" w:lineRule="auto"/>
        <w:ind w:left="100"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annick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Kathrin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Beck,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Erhard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Hinrichs,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318" w:right="-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Hei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elljohann.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2010.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syntax-first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1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high-quality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morphological</w:t>
      </w:r>
      <w:r>
        <w:rPr>
          <w:rFonts w:ascii="Arial" w:hAnsi="Arial" w:cs="Arial" w:eastAsia="Arial"/>
          <w:sz w:val="20"/>
          <w:szCs w:val="20"/>
          <w:spacing w:val="4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analysis</w:t>
      </w:r>
      <w:r>
        <w:rPr>
          <w:rFonts w:ascii="Arial" w:hAnsi="Arial" w:cs="Arial" w:eastAsia="Arial"/>
          <w:sz w:val="20"/>
          <w:szCs w:val="20"/>
          <w:spacing w:val="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lemma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dis-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ambiguation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tba-d/z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treebank.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9th</w:t>
      </w:r>
      <w:r>
        <w:rPr>
          <w:rFonts w:ascii="Arial" w:hAnsi="Arial" w:cs="Arial" w:eastAsia="Arial"/>
          <w:sz w:val="20"/>
          <w:szCs w:val="20"/>
          <w:spacing w:val="-1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ence</w:t>
      </w:r>
      <w:r>
        <w:rPr>
          <w:rFonts w:ascii="Arial" w:hAnsi="Arial" w:cs="Arial" w:eastAsia="Arial"/>
          <w:sz w:val="20"/>
          <w:szCs w:val="20"/>
          <w:spacing w:val="43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eebanks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Linguistic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Theories</w:t>
      </w:r>
      <w:r>
        <w:rPr>
          <w:rFonts w:ascii="Arial" w:hAnsi="Arial" w:cs="Arial" w:eastAsia="Arial"/>
          <w:sz w:val="20"/>
          <w:szCs w:val="20"/>
          <w:spacing w:val="4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(T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T9)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233–244.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0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eronika</w:t>
      </w:r>
      <w:r>
        <w:rPr>
          <w:rFonts w:ascii="Arial" w:hAnsi="Arial" w:cs="Arial" w:eastAsia="Arial"/>
          <w:sz w:val="20"/>
          <w:szCs w:val="20"/>
          <w:spacing w:val="3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incze,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D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Szaute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Attila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Alm</w:t>
      </w:r>
      <w:r>
        <w:rPr>
          <w:rFonts w:ascii="Arial" w:hAnsi="Arial" w:cs="Arial" w:eastAsia="Arial"/>
          <w:sz w:val="20"/>
          <w:szCs w:val="20"/>
          <w:spacing w:val="-72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si,</w:t>
      </w:r>
      <w:r>
        <w:rPr>
          <w:rFonts w:ascii="Arial" w:hAnsi="Arial" w:cs="Arial" w:eastAsia="Arial"/>
          <w:sz w:val="20"/>
          <w:szCs w:val="20"/>
          <w:spacing w:val="3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Gy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¨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M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ra,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Zolt</w:t>
      </w:r>
      <w:r>
        <w:rPr>
          <w:rFonts w:ascii="Arial" w:hAnsi="Arial" w:cs="Arial" w:eastAsia="Arial"/>
          <w:sz w:val="20"/>
          <w:szCs w:val="20"/>
          <w:spacing w:val="-69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xin,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</w:t>
      </w:r>
      <w:r>
        <w:rPr>
          <w:rFonts w:ascii="Arial" w:hAnsi="Arial" w:cs="Arial" w:eastAsia="Arial"/>
          <w:sz w:val="20"/>
          <w:szCs w:val="20"/>
          <w:spacing w:val="-64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nos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Csirik.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2010.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ian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Dependen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reebank.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7th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Confe</w:t>
      </w:r>
      <w:r>
        <w:rPr>
          <w:rFonts w:ascii="Arial" w:hAnsi="Arial" w:cs="Arial" w:eastAsia="Arial"/>
          <w:sz w:val="20"/>
          <w:szCs w:val="20"/>
          <w:spacing w:val="-6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ence</w:t>
      </w:r>
      <w:r>
        <w:rPr>
          <w:rFonts w:ascii="Arial" w:hAnsi="Arial" w:cs="Arial" w:eastAsia="Arial"/>
          <w:sz w:val="20"/>
          <w:szCs w:val="20"/>
          <w:spacing w:val="-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on</w:t>
      </w:r>
      <w:r>
        <w:rPr>
          <w:rFonts w:ascii="Arial" w:hAnsi="Arial" w:cs="Arial" w:eastAsia="Arial"/>
          <w:sz w:val="20"/>
          <w:szCs w:val="20"/>
          <w:spacing w:val="-2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Langu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31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Resou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ces</w:t>
      </w:r>
      <w:r>
        <w:rPr>
          <w:rFonts w:ascii="Arial" w:hAnsi="Arial" w:cs="Arial" w:eastAsia="Arial"/>
          <w:sz w:val="20"/>
          <w:szCs w:val="20"/>
          <w:spacing w:val="-7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Evaluation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1855–1862,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0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alletta,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Malta.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Euro-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pean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Language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Resources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Association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(ELRA).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9" w:lineRule="auto"/>
        <w:ind w:left="218" w:right="65" w:firstLine="-21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Jan</w:t>
      </w:r>
      <w:r>
        <w:rPr>
          <w:rFonts w:ascii="Arial" w:hAnsi="Arial" w:cs="Arial" w:eastAsia="Arial"/>
          <w:sz w:val="20"/>
          <w:szCs w:val="20"/>
          <w:spacing w:val="3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otrubec.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2006.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tagging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based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eraged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perceptron.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WDS’06</w:t>
      </w:r>
      <w:r>
        <w:rPr>
          <w:rFonts w:ascii="Arial" w:hAnsi="Arial" w:cs="Arial" w:eastAsia="Arial"/>
          <w:sz w:val="20"/>
          <w:szCs w:val="20"/>
          <w:spacing w:val="14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P</w:t>
      </w:r>
      <w:r>
        <w:rPr>
          <w:rFonts w:ascii="Arial" w:hAnsi="Arial" w:cs="Arial" w:eastAsia="Arial"/>
          <w:sz w:val="20"/>
          <w:szCs w:val="20"/>
          <w:spacing w:val="-8"/>
          <w:w w:val="9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oceedings</w:t>
      </w:r>
      <w:r>
        <w:rPr>
          <w:rFonts w:ascii="Arial" w:hAnsi="Arial" w:cs="Arial" w:eastAsia="Arial"/>
          <w:sz w:val="20"/>
          <w:szCs w:val="20"/>
          <w:spacing w:val="-11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tri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uted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ape</w:t>
      </w:r>
      <w:r>
        <w:rPr>
          <w:rFonts w:ascii="Arial" w:hAnsi="Arial" w:cs="Arial" w:eastAsia="Arial"/>
          <w:sz w:val="20"/>
          <w:szCs w:val="20"/>
          <w:spacing w:val="-2"/>
          <w:w w:val="8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191–195,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Praha,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Czechia.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Mat-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fyzpress,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Charles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2"/>
        </w:rPr>
        <w:t>J</w:t>
      </w:r>
      <w:r>
        <w:rPr>
          <w:rFonts w:ascii="Arial" w:hAnsi="Arial" w:cs="Arial" w:eastAsia="Arial"/>
          <w:sz w:val="20"/>
          <w:szCs w:val="20"/>
          <w:spacing w:val="-63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2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nos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Zsibrita,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eronika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incze,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Rich</w:t>
      </w:r>
      <w:r>
        <w:rPr>
          <w:rFonts w:ascii="Arial" w:hAnsi="Arial" w:cs="Arial" w:eastAsia="Arial"/>
          <w:sz w:val="20"/>
          <w:szCs w:val="20"/>
          <w:spacing w:val="-7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rd</w:t>
      </w:r>
      <w:r>
        <w:rPr>
          <w:rFonts w:ascii="Arial" w:hAnsi="Arial" w:cs="Arial" w:eastAsia="Arial"/>
          <w:sz w:val="20"/>
          <w:szCs w:val="20"/>
          <w:spacing w:val="4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arkas.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2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2013.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magyarlanc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2.0: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szintaktikai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elemz</w:t>
      </w:r>
      <w:r>
        <w:rPr>
          <w:rFonts w:ascii="Arial" w:hAnsi="Arial" w:cs="Arial" w:eastAsia="Arial"/>
          <w:sz w:val="20"/>
          <w:szCs w:val="20"/>
          <w:spacing w:val="-69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77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felgy-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-55"/>
          <w:w w:val="91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ıtott</w:t>
      </w:r>
      <w:r>
        <w:rPr>
          <w:rFonts w:ascii="Arial" w:hAnsi="Arial" w:cs="Arial" w:eastAsia="Arial"/>
          <w:sz w:val="20"/>
          <w:szCs w:val="20"/>
          <w:spacing w:val="3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sz</w:t>
      </w:r>
      <w:r>
        <w:rPr>
          <w:rFonts w:ascii="Arial" w:hAnsi="Arial" w:cs="Arial" w:eastAsia="Arial"/>
          <w:sz w:val="20"/>
          <w:szCs w:val="20"/>
          <w:spacing w:val="-8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aji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gy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rtelm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53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ıt</w:t>
      </w:r>
      <w:r>
        <w:rPr>
          <w:rFonts w:ascii="Arial" w:hAnsi="Arial" w:cs="Arial" w:eastAsia="Arial"/>
          <w:sz w:val="20"/>
          <w:szCs w:val="20"/>
          <w:spacing w:val="-67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 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Attila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-65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cs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eronika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incze,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editors,</w:t>
      </w:r>
      <w:r>
        <w:rPr>
          <w:rFonts w:ascii="Arial" w:hAnsi="Arial" w:cs="Arial" w:eastAsia="Arial"/>
          <w:sz w:val="20"/>
          <w:szCs w:val="20"/>
          <w:spacing w:val="4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IX.</w:t>
      </w:r>
      <w:r>
        <w:rPr>
          <w:rFonts w:ascii="Arial" w:hAnsi="Arial" w:cs="Arial" w:eastAsia="Arial"/>
          <w:sz w:val="20"/>
          <w:szCs w:val="20"/>
          <w:spacing w:val="2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M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gyar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5"/>
          <w:i/>
        </w:rPr>
        <w:t>Sz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86"/>
          <w:i/>
        </w:rPr>
        <w:t>m</w:t>
      </w:r>
      <w:r>
        <w:rPr>
          <w:rFonts w:ascii="Arial" w:hAnsi="Arial" w:cs="Arial" w:eastAsia="Arial"/>
          <w:sz w:val="20"/>
          <w:szCs w:val="20"/>
          <w:spacing w:val="-61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ıt</w:t>
      </w:r>
      <w:r>
        <w:rPr>
          <w:rFonts w:ascii="Arial" w:hAnsi="Arial" w:cs="Arial" w:eastAsia="Arial"/>
          <w:sz w:val="20"/>
          <w:szCs w:val="20"/>
          <w:spacing w:val="-83"/>
          <w:w w:val="89"/>
          <w:i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-3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-78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9"/>
          <w:i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pes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Nyelv</w:t>
      </w:r>
      <w:r>
        <w:rPr>
          <w:rFonts w:ascii="Arial" w:hAnsi="Arial" w:cs="Arial" w:eastAsia="Arial"/>
          <w:sz w:val="20"/>
          <w:szCs w:val="20"/>
          <w:spacing w:val="-68"/>
          <w:w w:val="87"/>
          <w:i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  <w:i/>
        </w:rPr>
        <w:t>´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szeti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onfe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encia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368–374,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Sz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ged,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Hun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1115" w:top="124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.000801pt;margin-top:678.902222pt;width:59.776pt;height:.1pt;mso-position-horizontal-relative:page;mso-position-vertical-relative:page;z-index:-1349" coordorigin="1440,13578" coordsize="1196,2">
          <v:shape style="position:absolute;left:1440;top:13578;width:1196;height:2" coordorigin="1440,13578" coordsize="1196,0" path="m1440,13578l2636,13578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1348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0.489403pt;margin-top:754.94928pt;width:394.294095pt;height:22.393622pt;mso-position-horizontal-relative:page;mso-position-vertical-relative:page;z-index:-1347" type="#_x0000_t202" filled="f" stroked="f">
          <v:textbox inset="0,0,0,0">
            <w:txbxContent>
              <w:p>
                <w:pPr>
                  <w:spacing w:before="28" w:after="0" w:line="185" w:lineRule="auto"/>
                  <w:ind w:left="366" w:right="-33" w:firstLine="-346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9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oceedings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the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4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2013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Confe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6"/>
                    <w:w w:val="89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ence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4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Empirical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8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Methods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in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Natu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6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Langu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7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ocessing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6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pages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333–344,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Seattle,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2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2"/>
                    <w:w w:val="89"/>
                  </w:rPr>
                  <w:t>W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ashington,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6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USA,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0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18-21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5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October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7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</w:rPr>
                  <w:t>2013.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1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2"/>
                    <w:w w:val="131"/>
                    <w:i/>
                  </w:rPr>
                  <w:t>Q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8"/>
                    <w:position w:val="1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2013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4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Association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8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for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Computational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Linguistics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1346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1345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75531pt;margin-top:725.253845pt;width:20.363651pt;height:12.9091pt;mso-position-horizontal-relative:page;mso-position-vertical-relative:page;z-index:-1344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://code.google.com/p/mate-tools" TargetMode="External"/><Relationship Id="rId10" Type="http://schemas.openxmlformats.org/officeDocument/2006/relationships/hyperlink" Target="http://sourceforge.net/projects/featurama/" TargetMode="External"/><Relationship Id="rId11" Type="http://schemas.openxmlformats.org/officeDocument/2006/relationships/hyperlink" Target="http://www.lrec-conf.org/proceedings/lrec2008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Seeker ; Jonas Kuhn</dc:creator>
  <dc:subject>EMNLP 2013</dc:subject>
  <dc:title>The Effects of Syntactic Features in Automatic Prediction of Morphology</dc:title>
  <dcterms:created xsi:type="dcterms:W3CDTF">2016-02-20T16:41:17Z</dcterms:created>
  <dcterms:modified xsi:type="dcterms:W3CDTF">2016-02-20T16:41:17Z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2013-10-09T00:00:00Z</vt:filetime>
  </property>
  <property fmtid="{D5CDD505-2E9C-101B-9397-08002B2CF9AE}" pid="3" name="LastSaved">
    <vt:filetime>2016-02-20T00:00:00Z</vt:filetime>
  </property>
</Properties>
</file>