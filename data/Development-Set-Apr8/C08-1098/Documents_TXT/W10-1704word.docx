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3" w:after="0" w:line="240" w:lineRule="auto"/>
        <w:ind w:left="1430" w:right="1419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LIMSI</w:t>
      </w:r>
      <w:r>
        <w:rPr>
          <w:rFonts w:ascii="Times New Roman" w:hAnsi="Times New Roman" w:cs="Times New Roman" w:eastAsia="Times New Roman"/>
          <w:sz w:val="28"/>
          <w:szCs w:val="28"/>
          <w:spacing w:val="-11"/>
          <w:w w:val="100"/>
          <w:b/>
          <w:bCs/>
        </w:rPr>
        <w:t>’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2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statistical</w:t>
      </w:r>
      <w:r>
        <w:rPr>
          <w:rFonts w:ascii="Times New Roman" w:hAnsi="Times New Roman" w:cs="Times New Roman" w:eastAsia="Times New Roman"/>
          <w:sz w:val="28"/>
          <w:szCs w:val="28"/>
          <w:spacing w:val="2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translation</w:t>
      </w:r>
      <w:r>
        <w:rPr>
          <w:rFonts w:ascii="Times New Roman" w:hAnsi="Times New Roman" w:cs="Times New Roman" w:eastAsia="Times New Roman"/>
          <w:sz w:val="28"/>
          <w:szCs w:val="28"/>
          <w:spacing w:val="2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systems</w:t>
      </w:r>
      <w:r>
        <w:rPr>
          <w:rFonts w:ascii="Times New Roman" w:hAnsi="Times New Roman" w:cs="Times New Roman" w:eastAsia="Times New Roman"/>
          <w:sz w:val="28"/>
          <w:szCs w:val="28"/>
          <w:spacing w:val="2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or</w:t>
      </w:r>
      <w:r>
        <w:rPr>
          <w:rFonts w:ascii="Times New Roman" w:hAnsi="Times New Roman" w:cs="Times New Roman" w:eastAsia="Times New Roman"/>
          <w:sz w:val="28"/>
          <w:szCs w:val="28"/>
          <w:spacing w:val="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2"/>
          <w:b/>
          <w:bCs/>
        </w:rPr>
        <w:t>WMT’10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31" w:right="32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Alexand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Allauzen,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osep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M.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ego,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86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b/>
          <w:bCs/>
          <w:position w:val="5"/>
        </w:rPr>
        <w:t>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lknur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Du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position w:val="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gar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El-Kahlout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Fran</w:t>
      </w:r>
      <w:r>
        <w:rPr>
          <w:rFonts w:ascii="Times New Roman" w:hAnsi="Times New Roman" w:cs="Times New Roman" w:eastAsia="Times New Roman"/>
          <w:sz w:val="24"/>
          <w:szCs w:val="24"/>
          <w:spacing w:val="-93"/>
          <w:w w:val="100"/>
          <w:b/>
          <w:bCs/>
          <w:position w:val="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  <w:b/>
          <w:bCs/>
          <w:position w:val="0"/>
        </w:rPr>
        <w:t>¸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0"/>
        </w:rPr>
        <w:t>ois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position w:val="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9"/>
          <w:b/>
          <w:bCs/>
          <w:position w:val="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position w:val="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3" w:after="0" w:line="253" w:lineRule="auto"/>
        <w:ind w:left="2193" w:right="2182"/>
        <w:jc w:val="center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LIMSI/CNRS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ersit</w:t>
      </w:r>
      <w:r>
        <w:rPr>
          <w:rFonts w:ascii="Times New Roman" w:hAnsi="Times New Roman" w:cs="Times New Roman" w:eastAsia="Times New Roman"/>
          <w:sz w:val="24"/>
          <w:szCs w:val="24"/>
          <w:spacing w:val="-9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´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aris-Sud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11,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France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BP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133,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91403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Orsay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Ced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 </w:t>
      </w:r>
      <w:hyperlink r:id="rId5">
        <w:r>
          <w:rPr>
            <w:rFonts w:ascii="Courier New" w:hAnsi="Courier New" w:cs="Courier New" w:eastAsia="Courier New"/>
            <w:sz w:val="24"/>
            <w:szCs w:val="24"/>
            <w:spacing w:val="0"/>
            <w:w w:val="99"/>
          </w:rPr>
          <w:t>Firstname.Lastname@limsi.fr</w:t>
        </w:r>
        <w:r>
          <w:rPr>
            <w:rFonts w:ascii="Courier New" w:hAnsi="Courier New" w:cs="Courier New" w:eastAsia="Courier New"/>
            <w:sz w:val="24"/>
            <w:szCs w:val="24"/>
            <w:spacing w:val="0"/>
            <w:w w:val="100"/>
          </w:rPr>
        </w:r>
      </w:hyperlink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1920" w:h="16840"/>
          <w:pgMar w:top="1280" w:bottom="0" w:left="1340" w:right="1280"/>
        </w:sectPr>
      </w:pPr>
      <w:rPr/>
    </w:p>
    <w:p>
      <w:pPr>
        <w:spacing w:before="28" w:after="0" w:line="240" w:lineRule="auto"/>
        <w:ind w:left="1803" w:right="168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</w:rPr>
        <w:t>Abstract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left="443" w:right="282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paper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describes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Statistical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chine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ranslation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systems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WMT10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aluation,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LIMSI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participated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language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pairs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(French-English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German-English,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directions).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German-English,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concentrated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malizing</w:t>
      </w:r>
      <w:r>
        <w:rPr>
          <w:rFonts w:ascii="Times New Roman" w:hAnsi="Times New Roman" w:cs="Times New Roman" w:eastAsia="Times New Roman"/>
          <w:sz w:val="22"/>
          <w:szCs w:val="22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German</w:t>
      </w:r>
      <w:r>
        <w:rPr>
          <w:rFonts w:ascii="Times New Roman" w:hAnsi="Times New Roman" w:cs="Times New Roman" w:eastAsia="Times New Roman"/>
          <w:sz w:val="22"/>
          <w:szCs w:val="22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side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through</w:t>
      </w:r>
      <w:r>
        <w:rPr>
          <w:rFonts w:ascii="Times New Roman" w:hAnsi="Times New Roman" w:cs="Times New Roman" w:eastAsia="Times New Roman"/>
          <w:sz w:val="22"/>
          <w:szCs w:val="22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proper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preprocessing,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aimed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reducing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ical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redundan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splitting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compl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compounds.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French-English,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stud-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ied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xtensions</w:t>
      </w:r>
      <w:r>
        <w:rPr>
          <w:rFonts w:ascii="Times New Roman" w:hAnsi="Times New Roman" w:cs="Times New Roman" w:eastAsia="Times New Roman"/>
          <w:sz w:val="22"/>
          <w:szCs w:val="22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in-house</w:t>
      </w:r>
      <w:r>
        <w:rPr>
          <w:rFonts w:ascii="Times New Roman" w:hAnsi="Times New Roman" w:cs="Times New Roman" w:eastAsia="Times New Roman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-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-code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decoder: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rstl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fect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grating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bilingual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model;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second,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adaptation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techniques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iments,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report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impr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ements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tained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elopment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data.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03" w:right="2653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oduction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57" w:lineRule="auto"/>
        <w:ind w:left="103" w:right="-5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LIMSI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took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part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WMT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2010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alua-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tion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campaign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eloped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systems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languages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pairs: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French-English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German-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English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directions.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German-English,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focused</w:t>
      </w:r>
      <w:r>
        <w:rPr>
          <w:rFonts w:ascii="Times New Roman" w:hAnsi="Times New Roman" w:cs="Times New Roman" w:eastAsia="Times New Roman"/>
          <w:sz w:val="22"/>
          <w:szCs w:val="22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preprocessing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9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issues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performed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series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xperiments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aimed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normalizing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German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side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some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xical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dundan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splitting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compounds.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pai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xperiments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were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performed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Moses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decoder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oehn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2007).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French-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English,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studied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xtensions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-gram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system: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rst,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fect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grating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bilingual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model;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second,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adaptation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techniques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translation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Decoding</w:t>
      </w:r>
      <w:r>
        <w:rPr>
          <w:rFonts w:ascii="Times New Roman" w:hAnsi="Times New Roman" w:cs="Times New Roman" w:eastAsia="Times New Roman"/>
          <w:sz w:val="22"/>
          <w:szCs w:val="22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performed</w:t>
      </w:r>
      <w:r>
        <w:rPr>
          <w:rFonts w:ascii="Times New Roman" w:hAnsi="Times New Roman" w:cs="Times New Roman" w:eastAsia="Times New Roman"/>
          <w:sz w:val="22"/>
          <w:szCs w:val="22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in-house</w:t>
      </w:r>
      <w:r>
        <w:rPr>
          <w:rFonts w:ascii="Times New Roman" w:hAnsi="Times New Roman" w:cs="Times New Roman" w:eastAsia="Times New Roman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-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-code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(Mari</w:t>
      </w:r>
      <w:r>
        <w:rPr>
          <w:rFonts w:ascii="Times New Roman" w:hAnsi="Times New Roman" w:cs="Times New Roman" w:eastAsia="Times New Roman"/>
          <w:sz w:val="22"/>
          <w:szCs w:val="22"/>
          <w:spacing w:val="-9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˜</w:t>
      </w:r>
      <w:r>
        <w:rPr>
          <w:rFonts w:ascii="Times New Roman" w:hAnsi="Times New Roman" w:cs="Times New Roman" w:eastAsia="Times New Roman"/>
          <w:sz w:val="22"/>
          <w:szCs w:val="22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2006)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decode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03" w:right="455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System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chitectu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esou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57" w:lineRule="auto"/>
        <w:ind w:left="103" w:right="-5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section,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describe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main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characteris-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tics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phrase-based</w:t>
      </w:r>
      <w:r>
        <w:rPr>
          <w:rFonts w:ascii="Times New Roman" w:hAnsi="Times New Roman" w:cs="Times New Roman" w:eastAsia="Times New Roman"/>
          <w:sz w:val="22"/>
          <w:szCs w:val="22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systems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eloped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47" w:after="0" w:line="257" w:lineRule="auto"/>
        <w:ind w:right="5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aluation</w:t>
      </w:r>
      <w:r>
        <w:rPr>
          <w:rFonts w:ascii="Times New Roman" w:hAnsi="Times New Roman" w:cs="Times New Roman" w:eastAsia="Times New Roman"/>
          <w:sz w:val="22"/>
          <w:szCs w:val="22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resources</w:t>
      </w:r>
      <w:r>
        <w:rPr>
          <w:rFonts w:ascii="Times New Roman" w:hAnsi="Times New Roman" w:cs="Times New Roman" w:eastAsia="Times New Roman"/>
          <w:sz w:val="22"/>
          <w:szCs w:val="22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were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models.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resources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go,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supplied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2010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aluation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anizers.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vious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xperiments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(D</w:t>
      </w:r>
      <w:r>
        <w:rPr>
          <w:rFonts w:ascii="Times New Roman" w:hAnsi="Times New Roman" w:cs="Times New Roman" w:eastAsia="Times New Roman"/>
          <w:sz w:val="22"/>
          <w:szCs w:val="22"/>
          <w:spacing w:val="-8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´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chelotte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2008)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demonstrated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9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better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malization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tools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vide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better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BLEU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scores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ineni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al.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2002),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took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antage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house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processing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tools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enization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enization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steps.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German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did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ree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agger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(Schmid,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1994)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tok-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enize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Similar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last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year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xperiments,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systems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uilt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”true-case”.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right="151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German-English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systems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57" w:lineRule="auto"/>
        <w:ind w:right="5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German</w:t>
      </w:r>
      <w:r>
        <w:rPr>
          <w:rFonts w:ascii="Times New Roman" w:hAnsi="Times New Roman" w:cs="Times New Roman" w:eastAsia="Times New Roman"/>
          <w:sz w:val="22"/>
          <w:szCs w:val="22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morphologically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9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compl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English,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ault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poli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consists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treat-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form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independently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oth-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ers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plagued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sparsit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poses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number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culties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training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coding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time.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aligning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parallel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el,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German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compound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typi-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cally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align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English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ord;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this,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turn,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tends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increase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number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possible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translation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counterparts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glish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type,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corresponding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align-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ment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scores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less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reliable.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decoding,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pounds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unseen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morphological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ariants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isting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ords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tifi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cially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increase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number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out-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of-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oca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ulary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(O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V)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forms,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erely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hurts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erall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translation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qualit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eral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researchers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proposed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normalization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(Niessen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7" w:lineRule="auto"/>
        <w:ind w:right="5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2004;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Corston-ol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Gamon,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2004;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Gold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ter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McClos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2005)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compound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splitting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oehn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Knight,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2003;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Stymne,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2008;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Stymne,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right="5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2009)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methods.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approach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here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simila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yet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ferent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implementations;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studied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joint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fect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combining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techniques.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right="889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3.1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Reducing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lexical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edundancy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96" w:after="0" w:line="257" w:lineRule="auto"/>
        <w:ind w:right="5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German,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determiners,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pronouns,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nouns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ject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carry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ection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marks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(typically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type w:val="continuous"/>
          <w:pgSz w:w="11920" w:h="16840"/>
          <w:pgMar w:top="1280" w:bottom="0" w:left="1340" w:right="1280"/>
          <w:cols w:num="2" w:equalWidth="0">
            <w:col w:w="4469" w:space="339"/>
            <w:col w:w="4492"/>
          </w:cols>
        </w:sectPr>
      </w:pPr>
      <w:rPr/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1" w:after="0" w:line="240" w:lineRule="auto"/>
        <w:ind w:left="4490" w:right="4485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54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185" w:lineRule="auto"/>
        <w:ind w:left="749" w:right="789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P</w:t>
      </w:r>
      <w:r>
        <w:rPr>
          <w:rFonts w:ascii="Arial" w:hAnsi="Arial" w:cs="Arial" w:eastAsia="Arial"/>
          <w:sz w:val="18"/>
          <w:szCs w:val="18"/>
          <w:spacing w:val="-7"/>
          <w:w w:val="89"/>
          <w:i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oceedings</w:t>
      </w:r>
      <w:r>
        <w:rPr>
          <w:rFonts w:ascii="Arial" w:hAnsi="Arial" w:cs="Arial" w:eastAsia="Arial"/>
          <w:sz w:val="18"/>
          <w:szCs w:val="18"/>
          <w:spacing w:val="1"/>
          <w:w w:val="89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</w:rPr>
        <w:t>of</w:t>
      </w:r>
      <w:r>
        <w:rPr>
          <w:rFonts w:ascii="Arial" w:hAnsi="Arial" w:cs="Arial" w:eastAsia="Arial"/>
          <w:sz w:val="18"/>
          <w:szCs w:val="18"/>
          <w:spacing w:val="-17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</w:rPr>
        <w:t>the</w:t>
      </w:r>
      <w:r>
        <w:rPr>
          <w:rFonts w:ascii="Arial" w:hAnsi="Arial" w:cs="Arial" w:eastAsia="Arial"/>
          <w:sz w:val="18"/>
          <w:szCs w:val="18"/>
          <w:spacing w:val="-8"/>
          <w:w w:val="90"/>
          <w:i/>
        </w:rPr>
        <w:t> </w:t>
      </w:r>
      <w:r>
        <w:rPr>
          <w:rFonts w:ascii="Arial" w:hAnsi="Arial" w:cs="Arial" w:eastAsia="Arial"/>
          <w:sz w:val="18"/>
          <w:szCs w:val="18"/>
          <w:spacing w:val="-4"/>
          <w:w w:val="90"/>
          <w:i/>
        </w:rPr>
        <w:t>J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</w:rPr>
        <w:t>oint</w:t>
      </w:r>
      <w:r>
        <w:rPr>
          <w:rFonts w:ascii="Arial" w:hAnsi="Arial" w:cs="Arial" w:eastAsia="Arial"/>
          <w:sz w:val="18"/>
          <w:szCs w:val="18"/>
          <w:spacing w:val="15"/>
          <w:w w:val="9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</w:rPr>
        <w:t>5th</w:t>
      </w:r>
      <w:r>
        <w:rPr>
          <w:rFonts w:ascii="Arial" w:hAnsi="Arial" w:cs="Arial" w:eastAsia="Arial"/>
          <w:sz w:val="18"/>
          <w:szCs w:val="18"/>
          <w:spacing w:val="3"/>
          <w:w w:val="90"/>
          <w:i/>
        </w:rPr>
        <w:t> </w:t>
      </w:r>
      <w:r>
        <w:rPr>
          <w:rFonts w:ascii="Arial" w:hAnsi="Arial" w:cs="Arial" w:eastAsia="Arial"/>
          <w:sz w:val="18"/>
          <w:szCs w:val="18"/>
          <w:spacing w:val="-14"/>
          <w:w w:val="90"/>
          <w:i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</w:rPr>
        <w:t>orkshop</w:t>
      </w:r>
      <w:r>
        <w:rPr>
          <w:rFonts w:ascii="Arial" w:hAnsi="Arial" w:cs="Arial" w:eastAsia="Arial"/>
          <w:sz w:val="18"/>
          <w:szCs w:val="18"/>
          <w:spacing w:val="-7"/>
          <w:w w:val="9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</w:rPr>
        <w:t>on</w:t>
      </w:r>
      <w:r>
        <w:rPr>
          <w:rFonts w:ascii="Arial" w:hAnsi="Arial" w:cs="Arial" w:eastAsia="Arial"/>
          <w:sz w:val="18"/>
          <w:szCs w:val="18"/>
          <w:spacing w:val="-2"/>
          <w:w w:val="9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3"/>
          <w:i/>
        </w:rPr>
        <w:t>Statistical</w:t>
      </w:r>
      <w:r>
        <w:rPr>
          <w:rFonts w:ascii="Arial" w:hAnsi="Arial" w:cs="Arial" w:eastAsia="Arial"/>
          <w:sz w:val="18"/>
          <w:szCs w:val="18"/>
          <w:spacing w:val="-1"/>
          <w:w w:val="93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3"/>
          <w:i/>
        </w:rPr>
        <w:t>Ma</w:t>
      </w:r>
      <w:r>
        <w:rPr>
          <w:rFonts w:ascii="Arial" w:hAnsi="Arial" w:cs="Arial" w:eastAsia="Arial"/>
          <w:sz w:val="18"/>
          <w:szCs w:val="18"/>
          <w:spacing w:val="-3"/>
          <w:w w:val="93"/>
          <w:i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93"/>
          <w:i/>
        </w:rPr>
        <w:t>hine</w:t>
      </w:r>
      <w:r>
        <w:rPr>
          <w:rFonts w:ascii="Arial" w:hAnsi="Arial" w:cs="Arial" w:eastAsia="Arial"/>
          <w:sz w:val="18"/>
          <w:szCs w:val="18"/>
          <w:spacing w:val="-12"/>
          <w:w w:val="93"/>
          <w:i/>
        </w:rPr>
        <w:t> </w:t>
      </w:r>
      <w:r>
        <w:rPr>
          <w:rFonts w:ascii="Arial" w:hAnsi="Arial" w:cs="Arial" w:eastAsia="Arial"/>
          <w:sz w:val="18"/>
          <w:szCs w:val="18"/>
          <w:spacing w:val="-9"/>
          <w:w w:val="93"/>
          <w:i/>
        </w:rPr>
        <w:t>T</w:t>
      </w:r>
      <w:r>
        <w:rPr>
          <w:rFonts w:ascii="Arial" w:hAnsi="Arial" w:cs="Arial" w:eastAsia="Arial"/>
          <w:sz w:val="18"/>
          <w:szCs w:val="18"/>
          <w:spacing w:val="-3"/>
          <w:w w:val="93"/>
          <w:i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93"/>
          <w:i/>
        </w:rPr>
        <w:t>anslation</w:t>
      </w:r>
      <w:r>
        <w:rPr>
          <w:rFonts w:ascii="Arial" w:hAnsi="Arial" w:cs="Arial" w:eastAsia="Arial"/>
          <w:sz w:val="18"/>
          <w:szCs w:val="18"/>
          <w:spacing w:val="1"/>
          <w:w w:val="93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3"/>
          <w:i/>
        </w:rPr>
        <w:t>and</w:t>
      </w:r>
      <w:r>
        <w:rPr>
          <w:rFonts w:ascii="Arial" w:hAnsi="Arial" w:cs="Arial" w:eastAsia="Arial"/>
          <w:sz w:val="18"/>
          <w:szCs w:val="18"/>
          <w:spacing w:val="-13"/>
          <w:w w:val="93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3"/>
          <w:i/>
        </w:rPr>
        <w:t>MetricsM</w:t>
      </w:r>
      <w:r>
        <w:rPr>
          <w:rFonts w:ascii="Arial" w:hAnsi="Arial" w:cs="Arial" w:eastAsia="Arial"/>
          <w:sz w:val="18"/>
          <w:szCs w:val="18"/>
          <w:spacing w:val="-6"/>
          <w:w w:val="93"/>
          <w:i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93"/>
          <w:i/>
        </w:rPr>
        <w:t>TR</w:t>
      </w:r>
      <w:r>
        <w:rPr>
          <w:rFonts w:ascii="Arial" w:hAnsi="Arial" w:cs="Arial" w:eastAsia="Arial"/>
          <w:sz w:val="18"/>
          <w:szCs w:val="18"/>
          <w:spacing w:val="0"/>
          <w:w w:val="93"/>
        </w:rPr>
        <w:t>,</w:t>
      </w:r>
      <w:r>
        <w:rPr>
          <w:rFonts w:ascii="Arial" w:hAnsi="Arial" w:cs="Arial" w:eastAsia="Arial"/>
          <w:sz w:val="18"/>
          <w:szCs w:val="18"/>
          <w:spacing w:val="-10"/>
          <w:w w:val="9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3"/>
        </w:rPr>
        <w:t>pages</w:t>
      </w:r>
      <w:r>
        <w:rPr>
          <w:rFonts w:ascii="Arial" w:hAnsi="Arial" w:cs="Arial" w:eastAsia="Arial"/>
          <w:sz w:val="18"/>
          <w:szCs w:val="18"/>
          <w:spacing w:val="3"/>
          <w:w w:val="8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54–59,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Uppsala,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Sweden,</w:t>
      </w:r>
      <w:r>
        <w:rPr>
          <w:rFonts w:ascii="Arial" w:hAnsi="Arial" w:cs="Arial" w:eastAsia="Arial"/>
          <w:sz w:val="18"/>
          <w:szCs w:val="18"/>
          <w:spacing w:val="-13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15-16</w:t>
      </w:r>
      <w:r>
        <w:rPr>
          <w:rFonts w:ascii="Arial" w:hAnsi="Arial" w:cs="Arial" w:eastAsia="Arial"/>
          <w:sz w:val="18"/>
          <w:szCs w:val="18"/>
          <w:spacing w:val="5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July</w:t>
      </w:r>
      <w:r>
        <w:rPr>
          <w:rFonts w:ascii="Arial" w:hAnsi="Arial" w:cs="Arial" w:eastAsia="Arial"/>
          <w:sz w:val="18"/>
          <w:szCs w:val="18"/>
          <w:spacing w:val="13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2010.</w:t>
      </w:r>
      <w:r>
        <w:rPr>
          <w:rFonts w:ascii="Arial" w:hAnsi="Arial" w:cs="Arial" w:eastAsia="Arial"/>
          <w:sz w:val="18"/>
          <w:szCs w:val="18"/>
          <w:spacing w:val="11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-132"/>
          <w:w w:val="131"/>
          <w:i/>
        </w:rPr>
        <w:t>Q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1"/>
        </w:rPr>
        <w:t>c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2010</w:t>
      </w:r>
      <w:r>
        <w:rPr>
          <w:rFonts w:ascii="Arial" w:hAnsi="Arial" w:cs="Arial" w:eastAsia="Arial"/>
          <w:sz w:val="18"/>
          <w:szCs w:val="18"/>
          <w:spacing w:val="-4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Association</w:t>
      </w:r>
      <w:r>
        <w:rPr>
          <w:rFonts w:ascii="Arial" w:hAnsi="Arial" w:cs="Arial" w:eastAsia="Arial"/>
          <w:sz w:val="18"/>
          <w:szCs w:val="18"/>
          <w:spacing w:val="18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18"/>
          <w:szCs w:val="18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Computational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4"/>
          <w:position w:val="0"/>
        </w:rPr>
        <w:t>Linguistics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jc w:val="center"/>
        <w:spacing w:after="0"/>
        <w:sectPr>
          <w:type w:val="continuous"/>
          <w:pgSz w:w="11920" w:h="16840"/>
          <w:pgMar w:top="1280" w:bottom="0" w:left="1340" w:right="1280"/>
        </w:sectPr>
      </w:pPr>
      <w:rPr/>
    </w:p>
    <w:p>
      <w:pPr>
        <w:spacing w:before="7" w:after="0" w:line="90" w:lineRule="exact"/>
        <w:jc w:val="left"/>
        <w:rPr>
          <w:sz w:val="9"/>
          <w:szCs w:val="9"/>
        </w:rPr>
      </w:pPr>
      <w:rPr/>
      <w:r>
        <w:rPr>
          <w:sz w:val="9"/>
          <w:szCs w:val="9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644.199982" w:type="dxa"/>
      </w:tblPr>
      <w:tblGrid/>
      <w:tr>
        <w:trPr>
          <w:trHeight w:val="207" w:hRule="exact"/>
        </w:trPr>
        <w:tc>
          <w:tcPr>
            <w:tcW w:w="1404" w:type="dxa"/>
            <w:tcBorders>
              <w:top w:val="single" w:sz="3.24" w:space="0" w:color="000000"/>
              <w:bottom w:val="single" w:sz="3.24" w:space="0" w:color="000000"/>
              <w:left w:val="single" w:sz="3.240001" w:space="0" w:color="000000"/>
              <w:right w:val="single" w:sz="3.240001" w:space="0" w:color="000000"/>
            </w:tcBorders>
          </w:tcPr>
          <w:p>
            <w:pPr>
              <w:spacing w:before="0" w:after="0" w:line="178" w:lineRule="exact"/>
              <w:ind w:left="115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  <w:b/>
                <w:bCs/>
              </w:rPr>
              <w:t>Input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4576" w:type="dxa"/>
            <w:tcBorders>
              <w:top w:val="single" w:sz="3.24" w:space="0" w:color="000000"/>
              <w:bottom w:val="single" w:sz="3.24" w:space="0" w:color="000000"/>
              <w:left w:val="single" w:sz="3.240001" w:space="0" w:color="000000"/>
              <w:right w:val="single" w:sz="3.240001" w:space="0" w:color="000000"/>
            </w:tcBorders>
          </w:tcPr>
          <w:p>
            <w:pPr>
              <w:spacing w:before="0" w:after="0" w:line="178" w:lineRule="exact"/>
              <w:ind w:left="116" w:right="-20"/>
              <w:jc w:val="left"/>
              <w:tabs>
                <w:tab w:pos="900" w:val="left"/>
                <w:tab w:pos="2120" w:val="left"/>
              </w:tabs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  <w:b/>
                <w:bCs/>
              </w:rPr>
              <w:t>POS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  <w:b/>
                <w:bCs/>
              </w:rPr>
              <w:tab/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  <w:b/>
                <w:bCs/>
              </w:rPr>
              <w:t>Lemma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  <w:b/>
                <w:bCs/>
              </w:rPr>
              <w:tab/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  <w:b/>
                <w:bCs/>
              </w:rPr>
              <w:t>Analysis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07" w:hRule="exact"/>
        </w:trPr>
        <w:tc>
          <w:tcPr>
            <w:tcW w:w="1404" w:type="dxa"/>
            <w:tcBorders>
              <w:top w:val="single" w:sz="3.24" w:space="0" w:color="000000"/>
              <w:bottom w:val="single" w:sz="3.24" w:space="0" w:color="000000"/>
              <w:left w:val="single" w:sz="3.240001" w:space="0" w:color="000000"/>
              <w:right w:val="single" w:sz="3.240001" w:space="0" w:color="000000"/>
            </w:tcBorders>
          </w:tcPr>
          <w:p>
            <w:pPr>
              <w:spacing w:before="0" w:after="0" w:line="178" w:lineRule="exact"/>
              <w:ind w:left="115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In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4576" w:type="dxa"/>
            <w:tcBorders>
              <w:top w:val="single" w:sz="3.24" w:space="0" w:color="000000"/>
              <w:bottom w:val="single" w:sz="3.24" w:space="0" w:color="000000"/>
              <w:left w:val="single" w:sz="3.240001" w:space="0" w:color="000000"/>
              <w:right w:val="single" w:sz="3.240001" w:space="0" w:color="000000"/>
            </w:tcBorders>
          </w:tcPr>
          <w:p>
            <w:pPr>
              <w:spacing w:before="0" w:after="0" w:line="178" w:lineRule="exact"/>
              <w:ind w:left="116" w:right="-20"/>
              <w:jc w:val="left"/>
              <w:tabs>
                <w:tab w:pos="900" w:val="left"/>
                <w:tab w:pos="2120" w:val="left"/>
              </w:tabs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APPR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in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APPR.In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07" w:hRule="exact"/>
        </w:trPr>
        <w:tc>
          <w:tcPr>
            <w:tcW w:w="1404" w:type="dxa"/>
            <w:tcBorders>
              <w:top w:val="single" w:sz="3.24" w:space="0" w:color="000000"/>
              <w:bottom w:val="single" w:sz="3.24" w:space="0" w:color="000000"/>
              <w:left w:val="single" w:sz="3.240001" w:space="0" w:color="000000"/>
              <w:right w:val="single" w:sz="3.240001" w:space="0" w:color="000000"/>
            </w:tcBorders>
          </w:tcPr>
          <w:p>
            <w:pPr>
              <w:spacing w:before="0" w:after="0" w:line="178" w:lineRule="exact"/>
              <w:ind w:left="115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der*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4576" w:type="dxa"/>
            <w:tcBorders>
              <w:top w:val="single" w:sz="3.24" w:space="0" w:color="000000"/>
              <w:bottom w:val="single" w:sz="3.24" w:space="0" w:color="000000"/>
              <w:left w:val="single" w:sz="3.240001" w:space="0" w:color="000000"/>
              <w:right w:val="single" w:sz="3.240001" w:space="0" w:color="000000"/>
            </w:tcBorders>
          </w:tcPr>
          <w:p>
            <w:pPr>
              <w:spacing w:before="0" w:after="0" w:line="178" w:lineRule="exact"/>
              <w:ind w:left="116" w:right="-20"/>
              <w:jc w:val="left"/>
              <w:tabs>
                <w:tab w:pos="900" w:val="left"/>
                <w:tab w:pos="2120" w:val="left"/>
              </w:tabs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-1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-1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-13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.Def.Dat.Sg.Fem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07" w:hRule="exact"/>
        </w:trPr>
        <w:tc>
          <w:tcPr>
            <w:tcW w:w="1404" w:type="dxa"/>
            <w:tcBorders>
              <w:top w:val="single" w:sz="3.24" w:space="0" w:color="000000"/>
              <w:bottom w:val="single" w:sz="3.24" w:space="0" w:color="000000"/>
              <w:left w:val="single" w:sz="3.240001" w:space="0" w:color="000000"/>
              <w:right w:val="single" w:sz="3.240001" w:space="0" w:color="000000"/>
            </w:tcBorders>
          </w:tcPr>
          <w:p>
            <w:pPr>
              <w:spacing w:before="0" w:after="0" w:line="178" w:lineRule="exact"/>
              <w:ind w:left="115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-3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olge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4576" w:type="dxa"/>
            <w:tcBorders>
              <w:top w:val="single" w:sz="3.24" w:space="0" w:color="000000"/>
              <w:bottom w:val="single" w:sz="3.24" w:space="0" w:color="000000"/>
              <w:left w:val="single" w:sz="3.240001" w:space="0" w:color="000000"/>
              <w:right w:val="single" w:sz="3.240001" w:space="0" w:color="000000"/>
            </w:tcBorders>
          </w:tcPr>
          <w:p>
            <w:pPr>
              <w:spacing w:before="0" w:after="0" w:line="178" w:lineRule="exact"/>
              <w:ind w:left="116" w:right="-20"/>
              <w:jc w:val="left"/>
              <w:tabs>
                <w:tab w:pos="900" w:val="left"/>
                <w:tab w:pos="2120" w:val="left"/>
              </w:tabs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NN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-3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olge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N.R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-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g.Dat.Sg.Fem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07" w:hRule="exact"/>
        </w:trPr>
        <w:tc>
          <w:tcPr>
            <w:tcW w:w="1404" w:type="dxa"/>
            <w:tcBorders>
              <w:top w:val="single" w:sz="3.24" w:space="0" w:color="000000"/>
              <w:bottom w:val="single" w:sz="3.24" w:space="0" w:color="000000"/>
              <w:left w:val="single" w:sz="3.240001" w:space="0" w:color="000000"/>
              <w:right w:val="single" w:sz="3.240001" w:space="0" w:color="000000"/>
            </w:tcBorders>
          </w:tcPr>
          <w:p>
            <w:pPr>
              <w:spacing w:before="0" w:after="0" w:line="178" w:lineRule="exact"/>
              <w:ind w:left="115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be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-2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and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4576" w:type="dxa"/>
            <w:tcBorders>
              <w:top w:val="single" w:sz="3.24" w:space="0" w:color="000000"/>
              <w:bottom w:val="single" w:sz="3.24" w:space="0" w:color="000000"/>
              <w:left w:val="single" w:sz="3.240001" w:space="0" w:color="000000"/>
              <w:right w:val="single" w:sz="3.240001" w:space="0" w:color="000000"/>
            </w:tcBorders>
          </w:tcPr>
          <w:p>
            <w:pPr>
              <w:spacing w:before="0" w:after="0" w:line="178" w:lineRule="exact"/>
              <w:ind w:left="116" w:right="-20"/>
              <w:jc w:val="left"/>
              <w:tabs>
                <w:tab w:pos="900" w:val="left"/>
                <w:tab w:pos="2120" w:val="left"/>
              </w:tabs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VVFIN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be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fi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nden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VFIN.Full.3.Sg.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-3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ast.Ind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07" w:hRule="exact"/>
        </w:trPr>
        <w:tc>
          <w:tcPr>
            <w:tcW w:w="1404" w:type="dxa"/>
            <w:tcBorders>
              <w:top w:val="single" w:sz="3.24" w:space="0" w:color="000000"/>
              <w:bottom w:val="single" w:sz="3.24" w:space="0" w:color="000000"/>
              <w:left w:val="single" w:sz="3.240001" w:space="0" w:color="000000"/>
              <w:right w:val="single" w:sz="3.240001" w:space="0" w:color="000000"/>
            </w:tcBorders>
          </w:tcPr>
          <w:p>
            <w:pPr>
              <w:spacing w:before="0" w:after="0" w:line="178" w:lineRule="exact"/>
              <w:ind w:left="115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die*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4576" w:type="dxa"/>
            <w:tcBorders>
              <w:top w:val="single" w:sz="3.24" w:space="0" w:color="000000"/>
              <w:bottom w:val="single" w:sz="3.24" w:space="0" w:color="000000"/>
              <w:left w:val="single" w:sz="3.240001" w:space="0" w:color="000000"/>
              <w:right w:val="single" w:sz="3.240001" w:space="0" w:color="000000"/>
            </w:tcBorders>
          </w:tcPr>
          <w:p>
            <w:pPr>
              <w:spacing w:before="0" w:after="0" w:line="178" w:lineRule="exact"/>
              <w:ind w:left="116" w:right="-20"/>
              <w:jc w:val="left"/>
              <w:tabs>
                <w:tab w:pos="900" w:val="left"/>
                <w:tab w:pos="2120" w:val="left"/>
              </w:tabs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-1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-1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-13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.Def.Nom.Sg.Fem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07" w:hRule="exact"/>
        </w:trPr>
        <w:tc>
          <w:tcPr>
            <w:tcW w:w="1404" w:type="dxa"/>
            <w:tcBorders>
              <w:top w:val="single" w:sz="3.24" w:space="0" w:color="000000"/>
              <w:bottom w:val="single" w:sz="3.24" w:space="0" w:color="000000"/>
              <w:left w:val="single" w:sz="3.240001" w:space="0" w:color="000000"/>
              <w:right w:val="single" w:sz="3.240001" w:space="0" w:color="000000"/>
            </w:tcBorders>
          </w:tcPr>
          <w:p>
            <w:pPr>
              <w:spacing w:before="0" w:after="0" w:line="178" w:lineRule="exact"/>
              <w:ind w:left="115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derart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4576" w:type="dxa"/>
            <w:tcBorders>
              <w:top w:val="single" w:sz="3.24" w:space="0" w:color="000000"/>
              <w:bottom w:val="single" w:sz="3.24" w:space="0" w:color="000000"/>
              <w:left w:val="single" w:sz="3.240001" w:space="0" w:color="000000"/>
              <w:right w:val="single" w:sz="3.240001" w:space="0" w:color="000000"/>
            </w:tcBorders>
          </w:tcPr>
          <w:p>
            <w:pPr>
              <w:spacing w:before="0" w:after="0" w:line="178" w:lineRule="exact"/>
              <w:ind w:left="116" w:right="-20"/>
              <w:jc w:val="left"/>
              <w:tabs>
                <w:tab w:pos="900" w:val="left"/>
                <w:tab w:pos="2120" w:val="left"/>
              </w:tabs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-7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derart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-7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07" w:hRule="exact"/>
        </w:trPr>
        <w:tc>
          <w:tcPr>
            <w:tcW w:w="1404" w:type="dxa"/>
            <w:tcBorders>
              <w:top w:val="single" w:sz="3.24" w:space="0" w:color="000000"/>
              <w:bottom w:val="single" w:sz="3.24" w:space="0" w:color="000000"/>
              <w:left w:val="single" w:sz="3.240001" w:space="0" w:color="000000"/>
              <w:right w:val="single" w:sz="3.240001" w:space="0" w:color="000000"/>
            </w:tcBorders>
          </w:tcPr>
          <w:p>
            <w:pPr>
              <w:spacing w:before="0" w:after="0" w:line="178" w:lineRule="exact"/>
              <w:ind w:left="115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gest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-7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10"/>
                <w:w w:val="100"/>
              </w:rPr>
              <w:t>¨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rkte*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4576" w:type="dxa"/>
            <w:tcBorders>
              <w:top w:val="single" w:sz="3.24" w:space="0" w:color="000000"/>
              <w:bottom w:val="single" w:sz="3.24" w:space="0" w:color="000000"/>
              <w:left w:val="single" w:sz="3.240001" w:space="0" w:color="000000"/>
              <w:right w:val="single" w:sz="3.240001" w:space="0" w:color="000000"/>
            </w:tcBorders>
          </w:tcPr>
          <w:p>
            <w:pPr>
              <w:spacing w:before="0" w:after="0" w:line="178" w:lineRule="exact"/>
              <w:ind w:left="116" w:right="-20"/>
              <w:jc w:val="left"/>
              <w:tabs>
                <w:tab w:pos="900" w:val="left"/>
                <w:tab w:pos="2120" w:val="left"/>
              </w:tabs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AD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-11"/>
                <w:w w:val="100"/>
              </w:rPr>
              <w:t>J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gest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-7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10"/>
                <w:w w:val="100"/>
              </w:rPr>
              <w:t>¨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rkt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AD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-11"/>
                <w:w w:val="100"/>
              </w:rPr>
              <w:t>J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A.Pos.Nom.Sg.Fem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07" w:hRule="exact"/>
        </w:trPr>
        <w:tc>
          <w:tcPr>
            <w:tcW w:w="1404" w:type="dxa"/>
            <w:tcBorders>
              <w:top w:val="single" w:sz="3.24" w:space="0" w:color="000000"/>
              <w:bottom w:val="single" w:sz="3.24" w:space="0" w:color="000000"/>
              <w:left w:val="single" w:sz="3.240001" w:space="0" w:color="000000"/>
              <w:right w:val="single" w:sz="3.240001" w:space="0" w:color="000000"/>
            </w:tcBorders>
          </w:tcPr>
          <w:p>
            <w:pPr>
              <w:spacing w:before="0" w:after="0" w:line="178" w:lineRule="exact"/>
              <w:ind w:left="115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Justiz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4576" w:type="dxa"/>
            <w:tcBorders>
              <w:top w:val="single" w:sz="3.24" w:space="0" w:color="000000"/>
              <w:bottom w:val="single" w:sz="3.24" w:space="0" w:color="000000"/>
              <w:left w:val="single" w:sz="3.240001" w:space="0" w:color="000000"/>
              <w:right w:val="single" w:sz="3.240001" w:space="0" w:color="000000"/>
            </w:tcBorders>
          </w:tcPr>
          <w:p>
            <w:pPr>
              <w:spacing w:before="0" w:after="0" w:line="178" w:lineRule="exact"/>
              <w:ind w:left="116" w:right="-20"/>
              <w:jc w:val="left"/>
              <w:tabs>
                <w:tab w:pos="900" w:val="left"/>
                <w:tab w:pos="2120" w:val="left"/>
              </w:tabs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NN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Justiz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N.R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-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g.Nom.Sg.Fem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07" w:hRule="exact"/>
        </w:trPr>
        <w:tc>
          <w:tcPr>
            <w:tcW w:w="1404" w:type="dxa"/>
            <w:tcBorders>
              <w:top w:val="single" w:sz="3.24" w:space="0" w:color="000000"/>
              <w:bottom w:val="single" w:sz="3.24" w:space="0" w:color="000000"/>
              <w:left w:val="single" w:sz="3.240001" w:space="0" w:color="000000"/>
              <w:right w:val="single" w:sz="3.240001" w:space="0" w:color="000000"/>
            </w:tcBorders>
          </w:tcPr>
          <w:p>
            <w:pPr>
              <w:spacing w:before="0" w:after="0" w:line="178" w:lineRule="exact"/>
              <w:ind w:left="115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wiederholt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4576" w:type="dxa"/>
            <w:tcBorders>
              <w:top w:val="single" w:sz="3.24" w:space="0" w:color="000000"/>
              <w:bottom w:val="single" w:sz="3.24" w:space="0" w:color="000000"/>
              <w:left w:val="single" w:sz="3.240001" w:space="0" w:color="000000"/>
              <w:right w:val="single" w:sz="3.240001" w:space="0" w:color="000000"/>
            </w:tcBorders>
          </w:tcPr>
          <w:p>
            <w:pPr>
              <w:spacing w:before="0" w:after="0" w:line="178" w:lineRule="exact"/>
              <w:ind w:left="116" w:right="-20"/>
              <w:jc w:val="left"/>
              <w:tabs>
                <w:tab w:pos="900" w:val="left"/>
                <w:tab w:pos="2120" w:val="left"/>
              </w:tabs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ADJD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wiederholt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ADJD.Pos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07" w:hRule="exact"/>
        </w:trPr>
        <w:tc>
          <w:tcPr>
            <w:tcW w:w="1404" w:type="dxa"/>
            <w:tcBorders>
              <w:top w:val="single" w:sz="3.24" w:space="0" w:color="000000"/>
              <w:bottom w:val="single" w:sz="3.24" w:space="0" w:color="000000"/>
              <w:left w:val="single" w:sz="3.240001" w:space="0" w:color="000000"/>
              <w:right w:val="single" w:sz="3.240001" w:space="0" w:color="000000"/>
            </w:tcBorders>
          </w:tcPr>
          <w:p>
            <w:pPr>
              <w:spacing w:before="0" w:after="0" w:line="178" w:lineRule="exact"/>
              <w:ind w:left="115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-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gen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4576" w:type="dxa"/>
            <w:tcBorders>
              <w:top w:val="single" w:sz="3.24" w:space="0" w:color="000000"/>
              <w:bottom w:val="single" w:sz="3.24" w:space="0" w:color="000000"/>
              <w:left w:val="single" w:sz="3.240001" w:space="0" w:color="000000"/>
              <w:right w:val="single" w:sz="3.240001" w:space="0" w:color="000000"/>
            </w:tcBorders>
          </w:tcPr>
          <w:p>
            <w:pPr>
              <w:spacing w:before="0" w:after="0" w:line="178" w:lineRule="exact"/>
              <w:ind w:left="116" w:right="-20"/>
              <w:jc w:val="left"/>
              <w:tabs>
                <w:tab w:pos="900" w:val="left"/>
                <w:tab w:pos="2120" w:val="left"/>
              </w:tabs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APPR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-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gen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APPR.Acc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07" w:hRule="exact"/>
        </w:trPr>
        <w:tc>
          <w:tcPr>
            <w:tcW w:w="1404" w:type="dxa"/>
            <w:tcBorders>
              <w:top w:val="single" w:sz="3.24" w:space="0" w:color="000000"/>
              <w:bottom w:val="single" w:sz="3.24" w:space="0" w:color="000000"/>
              <w:left w:val="single" w:sz="3.240001" w:space="0" w:color="000000"/>
              <w:right w:val="single" w:sz="3.240001" w:space="0" w:color="000000"/>
            </w:tcBorders>
          </w:tcPr>
          <w:p>
            <w:pPr>
              <w:spacing w:before="0" w:after="0" w:line="178" w:lineRule="exact"/>
              <w:ind w:left="115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die*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4576" w:type="dxa"/>
            <w:tcBorders>
              <w:top w:val="single" w:sz="3.24" w:space="0" w:color="000000"/>
              <w:bottom w:val="single" w:sz="3.24" w:space="0" w:color="000000"/>
              <w:left w:val="single" w:sz="3.240001" w:space="0" w:color="000000"/>
              <w:right w:val="single" w:sz="3.240001" w:space="0" w:color="000000"/>
            </w:tcBorders>
          </w:tcPr>
          <w:p>
            <w:pPr>
              <w:spacing w:before="0" w:after="0" w:line="178" w:lineRule="exact"/>
              <w:ind w:left="116" w:right="-20"/>
              <w:jc w:val="left"/>
              <w:tabs>
                <w:tab w:pos="900" w:val="left"/>
                <w:tab w:pos="2120" w:val="left"/>
              </w:tabs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-1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-1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-13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.Def.Acc.Sg.Fem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07" w:hRule="exact"/>
        </w:trPr>
        <w:tc>
          <w:tcPr>
            <w:tcW w:w="1404" w:type="dxa"/>
            <w:tcBorders>
              <w:top w:val="single" w:sz="3.24" w:space="0" w:color="000000"/>
              <w:bottom w:val="single" w:sz="3.24" w:space="0" w:color="000000"/>
              <w:left w:val="single" w:sz="3.240001" w:space="0" w:color="000000"/>
              <w:right w:val="single" w:sz="3.240001" w:space="0" w:color="000000"/>
            </w:tcBorders>
          </w:tcPr>
          <w:p>
            <w:pPr>
              <w:spacing w:before="0" w:after="0" w:line="178" w:lineRule="exact"/>
              <w:ind w:left="115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-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gierung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4576" w:type="dxa"/>
            <w:tcBorders>
              <w:top w:val="single" w:sz="3.24" w:space="0" w:color="000000"/>
              <w:bottom w:val="single" w:sz="3.24" w:space="0" w:color="000000"/>
              <w:left w:val="single" w:sz="3.240001" w:space="0" w:color="000000"/>
              <w:right w:val="single" w:sz="3.240001" w:space="0" w:color="000000"/>
            </w:tcBorders>
          </w:tcPr>
          <w:p>
            <w:pPr>
              <w:spacing w:before="0" w:after="0" w:line="178" w:lineRule="exact"/>
              <w:ind w:left="116" w:right="-20"/>
              <w:jc w:val="left"/>
              <w:tabs>
                <w:tab w:pos="900" w:val="left"/>
                <w:tab w:pos="2120" w:val="left"/>
              </w:tabs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NN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-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gierung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N.R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-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g.Acc.Sg.Fem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07" w:hRule="exact"/>
        </w:trPr>
        <w:tc>
          <w:tcPr>
            <w:tcW w:w="1404" w:type="dxa"/>
            <w:tcBorders>
              <w:top w:val="single" w:sz="3.24" w:space="0" w:color="000000"/>
              <w:bottom w:val="single" w:sz="3.24" w:space="0" w:color="000000"/>
              <w:left w:val="single" w:sz="3.240001" w:space="0" w:color="000000"/>
              <w:right w:val="single" w:sz="3.240001" w:space="0" w:color="000000"/>
            </w:tcBorders>
          </w:tcPr>
          <w:p>
            <w:pPr>
              <w:spacing w:before="0" w:after="0" w:line="178" w:lineRule="exact"/>
              <w:ind w:left="115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und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4576" w:type="dxa"/>
            <w:tcBorders>
              <w:top w:val="single" w:sz="3.24" w:space="0" w:color="000000"/>
              <w:bottom w:val="single" w:sz="3.24" w:space="0" w:color="000000"/>
              <w:left w:val="single" w:sz="3.240001" w:space="0" w:color="000000"/>
              <w:right w:val="single" w:sz="3.240001" w:space="0" w:color="000000"/>
            </w:tcBorders>
          </w:tcPr>
          <w:p>
            <w:pPr>
              <w:spacing w:before="0" w:after="0" w:line="178" w:lineRule="exact"/>
              <w:ind w:left="116" w:right="-20"/>
              <w:jc w:val="left"/>
              <w:tabs>
                <w:tab w:pos="900" w:val="left"/>
                <w:tab w:pos="2120" w:val="left"/>
              </w:tabs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-5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ON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und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CONJ.Coord.-2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07" w:hRule="exact"/>
        </w:trPr>
        <w:tc>
          <w:tcPr>
            <w:tcW w:w="1404" w:type="dxa"/>
            <w:tcBorders>
              <w:top w:val="single" w:sz="3.24" w:space="0" w:color="000000"/>
              <w:bottom w:val="single" w:sz="3.24" w:space="0" w:color="000000"/>
              <w:left w:val="single" w:sz="3.240001" w:space="0" w:color="000000"/>
              <w:right w:val="single" w:sz="3.240001" w:space="0" w:color="000000"/>
            </w:tcBorders>
          </w:tcPr>
          <w:p>
            <w:pPr>
              <w:spacing w:before="0" w:after="0" w:line="178" w:lineRule="exact"/>
              <w:ind w:left="115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insbesondere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4576" w:type="dxa"/>
            <w:tcBorders>
              <w:top w:val="single" w:sz="3.24" w:space="0" w:color="000000"/>
              <w:bottom w:val="single" w:sz="3.24" w:space="0" w:color="000000"/>
              <w:left w:val="single" w:sz="3.240001" w:space="0" w:color="000000"/>
              <w:right w:val="single" w:sz="3.240001" w:space="0" w:color="000000"/>
            </w:tcBorders>
          </w:tcPr>
          <w:p>
            <w:pPr>
              <w:spacing w:before="0" w:after="0" w:line="178" w:lineRule="exact"/>
              <w:ind w:left="116" w:right="-20"/>
              <w:jc w:val="left"/>
              <w:tabs>
                <w:tab w:pos="900" w:val="left"/>
                <w:tab w:pos="2120" w:val="left"/>
              </w:tabs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-7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insbesondere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-7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07" w:hRule="exact"/>
        </w:trPr>
        <w:tc>
          <w:tcPr>
            <w:tcW w:w="1404" w:type="dxa"/>
            <w:tcBorders>
              <w:top w:val="single" w:sz="3.24" w:space="0" w:color="000000"/>
              <w:bottom w:val="single" w:sz="3.24" w:space="0" w:color="000000"/>
              <w:left w:val="single" w:sz="3.240001" w:space="0" w:color="000000"/>
              <w:right w:val="single" w:sz="3.240001" w:space="0" w:color="000000"/>
            </w:tcBorders>
          </w:tcPr>
          <w:p>
            <w:pPr>
              <w:spacing w:before="0" w:after="0" w:line="178" w:lineRule="exact"/>
              <w:ind w:left="115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-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gen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4576" w:type="dxa"/>
            <w:tcBorders>
              <w:top w:val="single" w:sz="3.24" w:space="0" w:color="000000"/>
              <w:bottom w:val="single" w:sz="3.24" w:space="0" w:color="000000"/>
              <w:left w:val="single" w:sz="3.240001" w:space="0" w:color="000000"/>
              <w:right w:val="single" w:sz="3.240001" w:space="0" w:color="000000"/>
            </w:tcBorders>
          </w:tcPr>
          <w:p>
            <w:pPr>
              <w:spacing w:before="0" w:after="0" w:line="178" w:lineRule="exact"/>
              <w:ind w:left="116" w:right="-20"/>
              <w:jc w:val="left"/>
              <w:tabs>
                <w:tab w:pos="900" w:val="left"/>
                <w:tab w:pos="2120" w:val="left"/>
              </w:tabs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APPR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-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gen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APPR.Acc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07" w:hRule="exact"/>
        </w:trPr>
        <w:tc>
          <w:tcPr>
            <w:tcW w:w="1404" w:type="dxa"/>
            <w:tcBorders>
              <w:top w:val="single" w:sz="3.24" w:space="0" w:color="000000"/>
              <w:bottom w:val="single" w:sz="3.24" w:space="0" w:color="000000"/>
              <w:left w:val="single" w:sz="3.240001" w:space="0" w:color="000000"/>
              <w:right w:val="single" w:sz="3.240001" w:space="0" w:color="000000"/>
            </w:tcBorders>
          </w:tcPr>
          <w:p>
            <w:pPr>
              <w:spacing w:before="0" w:after="0" w:line="178" w:lineRule="exact"/>
              <w:ind w:left="115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deren*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4576" w:type="dxa"/>
            <w:tcBorders>
              <w:top w:val="single" w:sz="3.24" w:space="0" w:color="000000"/>
              <w:bottom w:val="single" w:sz="3.24" w:space="0" w:color="000000"/>
              <w:left w:val="single" w:sz="3.240001" w:space="0" w:color="000000"/>
              <w:right w:val="single" w:sz="3.240001" w:space="0" w:color="000000"/>
            </w:tcBorders>
          </w:tcPr>
          <w:p>
            <w:pPr>
              <w:spacing w:before="0" w:after="0" w:line="178" w:lineRule="exact"/>
              <w:ind w:left="116" w:right="-20"/>
              <w:jc w:val="left"/>
              <w:tabs>
                <w:tab w:pos="900" w:val="left"/>
                <w:tab w:pos="2120" w:val="left"/>
              </w:tabs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-7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-2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-7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O.Dem.Subst.-3.Gen.Sg.Fem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07" w:hRule="exact"/>
        </w:trPr>
        <w:tc>
          <w:tcPr>
            <w:tcW w:w="1404" w:type="dxa"/>
            <w:tcBorders>
              <w:top w:val="single" w:sz="3.24" w:space="0" w:color="000000"/>
              <w:bottom w:val="single" w:sz="3.24" w:space="0" w:color="000000"/>
              <w:left w:val="single" w:sz="3.240001" w:space="0" w:color="000000"/>
              <w:right w:val="single" w:sz="3.240001" w:space="0" w:color="000000"/>
            </w:tcBorders>
          </w:tcPr>
          <w:p>
            <w:pPr>
              <w:spacing w:before="0" w:after="0" w:line="178" w:lineRule="exact"/>
              <w:ind w:left="115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Geheimdienste*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4576" w:type="dxa"/>
            <w:tcBorders>
              <w:top w:val="single" w:sz="3.24" w:space="0" w:color="000000"/>
              <w:bottom w:val="single" w:sz="3.24" w:space="0" w:color="000000"/>
              <w:left w:val="single" w:sz="3.240001" w:space="0" w:color="000000"/>
              <w:right w:val="single" w:sz="3.240001" w:space="0" w:color="000000"/>
            </w:tcBorders>
          </w:tcPr>
          <w:p>
            <w:pPr>
              <w:spacing w:before="0" w:after="0" w:line="178" w:lineRule="exact"/>
              <w:ind w:left="116" w:right="-20"/>
              <w:jc w:val="left"/>
              <w:tabs>
                <w:tab w:pos="900" w:val="left"/>
                <w:tab w:pos="2120" w:val="left"/>
              </w:tabs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NN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Geheimdienst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N.R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-3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g.Acc.Pl.Masc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07" w:hRule="exact"/>
        </w:trPr>
        <w:tc>
          <w:tcPr>
            <w:tcW w:w="1404" w:type="dxa"/>
            <w:tcBorders>
              <w:top w:val="single" w:sz="3.24" w:space="0" w:color="000000"/>
              <w:bottom w:val="single" w:sz="3.24" w:space="0" w:color="000000"/>
              <w:left w:val="single" w:sz="3.240001" w:space="0" w:color="000000"/>
              <w:right w:val="single" w:sz="3.240001" w:space="0" w:color="000000"/>
            </w:tcBorders>
          </w:tcPr>
          <w:p>
            <w:pPr>
              <w:spacing w:before="0" w:after="0" w:line="178" w:lineRule="exact"/>
              <w:ind w:left="115" w:right="-2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4576" w:type="dxa"/>
            <w:tcBorders>
              <w:top w:val="single" w:sz="3.24" w:space="0" w:color="000000"/>
              <w:bottom w:val="single" w:sz="3.24" w:space="0" w:color="000000"/>
              <w:left w:val="single" w:sz="3.240001" w:space="0" w:color="000000"/>
              <w:right w:val="single" w:sz="3.240001" w:space="0" w:color="000000"/>
            </w:tcBorders>
          </w:tcPr>
          <w:p>
            <w:pPr>
              <w:spacing w:before="0" w:after="0" w:line="178" w:lineRule="exact"/>
              <w:ind w:left="116" w:right="-20"/>
              <w:jc w:val="left"/>
              <w:tabs>
                <w:tab w:pos="900" w:val="left"/>
                <w:tab w:pos="2120" w:val="left"/>
              </w:tabs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Pr/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$.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  <w:t>SYM.Pun.Sent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  <w:spacing w:val="0"/>
                <w:w w:val="100"/>
              </w:rPr>
            </w:r>
          </w:p>
        </w:tc>
      </w:tr>
    </w:tbl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0" w:after="0" w:line="248" w:lineRule="exact"/>
        <w:ind w:left="306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able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1: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ree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agger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RF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agger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outputs.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Starred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-1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ord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forms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mod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ifi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-2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during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preprocessing.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NumType w:start="55"/>
          <w:pgMar w:footer="865" w:header="0" w:top="1140" w:bottom="1060" w:left="1340" w:right="1280"/>
          <w:footerReference w:type="default" r:id="rId6"/>
          <w:pgSz w:w="11920" w:h="16840"/>
        </w:sectPr>
      </w:pPr>
      <w:rPr/>
    </w:p>
    <w:p>
      <w:pPr>
        <w:spacing w:before="30" w:after="0" w:line="255" w:lineRule="auto"/>
        <w:ind w:left="103" w:right="-62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satisfy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agreement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constraints.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ections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according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gende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case,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number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mation.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instance,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German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dete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miner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could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sixteen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ferent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ays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according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possible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combinations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genders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(3),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(4)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number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(2)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  <w:position w:val="8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fused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six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di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ferent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ens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-24"/>
          <w:w w:val="100"/>
          <w:i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0"/>
        </w:rPr>
        <w:t>das,</w:t>
      </w:r>
      <w:r>
        <w:rPr>
          <w:rFonts w:ascii="Times New Roman" w:hAnsi="Times New Roman" w:cs="Times New Roman" w:eastAsia="Times New Roman"/>
          <w:sz w:val="22"/>
          <w:szCs w:val="22"/>
          <w:spacing w:val="52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0"/>
        </w:rPr>
        <w:t>di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0"/>
        </w:rPr>
        <w:t>den,</w:t>
      </w:r>
      <w:r>
        <w:rPr>
          <w:rFonts w:ascii="Times New Roman" w:hAnsi="Times New Roman" w:cs="Times New Roman" w:eastAsia="Times New Roman"/>
          <w:sz w:val="22"/>
          <w:szCs w:val="22"/>
          <w:spacing w:val="52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0"/>
        </w:rPr>
        <w:t>dem,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0"/>
        </w:rPr>
        <w:t>des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ith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xception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plural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gen-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cases,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these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ords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translate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same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English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ord: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order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reduce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size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German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oca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ulary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impr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ro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ust-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ness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alignment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probabilities,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considered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arious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normalization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strat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gies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di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ferent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ord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classes.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nutshell,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normalizing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amounts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collapsing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eral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German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forms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lemma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into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unique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representat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using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manu-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ally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written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normalization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patterns.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pattern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typ-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ically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spec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ifi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forms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morpho-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logical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paradigm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should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considered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equ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alent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when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translating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into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English.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These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normaliza-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tion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patterns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use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lemma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information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computed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ree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agger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  <w:position w:val="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  <w:position w:val="0"/>
        </w:rPr>
        <w:t>ne-grained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97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POS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info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mation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computed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RF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agger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(Schmid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ws,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2008),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uses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tagset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containing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ap-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proximately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800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tags.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able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displays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analy-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sis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xample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sentence.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8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43" w:after="0" w:line="257" w:lineRule="auto"/>
        <w:ind w:left="103" w:right="-58" w:firstLine="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most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cases,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normalization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patterns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replace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lemma;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partially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ind w:left="103" w:right="-51" w:firstLine="253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/>
        <w:pict>
          <v:group style="position:absolute;margin-left:72.138504pt;margin-top:-2.679029pt;width:59.778001pt;height:.1pt;mso-position-horizontal-relative:page;mso-position-vertical-relative:paragraph;z-index:-492" coordorigin="1443,-54" coordsize="1196,2">
            <v:shape style="position:absolute;left:1443;top:-54;width:1196;height:2" coordorigin="1443,-54" coordsize="1196,0" path="m1443,-54l2638,-54e" filled="f" stroked="t" strokeweight=".40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2"/>
          <w:szCs w:val="12"/>
          <w:w w:val="99"/>
          <w:position w:val="8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spacing w:val="-20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or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plural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forms,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gender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distinctions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neutralized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same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4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forms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used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all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genders</w:t>
      </w:r>
      <w:r>
        <w:rPr>
          <w:rFonts w:ascii="Times New Roman" w:hAnsi="Times New Roman" w:cs="Times New Roman" w:eastAsia="Times New Roman"/>
          <w:sz w:val="18"/>
          <w:szCs w:val="18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</w:r>
    </w:p>
    <w:p>
      <w:pPr>
        <w:spacing w:before="17" w:after="0" w:line="200" w:lineRule="exact"/>
        <w:ind w:left="103" w:right="-51" w:firstLine="253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2"/>
          <w:szCs w:val="12"/>
          <w:w w:val="99"/>
          <w:position w:val="8"/>
        </w:rPr>
        <w:t>2</w:t>
      </w:r>
      <w:r>
        <w:rPr>
          <w:rFonts w:ascii="Times New Roman" w:hAnsi="Times New Roman" w:cs="Times New Roman" w:eastAsia="Times New Roman"/>
          <w:sz w:val="12"/>
          <w:szCs w:val="12"/>
          <w:spacing w:val="-20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-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English</w:t>
      </w:r>
      <w:r>
        <w:rPr>
          <w:rFonts w:ascii="Times New Roman" w:hAnsi="Times New Roman" w:cs="Times New Roman" w:eastAsia="Times New Roman"/>
          <w:sz w:val="18"/>
          <w:szCs w:val="18"/>
          <w:spacing w:val="-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reference: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9"/>
          <w:i/>
          <w:position w:val="0"/>
        </w:rPr>
        <w:t>Subsequently</w:t>
      </w:r>
      <w:r>
        <w:rPr>
          <w:rFonts w:ascii="Times New Roman" w:hAnsi="Times New Roman" w:cs="Times New Roman" w:eastAsia="Times New Roman"/>
          <w:sz w:val="18"/>
          <w:szCs w:val="18"/>
          <w:spacing w:val="-10"/>
          <w:w w:val="99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  <w:position w:val="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-8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  <w:position w:val="0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-13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  <w:position w:val="0"/>
        </w:rPr>
        <w:t>ene</w:t>
      </w:r>
      <w:r>
        <w:rPr>
          <w:rFonts w:ascii="Times New Roman" w:hAnsi="Times New Roman" w:cs="Times New Roman" w:eastAsia="Times New Roman"/>
          <w:sz w:val="18"/>
          <w:szCs w:val="18"/>
          <w:spacing w:val="-7"/>
          <w:w w:val="100"/>
          <w:i/>
          <w:position w:val="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  <w:position w:val="0"/>
        </w:rPr>
        <w:t>gized</w:t>
      </w:r>
      <w:r>
        <w:rPr>
          <w:rFonts w:ascii="Times New Roman" w:hAnsi="Times New Roman" w:cs="Times New Roman" w:eastAsia="Times New Roman"/>
          <w:sz w:val="18"/>
          <w:szCs w:val="18"/>
          <w:spacing w:val="-17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  <w:position w:val="0"/>
        </w:rPr>
        <w:t>judi-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  <w:position w:val="0"/>
        </w:rPr>
        <w:t>ciary</w:t>
      </w:r>
      <w:r>
        <w:rPr>
          <w:rFonts w:ascii="Times New Roman" w:hAnsi="Times New Roman" w:cs="Times New Roman" w:eastAsia="Times New Roman"/>
          <w:sz w:val="18"/>
          <w:szCs w:val="18"/>
          <w:spacing w:val="-13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  <w:position w:val="0"/>
        </w:rPr>
        <w:t>continued</w:t>
      </w:r>
      <w:r>
        <w:rPr>
          <w:rFonts w:ascii="Times New Roman" w:hAnsi="Times New Roman" w:cs="Times New Roman" w:eastAsia="Times New Roman"/>
          <w:sz w:val="18"/>
          <w:szCs w:val="18"/>
          <w:spacing w:val="-16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  <w:position w:val="0"/>
        </w:rPr>
        <w:t>ruling</w:t>
      </w:r>
      <w:r>
        <w:rPr>
          <w:rFonts w:ascii="Times New Roman" w:hAnsi="Times New Roman" w:cs="Times New Roman" w:eastAsia="Times New Roman"/>
          <w:sz w:val="18"/>
          <w:szCs w:val="18"/>
          <w:spacing w:val="-13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i/>
          <w:position w:val="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  <w:position w:val="0"/>
        </w:rPr>
        <w:t>gainst</w:t>
      </w:r>
      <w:r>
        <w:rPr>
          <w:rFonts w:ascii="Times New Roman" w:hAnsi="Times New Roman" w:cs="Times New Roman" w:eastAsia="Times New Roman"/>
          <w:sz w:val="18"/>
          <w:szCs w:val="18"/>
          <w:spacing w:val="-14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  <w:position w:val="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i/>
          <w:position w:val="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  <w:position w:val="0"/>
        </w:rPr>
        <w:t>vernment</w:t>
      </w:r>
      <w:r>
        <w:rPr>
          <w:rFonts w:ascii="Times New Roman" w:hAnsi="Times New Roman" w:cs="Times New Roman" w:eastAsia="Times New Roman"/>
          <w:sz w:val="18"/>
          <w:szCs w:val="18"/>
          <w:spacing w:val="-17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  <w:position w:val="0"/>
        </w:rPr>
        <w:t>decisions</w:t>
      </w:r>
      <w:r>
        <w:rPr>
          <w:rFonts w:ascii="Times New Roman" w:hAnsi="Times New Roman" w:cs="Times New Roman" w:eastAsia="Times New Roman"/>
          <w:sz w:val="18"/>
          <w:szCs w:val="18"/>
          <w:spacing w:val="-16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  <w:position w:val="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-7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  <w:position w:val="0"/>
        </w:rPr>
        <w:t>emba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  <w:i/>
          <w:position w:val="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  <w:position w:val="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  <w:i/>
          <w:position w:val="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  <w:position w:val="0"/>
        </w:rPr>
        <w:t>assing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  <w:position w:val="0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  <w:position w:val="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i/>
          <w:position w:val="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  <w:position w:val="0"/>
        </w:rPr>
        <w:t>vernment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  <w:position w:val="0"/>
        </w:rPr>
        <w:t>–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  <w:position w:val="0"/>
        </w:rPr>
        <w:t>especially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  <w:position w:val="0"/>
        </w:rPr>
        <w:t>its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  <w:position w:val="0"/>
        </w:rPr>
        <w:t>intelli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i/>
          <w:position w:val="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  <w:position w:val="0"/>
        </w:rPr>
        <w:t>ence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i/>
          <w:position w:val="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i/>
          <w:position w:val="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  <w:position w:val="0"/>
        </w:rPr>
        <w:t>encies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</w:r>
    </w:p>
    <w:p>
      <w:pPr>
        <w:spacing w:before="0" w:after="0" w:line="198" w:lineRule="exact"/>
        <w:ind w:left="103" w:right="4274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30" w:after="0" w:line="257" w:lineRule="auto"/>
        <w:ind w:right="5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some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ection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marks,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introduced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generic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es,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+s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+en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respect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denote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plural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genit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wher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needed.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yp-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ical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normalization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rules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foll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wing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form: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382" w:lineRule="exact"/>
        <w:ind w:left="228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Meiryo" w:hAnsi="Meiryo" w:cs="Meiryo" w:eastAsia="Meiryo"/>
          <w:sz w:val="22"/>
          <w:szCs w:val="22"/>
          <w:spacing w:val="0"/>
          <w:w w:val="100"/>
          <w:i/>
          <w:position w:val="2"/>
        </w:rPr>
        <w:t>•</w:t>
      </w:r>
      <w:r>
        <w:rPr>
          <w:rFonts w:ascii="Meiryo" w:hAnsi="Meiryo" w:cs="Meiryo" w:eastAsia="Meiryo"/>
          <w:sz w:val="22"/>
          <w:szCs w:val="22"/>
          <w:spacing w:val="17"/>
          <w:w w:val="100"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2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2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2"/>
        </w:rPr>
        <w:t>articles,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2"/>
        </w:rPr>
        <w:t>adject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position w:val="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2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2"/>
        </w:rPr>
        <w:t>es,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2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2"/>
        </w:rPr>
        <w:t>pronouns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2"/>
        </w:rPr>
        <w:t>(Indef-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0" w:after="0" w:line="223" w:lineRule="exact"/>
        <w:ind w:left="436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inite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possess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demonstrat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relat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436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fl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97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97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97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e),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has;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612" w:right="4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Genit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case: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replace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lemma+en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320" w:lineRule="exact"/>
        <w:ind w:left="873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3"/>
        </w:rPr>
        <w:t>(Ex.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3"/>
        </w:rPr>
        <w:t>des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3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3"/>
        </w:rPr>
        <w:t>der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3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3"/>
        </w:rPr>
        <w:t>des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3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3"/>
        </w:rPr>
        <w:t>der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  <w:position w:val="3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100"/>
          <w:i/>
          <w:position w:val="3"/>
        </w:rPr>
        <w:t>→</w:t>
      </w:r>
      <w:r>
        <w:rPr>
          <w:rFonts w:ascii="Meiryo" w:hAnsi="Meiryo" w:cs="Meiryo" w:eastAsia="Meiryo"/>
          <w:sz w:val="22"/>
          <w:szCs w:val="22"/>
          <w:spacing w:val="-22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3"/>
        </w:rPr>
        <w:t>d+en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3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0" w:after="0" w:line="242" w:lineRule="exact"/>
        <w:ind w:left="612" w:right="4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Plural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number: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replace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lemma+s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320" w:lineRule="exact"/>
        <w:ind w:left="873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3"/>
        </w:rPr>
        <w:t>(Ex.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3"/>
        </w:rPr>
        <w:t>die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3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3"/>
        </w:rPr>
        <w:t>den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  <w:position w:val="3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100"/>
          <w:i/>
          <w:position w:val="3"/>
        </w:rPr>
        <w:t>→</w:t>
      </w:r>
      <w:r>
        <w:rPr>
          <w:rFonts w:ascii="Meiryo" w:hAnsi="Meiryo" w:cs="Meiryo" w:eastAsia="Meiryo"/>
          <w:sz w:val="22"/>
          <w:szCs w:val="22"/>
          <w:spacing w:val="-22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3"/>
        </w:rPr>
        <w:t>d+s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3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0" w:after="0" w:line="242" w:lineRule="exact"/>
        <w:ind w:left="628" w:right="56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gende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number: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re-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873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place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lemma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(Ex.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die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das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die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320" w:lineRule="exact"/>
        <w:ind w:left="873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Meiryo" w:hAnsi="Meiryo" w:cs="Meiryo" w:eastAsia="Meiryo"/>
          <w:sz w:val="22"/>
          <w:szCs w:val="22"/>
          <w:spacing w:val="0"/>
          <w:w w:val="100"/>
          <w:i/>
          <w:position w:val="3"/>
        </w:rPr>
        <w:t>→</w:t>
      </w:r>
      <w:r>
        <w:rPr>
          <w:rFonts w:ascii="Meiryo" w:hAnsi="Meiryo" w:cs="Meiryo" w:eastAsia="Meiryo"/>
          <w:sz w:val="22"/>
          <w:szCs w:val="22"/>
          <w:spacing w:val="-22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3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3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0" w:after="0" w:line="411" w:lineRule="exact"/>
        <w:ind w:left="228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Meiryo" w:hAnsi="Meiryo" w:cs="Meiryo" w:eastAsia="Meiryo"/>
          <w:sz w:val="22"/>
          <w:szCs w:val="22"/>
          <w:spacing w:val="0"/>
          <w:w w:val="100"/>
          <w:i/>
          <w:position w:val="1"/>
        </w:rPr>
        <w:t>•</w:t>
      </w:r>
      <w:r>
        <w:rPr>
          <w:rFonts w:ascii="Meiryo" w:hAnsi="Meiryo" w:cs="Meiryo" w:eastAsia="Meiryo"/>
          <w:sz w:val="22"/>
          <w:szCs w:val="22"/>
          <w:spacing w:val="17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1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nouns;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68" w:after="0" w:line="240" w:lineRule="auto"/>
        <w:ind w:left="612" w:right="4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Plural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number: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replace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lemma+s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320" w:lineRule="exact"/>
        <w:ind w:left="830" w:right="73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3"/>
        </w:rPr>
        <w:t>(Ex.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3"/>
        </w:rPr>
        <w:t>Bilder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3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3"/>
        </w:rPr>
        <w:t>Bildern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3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3"/>
        </w:rPr>
        <w:t>Bilder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i/>
          <w:position w:val="3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100"/>
          <w:i/>
          <w:position w:val="3"/>
        </w:rPr>
        <w:t>→</w:t>
      </w:r>
      <w:r>
        <w:rPr>
          <w:rFonts w:ascii="Meiryo" w:hAnsi="Meiryo" w:cs="Meiryo" w:eastAsia="Meiryo"/>
          <w:sz w:val="22"/>
          <w:szCs w:val="22"/>
          <w:spacing w:val="-22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  <w:i/>
          <w:position w:val="3"/>
        </w:rPr>
        <w:t>Bild+s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  <w:position w:val="3"/>
        </w:rPr>
        <w:t>))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75" w:after="0" w:line="138" w:lineRule="auto"/>
        <w:ind w:left="873" w:right="28" w:firstLine="-20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gender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case: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replace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lemma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(Ex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Bild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Bilde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Bildes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i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100"/>
          <w:i/>
        </w:rPr>
        <w:t>→</w:t>
      </w:r>
      <w:r>
        <w:rPr>
          <w:rFonts w:ascii="Meiryo" w:hAnsi="Meiryo" w:cs="Meiryo" w:eastAsia="Meiryo"/>
          <w:sz w:val="22"/>
          <w:szCs w:val="22"/>
          <w:spacing w:val="-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Bild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90" w:after="0" w:line="257" w:lineRule="auto"/>
        <w:ind w:right="54" w:firstLine="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tags,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normalized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ersion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vi-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sentence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foll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ws: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3"/>
          <w:w w:val="100"/>
          <w:i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befand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de-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art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9"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  <w:i/>
        </w:rPr>
        <w:t>est</w:t>
      </w:r>
      <w:r>
        <w:rPr>
          <w:rFonts w:ascii="Times New Roman" w:hAnsi="Times New Roman" w:cs="Times New Roman" w:eastAsia="Times New Roman"/>
          <w:sz w:val="22"/>
          <w:szCs w:val="22"/>
          <w:spacing w:val="-91"/>
          <w:w w:val="99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  <w:i/>
        </w:rPr>
        <w:t>¨</w:t>
      </w:r>
      <w:r>
        <w:rPr>
          <w:rFonts w:ascii="Times New Roman" w:hAnsi="Times New Roman" w:cs="Times New Roman" w:eastAsia="Times New Roman"/>
          <w:sz w:val="22"/>
          <w:szCs w:val="22"/>
          <w:spacing w:val="-3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rkt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ustiz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wiederholt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gierung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und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insbesonde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d+en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Geheimdienst+s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eral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xperiments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were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carried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assess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fect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ferent</w:t>
      </w:r>
      <w:r>
        <w:rPr>
          <w:rFonts w:ascii="Times New Roman" w:hAnsi="Times New Roman" w:cs="Times New Roman" w:eastAsia="Times New Roman"/>
          <w:sz w:val="22"/>
          <w:szCs w:val="22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normalization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9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schemes.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gender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information,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xcept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genit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articles,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adject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pronouns,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achi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best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BLEU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scores.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right="2036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3.2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Compound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Splitting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96" w:after="0" w:line="257" w:lineRule="auto"/>
        <w:ind w:right="5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Combining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nouns,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erbs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adject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ery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common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process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German.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type w:val="continuous"/>
          <w:pgSz w:w="11920" w:h="16840"/>
          <w:pgMar w:top="1280" w:bottom="0" w:left="1340" w:right="1280"/>
          <w:cols w:num="2" w:equalWidth="0">
            <w:col w:w="4469" w:space="339"/>
            <w:col w:w="4492"/>
          </w:cols>
        </w:sectPr>
      </w:pPr>
      <w:rPr/>
    </w:p>
    <w:p>
      <w:pPr>
        <w:spacing w:before="71" w:after="0" w:line="257" w:lineRule="auto"/>
        <w:ind w:left="103" w:right="-5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partly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xplains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ference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between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num-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types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between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English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man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parallel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xts.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most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cases,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compounds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formed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mere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concatenation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xisting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forms,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easily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split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simpler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units.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freely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conjoined,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ocab-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ulary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size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increases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astl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yielding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sparse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problems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turn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unreliable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parameter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esti-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mates.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frequen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y-based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gmenta-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tion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algorithm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initially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introduced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oehn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Knight,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2003)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handle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compounding.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plementation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xtends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technique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handle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most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common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letter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llers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junctions.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xperiments,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esti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ated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ferent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split-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ting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schemes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manner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similar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ork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(Stymne,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2008).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3" w:right="153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ench-English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systems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03" w:right="1427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4.1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Baseline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-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-coder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systems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56" w:lineRule="auto"/>
        <w:ind w:left="103" w:right="-5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language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pai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in-house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-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-code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system,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implements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-gram-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approach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SM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nutshell,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tion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implemented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stochastic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nite-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transducer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trained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-gram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(source,ta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get)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pairs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(Casacuberta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idal,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2" w:lineRule="auto"/>
        <w:ind w:left="103" w:right="-62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2004).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raining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requires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source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sentences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match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performed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stochastic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nite-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state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model,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part-of-speech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8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generalize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reordering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patterns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be-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yond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xical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gularities.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8" w:after="0" w:line="257" w:lineRule="auto"/>
        <w:ind w:left="103" w:right="-58" w:firstLine="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addition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translation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model,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sys-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implements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eight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feature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functions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optimally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combined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discriminat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train-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fram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(Och,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2003):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ta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et-langu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xicon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models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comple-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mentary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scores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tuple;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xicalized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eo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dering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models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aiming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predict-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orientation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xt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translation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unit;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71" w:after="0" w:line="240" w:lineRule="auto"/>
        <w:ind w:right="93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vious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(respect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ely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xt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phrase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pair).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0" w:after="0" w:line="257" w:lineRule="auto"/>
        <w:ind w:right="54" w:firstLine="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implementation,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three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orientation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types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originally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introduced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sider: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consecutive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type,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original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monotone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orientations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lumped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gethe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forwa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type,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specifying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discontiguous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ard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orientation,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kwa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type,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specify-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discontiguous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back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orientation.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Empi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ical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wed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case,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orien-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tations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slightly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outperform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original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ones.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xplained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plied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tuples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instead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phrases.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" w:after="0" w:line="257" w:lineRule="auto"/>
        <w:ind w:right="54" w:firstLine="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Counts</w:t>
      </w:r>
      <w:r>
        <w:rPr>
          <w:rFonts w:ascii="Times New Roman" w:hAnsi="Times New Roman" w:cs="Times New Roman" w:eastAsia="Times New Roman"/>
          <w:sz w:val="22"/>
          <w:szCs w:val="22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three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types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updated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unit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collected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during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training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process.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counts,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learn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probability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dis-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302" w:lineRule="exact"/>
        <w:ind w:right="47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4"/>
        </w:rPr>
        <w:t>tri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4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4"/>
        </w:rPr>
        <w:t>utions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4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4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4"/>
        </w:rPr>
        <w:t>form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  <w:position w:val="4"/>
        </w:rPr>
        <w:t>p</w:t>
      </w:r>
      <w:r>
        <w:rPr>
          <w:rFonts w:ascii="Arial" w:hAnsi="Arial" w:cs="Arial" w:eastAsia="Arial"/>
          <w:sz w:val="16"/>
          <w:szCs w:val="16"/>
          <w:spacing w:val="0"/>
          <w:w w:val="143"/>
          <w:i/>
          <w:position w:val="0"/>
        </w:rPr>
        <w:t>r</w:t>
      </w:r>
      <w:r>
        <w:rPr>
          <w:rFonts w:ascii="Arial" w:hAnsi="Arial" w:cs="Arial" w:eastAsia="Arial"/>
          <w:sz w:val="16"/>
          <w:szCs w:val="16"/>
          <w:spacing w:val="-30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4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  <w:position w:val="4"/>
        </w:rPr>
        <w:t>o</w:t>
      </w:r>
      <w:r>
        <w:rPr>
          <w:rFonts w:ascii="Arial" w:hAnsi="Arial" w:cs="Arial" w:eastAsia="Arial"/>
          <w:sz w:val="22"/>
          <w:szCs w:val="22"/>
          <w:spacing w:val="6"/>
          <w:w w:val="134"/>
          <w:i/>
          <w:position w:val="4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53"/>
          <w:i/>
          <w:position w:val="4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82"/>
          <w:i/>
          <w:position w:val="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7"/>
          <w:i/>
          <w:position w:val="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28"/>
          <w:i/>
          <w:position w:val="4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  <w:position w:val="4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28"/>
          <w:i/>
          <w:position w:val="4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53"/>
          <w:i/>
          <w:position w:val="4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  <w:position w:val="4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7"/>
          <w:i/>
          <w:position w:val="4"/>
        </w:rPr>
        <w:t>n</w:t>
      </w:r>
      <w:r>
        <w:rPr>
          <w:rFonts w:ascii="Meiryo" w:hAnsi="Meiryo" w:cs="Meiryo" w:eastAsia="Meiryo"/>
          <w:sz w:val="22"/>
          <w:szCs w:val="22"/>
          <w:spacing w:val="0"/>
          <w:w w:val="62"/>
          <w:i/>
          <w:position w:val="4"/>
        </w:rPr>
        <w:t>|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4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  <w:position w:val="4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28"/>
          <w:i/>
          <w:position w:val="4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15"/>
          <w:position w:val="4"/>
        </w:rPr>
        <w:t>))</w:t>
      </w:r>
      <w:r>
        <w:rPr>
          <w:rFonts w:ascii="Arial" w:hAnsi="Arial" w:cs="Arial" w:eastAsia="Arial"/>
          <w:sz w:val="22"/>
          <w:szCs w:val="22"/>
          <w:spacing w:val="-13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4"/>
        </w:rPr>
        <w:t>where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0" w:after="0" w:line="271" w:lineRule="exact"/>
        <w:ind w:right="47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86"/>
          <w:i/>
          <w:position w:val="4"/>
        </w:rPr>
        <w:t>o</w:t>
      </w:r>
      <w:r>
        <w:rPr>
          <w:rFonts w:ascii="Arial" w:hAnsi="Arial" w:cs="Arial" w:eastAsia="Arial"/>
          <w:sz w:val="22"/>
          <w:szCs w:val="22"/>
          <w:spacing w:val="6"/>
          <w:w w:val="134"/>
          <w:i/>
          <w:position w:val="4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53"/>
          <w:i/>
          <w:position w:val="4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82"/>
          <w:i/>
          <w:position w:val="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7"/>
          <w:i/>
          <w:position w:val="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28"/>
          <w:i/>
          <w:position w:val="4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  <w:position w:val="4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28"/>
          <w:i/>
          <w:position w:val="4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53"/>
          <w:i/>
          <w:position w:val="4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  <w:position w:val="4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7"/>
          <w:i/>
          <w:position w:val="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4"/>
        </w:rPr>
        <w:t>  </w:t>
      </w:r>
      <w:r>
        <w:rPr>
          <w:rFonts w:ascii="Arial" w:hAnsi="Arial" w:cs="Arial" w:eastAsia="Arial"/>
          <w:sz w:val="22"/>
          <w:szCs w:val="22"/>
          <w:spacing w:val="-21"/>
          <w:w w:val="100"/>
          <w:i/>
          <w:position w:val="4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84"/>
          <w:i/>
          <w:position w:val="4"/>
        </w:rPr>
        <w:t>∈</w:t>
      </w:r>
      <w:r>
        <w:rPr>
          <w:rFonts w:ascii="Meiryo" w:hAnsi="Meiryo" w:cs="Meiryo" w:eastAsia="Meiryo"/>
          <w:sz w:val="22"/>
          <w:szCs w:val="22"/>
          <w:spacing w:val="0"/>
          <w:w w:val="84"/>
          <w:i/>
          <w:position w:val="4"/>
        </w:rPr>
        <w:t> </w:t>
      </w:r>
      <w:r>
        <w:rPr>
          <w:rFonts w:ascii="Meiryo" w:hAnsi="Meiryo" w:cs="Meiryo" w:eastAsia="Meiryo"/>
          <w:sz w:val="22"/>
          <w:szCs w:val="22"/>
          <w:spacing w:val="34"/>
          <w:w w:val="84"/>
          <w:i/>
          <w:position w:val="4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84"/>
          <w:i/>
          <w:position w:val="4"/>
        </w:rPr>
        <w:t>{</w:t>
      </w:r>
      <w:r>
        <w:rPr>
          <w:rFonts w:ascii="Arial" w:hAnsi="Arial" w:cs="Arial" w:eastAsia="Arial"/>
          <w:sz w:val="22"/>
          <w:szCs w:val="22"/>
          <w:spacing w:val="0"/>
          <w:w w:val="84"/>
          <w:i/>
          <w:position w:val="4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4"/>
          <w:i/>
          <w:position w:val="4"/>
        </w:rPr>
        <w:t>,</w:t>
      </w:r>
      <w:r>
        <w:rPr>
          <w:rFonts w:ascii="Arial" w:hAnsi="Arial" w:cs="Arial" w:eastAsia="Arial"/>
          <w:sz w:val="22"/>
          <w:szCs w:val="22"/>
          <w:spacing w:val="-8"/>
          <w:w w:val="84"/>
          <w:i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74"/>
          <w:i/>
          <w:position w:val="4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4"/>
        </w:rPr>
        <w:t>,</w:t>
      </w:r>
      <w:r>
        <w:rPr>
          <w:rFonts w:ascii="Arial" w:hAnsi="Arial" w:cs="Arial" w:eastAsia="Arial"/>
          <w:sz w:val="22"/>
          <w:szCs w:val="22"/>
          <w:spacing w:val="-25"/>
          <w:w w:val="100"/>
          <w:i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  <w:i/>
          <w:position w:val="4"/>
        </w:rPr>
        <w:t>b</w:t>
      </w:r>
      <w:r>
        <w:rPr>
          <w:rFonts w:ascii="Meiryo" w:hAnsi="Meiryo" w:cs="Meiryo" w:eastAsia="Meiryo"/>
          <w:sz w:val="22"/>
          <w:szCs w:val="22"/>
          <w:spacing w:val="0"/>
          <w:w w:val="79"/>
          <w:i/>
          <w:position w:val="4"/>
        </w:rPr>
        <w:t>}</w:t>
      </w:r>
      <w:r>
        <w:rPr>
          <w:rFonts w:ascii="Meiryo" w:hAnsi="Meiryo" w:cs="Meiryo" w:eastAsia="Meiryo"/>
          <w:sz w:val="22"/>
          <w:szCs w:val="22"/>
          <w:spacing w:val="51"/>
          <w:w w:val="79"/>
          <w:i/>
          <w:position w:val="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4"/>
        </w:rPr>
        <w:t>(consecut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position w:val="4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4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4"/>
        </w:rPr>
        <w:t>e,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4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4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4"/>
        </w:rPr>
        <w:t>ard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0" w:after="0" w:line="222" w:lineRule="exact"/>
        <w:ind w:right="57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back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ard)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9"/>
          <w:i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9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)</w:t>
      </w:r>
      <w:r>
        <w:rPr>
          <w:rFonts w:ascii="Arial" w:hAnsi="Arial" w:cs="Arial" w:eastAsia="Arial"/>
          <w:sz w:val="22"/>
          <w:szCs w:val="22"/>
          <w:spacing w:val="65"/>
          <w:w w:val="10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unit.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8" w:after="0" w:line="257" w:lineRule="auto"/>
        <w:ind w:right="5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Counts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typically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smoothed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estimation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probability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distri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ution.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" w:after="0" w:line="257" w:lineRule="auto"/>
        <w:ind w:right="54" w:firstLine="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erall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search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process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performed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in-house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-code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decode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implements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beam-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search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gy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dynamic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programming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algorithm.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ypotheses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computed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preprocessing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step,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making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rules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uilt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introduced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tuple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xtraction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process.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resulting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ordering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ypotheses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passed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decoder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form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lattices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(Cr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no,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2006).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right="126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4.2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bilingual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POS-based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eordering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83" w:after="0" w:line="270" w:lineRule="atLeast"/>
        <w:ind w:right="5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year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aluation,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xperimented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additional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model,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esti-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mated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standard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-gram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language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model,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ene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alized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anslation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units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xperiments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reported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generalized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tuples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tags,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instead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forms.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displays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same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sequence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tuples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uilt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ace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forms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(top),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POS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tags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(bot-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tom).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0" w:footer="865" w:top="1180" w:bottom="1060" w:left="1340" w:right="1280"/>
          <w:pgSz w:w="11920" w:h="16840"/>
          <w:cols w:num="2" w:equalWidth="0">
            <w:col w:w="4469" w:space="340"/>
            <w:col w:w="4491"/>
          </w:cols>
        </w:sectPr>
      </w:pPr>
      <w:rPr/>
    </w:p>
    <w:p>
      <w:pPr>
        <w:spacing w:before="0" w:after="0" w:line="183" w:lineRule="exact"/>
        <w:ind w:left="103" w:right="20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w w:val="99"/>
          <w:position w:val="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  <w:position w:val="1"/>
        </w:rPr>
        <w:t>’weak’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  <w:position w:val="1"/>
        </w:rPr>
        <w:t>distance-based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  <w:i/>
          <w:position w:val="1"/>
        </w:rPr>
        <w:t>distortion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  <w:i/>
          <w:position w:val="1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  <w:position w:val="1"/>
        </w:rPr>
        <w:t>;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  <w:position w:val="1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   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99"/>
          <w:position w:val="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  <w:u w:val="single" w:color="0000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  <w:position w:val="1"/>
        </w:rPr>
        <w:t>                                                                            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u w:val="single" w:color="0000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position w:val="1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18" w:after="0" w:line="257" w:lineRule="auto"/>
        <w:ind w:left="103" w:right="4759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pict>
          <v:group style="position:absolute;margin-left:371.571991pt;margin-top:51.976032pt;width:19.006pt;height:7.048pt;mso-position-horizontal-relative:page;mso-position-vertical-relative:paragraph;z-index:-490" coordorigin="7431,1040" coordsize="380,141">
            <v:group style="position:absolute;left:7435;top:1080;width:90;height:95" coordorigin="7435,1080" coordsize="90,95">
              <v:shape style="position:absolute;left:7435;top:1080;width:90;height:95" coordorigin="7435,1080" coordsize="90,95" path="m7452,1080l7435,1080,7452,1174,7473,1174,7481,1160,7465,1160,7452,1080e" filled="t" fillcolor="#000000" stroked="f">
                <v:path arrowok="t"/>
                <v:fill/>
              </v:shape>
              <v:shape style="position:absolute;left:7435;top:1080;width:90;height:95" coordorigin="7435,1080" coordsize="90,95" path="m7526,1080l7509,1080,7465,1160,7481,1160,7526,1080e" filled="t" fillcolor="#000000" stroked="f">
                <v:path arrowok="t"/>
                <v:fill/>
              </v:shape>
            </v:group>
            <v:group style="position:absolute;left:7534;top:1077;width:90;height:99" coordorigin="7534,1077" coordsize="90,99">
              <v:shape style="position:absolute;left:7534;top:1077;width:90;height:99" coordorigin="7534,1077" coordsize="90,99" path="m7600,1077l7583,1077,7576,1078,7534,1131,7534,1152,7538,1161,7552,1173,7561,1176,7580,1176,7610,1163,7568,1163,7562,1161,7552,1152,7550,1146,7550,1137,7551,1129,7622,1129,7623,1126,7623,1123,7624,1120,7624,1118,7554,1118,7557,1109,7561,1103,7573,1093,7579,1091,7619,1091,7609,1080,7600,1077e" filled="t" fillcolor="#000000" stroked="f">
                <v:path arrowok="t"/>
                <v:fill/>
              </v:shape>
            </v:group>
            <v:group style="position:absolute;left:7584;top:1154;width:29;height:9" coordorigin="7584,1154" coordsize="29,9">
              <v:shape style="position:absolute;left:7584;top:1154;width:29;height:9" coordorigin="7584,1154" coordsize="29,9" path="m7612,1154l7607,1157,7602,1159,7590,1162,7584,1163,7610,1163,7612,1154e" filled="t" fillcolor="#000000" stroked="f">
                <v:path arrowok="t"/>
                <v:fill/>
              </v:shape>
            </v:group>
            <v:group style="position:absolute;left:7554;top:1091;width:71;height:27" coordorigin="7554,1091" coordsize="71,27">
              <v:shape style="position:absolute;left:7554;top:1091;width:71;height:27" coordorigin="7554,1091" coordsize="71,27" path="m7619,1091l7593,1091,7599,1093,7607,1101,7609,1106,7609,1113,7609,1114,7608,1115,7608,1116,7608,1117,7608,1118,7554,1118,7624,1118,7624,1117,7624,1114,7624,1101,7621,1093,7619,1091e" filled="t" fillcolor="#000000" stroked="f">
                <v:path arrowok="t"/>
                <v:fill/>
              </v:shape>
            </v:group>
            <v:group style="position:absolute;left:7642;top:1080;width:42;height:95" coordorigin="7642,1080" coordsize="42,95">
              <v:shape style="position:absolute;left:7642;top:1080;width:42;height:95" coordorigin="7642,1080" coordsize="42,95" path="m7675,1080l7660,1080,7642,1174,7657,1174,7666,1127,7668,1116,7673,1107,7684,1096,7672,1096,7675,1080e" filled="t" fillcolor="#000000" stroked="f">
                <v:path arrowok="t"/>
                <v:fill/>
              </v:shape>
            </v:group>
            <v:group style="position:absolute;left:7672;top:1077;width:44;height:18" coordorigin="7672,1077" coordsize="44,18">
              <v:shape style="position:absolute;left:7672;top:1077;width:44;height:18" coordorigin="7672,1077" coordsize="44,18" path="m7708,1077l7699,1077,7693,1079,7682,1085,7677,1090,7672,1096,7684,1096,7685,1094,7692,1091,7714,1091,7716,1080,7714,1079,7713,1078,7709,1078,7708,1077e" filled="t" fillcolor="#000000" stroked="f">
                <v:path arrowok="t"/>
                <v:fill/>
              </v:shape>
            </v:group>
            <v:group style="position:absolute;left:7703;top:1091;width:11;height:5" coordorigin="7703,1091" coordsize="11,5">
              <v:shape style="position:absolute;left:7703;top:1091;width:11;height:5" coordorigin="7703,1091" coordsize="11,5" path="m7714,1091l7703,1091,7705,1091,7709,1093,7711,1094,7713,1095,7714,1091e" filled="t" fillcolor="#000000" stroked="f">
                <v:path arrowok="t"/>
                <v:fill/>
              </v:shape>
            </v:group>
            <v:group style="position:absolute;left:7713;top:1044;width:95;height:133" coordorigin="7713,1044" coordsize="95,133">
              <v:shape style="position:absolute;left:7713;top:1044;width:95;height:133" coordorigin="7713,1044" coordsize="95,133" path="m7743,1159l7731,1159,7733,1165,7737,1169,7746,1175,7751,1176,7763,1176,7769,1175,7779,1171,7784,1167,7788,1163,7750,1163,7745,1161,7743,1159e" filled="t" fillcolor="#000000" stroked="f">
                <v:path arrowok="t"/>
                <v:fill/>
              </v:shape>
              <v:shape style="position:absolute;left:7713;top:1044;width:95;height:133" coordorigin="7713,1044" coordsize="95,133" path="m7753,1044l7738,1044,7713,1174,7728,1174,7731,1159,7743,1159,7737,1152,7735,1146,7735,1132,7736,1126,7738,1120,7740,1114,7743,1109,7749,1100,7753,1097,7757,1094,7743,1094,7753,1044e" filled="t" fillcolor="#000000" stroked="f">
                <v:path arrowok="t"/>
                <v:fill/>
              </v:shape>
              <v:shape style="position:absolute;left:7713;top:1044;width:95;height:133" coordorigin="7713,1044" coordsize="95,133" path="m7802,1091l7777,1091,7782,1093,7790,1102,7792,1108,7792,1122,7761,1163,7788,1163,7794,1156,7799,1149,7806,1132,7808,1123,7808,1102,7805,1094,7802,1091e" filled="t" fillcolor="#000000" stroked="f">
                <v:path arrowok="t"/>
                <v:fill/>
              </v:shape>
              <v:shape style="position:absolute;left:7713;top:1044;width:95;height:133" coordorigin="7713,1044" coordsize="95,133" path="m7785,1077l7769,1077,7763,1079,7752,1085,7747,1089,7743,1094,7757,1094,7757,1094,7761,1092,7766,1091,7802,1091,7793,1081,7785,1077e" filled="t" fillcolor="#00000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407.490997pt;margin-top:53.665031pt;width:39.897001pt;height:18.001503pt;mso-position-horizontal-relative:page;mso-position-vertical-relative:paragraph;z-index:-489" coordorigin="8150,1073" coordsize="798,360">
            <v:shape style="position:absolute;left:8150;top:1073;width:798;height:325" type="#_x0000_t75">
              <v:imagedata r:id="rId7" o:title=""/>
            </v:shape>
            <v:group style="position:absolute;left:8431;top:1427;width:88;height:2" coordorigin="8431,1427" coordsize="88,2">
              <v:shape style="position:absolute;left:8431;top:1427;width:88;height:2" coordorigin="8431,1427" coordsize="88,0" path="m8431,1427l8519,1427e" filled="f" stroked="t" strokeweight=".662891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04.01651pt;margin-top:45.107533pt;width:214.212003pt;height:.1pt;mso-position-horizontal-relative:page;mso-position-vertical-relative:paragraph;z-index:-487" coordorigin="6080,902" coordsize="4284,2">
            <v:shape style="position:absolute;left:6080;top:902;width:4284;height:2" coordorigin="6080,902" coordsize="4284,0" path="m6080,902l10365,902e" filled="f" stroked="t" strokeweight=".136008pt" strokecolor="#000000">
              <v:path arrowok="t"/>
            </v:shape>
          </v:group>
          <w10:wrap type="none"/>
        </w:pict>
      </w:r>
      <w:r>
        <w:rPr/>
        <w:pict>
          <v:group style="position:absolute;margin-left:365.219513pt;margin-top:51.908531pt;width:.1pt;height:20.401pt;mso-position-horizontal-relative:page;mso-position-vertical-relative:paragraph;z-index:-485" coordorigin="7304,1038" coordsize="2,408">
            <v:shape style="position:absolute;left:7304;top:1038;width:2;height:408" coordorigin="7304,1038" coordsize="0,408" path="m7304,1446l7304,1038e" filled="f" stroked="t" strokeweight=".680038pt" strokecolor="#000000">
              <v:path arrowok="t"/>
              <v:stroke dashstyle="longDash"/>
            </v:shape>
          </v:group>
          <w10:wrap type="none"/>
        </w:pict>
      </w:r>
      <w:r>
        <w:rPr/>
        <w:pict>
          <v:group style="position:absolute;margin-left:402.621521pt;margin-top:51.908531pt;width:.1pt;height:20.401pt;mso-position-horizontal-relative:page;mso-position-vertical-relative:paragraph;z-index:-484" coordorigin="8052,1038" coordsize="2,408">
            <v:shape style="position:absolute;left:8052;top:1038;width:2;height:408" coordorigin="8052,1038" coordsize="0,408" path="m8052,1446l8052,1038e" filled="f" stroked="t" strokeweight=".680038pt" strokecolor="#000000">
              <v:path arrowok="t"/>
              <v:stroke dashstyle="longDash"/>
            </v:shape>
          </v:group>
          <w10:wrap type="none"/>
        </w:pict>
      </w:r>
      <w:r>
        <w:rPr/>
        <w:pict>
          <v:group style="position:absolute;margin-left:457.024506pt;margin-top:51.908531pt;width:.1pt;height:20.401pt;mso-position-horizontal-relative:page;mso-position-vertical-relative:paragraph;z-index:-483" coordorigin="9140,1038" coordsize="2,408">
            <v:shape style="position:absolute;left:9140;top:1038;width:2;height:408" coordorigin="9140,1038" coordsize="0,408" path="m9140,1446l9140,1038e" filled="f" stroked="t" strokeweight=".680038pt" strokecolor="#000000">
              <v:path arrowok="t"/>
              <v:stroke dashstyle="longDash"/>
            </v:shape>
          </v:group>
          <w10:wrap type="none"/>
        </w:pict>
      </w:r>
      <w:r>
        <w:rPr/>
        <w:pict>
          <v:group style="position:absolute;margin-left:321.509491pt;margin-top:5.924513pt;width:11.946038pt;height:5.634038pt;mso-position-horizontal-relative:page;mso-position-vertical-relative:paragraph;z-index:-482" coordorigin="6430,118" coordsize="239,113">
            <v:group style="position:absolute;left:6437;top:128;width:126;height:95" coordorigin="6437,128" coordsize="126,95">
              <v:shape style="position:absolute;left:6437;top:128;width:126;height:95" coordorigin="6437,128" coordsize="126,95" path="m6452,128l6437,128,6443,222,6462,222,6470,204,6456,204,6452,128e" filled="t" fillcolor="#000000" stroked="f">
                <v:path arrowok="t"/>
                <v:fill/>
              </v:shape>
              <v:shape style="position:absolute;left:6437;top:128;width:126;height:95" coordorigin="6437,128" coordsize="126,95" path="m6510,144l6497,144,6502,222,6520,222,6529,204,6514,204,6510,144e" filled="t" fillcolor="#000000" stroked="f">
                <v:path arrowok="t"/>
                <v:fill/>
              </v:shape>
              <v:shape style="position:absolute;left:6437;top:128;width:126;height:95" coordorigin="6437,128" coordsize="126,95" path="m6509,128l6491,128,6456,204,6470,204,6497,144,6510,144,6509,128e" filled="t" fillcolor="#000000" stroked="f">
                <v:path arrowok="t"/>
                <v:fill/>
              </v:shape>
              <v:shape style="position:absolute;left:6437;top:128;width:126;height:95" coordorigin="6437,128" coordsize="126,95" path="m6563,128l6548,128,6514,204,6529,204,6563,128e" filled="t" fillcolor="#000000" stroked="f">
                <v:path arrowok="t"/>
                <v:fill/>
              </v:shape>
            </v:group>
            <v:group style="position:absolute;left:6572;top:125;width:90;height:99" coordorigin="6572,125" coordsize="90,99">
              <v:shape style="position:absolute;left:6572;top:125;width:90;height:99" coordorigin="6572,125" coordsize="90,99" path="m6638,125l6621,125,6614,126,6572,178,6572,200,6576,209,6590,221,6599,224,6618,224,6648,211,6606,211,6600,209,6595,204,6590,200,6588,194,6588,185,6589,177,6660,177,6661,174,6661,171,6662,168,6662,166,6592,166,6595,157,6599,151,6611,141,6617,139,6657,139,6647,128,6638,125e" filled="t" fillcolor="#000000" stroked="f">
                <v:path arrowok="t"/>
                <v:fill/>
              </v:shape>
            </v:group>
            <v:group style="position:absolute;left:6622;top:202;width:29;height:9" coordorigin="6622,202" coordsize="29,9">
              <v:shape style="position:absolute;left:6622;top:202;width:29;height:9" coordorigin="6622,202" coordsize="29,9" path="m6650,202l6645,205,6640,207,6628,210,6622,211,6648,211,6650,202e" filled="t" fillcolor="#000000" stroked="f">
                <v:path arrowok="t"/>
                <v:fill/>
              </v:shape>
            </v:group>
            <v:group style="position:absolute;left:6592;top:139;width:71;height:27" coordorigin="6592,139" coordsize="71,27">
              <v:shape style="position:absolute;left:6592;top:139;width:71;height:27" coordorigin="6592,139" coordsize="71,27" path="m6657,139l6631,139,6637,141,6641,145,6645,148,6647,154,6647,161,6592,166,6662,166,6662,165,6662,162,6662,149,6659,141,6657,139e" filled="t" fillcolor="#00000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350.485474pt;margin-top:4.685513pt;width:21.582038pt;height:6.873038pt;mso-position-horizontal-relative:page;mso-position-vertical-relative:paragraph;z-index:-481" coordorigin="7010,94" coordsize="432,137">
            <v:group style="position:absolute;left:7017;top:128;width:126;height:95" coordorigin="7017,128" coordsize="126,95">
              <v:shape style="position:absolute;left:7017;top:128;width:126;height:95" coordorigin="7017,128" coordsize="126,95" path="m7032,128l7017,128,7023,222,7041,222,7050,204,7036,204,7032,128e" filled="t" fillcolor="#000000" stroked="f">
                <v:path arrowok="t"/>
                <v:fill/>
              </v:shape>
              <v:shape style="position:absolute;left:7017;top:128;width:126;height:95" coordorigin="7017,128" coordsize="126,95" path="m7090,144l7077,144,7082,222,7100,222,7108,204,7094,204,7090,144e" filled="t" fillcolor="#000000" stroked="f">
                <v:path arrowok="t"/>
                <v:fill/>
              </v:shape>
              <v:shape style="position:absolute;left:7017;top:128;width:126;height:95" coordorigin="7017,128" coordsize="126,95" path="m7089,128l7071,128,7036,204,7050,204,7077,144,7090,144,7089,128e" filled="t" fillcolor="#000000" stroked="f">
                <v:path arrowok="t"/>
                <v:fill/>
              </v:shape>
              <v:shape style="position:absolute;left:7017;top:128;width:126;height:95" coordorigin="7017,128" coordsize="126,95" path="m7143,128l7127,128,7094,204,7108,204,7143,128e" filled="t" fillcolor="#000000" stroked="f">
                <v:path arrowok="t"/>
                <v:fill/>
              </v:shape>
            </v:group>
            <v:group style="position:absolute;left:7152;top:139;width:86;height:86" coordorigin="7152,139" coordsize="86,86">
              <v:shape style="position:absolute;left:7152;top:139;width:86;height:86" coordorigin="7152,139" coordsize="86,86" path="m7235,139l7206,139,7212,140,7220,146,7222,150,7222,157,7221,158,7221,158,7221,159,7220,164,7185,164,7173,167,7156,179,7152,188,7152,206,7154,212,7164,222,7171,224,7185,224,7179,211,7175,209,7172,207,7169,204,7168,200,7168,188,7170,183,7182,176,7191,175,7234,175,7236,169,7236,166,7237,163,7237,161,7237,158,7237,156,7237,145,7235,139e" filled="t" fillcolor="#000000" stroked="f">
                <v:path arrowok="t"/>
                <v:fill/>
              </v:shape>
            </v:group>
            <v:group style="position:absolute;left:7209;top:207;width:18;height:15" coordorigin="7209,207" coordsize="18,15">
              <v:shape style="position:absolute;left:7209;top:207;width:18;height:15" coordorigin="7209,207" coordsize="18,15" path="m7228,207l7212,207,7209,222,7224,222,7228,207e" filled="t" fillcolor="#000000" stroked="f">
                <v:path arrowok="t"/>
                <v:fill/>
              </v:shape>
            </v:group>
            <v:group style="position:absolute;left:7192;top:175;width:42;height:36" coordorigin="7192,175" coordsize="42,36">
              <v:shape style="position:absolute;left:7192;top:175;width:42;height:36" coordorigin="7192,175" coordsize="42,36" path="m7234,175l7218,175,7218,178,7216,188,7212,196,7200,208,7192,211,7209,211,7212,207,7228,207,7234,175e" filled="t" fillcolor="#000000" stroked="f">
                <v:path arrowok="t"/>
                <v:fill/>
              </v:shape>
            </v:group>
            <v:group style="position:absolute;left:7169;top:125;width:66;height:20" coordorigin="7169,125" coordsize="66,20">
              <v:shape style="position:absolute;left:7169;top:125;width:66;height:20" coordorigin="7169,125" coordsize="66,20" path="m7215,125l7199,125,7193,126,7182,128,7177,130,7171,132,7169,146,7174,143,7179,142,7189,139,7194,139,7235,139,7234,138,7223,128,7215,125e" filled="t" fillcolor="#000000" stroked="f">
                <v:path arrowok="t"/>
                <v:fill/>
              </v:shape>
            </v:group>
            <v:group style="position:absolute;left:7258;top:128;width:43;height:95" coordorigin="7258,128" coordsize="43,95">
              <v:shape style="position:absolute;left:7258;top:128;width:43;height:95" coordorigin="7258,128" coordsize="43,95" path="m7292,128l7276,128,7258,222,7274,222,7284,170,7286,160,7290,153,7301,142,7289,142,7292,128e" filled="t" fillcolor="#000000" stroked="f">
                <v:path arrowok="t"/>
                <v:fill/>
              </v:shape>
            </v:group>
            <v:group style="position:absolute;left:7322;top:139;width:27;height:83" coordorigin="7322,139" coordsize="27,83">
              <v:shape style="position:absolute;left:7322;top:139;width:27;height:83" coordorigin="7322,139" coordsize="27,83" path="m7347,139l7323,139,7327,140,7333,145,7334,149,7334,155,7334,157,7334,161,7333,163,7333,166,7322,222,7337,222,7348,162,7348,153,7348,143,7347,139e" filled="t" fillcolor="#000000" stroked="f">
                <v:path arrowok="t"/>
                <v:fill/>
              </v:shape>
            </v:group>
            <v:group style="position:absolute;left:7289;top:125;width:58;height:17" coordorigin="7289,125" coordsize="58,17">
              <v:shape style="position:absolute;left:7289;top:125;width:58;height:17" coordorigin="7289,125" coordsize="58,17" path="m7331,125l7316,125,7310,127,7298,133,7293,137,7289,142,7301,142,7302,142,7309,139,7347,139,7346,137,7337,128,7331,125e" filled="t" fillcolor="#000000" stroked="f">
                <v:path arrowok="t"/>
                <v:fill/>
              </v:shape>
            </v:group>
            <v:group style="position:absolute;left:7375;top:139;width:44;height:83" coordorigin="7375,139" coordsize="44,83">
              <v:shape style="position:absolute;left:7375;top:139;width:44;height:83" coordorigin="7375,139" coordsize="44,83" path="m7402,139l7386,139,7376,190,7376,192,7376,194,7375,196,7375,197,7375,199,7375,207,7377,213,7386,220,7393,222,7417,222,7420,209,7399,209,7396,208,7392,205,7391,202,7391,198,7391,197,7391,194,7391,192,7392,190,7402,139e" filled="t" fillcolor="#000000" stroked="f">
                <v:path arrowok="t"/>
                <v:fill/>
              </v:shape>
            </v:group>
            <v:group style="position:absolute;left:7373;top:128;width:62;height:11" coordorigin="7373,128" coordsize="62,11">
              <v:shape style="position:absolute;left:7373;top:128;width:62;height:11" coordorigin="7373,128" coordsize="62,11" path="m7435,128l7376,128,7373,139,7432,139,7435,128e" filled="t" fillcolor="#000000" stroked="f">
                <v:path arrowok="t"/>
                <v:fill/>
              </v:shape>
            </v:group>
            <v:group style="position:absolute;left:7388;top:101;width:21;height:27" coordorigin="7388,101" coordsize="21,27">
              <v:shape style="position:absolute;left:7388;top:101;width:21;height:27" coordorigin="7388,101" coordsize="21,27" path="m7409,101l7394,101,7388,128,7404,128,7409,101e" filled="t" fillcolor="#00000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393.721497pt;margin-top:3.965513pt;width:73.844039pt;height:21.081038pt;mso-position-horizontal-relative:page;mso-position-vertical-relative:paragraph;z-index:-480" coordorigin="7874,79" coordsize="1477,422">
            <v:shape style="position:absolute;left:7874;top:85;width:1410;height:364" type="#_x0000_t75">
              <v:imagedata r:id="rId8" o:title=""/>
            </v:shape>
            <v:group style="position:absolute;left:8207;top:475;width:88;height:2" coordorigin="8207,475" coordsize="88,2">
              <v:shape style="position:absolute;left:8207;top:475;width:88;height:2" coordorigin="8207,475" coordsize="88,0" path="m8207,475l8295,475e" filled="f" stroked="t" strokeweight=".662891pt" strokecolor="#000000">
                <v:path arrowok="t"/>
              </v:shape>
            </v:group>
            <v:group style="position:absolute;left:9345;top:86;width:2;height:408" coordorigin="9345,86" coordsize="2,408">
              <v:shape style="position:absolute;left:9345;top:86;width:2;height:408" coordorigin="9345,86" coordsize="0,408" path="m9345,494l9345,86e" filled="f" stroked="t" strokeweight=".680038pt" strokecolor="#000000">
                <v:path arrowok="t"/>
                <v:stroke dashstyle="longDash"/>
              </v:shape>
            </v:group>
            <w10:wrap type="none"/>
          </v:group>
        </w:pict>
      </w:r>
      <w:r>
        <w:rPr/>
        <w:pict>
          <v:shape style="position:absolute;margin-left:471.896484pt;margin-top:4.235513pt;width:39.120039pt;height:19.893038pt;mso-position-horizontal-relative:page;mso-position-vertical-relative:paragraph;z-index:-479" type="#_x0000_t75">
            <v:imagedata r:id="rId9" o:title=""/>
          </v:shape>
        </w:pict>
      </w:r>
      <w:r>
        <w:rPr/>
        <w:pict>
          <v:group style="position:absolute;margin-left:321.171478pt;margin-top:16.805513pt;width:20.982038pt;height:5.634038pt;mso-position-horizontal-relative:page;mso-position-vertical-relative:paragraph;z-index:-478" coordorigin="6423,336" coordsize="420,113">
            <v:group style="position:absolute;left:6430;top:345;width:43;height:95" coordorigin="6430,345" coordsize="43,95">
              <v:shape style="position:absolute;left:6430;top:345;width:43;height:95" coordorigin="6430,345" coordsize="43,95" path="m6464,345l6448,345,6430,440,6446,440,6456,387,6458,378,6462,370,6473,360,6461,360,6464,345e" filled="t" fillcolor="#000000" stroked="f">
                <v:path arrowok="t"/>
                <v:fill/>
              </v:shape>
            </v:group>
            <v:group style="position:absolute;left:6493;top:356;width:27;height:83" coordorigin="6493,356" coordsize="27,83">
              <v:shape style="position:absolute;left:6493;top:356;width:27;height:83" coordorigin="6493,356" coordsize="27,83" path="m6519,356l6494,356,6499,358,6505,363,6506,367,6506,373,6493,440,6509,440,6519,380,6520,371,6520,360,6519,356e" filled="t" fillcolor="#000000" stroked="f">
                <v:path arrowok="t"/>
                <v:fill/>
              </v:shape>
            </v:group>
            <v:group style="position:absolute;left:6461;top:343;width:58;height:17" coordorigin="6461,343" coordsize="58,17">
              <v:shape style="position:absolute;left:6461;top:343;width:58;height:17" coordorigin="6461,343" coordsize="58,17" path="m6503,343l6488,343,6482,344,6470,350,6465,355,6461,360,6473,360,6474,359,6481,356,6519,356,6518,354,6509,345,6503,343e" filled="t" fillcolor="#000000" stroked="f">
                <v:path arrowok="t"/>
                <v:fill/>
              </v:shape>
            </v:group>
            <v:group style="position:absolute;left:6540;top:343;width:84;height:99" coordorigin="6540,343" coordsize="84,99">
              <v:shape style="position:absolute;left:6540;top:343;width:84;height:99" coordorigin="6540,343" coordsize="84,99" path="m6605,343l6586,343,6578,345,6544,383,6541,390,6540,397,6540,416,6544,425,6556,439,6565,442,6585,442,6593,440,6607,433,6612,428,6571,428,6565,426,6558,418,6556,412,6556,398,6557,392,6558,387,6560,382,6587,356,6624,356,6614,346,6605,343e" filled="t" fillcolor="#000000" stroked="f">
                <v:path arrowok="t"/>
                <v:fill/>
              </v:shape>
            </v:group>
            <v:group style="position:absolute;left:6589;top:356;width:42;height:72" coordorigin="6589,356" coordsize="42,72">
              <v:shape style="position:absolute;left:6589;top:356;width:42;height:72" coordorigin="6589,356" coordsize="42,72" path="m6624,356l6600,356,6605,358,6609,363,6613,367,6615,373,6615,395,6611,406,6604,415,6597,424,6589,428,6612,428,6627,401,6629,394,6630,387,6630,368,6627,360,6624,356e" filled="t" fillcolor="#000000" stroked="f">
                <v:path arrowok="t"/>
                <v:fill/>
              </v:shape>
            </v:group>
            <v:group style="position:absolute;left:6649;top:345;width:57;height:97" coordorigin="6649,345" coordsize="57,97">
              <v:shape style="position:absolute;left:6649;top:345;width:57;height:97" coordorigin="6649,345" coordsize="57,97" path="m6676,345l6660,345,6651,402,6650,405,6649,424,6651,431,6660,440,6667,442,6681,442,6688,440,6700,434,6705,430,6706,428,6675,428,6671,427,6668,425,6665,422,6663,418,6663,412,6665,402,6676,345e" filled="t" fillcolor="#000000" stroked="f">
                <v:path arrowok="t"/>
                <v:fill/>
              </v:shape>
            </v:group>
            <v:group style="position:absolute;left:6706;top:425;width:18;height:15" coordorigin="6706,425" coordsize="18,15">
              <v:shape style="position:absolute;left:6706;top:425;width:18;height:15" coordorigin="6706,425" coordsize="18,15" path="m6724,425l6709,425,6706,440,6721,440,6724,425e" filled="t" fillcolor="#000000" stroked="f">
                <v:path arrowok="t"/>
                <v:fill/>
              </v:shape>
            </v:group>
            <v:group style="position:absolute;left:6689;top:345;width:51;height:83" coordorigin="6689,345" coordsize="51,83">
              <v:shape style="position:absolute;left:6689;top:345;width:51;height:83" coordorigin="6689,345" coordsize="51,83" path="m6739,345l6724,345,6714,397,6712,407,6708,414,6696,426,6689,428,6706,428,6709,425,6724,425,6739,345e" filled="t" fillcolor="#000000" stroked="f">
                <v:path arrowok="t"/>
                <v:fill/>
              </v:shape>
            </v:group>
            <v:group style="position:absolute;left:6754;top:419;width:69;height:23" coordorigin="6754,419" coordsize="69,23">
              <v:shape style="position:absolute;left:6754;top:419;width:69;height:23" coordorigin="6754,419" coordsize="69,23" path="m6757,419l6782,442,6800,442,6810,439,6823,428,6784,428,6779,428,6768,425,6762,422,6757,419e" filled="t" fillcolor="#000000" stroked="f">
                <v:path arrowok="t"/>
                <v:fill/>
              </v:shape>
            </v:group>
            <v:group style="position:absolute;left:6766;top:343;width:70;height:86" coordorigin="6766,343" coordsize="70,86">
              <v:shape style="position:absolute;left:6766;top:343;width:70;height:86" coordorigin="6766,343" coordsize="70,86" path="m6812,343l6795,343,6785,346,6770,358,6766,366,6766,381,6768,385,6775,392,6781,395,6794,398,6807,402,6813,406,6813,416,6811,420,6802,427,6796,428,6823,428,6825,426,6829,418,6829,403,6827,398,6821,392,6814,389,6804,386,6799,385,6787,381,6782,377,6782,367,6784,363,6793,358,6799,356,6835,356,6836,350,6832,347,6827,346,6817,343,6812,343e" filled="t" fillcolor="#000000" stroked="f">
                <v:path arrowok="t"/>
                <v:fill/>
              </v:shape>
            </v:group>
            <v:group style="position:absolute;left:6812;top:356;width:23;height:7" coordorigin="6812,356" coordsize="23,7">
              <v:shape style="position:absolute;left:6812;top:356;width:23;height:7" coordorigin="6812,356" coordsize="23,7" path="m6835,356l6812,356,6816,357,6825,359,6829,361,6833,363,6835,356e" filled="t" fillcolor="#00000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350.509491pt;margin-top:15.116513pt;width:33.664039pt;height:7.323038pt;mso-position-horizontal-relative:page;mso-position-vertical-relative:paragraph;z-index:-477" coordorigin="7010,302" coordsize="673,146">
            <v:group style="position:absolute;left:7017;top:345;width:90;height:95" coordorigin="7017,345" coordsize="90,95">
              <v:shape style="position:absolute;left:7017;top:345;width:90;height:95" coordorigin="7017,345" coordsize="90,95" path="m7033,345l7017,345,7034,440,7054,440,7062,426,7047,426,7033,345e" filled="t" fillcolor="#000000" stroked="f">
                <v:path arrowok="t"/>
                <v:fill/>
              </v:shape>
              <v:shape style="position:absolute;left:7017;top:345;width:90;height:95" coordorigin="7017,345" coordsize="90,95" path="m7107,345l7091,345,7047,426,7062,426,7107,345e" filled="t" fillcolor="#000000" stroked="f">
                <v:path arrowok="t"/>
                <v:fill/>
              </v:shape>
            </v:group>
            <v:group style="position:absolute;left:7116;top:343;width:84;height:99" coordorigin="7116,343" coordsize="84,99">
              <v:shape style="position:absolute;left:7116;top:343;width:84;height:99" coordorigin="7116,343" coordsize="84,99" path="m7181,343l7161,343,7153,345,7116,397,7116,416,7119,425,7132,439,7141,442,7161,442,7168,440,7182,433,7187,428,7146,428,7141,426,7133,418,7132,412,7132,398,7162,356,7199,356,7189,346,7181,343e" filled="t" fillcolor="#000000" stroked="f">
                <v:path arrowok="t"/>
                <v:fill/>
              </v:shape>
            </v:group>
            <v:group style="position:absolute;left:7164;top:356;width:42;height:72" coordorigin="7164,356" coordsize="42,72">
              <v:shape style="position:absolute;left:7164;top:356;width:42;height:72" coordorigin="7164,356" coordsize="42,72" path="m7199,356l7175,356,7181,358,7184,363,7188,367,7190,373,7190,395,7187,406,7180,415,7173,424,7164,428,7187,428,7203,401,7205,394,7206,387,7206,368,7203,360,7199,356e" filled="t" fillcolor="#000000" stroked="f">
                <v:path arrowok="t"/>
                <v:fill/>
              </v:shape>
            </v:group>
            <v:group style="position:absolute;left:7225;top:345;width:57;height:97" coordorigin="7225,345" coordsize="57,97">
              <v:shape style="position:absolute;left:7225;top:345;width:57;height:97" coordorigin="7225,345" coordsize="57,97" path="m7252,345l7236,345,7226,402,7226,405,7225,424,7227,431,7236,440,7242,442,7257,442,7263,440,7275,434,7280,430,7281,428,7250,428,7246,427,7243,425,7240,422,7239,418,7239,412,7240,402,7252,345e" filled="t" fillcolor="#000000" stroked="f">
                <v:path arrowok="t"/>
                <v:fill/>
              </v:shape>
            </v:group>
            <v:group style="position:absolute;left:7281;top:425;width:18;height:15" coordorigin="7281,425" coordsize="18,15">
              <v:shape style="position:absolute;left:7281;top:425;width:18;height:15" coordorigin="7281,425" coordsize="18,15" path="m7300,425l7284,425,7281,440,7297,440,7300,425e" filled="t" fillcolor="#000000" stroked="f">
                <v:path arrowok="t"/>
                <v:fill/>
              </v:shape>
            </v:group>
            <v:group style="position:absolute;left:7264;top:345;width:51;height:83" coordorigin="7264,345" coordsize="51,83">
              <v:shape style="position:absolute;left:7264;top:345;width:51;height:83" coordorigin="7264,345" coordsize="51,83" path="m7315,345l7299,345,7289,397,7287,407,7283,414,7271,426,7264,428,7281,428,7284,425,7300,425,7315,345e" filled="t" fillcolor="#000000" stroked="f">
                <v:path arrowok="t"/>
                <v:fill/>
              </v:shape>
            </v:group>
            <v:group style="position:absolute;left:7332;top:309;width:40;height:131" coordorigin="7332,309" coordsize="40,131">
              <v:shape style="position:absolute;left:7332;top:309;width:40;height:131" coordorigin="7332,309" coordsize="40,131" path="m7373,309l7357,309,7332,440,7348,440,7373,309e" filled="t" fillcolor="#000000" stroked="f">
                <v:path arrowok="t"/>
                <v:fill/>
              </v:shape>
            </v:group>
            <v:group style="position:absolute;left:7381;top:343;width:84;height:99" coordorigin="7381,343" coordsize="84,99">
              <v:shape style="position:absolute;left:7381;top:343;width:84;height:99" coordorigin="7381,343" coordsize="84,99" path="m7446,343l7426,343,7418,345,7381,397,7381,416,7384,425,7397,439,7406,442,7426,442,7433,440,7447,433,7452,428,7411,428,7406,426,7398,418,7396,412,7396,398,7427,356,7464,356,7454,346,7446,343e" filled="t" fillcolor="#000000" stroked="f">
                <v:path arrowok="t"/>
                <v:fill/>
              </v:shape>
            </v:group>
            <v:group style="position:absolute;left:7429;top:356;width:42;height:72" coordorigin="7429,356" coordsize="42,72">
              <v:shape style="position:absolute;left:7429;top:356;width:42;height:72" coordorigin="7429,356" coordsize="42,72" path="m7464,356l7440,356,7446,358,7449,363,7453,367,7455,373,7455,395,7452,406,7445,415,7438,424,7429,428,7452,428,7467,401,7470,394,7471,387,7471,368,7467,360,7464,356e" filled="t" fillcolor="#000000" stroked="f">
                <v:path arrowok="t"/>
                <v:fill/>
              </v:shape>
            </v:group>
            <v:group style="position:absolute;left:7487;top:345;width:43;height:95" coordorigin="7487,345" coordsize="43,95">
              <v:shape style="position:absolute;left:7487;top:345;width:43;height:95" coordorigin="7487,345" coordsize="43,95" path="m7521,345l7505,345,7487,440,7503,440,7513,387,7515,378,7519,370,7530,360,7518,360,7521,345e" filled="t" fillcolor="#000000" stroked="f">
                <v:path arrowok="t"/>
                <v:fill/>
              </v:shape>
            </v:group>
            <v:group style="position:absolute;left:7551;top:356;width:27;height:83" coordorigin="7551,356" coordsize="27,83">
              <v:shape style="position:absolute;left:7551;top:356;width:27;height:83" coordorigin="7551,356" coordsize="27,83" path="m7576,356l7552,356,7556,358,7562,363,7563,367,7563,373,7551,440,7566,440,7576,383,7577,380,7577,377,7577,375,7577,373,7577,371,7577,360,7576,356e" filled="t" fillcolor="#000000" stroked="f">
                <v:path arrowok="t"/>
                <v:fill/>
              </v:shape>
            </v:group>
            <v:group style="position:absolute;left:7518;top:343;width:58;height:17" coordorigin="7518,343" coordsize="58,17">
              <v:shape style="position:absolute;left:7518;top:343;width:58;height:17" coordorigin="7518,343" coordsize="58,17" path="m7560,343l7545,343,7539,344,7527,350,7522,355,7518,360,7530,360,7531,359,7538,356,7576,356,7575,354,7566,345,7560,343e" filled="t" fillcolor="#000000" stroked="f">
                <v:path arrowok="t"/>
                <v:fill/>
              </v:shape>
            </v:group>
            <v:group style="position:absolute;left:7594;top:419;width:69;height:23" coordorigin="7594,419" coordsize="69,23">
              <v:shape style="position:absolute;left:7594;top:419;width:69;height:23" coordorigin="7594,419" coordsize="69,23" path="m7597,419l7623,442,7640,442,7650,439,7663,428,7624,428,7619,428,7608,425,7603,422,7597,419e" filled="t" fillcolor="#000000" stroked="f">
                <v:path arrowok="t"/>
                <v:fill/>
              </v:shape>
            </v:group>
            <v:group style="position:absolute;left:7606;top:343;width:70;height:86" coordorigin="7606,343" coordsize="70,86">
              <v:shape style="position:absolute;left:7606;top:343;width:70;height:86" coordorigin="7606,343" coordsize="70,86" path="m7653,343l7635,343,7625,346,7610,358,7606,366,7606,381,7608,385,7616,392,7621,395,7634,398,7648,402,7654,406,7654,416,7651,420,7642,427,7637,428,7663,428,7666,426,7669,418,7669,403,7668,398,7661,392,7654,389,7644,386,7639,385,7627,381,7622,377,7622,367,7624,363,7634,358,7640,356,7675,356,7677,350,7672,347,7667,346,7658,343,7653,343e" filled="t" fillcolor="#000000" stroked="f">
                <v:path arrowok="t"/>
                <v:fill/>
              </v:shape>
            </v:group>
            <v:group style="position:absolute;left:7652;top:356;width:23;height:7" coordorigin="7652,356" coordsize="23,7">
              <v:shape style="position:absolute;left:7652;top:356;width:23;height:7" coordorigin="7652,356" coordsize="23,7" path="m7675,356l7652,356,7657,357,7666,359,7670,361,7674,363,7675,356e" filled="t" fillcolor="#00000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304.01651pt;margin-top:28.107533pt;width:214.212003pt;height:.1pt;mso-position-horizontal-relative:page;mso-position-vertical-relative:paragraph;z-index:-476" coordorigin="6080,562" coordsize="4284,2">
            <v:shape style="position:absolute;left:6080;top:562;width:4284;height:2" coordorigin="6080,562" coordsize="4284,0" path="m6080,562l10365,562e" filled="f" stroked="t" strokeweight=".136008pt" strokecolor="#000000">
              <v:path arrowok="t"/>
            </v:shape>
          </v:group>
          <w10:wrap type="none"/>
        </w:pict>
      </w:r>
      <w:r>
        <w:rPr/>
        <w:pict>
          <v:group style="position:absolute;margin-left:344.818512pt;margin-top:4.305532pt;width:.1pt;height:20.401pt;mso-position-horizontal-relative:page;mso-position-vertical-relative:paragraph;z-index:-475" coordorigin="6896,86" coordsize="2,408">
            <v:shape style="position:absolute;left:6896;top:86;width:2;height:408" coordorigin="6896,86" coordsize="0,408" path="m6896,494l6896,86e" filled="f" stroked="t" strokeweight=".680038pt" strokecolor="#000000">
              <v:path arrowok="t"/>
              <v:stroke dashstyle="longDash"/>
            </v:shape>
          </v:group>
          <w10:wrap type="none"/>
        </w:pict>
      </w:r>
      <w:r>
        <w:rPr/>
        <w:pict>
          <v:group style="position:absolute;margin-left:389.020508pt;margin-top:4.305532pt;width:.1pt;height:20.401pt;mso-position-horizontal-relative:page;mso-position-vertical-relative:paragraph;z-index:-474" coordorigin="7780,86" coordsize="2,408">
            <v:shape style="position:absolute;left:7780;top:86;width:2;height:408" coordorigin="7780,86" coordsize="0,408" path="m7780,494l7780,86e" filled="f" stroked="t" strokeweight=".680038pt" strokecolor="#000000">
              <v:path arrowok="t"/>
              <v:stroke dashstyle="longDash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nally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wo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d-bonus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tuple-bonus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compensate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prefe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ence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short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translations.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elty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year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introduction</w:t>
      </w:r>
      <w:r>
        <w:rPr>
          <w:rFonts w:ascii="Times New Roman" w:hAnsi="Times New Roman" w:cs="Times New Roman" w:eastAsia="Times New Roman"/>
          <w:sz w:val="22"/>
          <w:szCs w:val="22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xicalized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</w:t>
      </w:r>
      <w:r>
        <w:rPr>
          <w:rFonts w:ascii="Times New Roman" w:hAnsi="Times New Roman" w:cs="Times New Roman" w:eastAsia="Times New Roman"/>
          <w:sz w:val="22"/>
          <w:szCs w:val="22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316" w:lineRule="exact"/>
        <w:ind w:left="103" w:right="513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pict>
          <v:group style="position:absolute;margin-left:371.571991pt;margin-top:7.798107pt;width:19.006pt;height:7.049pt;mso-position-horizontal-relative:page;mso-position-vertical-relative:paragraph;z-index:-488" coordorigin="7431,156" coordsize="380,141">
            <v:group style="position:absolute;left:7435;top:196;width:90;height:95" coordorigin="7435,196" coordsize="90,95">
              <v:shape style="position:absolute;left:7435;top:196;width:90;height:95" coordorigin="7435,196" coordsize="90,95" path="m7452,196l7435,196,7452,291,7473,291,7481,276,7465,276,7452,196e" filled="t" fillcolor="#000000" stroked="f">
                <v:path arrowok="t"/>
                <v:fill/>
              </v:shape>
              <v:shape style="position:absolute;left:7435;top:196;width:90;height:95" coordorigin="7435,196" coordsize="90,95" path="m7526,196l7509,196,7465,276,7481,276,7526,196e" filled="t" fillcolor="#000000" stroked="f">
                <v:path arrowok="t"/>
                <v:fill/>
              </v:shape>
            </v:group>
            <v:group style="position:absolute;left:7534;top:194;width:90;height:99" coordorigin="7534,194" coordsize="90,99">
              <v:shape style="position:absolute;left:7534;top:194;width:90;height:99" coordorigin="7534,194" coordsize="90,99" path="m7600,194l7583,194,7576,195,7539,229,7536,238,7534,247,7534,268,7538,277,7552,290,7561,293,7580,293,7610,279,7568,279,7562,277,7557,273,7552,268,7550,262,7550,253,7551,246,7622,246,7623,242,7623,239,7624,236,7624,234,7554,234,7557,226,7561,219,7573,210,7579,207,7619,207,7609,197,7600,194e" filled="t" fillcolor="#000000" stroked="f">
                <v:path arrowok="t"/>
                <v:fill/>
              </v:shape>
            </v:group>
            <v:group style="position:absolute;left:7584;top:270;width:29;height:9" coordorigin="7584,270" coordsize="29,9">
              <v:shape style="position:absolute;left:7584;top:270;width:29;height:9" coordorigin="7584,270" coordsize="29,9" path="m7612,270l7607,273,7602,276,7590,279,7584,279,7610,279,7612,270e" filled="t" fillcolor="#000000" stroked="f">
                <v:path arrowok="t"/>
                <v:fill/>
              </v:shape>
            </v:group>
            <v:group style="position:absolute;left:7554;top:207;width:71;height:27" coordorigin="7554,207" coordsize="71,27">
              <v:shape style="position:absolute;left:7554;top:207;width:71;height:27" coordorigin="7554,207" coordsize="71,27" path="m7619,207l7593,207,7599,209,7607,217,7609,222,7609,230,7609,231,7608,232,7608,233,7608,233,7608,234,7554,234,7624,234,7624,233,7624,231,7624,218,7621,209,7619,207e" filled="t" fillcolor="#000000" stroked="f">
                <v:path arrowok="t"/>
                <v:fill/>
              </v:shape>
            </v:group>
            <v:group style="position:absolute;left:7642;top:196;width:42;height:95" coordorigin="7642,196" coordsize="42,95">
              <v:shape style="position:absolute;left:7642;top:196;width:42;height:95" coordorigin="7642,196" coordsize="42,95" path="m7675,196l7660,196,7642,291,7657,291,7666,243,7668,232,7673,224,7684,212,7672,212,7675,196e" filled="t" fillcolor="#000000" stroked="f">
                <v:path arrowok="t"/>
                <v:fill/>
              </v:shape>
            </v:group>
            <v:group style="position:absolute;left:7672;top:194;width:44;height:18" coordorigin="7672,194" coordsize="44,18">
              <v:shape style="position:absolute;left:7672;top:194;width:44;height:18" coordorigin="7672,194" coordsize="44,18" path="m7708,194l7699,194,7693,195,7682,202,7677,206,7672,212,7684,212,7685,211,7692,207,7714,207,7716,196,7714,195,7713,195,7711,194,7709,194,7708,194e" filled="t" fillcolor="#000000" stroked="f">
                <v:path arrowok="t"/>
                <v:fill/>
              </v:shape>
            </v:group>
            <v:group style="position:absolute;left:7703;top:207;width:11;height:5" coordorigin="7703,207" coordsize="11,5">
              <v:shape style="position:absolute;left:7703;top:207;width:11;height:5" coordorigin="7703,207" coordsize="11,5" path="m7714,207l7703,207,7705,208,7709,209,7711,210,7713,212,7714,207e" filled="t" fillcolor="#000000" stroked="f">
                <v:path arrowok="t"/>
                <v:fill/>
              </v:shape>
            </v:group>
            <v:group style="position:absolute;left:7713;top:160;width:95;height:133" coordorigin="7713,160" coordsize="95,133">
              <v:shape style="position:absolute;left:7713;top:160;width:95;height:133" coordorigin="7713,160" coordsize="95,133" path="m7743,276l7731,276,7733,281,7737,286,7746,291,7751,293,7763,293,7769,292,7779,287,7784,284,7788,279,7750,279,7745,277,7743,276e" filled="t" fillcolor="#000000" stroked="f">
                <v:path arrowok="t"/>
                <v:fill/>
              </v:shape>
              <v:shape style="position:absolute;left:7713;top:160;width:95;height:133" coordorigin="7713,160" coordsize="95,133" path="m7753,160l7738,160,7713,291,7728,291,7731,276,7743,276,7737,269,7735,263,7735,249,7736,243,7738,237,7740,231,7743,225,7749,216,7753,213,7757,211,7743,211,7753,160e" filled="t" fillcolor="#000000" stroked="f">
                <v:path arrowok="t"/>
                <v:fill/>
              </v:shape>
              <v:shape style="position:absolute;left:7713;top:160;width:95;height:133" coordorigin="7713,160" coordsize="95,133" path="m7802,207l7777,207,7782,210,7790,219,7792,225,7792,238,7791,244,7789,250,7787,256,7761,279,7788,279,7794,273,7799,265,7806,248,7808,239,7808,219,7805,210,7802,207e" filled="t" fillcolor="#000000" stroked="f">
                <v:path arrowok="t"/>
                <v:fill/>
              </v:shape>
              <v:shape style="position:absolute;left:7713;top:160;width:95;height:133" coordorigin="7713,160" coordsize="95,133" path="m7785,194l7769,194,7763,195,7752,201,7747,206,7743,211,7757,211,7761,208,7766,207,7802,207,7793,197,7785,194e" filled="t" fillcolor="#000000" stroked="f">
                <v:path arrowok="t"/>
                <v:fill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2"/>
          <w:szCs w:val="22"/>
          <w:w w:val="99"/>
          <w:position w:val="5"/>
        </w:rPr>
        <w:t>els</w:t>
      </w:r>
      <w:r>
        <w:rPr>
          <w:rFonts w:ascii="Times New Roman" w:hAnsi="Times New Roman" w:cs="Times New Roman" w:eastAsia="Times New Roman"/>
          <w:sz w:val="22"/>
          <w:szCs w:val="22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  <w:position w:val="5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99"/>
          <w:position w:val="5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  <w:position w:val="5"/>
        </w:rPr>
        <w:t>illmann,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  <w:position w:val="5"/>
        </w:rPr>
        <w:t>2004).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5"/>
        </w:rPr>
        <w:t>   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  <w:position w:val="5"/>
        </w:rPr>
        <w:t>Such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  <w:position w:val="5"/>
        </w:rPr>
        <w:t>models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  <w:position w:val="5"/>
        </w:rPr>
        <w:t>require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  <w:position w:val="5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5"/>
        </w:rPr>
        <w:t>         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position w:val="5"/>
        </w:rPr>
        <w:pict>
          <v:shape style="width:36.023001pt;height:17.928pt;mso-position-horizontal-relative:char;mso-position-vertical-relative:line" type="#_x0000_t75">
            <v:imagedata r:id="rId10" o:title=""/>
          </v:shape>
        </w:pic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position w:val="5"/>
        </w:rPr>
        <w:t>                                     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position w:val="5"/>
        </w:rPr>
        <w:pict>
          <v:shape style="width:39.931001pt;height:19.617pt;mso-position-horizontal-relative:char;mso-position-vertical-relative:line" type="#_x0000_t75">
            <v:imagedata r:id="rId11" o:title=""/>
          </v:shape>
        </w:pic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0" w:after="0" w:line="204" w:lineRule="exact"/>
        <w:ind w:left="103" w:right="4765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pict>
          <v:group style="position:absolute;margin-left:304.01651pt;margin-top:4.845932pt;width:214.212003pt;height:.1pt;mso-position-horizontal-relative:page;mso-position-vertical-relative:paragraph;z-index:-486" coordorigin="6080,97" coordsize="4284,2">
            <v:shape style="position:absolute;left:6080;top:97;width:4284;height:2" coordorigin="6080,97" coordsize="4284,0" path="m6080,97l10365,97e" filled="f" stroked="t" strokeweight=".13600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estimate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probabilities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phrase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type w:val="continuous"/>
          <w:pgSz w:w="11920" w:h="16840"/>
          <w:pgMar w:top="1280" w:bottom="0" w:left="1340" w:right="1280"/>
        </w:sectPr>
      </w:pPr>
      <w:rPr/>
    </w:p>
    <w:p>
      <w:pPr>
        <w:spacing w:before="23" w:after="0" w:line="257" w:lineRule="auto"/>
        <w:ind w:left="103" w:right="-5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pairs,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typically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distinguishing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three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case,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depend-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whether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current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phrase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translated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mono-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tone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swapped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discontiguous</w:t>
      </w:r>
      <w:r>
        <w:rPr>
          <w:rFonts w:ascii="Times New Roman" w:hAnsi="Times New Roman" w:cs="Times New Roman" w:eastAsia="Times New Roman"/>
          <w:sz w:val="22"/>
          <w:szCs w:val="22"/>
          <w:spacing w:val="-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respect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0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ind w:left="103" w:right="-51" w:firstLine="253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/>
        <w:pict>
          <v:group style="position:absolute;margin-left:72.138504pt;margin-top:-2.67853pt;width:59.778001pt;height:.1pt;mso-position-horizontal-relative:page;mso-position-vertical-relative:paragraph;z-index:-491" coordorigin="1443,-54" coordsize="1196,2">
            <v:shape style="position:absolute;left:1443;top:-54;width:1196;height:2" coordorigin="1443,-54" coordsize="1196,0" path="m1443,-54l2638,-54e" filled="f" stroked="t" strokeweight=".40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2"/>
          <w:szCs w:val="12"/>
          <w:w w:val="99"/>
          <w:position w:val="8"/>
        </w:rPr>
        <w:t>3</w:t>
      </w:r>
      <w:r>
        <w:rPr>
          <w:rFonts w:ascii="Times New Roman" w:hAnsi="Times New Roman" w:cs="Times New Roman" w:eastAsia="Times New Roman"/>
          <w:sz w:val="12"/>
          <w:szCs w:val="12"/>
          <w:spacing w:val="-20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art-of-speech</w:t>
      </w:r>
      <w:r>
        <w:rPr>
          <w:rFonts w:ascii="Times New Roman" w:hAnsi="Times New Roman" w:cs="Times New Roman" w:eastAsia="Times New Roman"/>
          <w:sz w:val="18"/>
          <w:szCs w:val="18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information</w:t>
      </w:r>
      <w:r>
        <w:rPr>
          <w:rFonts w:ascii="Times New Roman" w:hAnsi="Times New Roman" w:cs="Times New Roman" w:eastAsia="Times New Roman"/>
          <w:sz w:val="18"/>
          <w:szCs w:val="18"/>
          <w:spacing w:val="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4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English</w:t>
      </w:r>
      <w:r>
        <w:rPr>
          <w:rFonts w:ascii="Times New Roman" w:hAnsi="Times New Roman" w:cs="Times New Roman" w:eastAsia="Times New Roman"/>
          <w:sz w:val="18"/>
          <w:szCs w:val="18"/>
          <w:spacing w:val="3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3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French</w:t>
      </w:r>
      <w:r>
        <w:rPr>
          <w:rFonts w:ascii="Times New Roman" w:hAnsi="Times New Roman" w:cs="Times New Roman" w:eastAsia="Times New Roman"/>
          <w:sz w:val="18"/>
          <w:szCs w:val="18"/>
          <w:spacing w:val="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computed</w:t>
      </w:r>
      <w:r>
        <w:rPr>
          <w:rFonts w:ascii="Times New Roman" w:hAnsi="Times New Roman" w:cs="Times New Roman" w:eastAsia="Times New Roman"/>
          <w:sz w:val="18"/>
          <w:szCs w:val="18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using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ab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mentioned</w:t>
      </w:r>
      <w:r>
        <w:rPr>
          <w:rFonts w:ascii="Times New Roman" w:hAnsi="Times New Roman" w:cs="Times New Roman" w:eastAsia="Times New Roman"/>
          <w:sz w:val="18"/>
          <w:szCs w:val="18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6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ree</w:t>
      </w:r>
      <w:r>
        <w:rPr>
          <w:rFonts w:ascii="Times New Roman" w:hAnsi="Times New Roman" w:cs="Times New Roman" w:eastAsia="Times New Roman"/>
          <w:sz w:val="18"/>
          <w:szCs w:val="18"/>
          <w:spacing w:val="-14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agge</w:t>
      </w:r>
      <w:r>
        <w:rPr>
          <w:rFonts w:ascii="Times New Roman" w:hAnsi="Times New Roman" w:cs="Times New Roman" w:eastAsia="Times New Roman"/>
          <w:sz w:val="18"/>
          <w:szCs w:val="18"/>
          <w:spacing w:val="-1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</w:r>
    </w:p>
    <w:p>
      <w:pPr>
        <w:spacing w:before="97" w:after="0" w:line="257" w:lineRule="auto"/>
        <w:ind w:right="54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Figure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Sequence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units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uilt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surface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wo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forms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(top)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POS-t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gs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(bottom).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7" w:lineRule="auto"/>
        <w:ind w:right="54" w:firstLine="21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Generalizing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units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greatly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reduces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number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symbols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enables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6840"/>
          <w:pgMar w:top="1280" w:bottom="0" w:left="1340" w:right="1280"/>
          <w:cols w:num="2" w:equalWidth="0">
            <w:col w:w="4469" w:space="340"/>
            <w:col w:w="4491"/>
          </w:cols>
        </w:sectPr>
      </w:pPr>
      <w:rPr/>
    </w:p>
    <w:p>
      <w:pPr>
        <w:spacing w:before="70" w:after="0" w:line="257" w:lineRule="auto"/>
        <w:ind w:left="103" w:right="-5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-gram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account: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xperiments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reported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-grams.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thus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helping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capture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mid-range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syntactic</w:t>
      </w:r>
      <w:r>
        <w:rPr>
          <w:rFonts w:ascii="Times New Roman" w:hAnsi="Times New Roman" w:cs="Times New Roman" w:eastAsia="Times New Roman"/>
          <w:sz w:val="22"/>
          <w:szCs w:val="22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reorderings</w:t>
      </w:r>
      <w:r>
        <w:rPr>
          <w:rFonts w:ascii="Times New Roman" w:hAnsi="Times New Roman" w:cs="Times New Roman" w:eastAsia="Times New Roman"/>
          <w:sz w:val="22"/>
          <w:szCs w:val="22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obser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train-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corpus.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seen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lation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sentence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structure.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adequa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translating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sequences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source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tags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tags.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Additional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details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found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(Cr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2010).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3" w:right="997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4.3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Combining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translation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models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57" w:lineRule="auto"/>
        <w:ind w:left="103" w:right="-5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main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being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entional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-gram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bilingual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units,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directly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antage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techniques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xist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models.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ersity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ailable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parallel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corpora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account,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independently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trained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eral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subpart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training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data.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linearly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interpolated,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interpolation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weights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chosen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minimize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perpl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ity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elopment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set.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3" w:right="213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Language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Models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57" w:lineRule="auto"/>
        <w:ind w:left="103" w:right="-5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English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French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language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(LMs)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same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last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year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French-English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task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(Allauzen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2009)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vily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tuned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wspaper/n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wswire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genre,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rst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part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WMT09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cial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elopment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v2009a).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authorized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corpora,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including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French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English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Gi-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corpora,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French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(1.4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billion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ens)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English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(3.7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billion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ens).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estimate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LMs,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oca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ulary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ned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languages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including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ens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WMT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parallel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data.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initial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ulary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130K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then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xtended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most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frequent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obser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training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data,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yielding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oca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ulary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million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languages.</w:t>
      </w:r>
      <w:r>
        <w:rPr>
          <w:rFonts w:ascii="Times New Roman" w:hAnsi="Times New Roman" w:cs="Times New Roman" w:eastAsia="Times New Roman"/>
          <w:sz w:val="22"/>
          <w:szCs w:val="22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training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vided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eral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sets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dates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genres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(resp.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2" w:lineRule="auto"/>
        <w:ind w:left="103" w:right="-61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9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sets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English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French).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set,</w:t>
      </w:r>
      <w:r>
        <w:rPr>
          <w:rFonts w:ascii="Times New Roman" w:hAnsi="Times New Roman" w:cs="Times New Roman" w:eastAsia="Times New Roman"/>
          <w:sz w:val="22"/>
          <w:szCs w:val="22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standard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4-gram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LM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estimated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1M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oca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ulary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in-house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tools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Knese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discounting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interpolated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models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(Kneser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1995;</w:t>
      </w:r>
      <w:r>
        <w:rPr>
          <w:rFonts w:ascii="Times New Roman" w:hAnsi="Times New Roman" w:cs="Times New Roman" w:eastAsia="Times New Roman"/>
          <w:sz w:val="22"/>
          <w:szCs w:val="22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Chen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Goodman,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1998)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  <w:position w:val="8"/>
        </w:rPr>
        <w:t>4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resulting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LMs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were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then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linearly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combined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using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interpolation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coe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cients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ind w:left="103" w:right="-51" w:firstLine="253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/>
        <w:pict>
          <v:group style="position:absolute;margin-left:72.138504pt;margin-top:-2.679033pt;width:59.778001pt;height:.1pt;mso-position-horizontal-relative:page;mso-position-vertical-relative:paragraph;z-index:-473" coordorigin="1443,-54" coordsize="1196,2">
            <v:shape style="position:absolute;left:1443;top:-54;width:1196;height:2" coordorigin="1443,-54" coordsize="1196,0" path="m1443,-54l2638,-54e" filled="f" stroked="t" strokeweight=".40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2"/>
          <w:szCs w:val="12"/>
          <w:w w:val="99"/>
          <w:position w:val="8"/>
        </w:rPr>
        <w:t>4</w:t>
      </w:r>
      <w:r>
        <w:rPr>
          <w:rFonts w:ascii="Times New Roman" w:hAnsi="Times New Roman" w:cs="Times New Roman" w:eastAsia="Times New Roman"/>
          <w:sz w:val="12"/>
          <w:szCs w:val="12"/>
          <w:spacing w:val="-20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en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amount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training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data,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use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modi-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fi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ed</w:t>
      </w:r>
      <w:r>
        <w:rPr>
          <w:rFonts w:ascii="Times New Roman" w:hAnsi="Times New Roman" w:cs="Times New Roman" w:eastAsia="Times New Roman"/>
          <w:sz w:val="18"/>
          <w:szCs w:val="18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Knese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-N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smoothing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prohibit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while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pr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vious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x-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periments</w:t>
      </w:r>
      <w:r>
        <w:rPr>
          <w:rFonts w:ascii="Times New Roman" w:hAnsi="Times New Roman" w:cs="Times New Roman" w:eastAsia="Times New Roman"/>
          <w:sz w:val="18"/>
          <w:szCs w:val="18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did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not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sh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sign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ifi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cant</w:t>
      </w:r>
      <w:r>
        <w:rPr>
          <w:rFonts w:ascii="Times New Roman" w:hAnsi="Times New Roman" w:cs="Times New Roman" w:eastAsia="Times New Roman"/>
          <w:sz w:val="18"/>
          <w:szCs w:val="18"/>
          <w:spacing w:val="-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impr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ements.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</w:r>
    </w:p>
    <w:p>
      <w:pPr>
        <w:spacing w:before="71" w:after="0" w:line="257" w:lineRule="auto"/>
        <w:ind w:right="5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chosen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minimize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perpl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xity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elopment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v2009a).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nal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LMs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nally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pruned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perpl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xity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pruning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crite-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rion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(Stolc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1998).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57" w:lineRule="auto"/>
        <w:ind w:right="54" w:firstLine="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German,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since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less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training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data,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German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monolingual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xts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(Europarl-v5,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Commentary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Monolingual)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vided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anizers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single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-gram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language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model,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Knese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smoothing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scheme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(Chen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Good-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man,</w:t>
      </w:r>
      <w:r>
        <w:rPr>
          <w:rFonts w:ascii="Times New Roman" w:hAnsi="Times New Roman" w:cs="Times New Roman" w:eastAsia="Times New Roman"/>
          <w:sz w:val="22"/>
          <w:szCs w:val="22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1998),</w:t>
      </w:r>
      <w:r>
        <w:rPr>
          <w:rFonts w:ascii="Times New Roman" w:hAnsi="Times New Roman" w:cs="Times New Roman" w:eastAsia="Times New Roman"/>
          <w:sz w:val="22"/>
          <w:szCs w:val="22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SRILM</w:t>
      </w:r>
      <w:r>
        <w:rPr>
          <w:rFonts w:ascii="Times New Roman" w:hAnsi="Times New Roman" w:cs="Times New Roman" w:eastAsia="Times New Roman"/>
          <w:sz w:val="22"/>
          <w:szCs w:val="22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toolkit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(Stolc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right="3861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2002).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334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6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uning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57" w:lineRule="auto"/>
        <w:ind w:right="5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Moses-based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systems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were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tuned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imple-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mentation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minimum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error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rate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training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(ME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(Och,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2003)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distri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uted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Moses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decode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elopment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corpus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ws-test2008).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4" w:after="0" w:line="257" w:lineRule="auto"/>
        <w:ind w:right="54" w:firstLine="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-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-code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systems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tuned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same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implementation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MERT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slightly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mod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ifi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match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requirements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decode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BLEU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score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object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function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aluate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perfo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mance.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interpolation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xperiment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French-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English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tuned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ws-test2008a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rst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1025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lines).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Optimization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carried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stest2008b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(last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1026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lines).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276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7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Experiments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57" w:lineRule="auto"/>
        <w:ind w:right="5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system,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ailable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allel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corpora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distri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uted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aluation.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Eu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oparl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commentary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corpora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German-English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task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Eu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oparl,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ws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com-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mentar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United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Nations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Gigawo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corpora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French-English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tasks.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corpora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aligned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GIZA++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ord-to-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align-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ments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ow-di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nal-and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ault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set-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tings.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German-English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tasks,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applied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normalization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compound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splitting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processing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step.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French-English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tasks,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POS-based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polation.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right="1802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7.1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German-English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asks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57" w:lineRule="auto"/>
        <w:ind w:right="5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combined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preprocessing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schemes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(see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Section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3)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applying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compound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splitting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normalized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data.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xperiments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wed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German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English,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characters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mini-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mum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split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length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characters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minimum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compound</w:t>
      </w:r>
      <w:r>
        <w:rPr>
          <w:rFonts w:ascii="Times New Roman" w:hAnsi="Times New Roman" w:cs="Times New Roman" w:eastAsia="Times New Roman"/>
          <w:sz w:val="22"/>
          <w:szCs w:val="22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candidate,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wing</w:t>
      </w:r>
      <w:r>
        <w:rPr>
          <w:rFonts w:ascii="Times New Roman" w:hAnsi="Times New Roman" w:cs="Times New Roman" w:eastAsia="Times New Roman"/>
          <w:sz w:val="22"/>
          <w:szCs w:val="22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insertion</w:t>
      </w:r>
      <w:r>
        <w:rPr>
          <w:rFonts w:ascii="Times New Roman" w:hAnsi="Times New Roman" w:cs="Times New Roman" w:eastAsia="Times New Roman"/>
          <w:sz w:val="22"/>
          <w:szCs w:val="22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40" w:lineRule="auto"/>
        <w:ind w:right="59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-s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-n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-en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-nen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-e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-es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-er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-ien)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truncation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0" w:footer="865" w:top="1180" w:bottom="1060" w:left="1340" w:right="1280"/>
          <w:pgSz w:w="11920" w:h="16840"/>
          <w:cols w:num="2" w:equalWidth="0">
            <w:col w:w="4469" w:space="339"/>
            <w:col w:w="4492"/>
          </w:cols>
        </w:sectPr>
      </w:pPr>
      <w:rPr/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57" w:lineRule="auto"/>
        <w:ind w:left="103" w:right="-5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-e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-en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-n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yielded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best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BLEU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scores.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erse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direction,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best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setting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ferent: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characters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minimum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split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length,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10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characters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minimum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compound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candidate,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truncation.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5" w:lineRule="auto"/>
        <w:ind w:left="103" w:right="-61" w:firstLine="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processes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performed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before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align-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ment,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training,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tuning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decoding.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Before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coding,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replaced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ords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lemma.</w:t>
      </w:r>
      <w:r>
        <w:rPr>
          <w:rFonts w:ascii="Times New Roman" w:hAnsi="Times New Roman" w:cs="Times New Roman" w:eastAsia="Times New Roman"/>
          <w:sz w:val="22"/>
          <w:szCs w:val="22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Moses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oehn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al.,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2007)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decode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ault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settings,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obtain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lations.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translating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English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German,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o-l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decoding.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rst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decoding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step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translates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English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“preprocessed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German”,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turned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German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undoing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fect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normalization.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second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step,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thus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aim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restoring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fl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ection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marks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compounds.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second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“translation”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9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step,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Moses-based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system.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point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error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rate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second</w:t>
      </w:r>
      <w:r>
        <w:rPr>
          <w:rFonts w:ascii="Times New Roman" w:hAnsi="Times New Roman" w:cs="Times New Roman" w:eastAsia="Times New Roman"/>
          <w:sz w:val="22"/>
          <w:szCs w:val="22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step,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preprocessed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reference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German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com-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puted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BLEU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score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97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xperiments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o-l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decoding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strat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impr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ving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direct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baseline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systems.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reports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BLEU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scores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8"/>
        </w:rPr>
        <w:t>5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  <w:position w:val="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position w:val="0"/>
        </w:rPr>
        <w:t>wstest2010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cial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  <w:t>submissions.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45" w:after="0" w:line="240" w:lineRule="auto"/>
        <w:ind w:left="1075" w:right="-20"/>
        <w:jc w:val="left"/>
        <w:tabs>
          <w:tab w:pos="194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pict>
          <v:group style="position:absolute;margin-left:108.206001pt;margin-top:8.854124pt;width:146.137002pt;height:42.246001pt;mso-position-horizontal-relative:page;mso-position-vertical-relative:paragraph;z-index:-472" coordorigin="2164,177" coordsize="2923,845">
            <v:group style="position:absolute;left:2168;top:181;width:2915;height:2" coordorigin="2168,181" coordsize="2915,2">
              <v:shape style="position:absolute;left:2168;top:181;width:2915;height:2" coordorigin="2168,181" coordsize="2915,0" path="m2168,181l5083,181e" filled="f" stroked="t" strokeweight=".405pt" strokecolor="#000000">
                <v:path arrowok="t"/>
              </v:shape>
            </v:group>
            <v:group style="position:absolute;left:2168;top:185;width:2;height:829" coordorigin="2168,185" coordsize="2,829">
              <v:shape style="position:absolute;left:2168;top:185;width:2;height:829" coordorigin="2168,185" coordsize="0,829" path="m2168,185l2168,1014e" filled="f" stroked="t" strokeweight=".405pt" strokecolor="#000000">
                <v:path arrowok="t"/>
              </v:shape>
            </v:group>
            <v:group style="position:absolute;left:5083;top:185;width:2;height:829" coordorigin="5083,185" coordsize="2,829">
              <v:shape style="position:absolute;left:5083;top:185;width:2;height:829" coordorigin="5083,185" coordsize="0,829" path="m5083,185l5083,1014e" filled="f" stroked="t" strokeweight=".414pt" strokecolor="#000000">
                <v:path arrowok="t"/>
              </v:shape>
            </v:group>
            <v:group style="position:absolute;left:2168;top:460;width:2915;height:2" coordorigin="2168,460" coordsize="2915,2">
              <v:shape style="position:absolute;left:2168;top:460;width:2915;height:2" coordorigin="2168,460" coordsize="2915,0" path="m2168,460l5083,460e" filled="f" stroked="t" strokeweight=".405pt" strokecolor="#000000">
                <v:path arrowok="t"/>
              </v:shape>
            </v:group>
            <v:group style="position:absolute;left:2168;top:739;width:2915;height:2" coordorigin="2168,739" coordsize="2915,2">
              <v:shape style="position:absolute;left:2168;top:739;width:2915;height:2" coordorigin="2168,739" coordsize="2915,0" path="m2168,739l5083,739e" filled="f" stroked="t" strokeweight=".405pt" strokecolor="#000000">
                <v:path arrowok="t"/>
              </v:shape>
            </v:group>
            <v:group style="position:absolute;left:2168;top:1018;width:2915;height:2" coordorigin="2168,1018" coordsize="2915,2">
              <v:shape style="position:absolute;left:2168;top:1018;width:2915;height:2" coordorigin="2168,1018" coordsize="2915,0" path="m2168,1018l5083,1018e" filled="f" stroked="t" strokeweight=".405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System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100"/>
          <w:i/>
        </w:rPr>
        <w:t>→</w:t>
      </w:r>
      <w:r>
        <w:rPr>
          <w:rFonts w:ascii="Meiryo" w:hAnsi="Meiryo" w:cs="Meiryo" w:eastAsia="Meiryo"/>
          <w:sz w:val="22"/>
          <w:szCs w:val="22"/>
          <w:spacing w:val="-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5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100"/>
          <w:i/>
        </w:rPr>
        <w:t>→</w:t>
      </w:r>
      <w:r>
        <w:rPr>
          <w:rFonts w:ascii="Meiryo" w:hAnsi="Meiryo" w:cs="Meiryo" w:eastAsia="Meiryo"/>
          <w:sz w:val="22"/>
          <w:szCs w:val="22"/>
          <w:spacing w:val="-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30" w:lineRule="exact"/>
        <w:ind w:left="965" w:right="914"/>
        <w:jc w:val="center"/>
        <w:tabs>
          <w:tab w:pos="2160" w:val="left"/>
          <w:tab w:pos="306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Baseline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15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3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5" w:after="0" w:line="240" w:lineRule="auto"/>
        <w:ind w:left="819" w:right="914"/>
        <w:jc w:val="center"/>
        <w:tabs>
          <w:tab w:pos="2160" w:val="left"/>
          <w:tab w:pos="306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Norm+Split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21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15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0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39" w:right="516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2: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German-English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3" w:right="1856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7.2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5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ench-English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tasks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96" w:after="0" w:line="256" w:lineRule="auto"/>
        <w:ind w:left="103" w:right="-5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xplained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ab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addition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baseline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base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),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contrast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systems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were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uilt.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5"/>
        </w:rPr>
        <w:t>fi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5"/>
        </w:rPr>
        <w:t>rst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95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introduces</w:t>
      </w:r>
      <w:r>
        <w:rPr>
          <w:rFonts w:ascii="Times New Roman" w:hAnsi="Times New Roman" w:cs="Times New Roman" w:eastAsia="Times New Roman"/>
          <w:sz w:val="22"/>
          <w:szCs w:val="22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additional</w:t>
      </w:r>
      <w:r>
        <w:rPr>
          <w:rFonts w:ascii="Times New Roman" w:hAnsi="Times New Roman" w:cs="Times New Roman" w:eastAsia="Times New Roman"/>
          <w:sz w:val="22"/>
          <w:szCs w:val="22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POS-based</w:t>
      </w:r>
      <w:r>
        <w:rPr>
          <w:rFonts w:ascii="Times New Roman" w:hAnsi="Times New Roman" w:cs="Times New Roman" w:eastAsia="Times New Roman"/>
          <w:sz w:val="22"/>
          <w:szCs w:val="22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bilin-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gual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-gram</w:t>
      </w:r>
      <w:r>
        <w:rPr>
          <w:rFonts w:ascii="Times New Roman" w:hAnsi="Times New Roman" w:cs="Times New Roman" w:eastAsia="Times New Roman"/>
          <w:sz w:val="22"/>
          <w:szCs w:val="22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bilrm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),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second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implements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bilingual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-gram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after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terpolating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models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trained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respect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ely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ws,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epps,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UNdoc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subparts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parallel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corpus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inte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Optimization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carried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99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wstest2008b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99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(last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1026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lines)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tested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wstest2010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(2489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lines).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reports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translation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accura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three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systems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translation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directions.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57" w:lineRule="auto"/>
        <w:ind w:left="103" w:right="-58" w:firstLine="21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seen,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reordering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(base+bilrm)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outperformed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baseline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French,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ference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measured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translat-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English.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interpolation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xperiments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ind w:left="103" w:right="-51" w:firstLine="253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/>
        <w:pict>
          <v:group style="position:absolute;margin-left:72.138504pt;margin-top:-2.67853pt;width:59.778001pt;height:.1pt;mso-position-horizontal-relative:page;mso-position-vertical-relative:paragraph;z-index:-471" coordorigin="1443,-54" coordsize="1196,2">
            <v:shape style="position:absolute;left:1443;top:-54;width:1196;height:2" coordorigin="1443,-54" coordsize="1196,0" path="m1443,-54l2638,-54e" filled="f" stroked="t" strokeweight=".40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2"/>
          <w:szCs w:val="12"/>
          <w:w w:val="99"/>
          <w:position w:val="8"/>
        </w:rPr>
        <w:t>5</w:t>
      </w:r>
      <w:r>
        <w:rPr>
          <w:rFonts w:ascii="Times New Roman" w:hAnsi="Times New Roman" w:cs="Times New Roman" w:eastAsia="Times New Roman"/>
          <w:sz w:val="12"/>
          <w:szCs w:val="12"/>
          <w:spacing w:val="-20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Scores</w:t>
      </w:r>
      <w:r>
        <w:rPr>
          <w:rFonts w:ascii="Times New Roman" w:hAnsi="Times New Roman" w:cs="Times New Roman" w:eastAsia="Times New Roman"/>
          <w:sz w:val="18"/>
          <w:szCs w:val="18"/>
          <w:spacing w:val="4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computed</w:t>
      </w:r>
      <w:r>
        <w:rPr>
          <w:rFonts w:ascii="Times New Roman" w:hAnsi="Times New Roman" w:cs="Times New Roman" w:eastAsia="Times New Roman"/>
          <w:sz w:val="18"/>
          <w:szCs w:val="18"/>
          <w:spacing w:val="4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with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fi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cial</w:t>
      </w:r>
      <w:r>
        <w:rPr>
          <w:rFonts w:ascii="Times New Roman" w:hAnsi="Times New Roman" w:cs="Times New Roman" w:eastAsia="Times New Roman"/>
          <w:sz w:val="18"/>
          <w:szCs w:val="18"/>
          <w:spacing w:val="3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script</w:t>
      </w:r>
      <w:r>
        <w:rPr>
          <w:rFonts w:ascii="Times New Roman" w:hAnsi="Times New Roman" w:cs="Times New Roman" w:eastAsia="Times New Roman"/>
          <w:sz w:val="18"/>
          <w:szCs w:val="18"/>
          <w:spacing w:val="4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mt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al-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v11</w:t>
      </w:r>
      <w:r>
        <w:rPr>
          <w:rFonts w:ascii="Times New Roman" w:hAnsi="Times New Roman" w:cs="Times New Roman" w:eastAsia="Times New Roman"/>
          <w:sz w:val="18"/>
          <w:szCs w:val="18"/>
          <w:spacing w:val="-7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.pl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</w:r>
    </w:p>
    <w:p>
      <w:pPr>
        <w:spacing w:before="7" w:after="0" w:line="90" w:lineRule="exact"/>
        <w:jc w:val="left"/>
        <w:rPr>
          <w:sz w:val="9"/>
          <w:szCs w:val="9"/>
        </w:rPr>
      </w:pPr>
      <w:rPr/>
      <w:r>
        <w:rPr/>
        <w:br w:type="column"/>
      </w:r>
      <w:r>
        <w:rPr>
          <w:sz w:val="9"/>
          <w:szCs w:val="9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483.932762" w:type="dxa"/>
      </w:tblPr>
      <w:tblGrid/>
      <w:tr>
        <w:trPr>
          <w:trHeight w:val="279" w:hRule="exact"/>
        </w:trPr>
        <w:tc>
          <w:tcPr>
            <w:tcW w:w="3389" w:type="dxa"/>
            <w:tcBorders>
              <w:top w:val="single" w:sz="3.24" w:space="0" w:color="000000"/>
              <w:bottom w:val="single" w:sz="3.24" w:space="0" w:color="000000"/>
              <w:left w:val="single" w:sz="3.24" w:space="0" w:color="000000"/>
              <w:right w:val="single" w:sz="3.312" w:space="0" w:color="000000"/>
            </w:tcBorders>
          </w:tcPr>
          <w:p>
            <w:pPr>
              <w:spacing w:before="0" w:after="0" w:line="271" w:lineRule="exact"/>
              <w:ind w:left="529" w:right="-61"/>
              <w:jc w:val="left"/>
              <w:tabs>
                <w:tab w:pos="1680" w:val="left"/>
              </w:tabs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  <w:position w:val="3"/>
              </w:rPr>
              <w:t>System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  <w:position w:val="3"/>
              </w:rPr>
              <w:tab/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2"/>
                <w:w w:val="100"/>
                <w:i/>
                <w:position w:val="3"/>
              </w:rPr>
              <w:t>F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  <w:position w:val="3"/>
              </w:rPr>
              <w:t>r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2"/>
                <w:w w:val="100"/>
                <w:i/>
                <w:position w:val="3"/>
              </w:rPr>
              <w:t> </w:t>
            </w:r>
            <w:r>
              <w:rPr>
                <w:rFonts w:ascii="Meiryo" w:hAnsi="Meiryo" w:cs="Meiryo" w:eastAsia="Meiryo"/>
                <w:sz w:val="22"/>
                <w:szCs w:val="22"/>
                <w:spacing w:val="0"/>
                <w:w w:val="100"/>
                <w:i/>
                <w:position w:val="3"/>
              </w:rPr>
              <w:t>→</w:t>
            </w:r>
            <w:r>
              <w:rPr>
                <w:rFonts w:ascii="Meiryo" w:hAnsi="Meiryo" w:cs="Meiryo" w:eastAsia="Meiryo"/>
                <w:sz w:val="22"/>
                <w:szCs w:val="22"/>
                <w:spacing w:val="-22"/>
                <w:w w:val="100"/>
                <w:i/>
                <w:position w:val="3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  <w:position w:val="3"/>
              </w:rPr>
              <w:t>En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53"/>
                <w:w w:val="100"/>
                <w:i/>
                <w:position w:val="3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  <w:position w:val="3"/>
              </w:rPr>
              <w:t>En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2"/>
                <w:w w:val="100"/>
                <w:i/>
                <w:position w:val="3"/>
              </w:rPr>
              <w:t> </w:t>
            </w:r>
            <w:r>
              <w:rPr>
                <w:rFonts w:ascii="Meiryo" w:hAnsi="Meiryo" w:cs="Meiryo" w:eastAsia="Meiryo"/>
                <w:sz w:val="22"/>
                <w:szCs w:val="22"/>
                <w:spacing w:val="0"/>
                <w:w w:val="100"/>
                <w:i/>
                <w:position w:val="3"/>
              </w:rPr>
              <w:t>→</w:t>
            </w:r>
            <w:r>
              <w:rPr>
                <w:rFonts w:ascii="Meiryo" w:hAnsi="Meiryo" w:cs="Meiryo" w:eastAsia="Meiryo"/>
                <w:sz w:val="22"/>
                <w:szCs w:val="22"/>
                <w:spacing w:val="-22"/>
                <w:w w:val="100"/>
                <w:i/>
                <w:position w:val="3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-12"/>
                <w:w w:val="100"/>
                <w:i/>
                <w:position w:val="3"/>
              </w:rPr>
              <w:t>F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i/>
                <w:position w:val="3"/>
              </w:rPr>
              <w:t>r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  <w:position w:val="0"/>
              </w:rPr>
            </w:r>
          </w:p>
        </w:tc>
      </w:tr>
      <w:tr>
        <w:trPr>
          <w:trHeight w:val="279" w:hRule="exact"/>
        </w:trPr>
        <w:tc>
          <w:tcPr>
            <w:tcW w:w="3389" w:type="dxa"/>
            <w:tcBorders>
              <w:top w:val="single" w:sz="3.24" w:space="0" w:color="000000"/>
              <w:bottom w:val="single" w:sz="3.24" w:space="0" w:color="000000"/>
              <w:left w:val="single" w:sz="3.24" w:space="0" w:color="000000"/>
              <w:right w:val="single" w:sz="3.312" w:space="0" w:color="000000"/>
            </w:tcBorders>
          </w:tcPr>
          <w:p>
            <w:pPr>
              <w:spacing w:before="0" w:after="0" w:line="237" w:lineRule="exact"/>
              <w:ind w:left="638" w:right="-20"/>
              <w:jc w:val="left"/>
              <w:tabs>
                <w:tab w:pos="1860" w:val="left"/>
                <w:tab w:pos="2720" w:val="left"/>
              </w:tabs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base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26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52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27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9" w:hRule="exact"/>
        </w:trPr>
        <w:tc>
          <w:tcPr>
            <w:tcW w:w="3389" w:type="dxa"/>
            <w:tcBorders>
              <w:top w:val="single" w:sz="3.24" w:space="0" w:color="000000"/>
              <w:bottom w:val="single" w:sz="3.24" w:space="0" w:color="000000"/>
              <w:left w:val="single" w:sz="3.24" w:space="0" w:color="000000"/>
              <w:right w:val="single" w:sz="3.312" w:space="0" w:color="000000"/>
            </w:tcBorders>
          </w:tcPr>
          <w:p>
            <w:pPr>
              <w:spacing w:before="0" w:after="0" w:line="237" w:lineRule="exact"/>
              <w:ind w:left="340" w:right="-20"/>
              <w:jc w:val="left"/>
              <w:tabs>
                <w:tab w:pos="1860" w:val="left"/>
                <w:tab w:pos="2720" w:val="left"/>
              </w:tabs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base+bilrm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26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50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27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84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9" w:hRule="exact"/>
        </w:trPr>
        <w:tc>
          <w:tcPr>
            <w:tcW w:w="3389" w:type="dxa"/>
            <w:tcBorders>
              <w:top w:val="single" w:sz="3.24" w:space="0" w:color="000000"/>
              <w:bottom w:val="single" w:sz="3.24" w:space="0" w:color="000000"/>
              <w:left w:val="single" w:sz="3.24" w:space="0" w:color="000000"/>
              <w:right w:val="single" w:sz="3.312" w:space="0" w:color="000000"/>
            </w:tcBorders>
          </w:tcPr>
          <w:p>
            <w:pPr>
              <w:spacing w:before="0" w:after="0" w:line="237" w:lineRule="exact"/>
              <w:ind w:left="24" w:right="-20"/>
              <w:jc w:val="left"/>
              <w:tabs>
                <w:tab w:pos="1860" w:val="left"/>
                <w:tab w:pos="2720" w:val="left"/>
              </w:tabs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>base+bilrm+interp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26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84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27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i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62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</w:tbl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585" w:right="677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3: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2"/>
          <w:szCs w:val="2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French-English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325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did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clear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impact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performance.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right="2827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8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Conclusions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56" w:lineRule="auto"/>
        <w:ind w:right="5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pape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presented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statistical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sys-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tems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eloped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WMT’10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shared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task,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cluding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eral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elties,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namely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preprocess-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German,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gration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eral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techniques</w:t>
      </w:r>
      <w:r>
        <w:rPr>
          <w:rFonts w:ascii="Times New Roman" w:hAnsi="Times New Roman" w:cs="Times New Roman" w:eastAsia="Times New Roman"/>
          <w:sz w:val="22"/>
          <w:szCs w:val="2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-gram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decode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right="255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Ackn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wledgments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57" w:lineRule="auto"/>
        <w:ind w:right="54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ork</w:t>
      </w:r>
      <w:r>
        <w:rPr>
          <w:rFonts w:ascii="Times New Roman" w:hAnsi="Times New Roman" w:cs="Times New Roman" w:eastAsia="Times New Roman"/>
          <w:sz w:val="22"/>
          <w:szCs w:val="22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partly</w:t>
      </w:r>
      <w:r>
        <w:rPr>
          <w:rFonts w:ascii="Times New Roman" w:hAnsi="Times New Roman" w:cs="Times New Roman" w:eastAsia="Times New Roman"/>
          <w:sz w:val="22"/>
          <w:szCs w:val="22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realized</w:t>
      </w:r>
      <w:r>
        <w:rPr>
          <w:rFonts w:ascii="Times New Roman" w:hAnsi="Times New Roman" w:cs="Times New Roman" w:eastAsia="Times New Roman"/>
          <w:sz w:val="22"/>
          <w:szCs w:val="22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part</w:t>
      </w:r>
      <w:r>
        <w:rPr>
          <w:rFonts w:ascii="Times New Roman" w:hAnsi="Times New Roman" w:cs="Times New Roman" w:eastAsia="Times New Roman"/>
          <w:sz w:val="22"/>
          <w:szCs w:val="22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Quaero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Program,</w:t>
      </w:r>
      <w:r>
        <w:rPr>
          <w:rFonts w:ascii="Times New Roman" w:hAnsi="Times New Roman" w:cs="Times New Roman" w:eastAsia="Times New Roman"/>
          <w:sz w:val="22"/>
          <w:szCs w:val="2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funded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OSEO,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French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agen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ation.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331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Refe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ences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20" w:lineRule="exact"/>
        <w:ind w:left="218" w:right="57" w:firstLine="-21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xandre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Allauzen,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Josep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M.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go,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Aur</w:t>
      </w:r>
      <w:r>
        <w:rPr>
          <w:rFonts w:ascii="Times New Roman" w:hAnsi="Times New Roman" w:cs="Times New Roman" w:eastAsia="Times New Roman"/>
          <w:sz w:val="20"/>
          <w:szCs w:val="20"/>
          <w:spacing w:val="-77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´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lien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Max,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Fran</w:t>
      </w:r>
      <w:r>
        <w:rPr>
          <w:rFonts w:ascii="Times New Roman" w:hAnsi="Times New Roman" w:cs="Times New Roman" w:eastAsia="Times New Roman"/>
          <w:sz w:val="20"/>
          <w:szCs w:val="20"/>
          <w:spacing w:val="-77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ois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2009.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LIMSI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statistical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trans-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lation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WMT’09.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oceedings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WMT’09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Athens,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Greece.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20" w:lineRule="exact"/>
        <w:ind w:left="218" w:right="57" w:firstLine="-21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Francesco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Casacuberta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Enrique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idal.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2004.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chine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translation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inferred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stochastic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nite-state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transducers.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Computational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Linguistics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30(3):205–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18" w:lineRule="exact"/>
        <w:ind w:left="218" w:right="3861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225.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20" w:lineRule="exact"/>
        <w:ind w:left="218" w:right="57" w:firstLine="-21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Stanl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Chen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Joshua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Goodman.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1998.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empirical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smoothing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techniques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guage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modeling.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echnical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Report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TR-10-98,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puter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Science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Group,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ersit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right="6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Simon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Corston-ol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Michael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Gamon.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2004.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0" w:lineRule="exact"/>
        <w:ind w:left="218" w:right="5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Normalizing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german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english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ectional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phology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impr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statistical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alignment.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oceedings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Confe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ence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Association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hine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anslation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Americas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48–57.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Springer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2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erlag.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20" w:lineRule="exact"/>
        <w:ind w:left="218" w:right="58" w:firstLine="-21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Josep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M.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Jos</w:t>
      </w:r>
      <w:r>
        <w:rPr>
          <w:rFonts w:ascii="Times New Roman" w:hAnsi="Times New Roman" w:cs="Times New Roman" w:eastAsia="Times New Roman"/>
          <w:sz w:val="20"/>
          <w:szCs w:val="20"/>
          <w:spacing w:val="-77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´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B.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Mari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no.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2006.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Impr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statistical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coupling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reordering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decoding.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hine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anslation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20(3):199–215.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20" w:lineRule="exact"/>
        <w:ind w:left="218" w:right="57" w:firstLine="-21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Daniel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77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´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chelotte,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Gilles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Adda,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xandre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Allauzen,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vier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Galibert,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Jean-Luc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Gau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ain,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77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´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77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`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nard,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Fran</w:t>
      </w:r>
      <w:r>
        <w:rPr>
          <w:rFonts w:ascii="Times New Roman" w:hAnsi="Times New Roman" w:cs="Times New Roman" w:eastAsia="Times New Roman"/>
          <w:sz w:val="20"/>
          <w:szCs w:val="20"/>
          <w:spacing w:val="-77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ois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2008.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LIMSI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statisti-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translation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WMT’08.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oc.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CL-HTL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Statistical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hine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anslation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  <w:i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ork-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shop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Colum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us,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Ohio.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20" w:lineRule="exact"/>
        <w:ind w:left="218" w:right="57" w:firstLine="-21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Sharon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Gold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ater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vid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McClos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2005.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ving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statistical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MT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through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morphological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analy-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sis.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oceedings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Human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Langu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hnol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gy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0" w:footer="865" w:top="1140" w:bottom="1060" w:left="1340" w:right="1280"/>
          <w:pgSz w:w="11920" w:h="16840"/>
          <w:cols w:num="2" w:equalWidth="0">
            <w:col w:w="4469" w:space="340"/>
            <w:col w:w="4491"/>
          </w:cols>
        </w:sectPr>
      </w:pPr>
      <w:rPr/>
    </w:p>
    <w:p>
      <w:pPr>
        <w:spacing w:before="80" w:after="0" w:line="220" w:lineRule="exact"/>
        <w:ind w:left="321" w:right="-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Confe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ence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Confe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ence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Empirical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Methods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Natu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Langu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ocessing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676–683,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2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ancou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British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Columbia,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Canada,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Octobe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20" w:lineRule="exact"/>
        <w:ind w:left="321" w:right="-54" w:firstLine="-21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Reinhard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Kneser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Herman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1995.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Impr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backing-o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m-gram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language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modeling.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ceedings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International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Confe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ence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Acous-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tics,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Spee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h,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Signal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ocessin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ICASSP’95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181–184,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Detroit,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20" w:lineRule="exact"/>
        <w:ind w:left="321" w:right="-54" w:firstLine="-21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Philipp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oehn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Knight.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2003.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Empirical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methods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compound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splitting.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CL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’03: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ceedings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tenth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confe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ence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Eu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opean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hap-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ter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Association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i/>
        </w:rPr>
        <w:t>Computational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99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Linguistics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187–193.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Association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Computational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guistics.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20" w:lineRule="exact"/>
        <w:ind w:left="321" w:right="-54" w:firstLine="-21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Philipp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oehn,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Hieu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Hoang,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xandra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Birch,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Chris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Callison-Burch,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Marcello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Federico,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Nicola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Bertoldi,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Broo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an,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Shen,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Christine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Moran,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Richard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Zens,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Chris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Dye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Ondrej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Boja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xandra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Constantin,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Herbst.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2007.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Moses: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Open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source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toolkit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statistical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machine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translation.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oc.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Annual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Meeting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Association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Compu-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tational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Linguistics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CL),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demonst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ation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session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Prague,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Czech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Republic.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20" w:lineRule="exact"/>
        <w:ind w:left="321" w:right="-54" w:firstLine="-21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Jos</w:t>
      </w:r>
      <w:r>
        <w:rPr>
          <w:rFonts w:ascii="Times New Roman" w:hAnsi="Times New Roman" w:cs="Times New Roman" w:eastAsia="Times New Roman"/>
          <w:sz w:val="20"/>
          <w:szCs w:val="20"/>
          <w:spacing w:val="-77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´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B.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Mari</w:t>
      </w:r>
      <w:r>
        <w:rPr>
          <w:rFonts w:ascii="Times New Roman" w:hAnsi="Times New Roman" w:cs="Times New Roman" w:eastAsia="Times New Roman"/>
          <w:sz w:val="20"/>
          <w:szCs w:val="20"/>
          <w:spacing w:val="-83"/>
          <w:w w:val="9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˜</w:t>
      </w:r>
      <w:r>
        <w:rPr>
          <w:rFonts w:ascii="Times New Roman" w:hAnsi="Times New Roman" w:cs="Times New Roman" w:eastAsia="Times New Roman"/>
          <w:sz w:val="20"/>
          <w:szCs w:val="20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o,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ael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Banchs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R,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Josep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M.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go,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Adri</w:t>
      </w:r>
      <w:r>
        <w:rPr>
          <w:rFonts w:ascii="Times New Roman" w:hAnsi="Times New Roman" w:cs="Times New Roman" w:eastAsia="Times New Roman"/>
          <w:sz w:val="20"/>
          <w:szCs w:val="20"/>
          <w:spacing w:val="-77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`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Gispert,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atrick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Lambert,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Jos</w:t>
      </w:r>
      <w:r>
        <w:rPr>
          <w:rFonts w:ascii="Times New Roman" w:hAnsi="Times New Roman" w:cs="Times New Roman" w:eastAsia="Times New Roman"/>
          <w:sz w:val="20"/>
          <w:szCs w:val="20"/>
          <w:spacing w:val="-77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´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A.R.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onol-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losa,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Marta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R.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Costa-Juss</w:t>
      </w:r>
      <w:r>
        <w:rPr>
          <w:rFonts w:ascii="Times New Roman" w:hAnsi="Times New Roman" w:cs="Times New Roman" w:eastAsia="Times New Roman"/>
          <w:sz w:val="20"/>
          <w:szCs w:val="20"/>
          <w:spacing w:val="-77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`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2006.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N-gram-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machine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translation.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Computational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Linguis-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tics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32(4):527–549.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20" w:lineRule="exact"/>
        <w:ind w:left="321" w:right="-54" w:firstLine="-21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Sonja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Niessen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Hermann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2004.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Statisti-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cal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machine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translation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scarce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resources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morpho-syntatic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information.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Computational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Lin-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guistics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30(2):181–204.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20" w:lineRule="exact"/>
        <w:ind w:left="321" w:right="-54" w:firstLine="-21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Franz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Och.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2003.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Minimum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error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train-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statistical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machine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translation.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oceed-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ings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41st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Annual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Meeting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Association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Computational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Linguistics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160–167,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Sap-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poro,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Japan.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20" w:lineRule="exact"/>
        <w:ind w:left="321" w:right="-54" w:firstLine="-21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Helmut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Schmid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Florian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2008.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Estima-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tion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conditional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probabilities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decision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trees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application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ne-grained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tagging.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oceedings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22nd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International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Confe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ence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Computational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Linguistics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(Coling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2008)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18" w:lineRule="exact"/>
        <w:ind w:left="321" w:right="-50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777–784,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Mancheste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UK,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August.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Coling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2008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19" w:lineRule="exact"/>
        <w:ind w:left="321" w:right="242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anizing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Committee.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20" w:lineRule="exact"/>
        <w:ind w:left="321" w:right="-54" w:firstLine="-21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Helmut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Schmid.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1994.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Probabilistic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part-of-speech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tagging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decision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trees.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oceedings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International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Confe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ence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Methods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Lan-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gu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ocessing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20" w:lineRule="exact"/>
        <w:ind w:left="321" w:right="-54" w:firstLine="-21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Andreas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Stolc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1998.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Entro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y-based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pruning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language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oceedings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oadcast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anscription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Unde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standing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  <w:i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orkshop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270–274.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20" w:lineRule="exact"/>
        <w:ind w:left="321" w:right="-54" w:firstLine="-21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Andreas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Stolc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2002.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SRILM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xtensible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guage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modeling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toolkit.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oceedings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Inte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national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Confe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ence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Spo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Lang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ocessing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(ICSLP)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olume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901–904,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0" w:after="0" w:line="220" w:lineRule="exact"/>
        <w:ind w:left="218" w:right="58" w:firstLine="-21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Sara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Stymne.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2008.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German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compounds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actored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statistical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machine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translation.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Go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’08: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ceedings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6th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international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confe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ence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Ad-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vances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Natu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Langu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ocessing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pages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464–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19" w:lineRule="exact"/>
        <w:ind w:left="218" w:right="91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475,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Berlin,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Heidelbe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g.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Springe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-22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erlag.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20" w:lineRule="exact"/>
        <w:ind w:left="218" w:right="57" w:firstLine="-21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Sara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Stymne.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2009.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comparison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ging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strate-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gies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translation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german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compounds.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18" w:lineRule="exact"/>
        <w:ind w:left="218" w:right="6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’09: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oceedings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12th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Confe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ence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0" w:lineRule="exact"/>
        <w:ind w:left="218" w:right="5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Eu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opean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Chapter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Association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Compu-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tational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Linguistics: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Student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Resea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  <w:i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orkshop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61–69,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Morrist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wn,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NJ,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USA.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Association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Computational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Linguistics.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20" w:lineRule="exact"/>
        <w:ind w:left="218" w:right="57" w:firstLine="-21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Christoph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illmann.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2004.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unigram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orientation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statistical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machine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translation.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ceedings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Human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Langu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hnol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gy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con-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ence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North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American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hapter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Association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i/>
        </w:rPr>
        <w:t>Computational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99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Linguistics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2004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pages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101–104,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Boston,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MA,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USA.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sectPr>
      <w:pgMar w:header="0" w:footer="865" w:top="1200" w:bottom="1060" w:left="1340" w:right="1280"/>
      <w:pgSz w:w="11920" w:h="16840"/>
      <w:cols w:num="2" w:equalWidth="0">
        <w:col w:w="4469" w:space="340"/>
        <w:col w:w="449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Meiryo">
    <w:altName w:val="Meiryo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317108pt;margin-top:787.616028pt;width:14.909101pt;height:12.9091pt;mso-position-horizontal-relative:page;mso-position-vertical-relative:page;z-index:-492" type="#_x0000_t202" filled="f" stroked="f">
          <v:textbox inset="0,0,0,0">
            <w:txbxContent>
              <w:p>
                <w:pPr>
                  <w:spacing w:before="0" w:after="0" w:line="234" w:lineRule="exact"/>
                  <w:ind w:left="40" w:right="-2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w w:val="89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55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Firstname.Lastname@limsi.fr" TargetMode="Externa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Allauzen ; Josep M. Crego ; I95 Ilknur Durgar El-Kahlout ; Francois Yvon</dc:creator>
  <dc:subject>WMT 2010</dc:subject>
  <dc:title>LIMSI's Statistical Translation Systems for WMT'10</dc:title>
  <dcterms:created xsi:type="dcterms:W3CDTF">2016-02-20T16:41:51Z</dcterms:created>
  <dcterms:modified xsi:type="dcterms:W3CDTF">2016-02-20T16:41:51Z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2010-06-23T00:00:00Z</vt:filetime>
  </property>
  <property fmtid="{D5CDD505-2E9C-101B-9397-08002B2CF9AE}" pid="3" name="LastSaved">
    <vt:filetime>2016-02-20T00:00:00Z</vt:filetime>
  </property>
</Properties>
</file>