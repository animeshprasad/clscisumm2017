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5" w:after="0" w:line="240" w:lineRule="auto"/>
        <w:ind w:left="3593" w:right="3593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13"/>
          <w:b/>
          <w:bCs/>
        </w:rPr>
        <w:t>LIMSI</w:t>
      </w:r>
      <w:r>
        <w:rPr>
          <w:rFonts w:ascii="Arial" w:hAnsi="Arial" w:cs="Arial" w:eastAsia="Arial"/>
          <w:sz w:val="28"/>
          <w:szCs w:val="28"/>
          <w:spacing w:val="-16"/>
          <w:w w:val="113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@</w:t>
      </w:r>
      <w:r>
        <w:rPr>
          <w:rFonts w:ascii="Arial" w:hAnsi="Arial" w:cs="Arial" w:eastAsia="Arial"/>
          <w:sz w:val="28"/>
          <w:szCs w:val="28"/>
          <w:spacing w:val="-1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WMT11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11" w:after="0" w:line="242" w:lineRule="auto"/>
        <w:ind w:left="1368" w:right="376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Alexand</w:t>
      </w:r>
      <w:r>
        <w:rPr>
          <w:rFonts w:ascii="Arial" w:hAnsi="Arial" w:cs="Arial" w:eastAsia="Arial"/>
          <w:sz w:val="24"/>
          <w:szCs w:val="24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9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Allauzen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b/>
          <w:bCs/>
        </w:rPr>
        <w:t>H</w:t>
      </w:r>
      <w:r>
        <w:rPr>
          <w:rFonts w:ascii="Arial" w:hAnsi="Arial" w:cs="Arial" w:eastAsia="Arial"/>
          <w:sz w:val="24"/>
          <w:szCs w:val="24"/>
          <w:spacing w:val="-93"/>
          <w:w w:val="79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13"/>
          <w:w w:val="99"/>
          <w:b/>
          <w:bCs/>
        </w:rPr>
        <w:t>´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-93"/>
          <w:w w:val="79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13"/>
          <w:w w:val="99"/>
          <w:b/>
          <w:bCs/>
        </w:rPr>
        <w:t>`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ne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Bonneau-Maynard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b/>
          <w:bCs/>
        </w:rPr>
        <w:t>Hai-Son</w:t>
      </w:r>
      <w:r>
        <w:rPr>
          <w:rFonts w:ascii="Arial" w:hAnsi="Arial" w:cs="Arial" w:eastAsia="Arial"/>
          <w:sz w:val="24"/>
          <w:szCs w:val="24"/>
          <w:spacing w:val="-21"/>
          <w:w w:val="94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b/>
          <w:bCs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2" w:lineRule="auto"/>
        <w:ind w:left="1569" w:right="577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1"/>
          <w:w w:val="91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ur</w:t>
      </w:r>
      <w:r>
        <w:rPr>
          <w:rFonts w:ascii="Arial" w:hAnsi="Arial" w:cs="Arial" w:eastAsia="Arial"/>
          <w:sz w:val="24"/>
          <w:szCs w:val="24"/>
          <w:spacing w:val="-85"/>
          <w:w w:val="91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91"/>
          <w:b/>
          <w:bCs/>
        </w:rPr>
        <w:t>´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lien</w:t>
      </w:r>
      <w:r>
        <w:rPr>
          <w:rFonts w:ascii="Arial" w:hAnsi="Arial" w:cs="Arial" w:eastAsia="Arial"/>
          <w:sz w:val="24"/>
          <w:szCs w:val="24"/>
          <w:spacing w:val="6"/>
          <w:w w:val="9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Max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Guillaume</w:t>
      </w:r>
      <w:r>
        <w:rPr>
          <w:rFonts w:ascii="Arial" w:hAnsi="Arial" w:cs="Arial" w:eastAsia="Arial"/>
          <w:sz w:val="24"/>
          <w:szCs w:val="24"/>
          <w:spacing w:val="-2"/>
          <w:w w:val="92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5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isniewski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Fran</w:t>
      </w:r>
      <w:r>
        <w:rPr>
          <w:rFonts w:ascii="Arial" w:hAnsi="Arial" w:cs="Arial" w:eastAsia="Arial"/>
          <w:sz w:val="24"/>
          <w:szCs w:val="24"/>
          <w:spacing w:val="-82"/>
          <w:w w:val="88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11"/>
          <w:w w:val="88"/>
          <w:b/>
          <w:bCs/>
        </w:rPr>
        <w:t>¸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ois</w:t>
      </w:r>
      <w:r>
        <w:rPr>
          <w:rFonts w:ascii="Arial" w:hAnsi="Arial" w:cs="Arial" w:eastAsia="Arial"/>
          <w:sz w:val="24"/>
          <w:szCs w:val="24"/>
          <w:spacing w:val="7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99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2" w:lineRule="auto"/>
        <w:ind w:left="951" w:right="-41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aris-Sud</w:t>
      </w:r>
      <w:r>
        <w:rPr>
          <w:rFonts w:ascii="Arial" w:hAnsi="Arial" w:cs="Arial" w:eastAsia="Arial"/>
          <w:sz w:val="24"/>
          <w:szCs w:val="24"/>
          <w:spacing w:val="13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and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LIMSI-CNRS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B.</w:t>
      </w:r>
      <w:r>
        <w:rPr>
          <w:rFonts w:ascii="Arial" w:hAnsi="Arial" w:cs="Arial" w:eastAsia="Arial"/>
          <w:sz w:val="24"/>
          <w:szCs w:val="24"/>
          <w:spacing w:val="-23"/>
          <w:w w:val="8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.</w:t>
      </w:r>
      <w:r>
        <w:rPr>
          <w:rFonts w:ascii="Arial" w:hAnsi="Arial" w:cs="Arial" w:eastAsia="Arial"/>
          <w:sz w:val="24"/>
          <w:szCs w:val="24"/>
          <w:spacing w:val="1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133,</w:t>
      </w:r>
      <w:r>
        <w:rPr>
          <w:rFonts w:ascii="Arial" w:hAnsi="Arial" w:cs="Arial" w:eastAsia="Arial"/>
          <w:sz w:val="24"/>
          <w:szCs w:val="24"/>
          <w:spacing w:val="1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91403</w:t>
      </w:r>
      <w:r>
        <w:rPr>
          <w:rFonts w:ascii="Arial" w:hAnsi="Arial" w:cs="Arial" w:eastAsia="Arial"/>
          <w:sz w:val="24"/>
          <w:szCs w:val="24"/>
          <w:spacing w:val="1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Orsay</w:t>
      </w:r>
      <w:r>
        <w:rPr>
          <w:rFonts w:ascii="Arial" w:hAnsi="Arial" w:cs="Arial" w:eastAsia="Arial"/>
          <w:sz w:val="24"/>
          <w:szCs w:val="24"/>
          <w:spacing w:val="1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ced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x,</w:t>
      </w:r>
      <w:r>
        <w:rPr>
          <w:rFonts w:ascii="Arial" w:hAnsi="Arial" w:cs="Arial" w:eastAsia="Arial"/>
          <w:sz w:val="24"/>
          <w:szCs w:val="24"/>
          <w:spacing w:val="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France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1" w:after="0" w:line="242" w:lineRule="auto"/>
        <w:ind w:left="821" w:right="1793"/>
        <w:jc w:val="center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Gilles</w:t>
      </w:r>
      <w:r>
        <w:rPr>
          <w:rFonts w:ascii="Arial" w:hAnsi="Arial" w:cs="Arial" w:eastAsia="Arial"/>
          <w:sz w:val="24"/>
          <w:szCs w:val="24"/>
          <w:spacing w:val="-14"/>
          <w:w w:val="9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Adda</w:t>
      </w:r>
      <w:r>
        <w:rPr>
          <w:rFonts w:ascii="Arial" w:hAnsi="Arial" w:cs="Arial" w:eastAsia="Arial"/>
          <w:sz w:val="24"/>
          <w:szCs w:val="24"/>
          <w:spacing w:val="13"/>
          <w:w w:val="9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89"/>
          <w:b/>
          <w:bCs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80"/>
          <w:b/>
          <w:bCs/>
        </w:rPr>
        <w:t>osep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M.</w:t>
      </w:r>
      <w:r>
        <w:rPr>
          <w:rFonts w:ascii="Arial" w:hAnsi="Arial" w:cs="Arial" w:eastAsia="Arial"/>
          <w:sz w:val="24"/>
          <w:szCs w:val="24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-4"/>
          <w:w w:val="89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ego</w:t>
      </w:r>
      <w:r>
        <w:rPr>
          <w:rFonts w:ascii="Arial" w:hAnsi="Arial" w:cs="Arial" w:eastAsia="Arial"/>
          <w:sz w:val="24"/>
          <w:szCs w:val="24"/>
          <w:spacing w:val="-5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b/>
          <w:bCs/>
        </w:rPr>
        <w:t>Adrien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b/>
          <w:bCs/>
        </w:rPr>
        <w:t>Lardilleux</w:t>
      </w:r>
      <w:r>
        <w:rPr>
          <w:rFonts w:ascii="Arial" w:hAnsi="Arial" w:cs="Arial" w:eastAsia="Arial"/>
          <w:sz w:val="24"/>
          <w:szCs w:val="24"/>
          <w:spacing w:val="0"/>
          <w:w w:val="94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Thomas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99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89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9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4"/>
          <w:b/>
          <w:bCs/>
        </w:rPr>
        <w:t>gne</w:t>
      </w:r>
      <w:r>
        <w:rPr>
          <w:rFonts w:ascii="Arial" w:hAnsi="Arial" w:cs="Arial" w:eastAsia="Arial"/>
          <w:sz w:val="24"/>
          <w:szCs w:val="24"/>
          <w:spacing w:val="0"/>
          <w:w w:val="84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b/>
          <w:bCs/>
        </w:rPr>
        <w:t>Artem</w:t>
      </w:r>
      <w:r>
        <w:rPr>
          <w:rFonts w:ascii="Arial" w:hAnsi="Arial" w:cs="Arial" w:eastAsia="Arial"/>
          <w:sz w:val="24"/>
          <w:szCs w:val="24"/>
          <w:spacing w:val="-4"/>
          <w:w w:val="95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So</w:t>
      </w:r>
      <w:r>
        <w:rPr>
          <w:rFonts w:ascii="Arial" w:hAnsi="Arial" w:cs="Arial" w:eastAsia="Arial"/>
          <w:sz w:val="24"/>
          <w:szCs w:val="24"/>
          <w:spacing w:val="-4"/>
          <w:w w:val="87"/>
          <w:b/>
          <w:bCs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4"/>
          <w:b/>
          <w:bCs/>
        </w:rPr>
        <w:t>ol</w:t>
      </w:r>
      <w:r>
        <w:rPr>
          <w:rFonts w:ascii="Arial" w:hAnsi="Arial" w:cs="Arial" w:eastAsia="Arial"/>
          <w:sz w:val="24"/>
          <w:szCs w:val="24"/>
          <w:spacing w:val="-2"/>
          <w:w w:val="84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52" w:right="2025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7"/>
        </w:rPr>
        <w:t>LIMSI-CNRS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-38" w:right="934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7"/>
        </w:rPr>
        <w:t>B.</w:t>
      </w:r>
      <w:r>
        <w:rPr>
          <w:rFonts w:ascii="Arial" w:hAnsi="Arial" w:cs="Arial" w:eastAsia="Arial"/>
          <w:sz w:val="24"/>
          <w:szCs w:val="24"/>
          <w:spacing w:val="-23"/>
          <w:w w:val="8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.</w:t>
      </w:r>
      <w:r>
        <w:rPr>
          <w:rFonts w:ascii="Arial" w:hAnsi="Arial" w:cs="Arial" w:eastAsia="Arial"/>
          <w:sz w:val="24"/>
          <w:szCs w:val="24"/>
          <w:spacing w:val="1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133,</w:t>
      </w:r>
      <w:r>
        <w:rPr>
          <w:rFonts w:ascii="Arial" w:hAnsi="Arial" w:cs="Arial" w:eastAsia="Arial"/>
          <w:sz w:val="24"/>
          <w:szCs w:val="24"/>
          <w:spacing w:val="1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91403</w:t>
      </w:r>
      <w:r>
        <w:rPr>
          <w:rFonts w:ascii="Arial" w:hAnsi="Arial" w:cs="Arial" w:eastAsia="Arial"/>
          <w:sz w:val="24"/>
          <w:szCs w:val="24"/>
          <w:spacing w:val="1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Orsay</w:t>
      </w:r>
      <w:r>
        <w:rPr>
          <w:rFonts w:ascii="Arial" w:hAnsi="Arial" w:cs="Arial" w:eastAsia="Arial"/>
          <w:sz w:val="24"/>
          <w:szCs w:val="24"/>
          <w:spacing w:val="14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ced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x,</w:t>
      </w:r>
      <w:r>
        <w:rPr>
          <w:rFonts w:ascii="Arial" w:hAnsi="Arial" w:cs="Arial" w:eastAsia="Arial"/>
          <w:sz w:val="24"/>
          <w:szCs w:val="24"/>
          <w:spacing w:val="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France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508" w:space="544"/>
            <w:col w:w="4528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11" w:after="0" w:line="240" w:lineRule="auto"/>
        <w:ind w:left="1885" w:right="1765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Abstract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536" w:right="38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paper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describes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LIMSI</w:t>
      </w:r>
      <w:r>
        <w:rPr>
          <w:rFonts w:ascii="Arial" w:hAnsi="Arial" w:cs="Arial" w:eastAsia="Arial"/>
          <w:sz w:val="20"/>
          <w:szCs w:val="20"/>
          <w:spacing w:val="-11"/>
          <w:w w:val="107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submissions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Sixth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orkshop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Statistical</w:t>
      </w:r>
      <w:r>
        <w:rPr>
          <w:rFonts w:ascii="Arial" w:hAnsi="Arial" w:cs="Arial" w:eastAsia="Arial"/>
          <w:sz w:val="20"/>
          <w:szCs w:val="20"/>
          <w:spacing w:val="4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Machine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ranslation.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report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results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French-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English</w:t>
      </w:r>
      <w:r>
        <w:rPr>
          <w:rFonts w:ascii="Arial" w:hAnsi="Arial" w:cs="Arial" w:eastAsia="Arial"/>
          <w:sz w:val="20"/>
          <w:szCs w:val="20"/>
          <w:spacing w:val="3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German-English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shared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transla-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tasks</w:t>
      </w:r>
      <w:r>
        <w:rPr>
          <w:rFonts w:ascii="Arial" w:hAnsi="Arial" w:cs="Arial" w:eastAsia="Arial"/>
          <w:sz w:val="20"/>
          <w:szCs w:val="20"/>
          <w:spacing w:val="4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both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directions.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systems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-code,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open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source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Statistical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chine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ranslation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based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bilingual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-grams.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French-English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task,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cussed</w:t>
      </w:r>
      <w:r>
        <w:rPr>
          <w:rFonts w:ascii="Arial" w:hAnsi="Arial" w:cs="Arial" w:eastAsia="Arial"/>
          <w:sz w:val="20"/>
          <w:szCs w:val="20"/>
          <w:spacing w:val="3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finding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ficient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ays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antage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heterogeneous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train-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ing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parallel</w:t>
      </w:r>
      <w:r>
        <w:rPr>
          <w:rFonts w:ascii="Arial" w:hAnsi="Arial" w:cs="Arial" w:eastAsia="Arial"/>
          <w:sz w:val="20"/>
          <w:szCs w:val="20"/>
          <w:spacing w:val="2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particula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using</w:t>
      </w:r>
      <w:r>
        <w:rPr>
          <w:rFonts w:ascii="Arial" w:hAnsi="Arial" w:cs="Arial" w:eastAsia="Arial"/>
          <w:sz w:val="20"/>
          <w:szCs w:val="2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filtering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strat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gy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helped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processing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translation</w:t>
      </w:r>
      <w:r>
        <w:rPr>
          <w:rFonts w:ascii="Arial" w:hAnsi="Arial" w:cs="Arial" w:eastAsia="Arial"/>
          <w:sz w:val="20"/>
          <w:szCs w:val="20"/>
          <w:spacing w:val="3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qualit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translate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English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French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man,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esti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SOUL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Machine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rans-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lation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wed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significant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ements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10-gram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SOUL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model.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also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briefly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report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xperiments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eral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alternat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standard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-best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procedure,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leading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significant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speed-up.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282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Int</w:t>
      </w:r>
      <w:r>
        <w:rPr>
          <w:rFonts w:ascii="Arial" w:hAnsi="Arial" w:cs="Arial" w:eastAsia="Arial"/>
          <w:sz w:val="24"/>
          <w:szCs w:val="24"/>
          <w:spacing w:val="-4"/>
          <w:w w:val="106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oduction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paper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describes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LIMSI</w:t>
      </w:r>
      <w:r>
        <w:rPr>
          <w:rFonts w:ascii="Arial" w:hAnsi="Arial" w:cs="Arial" w:eastAsia="Arial"/>
          <w:sz w:val="22"/>
          <w:szCs w:val="22"/>
          <w:spacing w:val="-12"/>
          <w:w w:val="106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submissions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Sixth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orkshop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Statistical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Machine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ranslation,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LIMSI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participated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French-English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German-English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tasks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rections.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aluation,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used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-code,</w:t>
      </w:r>
      <w:r>
        <w:rPr>
          <w:rFonts w:ascii="Arial" w:hAnsi="Arial" w:cs="Arial" w:eastAsia="Arial"/>
          <w:sz w:val="22"/>
          <w:szCs w:val="22"/>
          <w:spacing w:val="-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our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in-house</w:t>
      </w:r>
      <w:r>
        <w:rPr>
          <w:rFonts w:ascii="Arial" w:hAnsi="Arial" w:cs="Arial" w:eastAsia="Arial"/>
          <w:sz w:val="22"/>
          <w:szCs w:val="22"/>
          <w:spacing w:val="-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Statistical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Machine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ranslation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(SMT)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system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which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open-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source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based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on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bilingual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-grams.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This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paper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3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83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anized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-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ws.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Section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ervi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3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-code,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</w:t>
      </w:r>
      <w:r>
        <w:rPr>
          <w:rFonts w:ascii="Arial" w:hAnsi="Arial" w:cs="Arial" w:eastAsia="Arial"/>
          <w:sz w:val="22"/>
          <w:szCs w:val="22"/>
          <w:spacing w:val="4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processing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filtering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steps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described</w:t>
      </w:r>
      <w:r>
        <w:rPr>
          <w:rFonts w:ascii="Arial" w:hAnsi="Arial" w:cs="Arial" w:eastAsia="Arial"/>
          <w:sz w:val="22"/>
          <w:szCs w:val="22"/>
          <w:spacing w:val="4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tion</w:t>
      </w:r>
      <w:r>
        <w:rPr>
          <w:rFonts w:ascii="Arial" w:hAnsi="Arial" w:cs="Arial" w:eastAsia="Arial"/>
          <w:sz w:val="22"/>
          <w:szCs w:val="22"/>
          <w:spacing w:val="-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amount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parallel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ail-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0" w:after="0" w:line="255" w:lineRule="auto"/>
        <w:ind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proposed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method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French-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English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Giga</w:t>
      </w:r>
      <w:r>
        <w:rPr>
          <w:rFonts w:ascii="Arial" w:hAnsi="Arial" w:cs="Arial" w:eastAsia="Arial"/>
          <w:sz w:val="22"/>
          <w:szCs w:val="22"/>
          <w:spacing w:val="-18"/>
          <w:w w:val="9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9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d</w:t>
      </w:r>
      <w:r>
        <w:rPr>
          <w:rFonts w:ascii="Arial" w:hAnsi="Arial" w:cs="Arial" w:eastAsia="Arial"/>
          <w:sz w:val="22"/>
          <w:szCs w:val="22"/>
          <w:spacing w:val="44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corpus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(Section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3.2).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vious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participations,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data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cleaning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constitute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non-n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gligible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includes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detecting</w:t>
      </w:r>
      <w:r>
        <w:rPr>
          <w:rFonts w:ascii="Arial" w:hAnsi="Arial" w:cs="Arial" w:eastAsia="Arial"/>
          <w:sz w:val="22"/>
          <w:szCs w:val="22"/>
          <w:spacing w:val="4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discarding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sentences</w:t>
      </w:r>
      <w:r>
        <w:rPr>
          <w:rFonts w:ascii="Arial" w:hAnsi="Arial" w:cs="Arial" w:eastAsia="Arial"/>
          <w:sz w:val="22"/>
          <w:szCs w:val="22"/>
          <w:spacing w:val="-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languages;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rem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sentences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also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cluded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vided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elopment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sets,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parts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3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repeated</w:t>
      </w:r>
      <w:r>
        <w:rPr>
          <w:rFonts w:ascii="Arial" w:hAnsi="Arial" w:cs="Arial" w:eastAsia="Arial"/>
          <w:sz w:val="22"/>
          <w:szCs w:val="22"/>
          <w:spacing w:val="4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(for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monolingual</w:t>
      </w:r>
      <w:r>
        <w:rPr>
          <w:rFonts w:ascii="Arial" w:hAnsi="Arial" w:cs="Arial" w:eastAsia="Arial"/>
          <w:sz w:val="22"/>
          <w:szCs w:val="22"/>
          <w:spacing w:val="3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data,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reduce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amount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depe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nding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year);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normalizing</w:t>
      </w:r>
      <w:r>
        <w:rPr>
          <w:rFonts w:ascii="Arial" w:hAnsi="Arial" w:cs="Arial" w:eastAsia="Arial"/>
          <w:sz w:val="22"/>
          <w:szCs w:val="22"/>
          <w:spacing w:val="3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character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set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(non-utf8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characters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aberrant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xt,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case</w:t>
      </w:r>
      <w:r>
        <w:rPr>
          <w:rFonts w:ascii="Arial" w:hAnsi="Arial" w:cs="Arial" w:eastAsia="Arial"/>
          <w:sz w:val="22"/>
          <w:szCs w:val="22"/>
          <w:spacing w:val="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Giga</w:t>
      </w:r>
      <w:r>
        <w:rPr>
          <w:rFonts w:ascii="Arial" w:hAnsi="Arial" w:cs="Arial" w:eastAsia="Arial"/>
          <w:sz w:val="22"/>
          <w:szCs w:val="22"/>
          <w:spacing w:val="-17"/>
          <w:w w:val="86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86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corpus,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non-printable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thus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visible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control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characters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such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-1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-7"/>
          <w:w w:val="82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(end</w:t>
      </w:r>
      <w:r>
        <w:rPr>
          <w:rFonts w:ascii="Arial" w:hAnsi="Arial" w:cs="Arial" w:eastAsia="Arial"/>
          <w:sz w:val="22"/>
          <w:szCs w:val="22"/>
          <w:spacing w:val="23"/>
          <w:w w:val="8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8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ans-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mission)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8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language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modeling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(Section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4),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dard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back-o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-gram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estimated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tuned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1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described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Section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4.1.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troduce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Section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4.2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4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guage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(LM)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(Le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al.,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2011)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neural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net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orks,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SOUL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handle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arbitrary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oca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ulary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o-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vian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assumption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(up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10-gram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ork).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xperimental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results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reported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Section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both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scores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rates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(TER)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measured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vided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4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wstest2010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dataset.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247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System</w:t>
      </w:r>
      <w:r>
        <w:rPr>
          <w:rFonts w:ascii="Arial" w:hAnsi="Arial" w:cs="Arial" w:eastAsia="Arial"/>
          <w:sz w:val="24"/>
          <w:szCs w:val="24"/>
          <w:spacing w:val="3"/>
          <w:w w:val="85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95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9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view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in-house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-code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system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plements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bilingual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-gram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approach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Stati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stical</w:t>
      </w:r>
      <w:r>
        <w:rPr>
          <w:rFonts w:ascii="Arial" w:hAnsi="Arial" w:cs="Arial" w:eastAsia="Arial"/>
          <w:sz w:val="22"/>
          <w:szCs w:val="22"/>
          <w:spacing w:val="4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Machine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ranslation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(Casacuberta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idal,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2004).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2" w:lineRule="auto"/>
        <w:ind w:right="68" w:firstLine="24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13.200806pt;margin-top:-.734085pt;width:59.776pt;height:.1pt;mso-position-horizontal-relative:page;mso-position-vertical-relative:paragraph;z-index:-854" coordorigin="6264,-15" coordsize="1196,2">
            <v:shape style="position:absolute;left:6264;top:-15;width:1196;height:2" coordorigin="6264,-15" coordsize="1196,0" path="m6264,-15l7460,-15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4"/>
          <w:szCs w:val="14"/>
          <w:w w:val="89"/>
          <w:position w:val="7"/>
        </w:rPr>
        <w:t>1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0"/>
        </w:rPr>
        <w:t>This</w:t>
      </w:r>
      <w:r>
        <w:rPr>
          <w:rFonts w:ascii="Arial" w:hAnsi="Arial" w:cs="Arial" w:eastAsia="Arial"/>
          <w:sz w:val="18"/>
          <w:szCs w:val="18"/>
          <w:spacing w:val="-10"/>
          <w:w w:val="9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0"/>
        </w:rPr>
        <w:t>kind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characters</w:t>
      </w:r>
      <w:r>
        <w:rPr>
          <w:rFonts w:ascii="Arial" w:hAnsi="Arial" w:cs="Arial" w:eastAsia="Arial"/>
          <w:sz w:val="18"/>
          <w:szCs w:val="18"/>
          <w:spacing w:val="6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85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as</w:t>
      </w:r>
      <w:r>
        <w:rPr>
          <w:rFonts w:ascii="Arial" w:hAnsi="Arial" w:cs="Arial" w:eastAsia="Arial"/>
          <w:sz w:val="18"/>
          <w:szCs w:val="18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used</w:t>
      </w:r>
      <w:r>
        <w:rPr>
          <w:rFonts w:ascii="Arial" w:hAnsi="Arial" w:cs="Arial" w:eastAsia="Arial"/>
          <w:sz w:val="18"/>
          <w:szCs w:val="18"/>
          <w:spacing w:val="-6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12"/>
          <w:w w:val="89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eletype</w:t>
      </w:r>
      <w:r>
        <w:rPr>
          <w:rFonts w:ascii="Arial" w:hAnsi="Arial" w:cs="Arial" w:eastAsia="Arial"/>
          <w:sz w:val="18"/>
          <w:szCs w:val="18"/>
          <w:spacing w:val="5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up</w:t>
      </w:r>
      <w:r>
        <w:rPr>
          <w:rFonts w:ascii="Arial" w:hAnsi="Arial" w:cs="Arial" w:eastAsia="Arial"/>
          <w:sz w:val="18"/>
          <w:szCs w:val="18"/>
          <w:spacing w:val="-4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9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-4"/>
          <w:w w:val="78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9"/>
          <w:position w:val="0"/>
        </w:rPr>
        <w:t>v-</w:t>
      </w:r>
      <w:r>
        <w:rPr>
          <w:rFonts w:ascii="Arial" w:hAnsi="Arial" w:cs="Arial" w:eastAsia="Arial"/>
          <w:sz w:val="18"/>
          <w:szCs w:val="18"/>
          <w:spacing w:val="0"/>
          <w:w w:val="9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enties</w:t>
      </w:r>
      <w:r>
        <w:rPr>
          <w:rFonts w:ascii="Arial" w:hAnsi="Arial" w:cs="Arial" w:eastAsia="Arial"/>
          <w:sz w:val="18"/>
          <w:szCs w:val="18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8"/>
          <w:szCs w:val="18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early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eighties.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4379" w:right="4781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309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8" w:after="0" w:line="185" w:lineRule="auto"/>
        <w:ind w:left="1169" w:right="1471" w:firstLine="39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9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oceedings</w:t>
      </w:r>
      <w:r>
        <w:rPr>
          <w:rFonts w:ascii="Arial" w:hAnsi="Arial" w:cs="Arial" w:eastAsia="Arial"/>
          <w:sz w:val="18"/>
          <w:szCs w:val="18"/>
          <w:spacing w:val="1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of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the</w:t>
      </w:r>
      <w:r>
        <w:rPr>
          <w:rFonts w:ascii="Arial" w:hAnsi="Arial" w:cs="Arial" w:eastAsia="Arial"/>
          <w:sz w:val="18"/>
          <w:szCs w:val="18"/>
          <w:spacing w:val="-4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6th</w:t>
      </w:r>
      <w:r>
        <w:rPr>
          <w:rFonts w:ascii="Arial" w:hAnsi="Arial" w:cs="Arial" w:eastAsia="Arial"/>
          <w:sz w:val="18"/>
          <w:szCs w:val="18"/>
          <w:spacing w:val="6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-14"/>
          <w:w w:val="89"/>
          <w:i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orkshop</w:t>
      </w:r>
      <w:r>
        <w:rPr>
          <w:rFonts w:ascii="Arial" w:hAnsi="Arial" w:cs="Arial" w:eastAsia="Arial"/>
          <w:sz w:val="18"/>
          <w:szCs w:val="18"/>
          <w:spacing w:val="2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Statistical</w:t>
      </w:r>
      <w:r>
        <w:rPr>
          <w:rFonts w:ascii="Arial" w:hAnsi="Arial" w:cs="Arial" w:eastAsia="Arial"/>
          <w:sz w:val="18"/>
          <w:szCs w:val="18"/>
          <w:spacing w:val="-1"/>
          <w:w w:val="93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Ma</w:t>
      </w:r>
      <w:r>
        <w:rPr>
          <w:rFonts w:ascii="Arial" w:hAnsi="Arial" w:cs="Arial" w:eastAsia="Arial"/>
          <w:sz w:val="18"/>
          <w:szCs w:val="18"/>
          <w:spacing w:val="-3"/>
          <w:w w:val="93"/>
          <w:i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hine</w:t>
      </w:r>
      <w:r>
        <w:rPr>
          <w:rFonts w:ascii="Arial" w:hAnsi="Arial" w:cs="Arial" w:eastAsia="Arial"/>
          <w:sz w:val="18"/>
          <w:szCs w:val="18"/>
          <w:spacing w:val="-12"/>
          <w:w w:val="93"/>
          <w:i/>
        </w:rPr>
        <w:t> </w:t>
      </w:r>
      <w:r>
        <w:rPr>
          <w:rFonts w:ascii="Arial" w:hAnsi="Arial" w:cs="Arial" w:eastAsia="Arial"/>
          <w:sz w:val="18"/>
          <w:szCs w:val="18"/>
          <w:spacing w:val="-9"/>
          <w:w w:val="93"/>
          <w:i/>
        </w:rPr>
        <w:t>T</w:t>
      </w:r>
      <w:r>
        <w:rPr>
          <w:rFonts w:ascii="Arial" w:hAnsi="Arial" w:cs="Arial" w:eastAsia="Arial"/>
          <w:sz w:val="18"/>
          <w:szCs w:val="18"/>
          <w:spacing w:val="-3"/>
          <w:w w:val="93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anslation</w:t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,</w:t>
      </w:r>
      <w:r>
        <w:rPr>
          <w:rFonts w:ascii="Arial" w:hAnsi="Arial" w:cs="Arial" w:eastAsia="Arial"/>
          <w:sz w:val="18"/>
          <w:szCs w:val="18"/>
          <w:spacing w:val="-1"/>
          <w:w w:val="9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</w:rPr>
        <w:t>pages</w:t>
      </w:r>
      <w:r>
        <w:rPr>
          <w:rFonts w:ascii="Arial" w:hAnsi="Arial" w:cs="Arial" w:eastAsia="Arial"/>
          <w:sz w:val="18"/>
          <w:szCs w:val="18"/>
          <w:spacing w:val="3"/>
          <w:w w:val="8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309–315,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Edin</w:t>
      </w:r>
      <w:r>
        <w:rPr>
          <w:rFonts w:ascii="Arial" w:hAnsi="Arial" w:cs="Arial" w:eastAsia="Arial"/>
          <w:sz w:val="18"/>
          <w:szCs w:val="18"/>
          <w:spacing w:val="-4"/>
          <w:w w:val="9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u</w:t>
      </w:r>
      <w:r>
        <w:rPr>
          <w:rFonts w:ascii="Arial" w:hAnsi="Arial" w:cs="Arial" w:eastAsia="Arial"/>
          <w:sz w:val="18"/>
          <w:szCs w:val="18"/>
          <w:spacing w:val="-3"/>
          <w:w w:val="9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gh,</w:t>
      </w:r>
      <w:r>
        <w:rPr>
          <w:rFonts w:ascii="Arial" w:hAnsi="Arial" w:cs="Arial" w:eastAsia="Arial"/>
          <w:sz w:val="18"/>
          <w:szCs w:val="18"/>
          <w:spacing w:val="15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Scotland,</w:t>
      </w:r>
      <w:r>
        <w:rPr>
          <w:rFonts w:ascii="Arial" w:hAnsi="Arial" w:cs="Arial" w:eastAsia="Arial"/>
          <w:sz w:val="18"/>
          <w:szCs w:val="18"/>
          <w:spacing w:val="-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UK,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July</w:t>
      </w:r>
      <w:r>
        <w:rPr>
          <w:rFonts w:ascii="Arial" w:hAnsi="Arial" w:cs="Arial" w:eastAsia="Arial"/>
          <w:sz w:val="18"/>
          <w:szCs w:val="18"/>
          <w:spacing w:val="1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30–31,</w:t>
      </w:r>
      <w:r>
        <w:rPr>
          <w:rFonts w:ascii="Arial" w:hAnsi="Arial" w:cs="Arial" w:eastAsia="Arial"/>
          <w:sz w:val="18"/>
          <w:szCs w:val="18"/>
          <w:spacing w:val="-5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2011.</w:t>
      </w:r>
      <w:r>
        <w:rPr>
          <w:rFonts w:ascii="Arial" w:hAnsi="Arial" w:cs="Arial" w:eastAsia="Arial"/>
          <w:sz w:val="18"/>
          <w:szCs w:val="18"/>
          <w:spacing w:val="6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-132"/>
          <w:w w:val="131"/>
          <w:i/>
        </w:rPr>
        <w:t>Q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1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2011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Association</w:t>
      </w:r>
      <w:r>
        <w:rPr>
          <w:rFonts w:ascii="Arial" w:hAnsi="Arial" w:cs="Arial" w:eastAsia="Arial"/>
          <w:sz w:val="18"/>
          <w:szCs w:val="18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Computational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Linguistics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69" w:after="0" w:line="170" w:lineRule="exact"/>
        <w:ind w:left="100" w:right="-7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  <w:position w:val="-9"/>
        </w:rPr>
        <w:t>source</w:t>
      </w:r>
      <w:r>
        <w:rPr>
          <w:rFonts w:ascii="Arial" w:hAnsi="Arial" w:cs="Arial" w:eastAsia="Arial"/>
          <w:sz w:val="22"/>
          <w:szCs w:val="22"/>
          <w:spacing w:val="13"/>
          <w:w w:val="85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9"/>
        </w:rPr>
        <w:t>sentence</w:t>
      </w:r>
      <w:r>
        <w:rPr>
          <w:rFonts w:ascii="Arial" w:hAnsi="Arial" w:cs="Arial" w:eastAsia="Arial"/>
          <w:sz w:val="22"/>
          <w:szCs w:val="22"/>
          <w:spacing w:val="-3"/>
          <w:w w:val="85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7"/>
          <w:i/>
          <w:position w:val="-9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  <w:position w:val="-1"/>
        </w:rPr>
        <w:t>J</w:t>
      </w:r>
      <w:r>
        <w:rPr>
          <w:rFonts w:ascii="Arial" w:hAnsi="Arial" w:cs="Arial" w:eastAsia="Arial"/>
          <w:sz w:val="16"/>
          <w:szCs w:val="16"/>
          <w:spacing w:val="-26"/>
          <w:w w:val="100"/>
          <w:i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9"/>
        </w:rPr>
        <w:t>,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9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5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9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5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5"/>
          <w:position w:val="-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9"/>
        </w:rPr>
        <w:t>ypothesis</w:t>
      </w:r>
      <w:r>
        <w:rPr>
          <w:rFonts w:ascii="Arial" w:hAnsi="Arial" w:cs="Arial" w:eastAsia="Arial"/>
          <w:sz w:val="22"/>
          <w:szCs w:val="22"/>
          <w:spacing w:val="34"/>
          <w:w w:val="85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-46"/>
          <w:w w:val="100"/>
          <w:i/>
          <w:position w:val="-9"/>
        </w:rPr>
        <w:t>t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-7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1"/>
        </w:rPr>
        <w:t>I</w:t>
      </w:r>
      <w:r>
        <w:rPr>
          <w:rFonts w:ascii="Arial" w:hAnsi="Arial" w:cs="Arial" w:eastAsia="Arial"/>
          <w:sz w:val="16"/>
          <w:szCs w:val="16"/>
          <w:spacing w:val="43"/>
          <w:w w:val="100"/>
          <w:i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9"/>
        </w:rPr>
        <w:t>is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9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69" w:after="0" w:line="170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9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87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  <w:position w:val="-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9"/>
        </w:rPr>
        <w:t>ord-aligned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7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9"/>
        </w:rPr>
        <w:t>corpus</w:t>
      </w:r>
      <w:r>
        <w:rPr>
          <w:rFonts w:ascii="Arial" w:hAnsi="Arial" w:cs="Arial" w:eastAsia="Arial"/>
          <w:sz w:val="22"/>
          <w:szCs w:val="22"/>
          <w:spacing w:val="26"/>
          <w:w w:val="87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9"/>
        </w:rPr>
        <w:t>(using</w:t>
      </w:r>
      <w:r>
        <w:rPr>
          <w:rFonts w:ascii="Arial" w:hAnsi="Arial" w:cs="Arial" w:eastAsia="Arial"/>
          <w:sz w:val="22"/>
          <w:szCs w:val="22"/>
          <w:spacing w:val="43"/>
          <w:w w:val="87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9"/>
        </w:rPr>
        <w:t>MGIZA++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2</w:t>
      </w:r>
      <w:r>
        <w:rPr>
          <w:rFonts w:ascii="Arial" w:hAnsi="Arial" w:cs="Arial" w:eastAsia="Arial"/>
          <w:sz w:val="16"/>
          <w:szCs w:val="16"/>
          <w:spacing w:val="28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9"/>
        </w:rPr>
        <w:t>with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9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pgNumType w:start="310"/>
          <w:pgMar w:footer="1115" w:header="0" w:top="1020" w:bottom="1300" w:left="1340" w:right="1320"/>
          <w:footerReference w:type="default" r:id="rId5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159" w:lineRule="exact"/>
        <w:ind w:left="1622" w:right="-20"/>
        <w:jc w:val="left"/>
        <w:tabs>
          <w:tab w:pos="40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0" w:after="0" w:line="219" w:lineRule="exact"/>
        <w:ind w:left="100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2"/>
        </w:rPr>
        <w:t>fined</w:t>
      </w:r>
      <w:r>
        <w:rPr>
          <w:rFonts w:ascii="Arial" w:hAnsi="Arial" w:cs="Arial" w:eastAsia="Arial"/>
          <w:sz w:val="22"/>
          <w:szCs w:val="22"/>
          <w:spacing w:val="4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-1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sentence</w:t>
      </w:r>
      <w:r>
        <w:rPr>
          <w:rFonts w:ascii="Arial" w:hAnsi="Arial" w:cs="Arial" w:eastAsia="Arial"/>
          <w:sz w:val="22"/>
          <w:szCs w:val="22"/>
          <w:spacing w:val="1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which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maximizes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linear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bination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19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-2"/>
          <w:w w:val="9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ault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settings)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such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ay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unique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gmenta-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70" w:lineRule="atLeast"/>
        <w:ind w:right="62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bilingual</w:t>
      </w:r>
      <w:r>
        <w:rPr>
          <w:rFonts w:ascii="Arial" w:hAnsi="Arial" w:cs="Arial" w:eastAsia="Arial"/>
          <w:sz w:val="22"/>
          <w:szCs w:val="22"/>
          <w:spacing w:val="5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corpus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ed,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all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wing</w:t>
      </w:r>
      <w:r>
        <w:rPr>
          <w:rFonts w:ascii="Arial" w:hAnsi="Arial" w:cs="Arial" w:eastAsia="Arial"/>
          <w:sz w:val="22"/>
          <w:szCs w:val="22"/>
          <w:spacing w:val="5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estimate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-gram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model.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Figure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presents</w:t>
      </w:r>
      <w:r>
        <w:rPr>
          <w:rFonts w:ascii="Arial" w:hAnsi="Arial" w:cs="Arial" w:eastAsia="Arial"/>
          <w:sz w:val="22"/>
          <w:szCs w:val="22"/>
          <w:spacing w:val="28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43" w:lineRule="exact"/>
        <w:ind w:right="-20"/>
        <w:jc w:val="right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5.5298pt;margin-top:8.592372pt;width:3.98505pt;height:7.9701pt;mso-position-horizontal-relative:page;mso-position-vertical-relative:paragraph;z-index:-826" type="#_x0000_t202" filled="f" stroked="f">
            <v:textbox inset="0,0,0,0">
              <w:txbxContent>
                <w:p>
                  <w:pPr>
                    <w:spacing w:before="0" w:after="0" w:line="156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  <w:t>1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-46"/>
          <w:w w:val="99"/>
          <w:i/>
          <w:position w:val="-21"/>
        </w:rPr>
        <w:t>t</w:t>
      </w:r>
      <w:r>
        <w:rPr>
          <w:rFonts w:ascii="Arial" w:hAnsi="Arial" w:cs="Arial" w:eastAsia="Arial"/>
          <w:sz w:val="22"/>
          <w:szCs w:val="22"/>
          <w:spacing w:val="-12"/>
          <w:w w:val="99"/>
          <w:position w:val="-19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119"/>
          <w:i/>
          <w:position w:val="-1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61" w:lineRule="exact"/>
        <w:ind w:right="-73"/>
        <w:jc w:val="left"/>
        <w:tabs>
          <w:tab w:pos="160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239"/>
          <w:position w:val="13"/>
        </w:rPr>
        <w:t>(</w:t>
      </w:r>
      <w:r>
        <w:rPr>
          <w:rFonts w:ascii="Arial" w:hAnsi="Arial" w:cs="Arial" w:eastAsia="Arial"/>
          <w:sz w:val="22"/>
          <w:szCs w:val="22"/>
          <w:spacing w:val="-32"/>
          <w:w w:val="239"/>
          <w:position w:val="1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1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1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239"/>
          <w:position w:val="13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9" w:lineRule="exact"/>
        <w:ind w:left="119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11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11"/>
        </w:rPr>
        <w:t>  </w:t>
      </w:r>
      <w:r>
        <w:rPr>
          <w:rFonts w:ascii="Arial" w:hAnsi="Arial" w:cs="Arial" w:eastAsia="Arial"/>
          <w:sz w:val="16"/>
          <w:szCs w:val="16"/>
          <w:spacing w:val="31"/>
          <w:w w:val="100"/>
          <w:i/>
          <w:position w:val="-1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  <w:i/>
          <w:position w:val="-11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8" w:after="0" w:line="153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8"/>
        </w:rPr>
        <w:t>ple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-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  <w:position w:val="-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-8"/>
        </w:rPr>
        <w:t>xample</w:t>
      </w:r>
      <w:r>
        <w:rPr>
          <w:rFonts w:ascii="Arial" w:hAnsi="Arial" w:cs="Arial" w:eastAsia="Arial"/>
          <w:sz w:val="22"/>
          <w:szCs w:val="22"/>
          <w:spacing w:val="-3"/>
          <w:w w:val="90"/>
          <w:position w:val="-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-8"/>
        </w:rPr>
        <w:t>illustrating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-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0"/>
          <w:position w:val="-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-8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90"/>
          <w:position w:val="-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-8"/>
        </w:rPr>
        <w:t>unique</w:t>
      </w:r>
      <w:r>
        <w:rPr>
          <w:rFonts w:ascii="Arial" w:hAnsi="Arial" w:cs="Arial" w:eastAsia="Arial"/>
          <w:sz w:val="22"/>
          <w:szCs w:val="22"/>
          <w:spacing w:val="4"/>
          <w:w w:val="90"/>
          <w:position w:val="-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-8"/>
        </w:rPr>
        <w:t>tuple</w:t>
      </w:r>
      <w:r>
        <w:rPr>
          <w:rFonts w:ascii="Arial" w:hAnsi="Arial" w:cs="Arial" w:eastAsia="Arial"/>
          <w:sz w:val="22"/>
          <w:szCs w:val="22"/>
          <w:spacing w:val="16"/>
          <w:w w:val="90"/>
          <w:position w:val="-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-8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78"/>
          <w:position w:val="-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8"/>
        </w:rPr>
        <w:t>gmenta-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3" w:equalWidth="0">
            <w:col w:w="1039" w:space="987"/>
            <w:col w:w="1795" w:space="1103"/>
            <w:col w:w="4656"/>
          </w:cols>
        </w:sectPr>
      </w:pPr>
      <w:rPr/>
    </w:p>
    <w:p>
      <w:pPr>
        <w:spacing w:before="0" w:after="0" w:line="232" w:lineRule="exact"/>
        <w:ind w:left="1109" w:right="-7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31"/>
          <w:position w:val="-1"/>
        </w:rPr>
        <w:t>=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-1"/>
        </w:rPr>
        <w:t>g</w:t>
      </w:r>
      <w:r>
        <w:rPr>
          <w:rFonts w:ascii="Arial" w:hAnsi="Arial" w:cs="Arial" w:eastAsia="Arial"/>
          <w:sz w:val="22"/>
          <w:szCs w:val="22"/>
          <w:spacing w:val="-37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max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01" w:lineRule="exact"/>
        <w:ind w:right="132"/>
        <w:jc w:val="right"/>
        <w:rPr>
          <w:rFonts w:ascii="Arial" w:hAnsi="Arial" w:cs="Arial" w:eastAsia="Arial"/>
          <w:sz w:val="12"/>
          <w:szCs w:val="1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4.726807pt;margin-top:.634596pt;width:2.215688pt;height:7.9701pt;mso-position-horizontal-relative:page;mso-position-vertical-relative:paragraph;z-index:-827" type="#_x0000_t202" filled="f" stroked="f">
            <v:textbox inset="0,0,0,0">
              <w:txbxContent>
                <w:p>
                  <w:pPr>
                    <w:spacing w:before="0" w:after="0" w:line="157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t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2"/>
          <w:szCs w:val="12"/>
          <w:spacing w:val="0"/>
          <w:w w:val="119"/>
          <w:i/>
        </w:rPr>
        <w:t>I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0" w:after="0" w:line="111" w:lineRule="exact"/>
        <w:ind w:right="123"/>
        <w:jc w:val="righ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89"/>
        </w:rPr>
        <w:t>1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0" w:after="0" w:line="303" w:lineRule="exact"/>
        <w:ind w:left="47" w:right="-87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31"/>
          <w:szCs w:val="31"/>
          <w:spacing w:val="0"/>
          <w:w w:val="100"/>
        </w:rPr>
        <w:t>∑</w:t>
      </w:r>
      <w:r>
        <w:rPr>
          <w:rFonts w:ascii="Arial" w:hAnsi="Arial" w:cs="Arial" w:eastAsia="Arial"/>
          <w:sz w:val="31"/>
          <w:szCs w:val="31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  <w:i/>
          <w:position w:val="5"/>
        </w:rPr>
        <w:t>λ</w:t>
      </w:r>
      <w:r>
        <w:rPr>
          <w:rFonts w:ascii="Arial" w:hAnsi="Arial" w:cs="Arial" w:eastAsia="Arial"/>
          <w:sz w:val="16"/>
          <w:szCs w:val="16"/>
          <w:spacing w:val="10"/>
          <w:w w:val="86"/>
          <w:i/>
          <w:position w:val="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5"/>
        </w:rPr>
        <w:t>h</w:t>
      </w:r>
      <w:r>
        <w:rPr>
          <w:rFonts w:ascii="Arial" w:hAnsi="Arial" w:cs="Arial" w:eastAsia="Arial"/>
          <w:sz w:val="16"/>
          <w:szCs w:val="16"/>
          <w:spacing w:val="10"/>
          <w:w w:val="86"/>
          <w:i/>
          <w:position w:val="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5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77"/>
          <w:i/>
          <w:position w:val="5"/>
        </w:rPr>
        <w:t>s</w:t>
      </w:r>
      <w:r>
        <w:rPr>
          <w:rFonts w:ascii="Arial" w:hAnsi="Arial" w:cs="Arial" w:eastAsia="Arial"/>
          <w:sz w:val="16"/>
          <w:szCs w:val="16"/>
          <w:spacing w:val="10"/>
          <w:w w:val="89"/>
          <w:position w:val="-1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5"/>
        </w:rPr>
        <w:t>,</w:t>
      </w:r>
      <w:r>
        <w:rPr>
          <w:rFonts w:ascii="Arial" w:hAnsi="Arial" w:cs="Arial" w:eastAsia="Arial"/>
          <w:sz w:val="22"/>
          <w:szCs w:val="22"/>
          <w:spacing w:val="-42"/>
          <w:w w:val="100"/>
          <w:i/>
          <w:position w:val="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  <w:position w:val="5"/>
        </w:rPr>
        <w:t>t</w:t>
      </w:r>
      <w:r>
        <w:rPr>
          <w:rFonts w:ascii="Arial" w:hAnsi="Arial" w:cs="Arial" w:eastAsia="Arial"/>
          <w:sz w:val="16"/>
          <w:szCs w:val="16"/>
          <w:spacing w:val="10"/>
          <w:w w:val="89"/>
          <w:position w:val="-1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51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86"/>
          <w:i/>
        </w:rPr>
        <w:t>m</w:t>
      </w:r>
      <w:r>
        <w:rPr>
          <w:rFonts w:ascii="Arial" w:hAnsi="Arial" w:cs="Arial" w:eastAsia="Arial"/>
          <w:sz w:val="16"/>
          <w:szCs w:val="16"/>
          <w:w w:val="132"/>
        </w:rPr>
        <w:t>=</w:t>
      </w:r>
      <w:r>
        <w:rPr>
          <w:rFonts w:ascii="Arial" w:hAnsi="Arial" w:cs="Arial" w:eastAsia="Arial"/>
          <w:sz w:val="16"/>
          <w:szCs w:val="16"/>
          <w:w w:val="89"/>
        </w:rPr>
        <w:t>1</w:t>
      </w:r>
      <w:r>
        <w:rPr>
          <w:rFonts w:ascii="Arial" w:hAnsi="Arial" w:cs="Arial" w:eastAsia="Arial"/>
          <w:sz w:val="16"/>
          <w:szCs w:val="16"/>
          <w:w w:val="100"/>
        </w:rPr>
      </w:r>
    </w:p>
    <w:p>
      <w:pPr>
        <w:spacing w:before="0" w:after="0" w:line="244" w:lineRule="exact"/>
        <w:ind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5"/>
        </w:rPr>
        <w:t>tion</w:t>
      </w:r>
      <w:r>
        <w:rPr>
          <w:rFonts w:ascii="Arial" w:hAnsi="Arial" w:cs="Arial" w:eastAsia="Arial"/>
          <w:sz w:val="22"/>
          <w:szCs w:val="22"/>
          <w:spacing w:val="-1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ord-aligned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pair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sentences</w:t>
      </w:r>
      <w:r>
        <w:rPr>
          <w:rFonts w:ascii="Arial" w:hAnsi="Arial" w:cs="Arial" w:eastAsia="Arial"/>
          <w:sz w:val="22"/>
          <w:szCs w:val="22"/>
          <w:spacing w:val="-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(top).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4" w:equalWidth="0">
            <w:col w:w="2002" w:space="224"/>
            <w:col w:w="1396" w:space="760"/>
            <w:col w:w="255" w:space="287"/>
            <w:col w:w="4656"/>
          </w:cols>
        </w:sectPr>
      </w:pPr>
      <w:rPr/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2" w:after="0" w:line="170" w:lineRule="exact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88.172058pt;margin-top:-2.472006pt;width:100.11827pt;height:63.806871pt;mso-position-horizontal-relative:page;mso-position-vertical-relative:paragraph;z-index:-853" coordorigin="7763,-49" coordsize="2002,1276">
            <v:group style="position:absolute;left:8510;top:867;width:1191;height:2" coordorigin="8510,867" coordsize="1191,2">
              <v:shape style="position:absolute;left:8510;top:867;width:1191;height:2" coordorigin="8510,867" coordsize="1191,0" path="m8510,867l9700,867e" filled="f" stroked="t" strokeweight=".56692pt" strokecolor="#000000">
                <v:path arrowok="t"/>
                <v:stroke dashstyle="longDash"/>
              </v:shape>
            </v:group>
            <v:group style="position:absolute;left:7891;top:1150;width:1809;height:5" coordorigin="7891,1150" coordsize="1809,5">
              <v:shape style="position:absolute;left:7891;top:1150;width:1809;height:5" coordorigin="7891,1150" coordsize="1809,5" path="m7891,1155l9700,1150e" filled="f" stroked="t" strokeweight=".56692pt" strokecolor="#000000">
                <v:path arrowok="t"/>
                <v:stroke dashstyle="longDash"/>
              </v:shape>
            </v:group>
            <v:group style="position:absolute;left:9700;top:367;width:2;height:783" coordorigin="9700,367" coordsize="2,783">
              <v:shape style="position:absolute;left:9700;top:367;width:2;height:783" coordorigin="9700,367" coordsize="0,783" path="m9700,367l9700,1150e" filled="f" stroked="t" strokeweight=".56692pt" strokecolor="#000000">
                <v:path arrowok="t"/>
                <v:stroke dashstyle="longDash"/>
              </v:shape>
            </v:group>
            <v:group style="position:absolute;left:9076;top:93;width:2;height:1057" coordorigin="9076,93" coordsize="2,1057">
              <v:shape style="position:absolute;left:9076;top:93;width:2;height:1057" coordorigin="9076,93" coordsize="0,1057" path="m9076,1150l9076,93e" filled="f" stroked="t" strokeweight=".56692pt" strokecolor="#000000">
                <v:path arrowok="t"/>
                <v:stroke dashstyle="longDash"/>
              </v:shape>
            </v:group>
            <v:group style="position:absolute;left:8453;top:16;width:2;height:794" coordorigin="8453,16" coordsize="2,794">
              <v:shape style="position:absolute;left:8453;top:16;width:2;height:794" coordorigin="8453,16" coordsize="0,794" path="m8453,16l8453,810e" filled="f" stroked="t" strokeweight=".56692pt" strokecolor="#000000">
                <v:path arrowok="t"/>
                <v:stroke dashstyle="longDash"/>
              </v:shape>
            </v:group>
            <v:group style="position:absolute;left:8453;top:934;width:2;height:216" coordorigin="8453,934" coordsize="2,216">
              <v:shape style="position:absolute;left:8453;top:934;width:2;height:216" coordorigin="8453,934" coordsize="0,216" path="m8453,934l8453,1150e" filled="f" stroked="t" strokeweight=".56692pt" strokecolor="#000000">
                <v:path arrowok="t"/>
                <v:stroke dashstyle="longDash"/>
              </v:shape>
            </v:group>
            <v:group style="position:absolute;left:7829;top:867;width:567;height:2" coordorigin="7829,867" coordsize="567,2">
              <v:shape style="position:absolute;left:7829;top:867;width:567;height:2" coordorigin="7829,867" coordsize="567,0" path="m7829,867l8396,867e" filled="f" stroked="t" strokeweight=".56692pt" strokecolor="#000000">
                <v:path arrowok="t"/>
                <v:stroke dashstyle="longDash"/>
              </v:shape>
            </v:group>
            <v:group style="position:absolute;left:7829;top:16;width:2;height:1104" coordorigin="7829,16" coordsize="2,1104">
              <v:shape style="position:absolute;left:7829;top:16;width:2;height:1104" coordorigin="7829,16" coordsize="0,1104" path="m7829,1120l7829,16e" filled="f" stroked="t" strokeweight=".56692pt" strokecolor="#000000">
                <v:path arrowok="t"/>
                <v:stroke dashstyle="longDash"/>
              </v:shape>
            </v:group>
            <v:group style="position:absolute;left:7829;top:300;width:1809;height:5" coordorigin="7829,300" coordsize="1809,5">
              <v:shape style="position:absolute;left:7829;top:300;width:1809;height:5" coordorigin="7829,300" coordsize="1809,5" path="m7829,300l9638,305e" filled="f" stroked="t" strokeweight=".56692pt" strokecolor="#000000">
                <v:path arrowok="t"/>
                <v:stroke dashstyle="longDash"/>
              </v:shape>
            </v:group>
            <v:group style="position:absolute;left:9700;top:16;width:2;height:227" coordorigin="9700,16" coordsize="2,227">
              <v:shape style="position:absolute;left:9700;top:16;width:2;height:227" coordorigin="9700,16" coordsize="0,227" path="m9700,16l9700,243e" filled="f" stroked="t" strokeweight=".56692pt" strokecolor="#000000">
                <v:path arrowok="t"/>
                <v:stroke dashstyle="longDash"/>
              </v:shape>
            </v:group>
            <v:group style="position:absolute;left:9133;top:16;width:567;height:2" coordorigin="9133,16" coordsize="567,2">
              <v:shape style="position:absolute;left:9133;top:16;width:567;height:2" coordorigin="9133,16" coordsize="567,0" path="m9133,16l9700,16e" filled="f" stroked="t" strokeweight=".56692pt" strokecolor="#000000">
                <v:path arrowok="t"/>
                <v:stroke dashstyle="longDash"/>
              </v:shape>
            </v:group>
            <v:group style="position:absolute;left:7829;top:16;width:1191;height:2" coordorigin="7829,16" coordsize="1191,2">
              <v:shape style="position:absolute;left:7829;top:16;width:1191;height:2" coordorigin="7829,16" coordsize="1191,0" path="m7829,16l9020,16e" filled="f" stroked="t" strokeweight=".56692pt" strokecolor="#000000">
                <v:path arrowok="t"/>
                <v:stroke dashstyle="longDash"/>
              </v:shape>
            </v:group>
            <v:group style="position:absolute;left:7773;top:1093;width:113;height:124" coordorigin="7773,1093" coordsize="113,124">
              <v:shape style="position:absolute;left:7773;top:1093;width:113;height:124" coordorigin="7773,1093" coordsize="113,124" path="m7773,1218l7886,1218,7886,1093,7773,1093,7773,1218e" filled="t" fillcolor="#000000" stroked="f">
                <v:path arrowok="t"/>
                <v:fill/>
              </v:shape>
            </v:group>
            <v:group style="position:absolute;left:7773;top:1093;width:113;height:124" coordorigin="7773,1093" coordsize="113,124">
              <v:shape style="position:absolute;left:7773;top:1093;width:113;height:124" coordorigin="7773,1093" coordsize="113,124" path="m7773,1218l7886,1218,7886,1093,7773,1093,7773,1218xe" filled="f" stroked="t" strokeweight=".907072pt" strokecolor="#000000">
                <v:path arrowok="t"/>
              </v:shape>
            </v:group>
            <v:group style="position:absolute;left:8396;top:810;width:113;height:124" coordorigin="8396,810" coordsize="113,124">
              <v:shape style="position:absolute;left:8396;top:810;width:113;height:124" coordorigin="8396,810" coordsize="113,124" path="m8396,934l8510,934,8510,810,8396,810,8396,934e" filled="t" fillcolor="#000000" stroked="f">
                <v:path arrowok="t"/>
                <v:fill/>
              </v:shape>
            </v:group>
            <v:group style="position:absolute;left:8396;top:810;width:113;height:124" coordorigin="8396,810" coordsize="113,124">
              <v:shape style="position:absolute;left:8396;top:810;width:113;height:124" coordorigin="8396,810" coordsize="113,124" path="m8396,934l8510,934,8510,810,8396,810,8396,934xe" filled="f" stroked="t" strokeweight=".907072pt" strokecolor="#000000">
                <v:path arrowok="t"/>
              </v:shape>
            </v:group>
            <v:group style="position:absolute;left:9020;top:-40;width:113;height:124" coordorigin="9020,-40" coordsize="113,124">
              <v:shape style="position:absolute;left:9020;top:-40;width:113;height:124" coordorigin="9020,-40" coordsize="113,124" path="m9020,84l9133,84,9133,-40,9020,-40,9020,84e" filled="t" fillcolor="#000000" stroked="f">
                <v:path arrowok="t"/>
                <v:fill/>
              </v:shape>
            </v:group>
            <v:group style="position:absolute;left:9020;top:-40;width:113;height:124" coordorigin="9020,-40" coordsize="113,124">
              <v:shape style="position:absolute;left:9020;top:-40;width:113;height:124" coordorigin="9020,-40" coordsize="113,124" path="m9020,84l9133,84,9133,-40,9020,-40,9020,84xe" filled="f" stroked="t" strokeweight=".907072pt" strokecolor="#000000">
                <v:path arrowok="t"/>
              </v:shape>
            </v:group>
            <v:group style="position:absolute;left:9643;top:243;width:113;height:124" coordorigin="9643,243" coordsize="113,124">
              <v:shape style="position:absolute;left:9643;top:243;width:113;height:124" coordorigin="9643,243" coordsize="113,124" path="m9643,367l9757,367,9757,243,9643,243,9643,367e" filled="t" fillcolor="#000000" stroked="f">
                <v:path arrowok="t"/>
                <v:fill/>
              </v:shape>
            </v:group>
            <v:group style="position:absolute;left:9643;top:243;width:113;height:124" coordorigin="9643,243" coordsize="113,124">
              <v:shape style="position:absolute;left:9643;top:243;width:113;height:124" coordorigin="9643,243" coordsize="113,124" path="m9643,367l9757,367,9757,243,9643,243,9643,367xe" filled="f" stroked="t" strokeweight=".907072pt" strokecolor="#000000">
                <v:path arrowok="t"/>
              </v:shape>
            </v:group>
            <v:group style="position:absolute;left:7829;top:568;width:1871;height:15" coordorigin="7829,568" coordsize="1871,15">
              <v:shape style="position:absolute;left:7829;top:568;width:1871;height:15" coordorigin="7829,568" coordsize="1871,15" path="m7829,568l9700,583e" filled="f" stroked="t" strokeweight=".56692pt" strokecolor="#000000">
                <v:path arrowok="t"/>
                <v:stroke dashstyle="longDash"/>
              </v:shape>
            </v:group>
            <w10:wrap type="none"/>
          </v:group>
        </w:pict>
      </w:r>
      <w:r>
        <w:rPr/>
        <w:pict>
          <v:shape style="position:absolute;margin-left:353.363251pt;margin-top:-2.07693pt;width:32.498999pt;height:7.51332pt;mso-position-horizontal-relative:page;mso-position-vertical-relative:paragraph;z-index:-849" type="#_x0000_t75">
            <v:imagedata r:id="rId6" o:title=""/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-9"/>
        </w:rPr>
        <w:t>where</w:t>
      </w:r>
      <w:r>
        <w:rPr>
          <w:rFonts w:ascii="Arial" w:hAnsi="Arial" w:cs="Arial" w:eastAsia="Arial"/>
          <w:sz w:val="22"/>
          <w:szCs w:val="22"/>
          <w:spacing w:val="47"/>
          <w:w w:val="84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  <w:position w:val="-9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  <w:position w:val="-1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4"/>
          <w:i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-9"/>
        </w:rPr>
        <w:t>and</w:t>
      </w:r>
      <w:r>
        <w:rPr>
          <w:rFonts w:ascii="Arial" w:hAnsi="Arial" w:cs="Arial" w:eastAsia="Arial"/>
          <w:sz w:val="22"/>
          <w:szCs w:val="22"/>
          <w:spacing w:val="20"/>
          <w:w w:val="84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  <w:i/>
          <w:position w:val="-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1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100"/>
          <w:i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9"/>
        </w:rPr>
        <w:t>respect</w:t>
      </w:r>
      <w:r>
        <w:rPr>
          <w:rFonts w:ascii="Arial" w:hAnsi="Arial" w:cs="Arial" w:eastAsia="Arial"/>
          <w:sz w:val="22"/>
          <w:szCs w:val="22"/>
          <w:spacing w:val="-4"/>
          <w:w w:val="87"/>
          <w:position w:val="-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-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9"/>
        </w:rPr>
        <w:t>ely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7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9"/>
        </w:rPr>
        <w:t>denote</w:t>
      </w:r>
      <w:r>
        <w:rPr>
          <w:rFonts w:ascii="Arial" w:hAnsi="Arial" w:cs="Arial" w:eastAsia="Arial"/>
          <w:sz w:val="22"/>
          <w:szCs w:val="22"/>
          <w:spacing w:val="14"/>
          <w:w w:val="87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9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7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9"/>
        </w:rPr>
        <w:t>source</w:t>
      </w:r>
      <w:r>
        <w:rPr>
          <w:rFonts w:ascii="Arial" w:hAnsi="Arial" w:cs="Arial" w:eastAsia="Arial"/>
          <w:sz w:val="22"/>
          <w:szCs w:val="22"/>
          <w:spacing w:val="14"/>
          <w:w w:val="87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9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62" w:lineRule="exact"/>
        <w:ind w:left="792" w:right="-20"/>
        <w:jc w:val="left"/>
        <w:tabs>
          <w:tab w:pos="1380" w:val="left"/>
          <w:tab w:pos="55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89"/>
        </w:rPr>
        <w:t>1</w:t>
      </w:r>
      <w:r>
        <w:rPr>
          <w:rFonts w:ascii="Arial" w:hAnsi="Arial" w:cs="Arial" w:eastAsia="Arial"/>
          <w:sz w:val="16"/>
          <w:szCs w:val="16"/>
          <w:w w:val="100"/>
        </w:rPr>
        <w:tab/>
      </w:r>
      <w:r>
        <w:rPr>
          <w:rFonts w:ascii="Arial" w:hAnsi="Arial" w:cs="Arial" w:eastAsia="Arial"/>
          <w:sz w:val="16"/>
          <w:szCs w:val="16"/>
          <w:w w:val="89"/>
          <w:position w:val="1"/>
        </w:rPr>
        <w:t>1</w:t>
      </w:r>
      <w:r>
        <w:rPr>
          <w:rFonts w:ascii="Arial" w:hAnsi="Arial" w:cs="Arial" w:eastAsia="Arial"/>
          <w:sz w:val="16"/>
          <w:szCs w:val="16"/>
          <w:w w:val="100"/>
          <w:position w:val="1"/>
        </w:rPr>
        <w:tab/>
      </w:r>
      <w:r>
        <w:rPr>
          <w:rFonts w:ascii="Arial" w:hAnsi="Arial" w:cs="Arial" w:eastAsia="Arial"/>
          <w:sz w:val="16"/>
          <w:szCs w:val="16"/>
          <w:w w:val="100"/>
          <w:position w:val="1"/>
        </w:rPr>
        <w:pict>
          <v:shape style="width:41.004039pt;height:6.10492pt;mso-position-horizontal-relative:char;mso-position-vertical-relative:line" type="#_x0000_t75">
            <v:imagedata r:id="rId7" o:title=""/>
          </v:shape>
        </w:pict>
      </w:r>
      <w:r>
        <w:rPr>
          <w:rFonts w:ascii="Arial" w:hAnsi="Arial" w:cs="Arial" w:eastAsia="Arial"/>
          <w:sz w:val="16"/>
          <w:szCs w:val="16"/>
          <w:w w:val="100"/>
          <w:position w:val="0"/>
        </w:rPr>
      </w:r>
    </w:p>
    <w:p>
      <w:pPr>
        <w:spacing w:before="0" w:after="0" w:line="233" w:lineRule="exact"/>
        <w:ind w:left="100" w:right="488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72.920135pt;margin-top:8.07216pt;width:12.96052pt;height:6.10532pt;mso-position-horizontal-relative:page;mso-position-vertical-relative:paragraph;z-index:-850" coordorigin="7458,161" coordsize="259,122">
            <v:group style="position:absolute;left:7464;top:195;width:62;height:83" coordorigin="7464,195" coordsize="62,83">
              <v:shape style="position:absolute;left:7464;top:195;width:62;height:83" coordorigin="7464,195" coordsize="62,83" path="m7511,195l7501,195,7496,196,7464,240,7464,257,7466,264,7475,275,7482,278,7495,278,7500,277,7510,272,7514,268,7515,267,7489,267,7485,265,7479,257,7477,252,7477,241,7486,218,7489,214,7492,211,7499,207,7502,207,7526,207,7526,205,7523,202,7515,197,7511,195e" filled="t" fillcolor="#000000" stroked="f">
                <v:path arrowok="t"/>
                <v:fill/>
              </v:shape>
            </v:group>
            <v:group style="position:absolute;left:7515;top:264;width:15;height:12" coordorigin="7515,264" coordsize="15,12">
              <v:shape style="position:absolute;left:7515;top:264;width:15;height:12" coordorigin="7515,264" coordsize="15,12" path="m7530,264l7517,264,7515,276,7528,276,7530,264e" filled="t" fillcolor="#000000" stroked="f">
                <v:path arrowok="t"/>
                <v:fill/>
              </v:shape>
            </v:group>
            <v:group style="position:absolute;left:7499;top:207;width:42;height:60" coordorigin="7499,207" coordsize="42,60">
              <v:shape style="position:absolute;left:7499;top:207;width:42;height:60" coordorigin="7499,207" coordsize="42,60" path="m7526,207l7512,207,7516,208,7522,216,7524,221,7524,232,7523,237,7521,242,7520,247,7518,251,7515,255,7512,259,7509,262,7502,266,7499,267,7515,267,7517,264,7530,264,7540,210,7528,210,7526,207e" filled="t" fillcolor="#000000" stroked="f">
                <v:path arrowok="t"/>
                <v:fill/>
              </v:shape>
            </v:group>
            <v:group style="position:absolute;left:7528;top:167;width:21;height:43" coordorigin="7528,167" coordsize="21,43">
              <v:shape style="position:absolute;left:7528;top:167;width:21;height:43" coordorigin="7528,167" coordsize="21,43" path="m7549,167l7536,167,7528,210,7540,210,7549,167e" filled="t" fillcolor="#000000" stroked="f">
                <v:path arrowok="t"/>
                <v:fill/>
              </v:shape>
            </v:group>
            <v:group style="position:absolute;left:7556;top:195;width:75;height:83" coordorigin="7556,195" coordsize="75,83">
              <v:shape style="position:absolute;left:7556;top:195;width:75;height:83" coordorigin="7556,195" coordsize="75,83" path="m7611,195l7597,195,7592,196,7559,228,7558,232,7556,240,7556,257,7559,265,7571,275,7579,278,7595,278,7620,267,7585,267,7579,265,7571,257,7570,252,7570,245,7570,238,7630,238,7630,236,7631,233,7631,231,7631,229,7573,229,7575,222,7579,216,7588,209,7594,207,7627,207,7618,198,7611,195e" filled="t" fillcolor="#000000" stroked="f">
                <v:path arrowok="t"/>
                <v:fill/>
              </v:shape>
            </v:group>
            <v:group style="position:absolute;left:7598;top:259;width:24;height:8" coordorigin="7598,259" coordsize="24,8">
              <v:shape style="position:absolute;left:7598;top:259;width:24;height:8" coordorigin="7598,259" coordsize="24,8" path="m7621,259l7617,262,7613,263,7603,266,7598,267,7620,267,7621,259e" filled="t" fillcolor="#000000" stroked="f">
                <v:path arrowok="t"/>
                <v:fill/>
              </v:shape>
            </v:group>
            <v:group style="position:absolute;left:7573;top:207;width:59;height:23" coordorigin="7573,207" coordsize="59,23">
              <v:shape style="position:absolute;left:7573;top:207;width:59;height:23" coordorigin="7573,207" coordsize="59,23" path="m7627,207l7606,207,7610,208,7617,215,7618,219,7618,225,7618,226,7618,227,7618,228,7618,228,7618,229,7573,229,7631,229,7631,228,7631,226,7631,215,7629,208,7627,207e" filled="t" fillcolor="#000000" stroked="f">
                <v:path arrowok="t"/>
                <v:fill/>
              </v:shape>
            </v:group>
            <v:group style="position:absolute;left:7643;top:259;width:57;height:19" coordorigin="7643,259" coordsize="57,19">
              <v:shape style="position:absolute;left:7643;top:259;width:57;height:19" coordorigin="7643,259" coordsize="57,19" path="m7646,259l7667,278,7682,278,7690,275,7700,267,7668,267,7664,266,7655,263,7650,262,7646,259e" filled="t" fillcolor="#000000" stroked="f">
                <v:path arrowok="t"/>
                <v:fill/>
              </v:shape>
            </v:group>
            <v:group style="position:absolute;left:7653;top:195;width:59;height:71" coordorigin="7653,195" coordsize="59,71">
              <v:shape style="position:absolute;left:7653;top:195;width:59;height:71" coordorigin="7653,195" coordsize="59,71" path="m7692,195l7677,195,7669,198,7656,208,7653,214,7653,227,7655,231,7661,236,7666,238,7677,241,7688,244,7693,248,7693,256,7691,260,7683,265,7679,267,7700,267,7703,265,7706,258,7706,245,7705,242,7699,236,7693,234,7685,231,7681,230,7679,230,7671,227,7667,224,7667,215,7668,212,7676,208,7681,207,7711,207,7712,201,7708,199,7704,198,7696,196,7692,195e" filled="t" fillcolor="#000000" stroked="f">
                <v:path arrowok="t"/>
                <v:fill/>
              </v:shape>
            </v:group>
            <v:group style="position:absolute;left:7692;top:207;width:19;height:6" coordorigin="7692,207" coordsize="19,6">
              <v:shape style="position:absolute;left:7692;top:207;width:19;height:6" coordorigin="7692,207" coordsize="19,6" path="m7711,207l7692,207,7695,207,7703,209,7706,210,7710,212,7711,207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2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4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2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4"/>
          <w:position w:val="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2"/>
        </w:rPr>
        <w:t>get</w:t>
      </w:r>
      <w:r>
        <w:rPr>
          <w:rFonts w:ascii="Arial" w:hAnsi="Arial" w:cs="Arial" w:eastAsia="Arial"/>
          <w:sz w:val="22"/>
          <w:szCs w:val="22"/>
          <w:spacing w:val="23"/>
          <w:w w:val="84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2"/>
        </w:rPr>
        <w:t>sentences,</w:t>
      </w:r>
      <w:r>
        <w:rPr>
          <w:rFonts w:ascii="Arial" w:hAnsi="Arial" w:cs="Arial" w:eastAsia="Arial"/>
          <w:sz w:val="22"/>
          <w:szCs w:val="22"/>
          <w:spacing w:val="-9"/>
          <w:w w:val="84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2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4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2"/>
        </w:rPr>
        <w:t>λ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2"/>
        </w:rPr>
        <w:t>m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is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2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2"/>
        </w:rPr>
        <w:t>weight</w:t>
      </w:r>
      <w:r>
        <w:rPr>
          <w:rFonts w:ascii="Arial" w:hAnsi="Arial" w:cs="Arial" w:eastAsia="Arial"/>
          <w:sz w:val="22"/>
          <w:szCs w:val="22"/>
          <w:spacing w:val="31"/>
          <w:w w:val="88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2"/>
        </w:rPr>
        <w:t>associated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48" w:lineRule="auto"/>
        <w:ind w:left="100" w:right="4886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68.384674pt;margin-top:26.139011pt;width:17.4912pt;height:4.696920pt;mso-position-horizontal-relative:page;mso-position-vertical-relative:paragraph;z-index:-852" coordorigin="7368,523" coordsize="350,94">
            <v:group style="position:absolute;left:7373;top:530;width:35;height:79" coordorigin="7373,530" coordsize="35,79">
              <v:shape style="position:absolute;left:7373;top:530;width:35;height:79" coordorigin="7373,530" coordsize="35,79" path="m7401,530l7388,530,7373,609,7386,609,7395,565,7396,558,7400,551,7409,543,7399,543,7401,530e" filled="t" fillcolor="#000000" stroked="f">
                <v:path arrowok="t"/>
                <v:fill/>
              </v:shape>
            </v:group>
            <v:group style="position:absolute;left:7426;top:540;width:22;height:69" coordorigin="7426,540" coordsize="22,69">
              <v:shape style="position:absolute;left:7426;top:540;width:22;height:69" coordorigin="7426,540" coordsize="22,69" path="m7447,540l7427,540,7430,541,7435,545,7437,548,7437,553,7426,609,7439,609,7448,559,7448,557,7448,555,7448,553,7448,552,7448,543,7447,540e" filled="t" fillcolor="#000000" stroked="f">
                <v:path arrowok="t"/>
                <v:fill/>
              </v:shape>
            </v:group>
            <v:group style="position:absolute;left:7399;top:528;width:49;height:14" coordorigin="7399,528" coordsize="49,14">
              <v:shape style="position:absolute;left:7399;top:528;width:49;height:14" coordorigin="7399,528" coordsize="49,14" path="m7434,528l7422,528,7416,530,7406,535,7402,538,7399,543,7409,543,7410,542,7416,540,7447,540,7447,538,7439,530,7434,528e" filled="t" fillcolor="#000000" stroked="f">
                <v:path arrowok="t"/>
                <v:fill/>
              </v:shape>
            </v:group>
            <v:group style="position:absolute;left:7465;top:528;width:70;height:83" coordorigin="7465,528" coordsize="70,83">
              <v:shape style="position:absolute;left:7465;top:528;width:70;height:83" coordorigin="7465,528" coordsize="70,83" path="m7519,528l7503,528,7496,530,7465,574,7465,589,7468,597,7479,608,7486,611,7502,611,7509,610,7520,604,7525,600,7490,600,7486,598,7480,591,7478,586,7478,574,7504,540,7535,540,7526,531,7519,528e" filled="t" fillcolor="#000000" stroked="f">
                <v:path arrowok="t"/>
                <v:fill/>
              </v:shape>
            </v:group>
            <v:group style="position:absolute;left:7505;top:540;width:35;height:60" coordorigin="7505,540" coordsize="35,60">
              <v:shape style="position:absolute;left:7505;top:540;width:35;height:60" coordorigin="7505,540" coordsize="35,60" path="m7535,540l7515,540,7519,541,7522,545,7526,548,7527,553,7527,572,7524,581,7513,596,7505,600,7525,600,7537,577,7539,571,7540,565,7540,550,7537,542,7535,540e" filled="t" fillcolor="#000000" stroked="f">
                <v:path arrowok="t"/>
                <v:fill/>
              </v:shape>
            </v:group>
            <v:group style="position:absolute;left:7556;top:530;width:47;height:81" coordorigin="7556,530" coordsize="47,81">
              <v:shape style="position:absolute;left:7556;top:530;width:47;height:81" coordorigin="7556,530" coordsize="47,81" path="m7578,530l7565,530,7557,578,7557,580,7556,596,7558,602,7565,609,7571,611,7583,611,7588,610,7598,605,7602,601,7603,600,7577,600,7574,599,7571,597,7569,594,7568,591,7568,586,7569,577,7578,530e" filled="t" fillcolor="#000000" stroked="f">
                <v:path arrowok="t"/>
                <v:fill/>
              </v:shape>
            </v:group>
            <v:group style="position:absolute;left:7603;top:597;width:15;height:13" coordorigin="7603,597" coordsize="15,13">
              <v:shape style="position:absolute;left:7603;top:597;width:15;height:13" coordorigin="7603,597" coordsize="15,13" path="m7618,597l7606,597,7603,609,7616,609,7618,597e" filled="t" fillcolor="#000000" stroked="f">
                <v:path arrowok="t"/>
                <v:fill/>
              </v:shape>
            </v:group>
            <v:group style="position:absolute;left:7589;top:530;width:42;height:69" coordorigin="7589,530" coordsize="42,69">
              <v:shape style="position:absolute;left:7589;top:530;width:42;height:69" coordorigin="7589,530" coordsize="42,69" path="m7631,530l7618,530,7610,574,7608,582,7605,588,7595,597,7589,600,7603,600,7606,597,7618,597,7631,530e" filled="t" fillcolor="#000000" stroked="f">
                <v:path arrowok="t"/>
                <v:fill/>
              </v:shape>
            </v:group>
            <v:group style="position:absolute;left:7643;top:592;width:57;height:19" coordorigin="7643,592" coordsize="57,19">
              <v:shape style="position:absolute;left:7643;top:592;width:57;height:19" coordorigin="7643,592" coordsize="57,19" path="m7645,592l7667,611,7681,611,7690,608,7700,600,7668,600,7664,599,7655,597,7650,595,7645,592e" filled="t" fillcolor="#000000" stroked="f">
                <v:path arrowok="t"/>
                <v:fill/>
              </v:shape>
            </v:group>
            <v:group style="position:absolute;left:7653;top:528;width:59;height:71" coordorigin="7653,528" coordsize="59,71">
              <v:shape style="position:absolute;left:7653;top:528;width:59;height:71" coordorigin="7653,528" coordsize="59,71" path="m7692,528l7677,528,7669,531,7656,541,7653,547,7653,560,7655,564,7661,569,7666,572,7677,574,7688,578,7693,581,7693,590,7691,593,7683,598,7678,600,7700,600,7703,598,7706,591,7706,578,7704,575,7699,570,7693,567,7685,565,7681,563,7679,563,7671,561,7666,557,7666,549,7668,545,7676,541,7681,540,7711,540,7712,534,7708,532,7704,531,7696,529,7692,528e" filled="t" fillcolor="#000000" stroked="f">
                <v:path arrowok="t"/>
                <v:fill/>
              </v:shape>
            </v:group>
            <v:group style="position:absolute;left:7692;top:540;width:19;height:6" coordorigin="7692,540" coordsize="19,6">
              <v:shape style="position:absolute;left:7692;top:540;width:19;height:6" coordorigin="7692,540" coordsize="19,6" path="m7711,540l7692,540,7695,540,7703,542,7706,543,7709,545,7711,540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57.800903pt;margin-top:10.558211pt;width:28.064959pt;height:6.10492pt;mso-position-horizontal-relative:page;mso-position-vertical-relative:paragraph;z-index:-851" coordorigin="7156,211" coordsize="561,122">
            <v:group style="position:absolute;left:7162;top:247;width:75;height:79" coordorigin="7162,247" coordsize="75,79">
              <v:shape style="position:absolute;left:7162;top:247;width:75;height:79" coordorigin="7162,247" coordsize="75,79" path="m7175,247l7162,247,7176,326,7193,326,7199,314,7186,314,7175,247e" filled="t" fillcolor="#000000" stroked="f">
                <v:path arrowok="t"/>
                <v:fill/>
              </v:shape>
              <v:shape style="position:absolute;left:7162;top:247;width:75;height:79" coordorigin="7162,247" coordsize="75,79" path="m7237,247l7223,247,7186,314,7199,314,7237,247e" filled="t" fillcolor="#000000" stroked="f">
                <v:path arrowok="t"/>
                <v:fill/>
              </v:shape>
            </v:group>
            <v:group style="position:absolute;left:7244;top:245;width:70;height:83" coordorigin="7244,245" coordsize="70,83">
              <v:shape style="position:absolute;left:7244;top:245;width:70;height:83" coordorigin="7244,245" coordsize="70,83" path="m7298,245l7282,245,7275,246,7244,290,7244,306,7247,313,7257,325,7265,328,7281,328,7288,326,7299,320,7304,316,7269,316,7265,315,7259,308,7257,302,7257,291,7283,256,7314,256,7305,248,7298,245e" filled="t" fillcolor="#000000" stroked="f">
                <v:path arrowok="t"/>
                <v:fill/>
              </v:shape>
            </v:group>
            <v:group style="position:absolute;left:7284;top:256;width:35;height:60" coordorigin="7284,256" coordsize="35,60">
              <v:shape style="position:absolute;left:7284;top:256;width:35;height:60" coordorigin="7284,256" coordsize="35,60" path="m7314,256l7294,256,7298,258,7304,265,7306,270,7306,288,7303,298,7292,313,7284,316,7304,316,7316,294,7318,288,7319,281,7319,266,7316,259,7314,256e" filled="t" fillcolor="#000000" stroked="f">
                <v:path arrowok="t"/>
                <v:fill/>
              </v:shape>
            </v:group>
            <v:group style="position:absolute;left:7335;top:247;width:47;height:81" coordorigin="7335,247" coordsize="47,81">
              <v:shape style="position:absolute;left:7335;top:247;width:47;height:81" coordorigin="7335,247" coordsize="47,81" path="m7357,247l7344,247,7336,294,7336,297,7335,313,7337,318,7344,326,7349,328,7362,328,7367,326,7377,321,7381,318,7382,316,7356,316,7353,315,7350,313,7348,311,7347,308,7347,303,7348,294,7357,247e" filled="t" fillcolor="#000000" stroked="f">
                <v:path arrowok="t"/>
                <v:fill/>
              </v:shape>
            </v:group>
            <v:group style="position:absolute;left:7382;top:313;width:15;height:13" coordorigin="7382,313" coordsize="15,13">
              <v:shape style="position:absolute;left:7382;top:313;width:15;height:13" coordorigin="7382,313" coordsize="15,13" path="m7397,313l7385,313,7382,326,7395,326,7397,313e" filled="t" fillcolor="#000000" stroked="f">
                <v:path arrowok="t"/>
                <v:fill/>
              </v:shape>
            </v:group>
            <v:group style="position:absolute;left:7368;top:247;width:42;height:69" coordorigin="7368,247" coordsize="42,69">
              <v:shape style="position:absolute;left:7368;top:247;width:42;height:69" coordorigin="7368,247" coordsize="42,69" path="m7410,247l7397,247,7389,290,7387,298,7384,305,7374,314,7368,316,7382,316,7385,313,7397,313,7410,247e" filled="t" fillcolor="#000000" stroked="f">
                <v:path arrowok="t"/>
                <v:fill/>
              </v:shape>
            </v:group>
            <v:group style="position:absolute;left:7425;top:217;width:33;height:109" coordorigin="7425,217" coordsize="33,109">
              <v:shape style="position:absolute;left:7425;top:217;width:33;height:109" coordorigin="7425,217" coordsize="33,109" path="m7458,217l7445,217,7425,326,7437,326,7458,217e" filled="t" fillcolor="#000000" stroked="f">
                <v:path arrowok="t"/>
                <v:fill/>
              </v:shape>
            </v:group>
            <v:group style="position:absolute;left:7465;top:245;width:70;height:83" coordorigin="7465,245" coordsize="70,83">
              <v:shape style="position:absolute;left:7465;top:245;width:70;height:83" coordorigin="7465,245" coordsize="70,83" path="m7519,245l7503,245,7496,246,7465,290,7465,306,7468,313,7478,325,7486,328,7502,328,7509,326,7520,320,7524,316,7490,316,7486,315,7480,308,7478,302,7478,291,7504,256,7535,256,7526,248,7519,245e" filled="t" fillcolor="#000000" stroked="f">
                <v:path arrowok="t"/>
                <v:fill/>
              </v:shape>
            </v:group>
            <v:group style="position:absolute;left:7505;top:256;width:35;height:60" coordorigin="7505,256" coordsize="35,60">
              <v:shape style="position:absolute;left:7505;top:256;width:35;height:60" coordorigin="7505,256" coordsize="35,60" path="m7535,256l7515,256,7519,258,7525,265,7527,270,7527,288,7524,298,7512,313,7505,316,7524,316,7537,294,7539,288,7540,281,7540,266,7537,259,7535,256e" filled="t" fillcolor="#000000" stroked="f">
                <v:path arrowok="t"/>
                <v:fill/>
              </v:shape>
            </v:group>
            <v:group style="position:absolute;left:7554;top:247;width:35;height:79" coordorigin="7554,247" coordsize="35,79">
              <v:shape style="position:absolute;left:7554;top:247;width:35;height:79" coordorigin="7554,247" coordsize="35,79" path="m7582,247l7569,247,7554,326,7567,326,7575,282,7577,274,7580,268,7589,259,7579,259,7582,247e" filled="t" fillcolor="#000000" stroked="f">
                <v:path arrowok="t"/>
                <v:fill/>
              </v:shape>
            </v:group>
            <v:group style="position:absolute;left:7607;top:256;width:22;height:69" coordorigin="7607,256" coordsize="22,69">
              <v:shape style="position:absolute;left:7607;top:256;width:22;height:69" coordorigin="7607,256" coordsize="22,69" path="m7628,256l7607,256,7611,257,7616,262,7617,265,7617,270,7607,326,7620,326,7628,278,7628,276,7628,274,7629,272,7629,270,7629,268,7629,260,7628,256e" filled="t" fillcolor="#000000" stroked="f">
                <v:path arrowok="t"/>
                <v:fill/>
              </v:shape>
            </v:group>
            <v:group style="position:absolute;left:7579;top:245;width:49;height:14" coordorigin="7579,245" coordsize="49,14">
              <v:shape style="position:absolute;left:7579;top:245;width:49;height:14" coordorigin="7579,245" coordsize="49,14" path="m7614,245l7602,245,7597,246,7587,251,7583,255,7579,259,7589,259,7590,259,7596,256,7628,256,7627,254,7620,247,7614,245e" filled="t" fillcolor="#000000" stroked="f">
                <v:path arrowok="t"/>
                <v:fill/>
              </v:shape>
            </v:group>
            <v:group style="position:absolute;left:7643;top:309;width:57;height:19" coordorigin="7643,309" coordsize="57,19">
              <v:shape style="position:absolute;left:7643;top:309;width:57;height:19" coordorigin="7643,309" coordsize="57,19" path="m7645,309l7667,328,7681,328,7690,325,7700,316,7668,316,7664,316,7655,313,7650,311,7645,309e" filled="t" fillcolor="#000000" stroked="f">
                <v:path arrowok="t"/>
                <v:fill/>
              </v:shape>
            </v:group>
            <v:group style="position:absolute;left:7653;top:245;width:59;height:71" coordorigin="7653,245" coordsize="59,71">
              <v:shape style="position:absolute;left:7653;top:245;width:59;height:71" coordorigin="7653,245" coordsize="59,71" path="m7692,245l7677,245,7669,247,7656,257,7653,264,7653,277,7655,280,7661,286,7666,288,7676,291,7688,294,7693,298,7693,306,7691,310,7683,315,7678,316,7700,316,7702,314,7706,308,7706,295,7704,291,7699,286,7693,284,7685,281,7680,280,7680,280,7679,280,7671,277,7666,274,7666,265,7668,262,7676,257,7681,256,7710,256,7712,251,7708,249,7704,247,7696,245,7692,245e" filled="t" fillcolor="#000000" stroked="f">
                <v:path arrowok="t"/>
                <v:fill/>
              </v:shape>
            </v:group>
            <v:group style="position:absolute;left:7691;top:256;width:19;height:6" coordorigin="7691,256" coordsize="19,6">
              <v:shape style="position:absolute;left:7691;top:256;width:19;height:6" coordorigin="7691,256" coordsize="19,6" path="m7710,256l7691,256,7695,257,7702,259,7706,260,7709,262,7710,256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87.006134pt;margin-top:34.643009pt;width:9.95852pt;height:4.696920pt;mso-position-horizontal-relative:page;mso-position-vertical-relative:paragraph;z-index:-848" coordorigin="7740,693" coordsize="199,94">
            <v:group style="position:absolute;left:7746;top:700;width:105;height:79" coordorigin="7746,700" coordsize="105,79">
              <v:shape style="position:absolute;left:7746;top:700;width:105;height:79" coordorigin="7746,700" coordsize="105,79" path="m7759,700l7746,700,7751,779,7766,779,7773,764,7762,764,7759,700e" filled="t" fillcolor="#000000" stroked="f">
                <v:path arrowok="t"/>
                <v:fill/>
              </v:shape>
              <v:shape style="position:absolute;left:7746;top:700;width:105;height:79" coordorigin="7746,700" coordsize="105,79" path="m7807,714l7796,714,7800,779,7815,779,7822,764,7810,764,7807,714e" filled="t" fillcolor="#000000" stroked="f">
                <v:path arrowok="t"/>
                <v:fill/>
              </v:shape>
              <v:shape style="position:absolute;left:7746;top:700;width:105;height:79" coordorigin="7746,700" coordsize="105,79" path="m7806,700l7791,700,7762,764,7773,764,7796,714,7807,714,7806,700e" filled="t" fillcolor="#000000" stroked="f">
                <v:path arrowok="t"/>
                <v:fill/>
              </v:shape>
              <v:shape style="position:absolute;left:7746;top:700;width:105;height:79" coordorigin="7746,700" coordsize="105,79" path="m7851,700l7838,700,7810,764,7822,764,7851,700e" filled="t" fillcolor="#000000" stroked="f">
                <v:path arrowok="t"/>
                <v:fill/>
              </v:shape>
            </v:group>
            <v:group style="position:absolute;left:7859;top:699;width:75;height:83" coordorigin="7859,699" coordsize="75,83">
              <v:shape style="position:absolute;left:7859;top:699;width:75;height:83" coordorigin="7859,699" coordsize="75,83" path="m7913,699l7899,699,7894,699,7859,743,7859,761,7861,768,7873,779,7881,781,7897,781,7922,770,7887,770,7881,768,7874,761,7872,756,7872,748,7872,742,7932,742,7932,739,7933,736,7933,734,7933,732,7875,732,7877,725,7881,720,7890,712,7896,710,7929,710,7921,701,7913,699e" filled="t" fillcolor="#000000" stroked="f">
                <v:path arrowok="t"/>
                <v:fill/>
              </v:shape>
            </v:group>
            <v:group style="position:absolute;left:7900;top:762;width:24;height:8" coordorigin="7900,762" coordsize="24,8">
              <v:shape style="position:absolute;left:7900;top:762;width:24;height:8" coordorigin="7900,762" coordsize="24,8" path="m7924,762l7919,765,7915,767,7905,769,7900,770,7922,770,7924,762e" filled="t" fillcolor="#000000" stroked="f">
                <v:path arrowok="t"/>
                <v:fill/>
              </v:shape>
            </v:group>
            <v:group style="position:absolute;left:7875;top:710;width:59;height:23" coordorigin="7875,710" coordsize="59,23">
              <v:shape style="position:absolute;left:7875;top:710;width:59;height:23" coordorigin="7875,710" coordsize="59,23" path="m7929,710l7908,710,7912,711,7919,718,7920,722,7920,729,7920,729,7920,730,7920,731,7920,732,7920,732,7875,732,7933,732,7933,732,7934,729,7934,719,7931,712,7929,710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410.788544pt;margin-top:33.61021pt;width:17.99212pt;height:5.72972pt;mso-position-horizontal-relative:page;mso-position-vertical-relative:paragraph;z-index:-847" coordorigin="8216,672" coordsize="360,115">
            <v:group style="position:absolute;left:8221;top:700;width:105;height:79" coordorigin="8221,700" coordsize="105,79">
              <v:shape style="position:absolute;left:8221;top:700;width:105;height:79" coordorigin="8221,700" coordsize="105,79" path="m8234,700l8221,700,8227,779,8242,779,8249,764,8237,764,8234,700e" filled="t" fillcolor="#000000" stroked="f">
                <v:path arrowok="t"/>
                <v:fill/>
              </v:shape>
              <v:shape style="position:absolute;left:8221;top:700;width:105;height:79" coordorigin="8221,700" coordsize="105,79" path="m8283,714l8272,714,8276,779,8291,779,8298,764,8286,764,8283,714e" filled="t" fillcolor="#000000" stroked="f">
                <v:path arrowok="t"/>
                <v:fill/>
              </v:shape>
              <v:shape style="position:absolute;left:8221;top:700;width:105;height:79" coordorigin="8221,700" coordsize="105,79" path="m8282,700l8267,700,8237,764,8249,764,8272,714,8283,714,8282,700e" filled="t" fillcolor="#000000" stroked="f">
                <v:path arrowok="t"/>
                <v:fill/>
              </v:shape>
              <v:shape style="position:absolute;left:8221;top:700;width:105;height:79" coordorigin="8221,700" coordsize="105,79" path="m8327,700l8314,700,8286,764,8298,764,8327,700e" filled="t" fillcolor="#000000" stroked="f">
                <v:path arrowok="t"/>
                <v:fill/>
              </v:shape>
            </v:group>
            <v:group style="position:absolute;left:8334;top:710;width:71;height:71" coordorigin="8334,710" coordsize="71,71">
              <v:shape style="position:absolute;left:8334;top:710;width:71;height:71" coordorigin="8334,710" coordsize="71,71" path="m8404,710l8380,710,8384,711,8391,716,8392,719,8392,724,8392,725,8392,726,8392,726,8392,727,8391,730,8362,730,8352,733,8338,744,8334,751,8334,766,8336,771,8345,779,8350,781,8362,781,8357,770,8354,769,8351,766,8349,764,8347,761,8347,751,8350,747,8360,741,8367,740,8403,740,8404,735,8405,732,8405,730,8405,728,8405,726,8406,724,8406,715,8404,710e" filled="t" fillcolor="#000000" stroked="f">
                <v:path arrowok="t"/>
                <v:fill/>
              </v:shape>
            </v:group>
            <v:group style="position:absolute;left:8382;top:767;width:15;height:12" coordorigin="8382,767" coordsize="15,12">
              <v:shape style="position:absolute;left:8382;top:767;width:15;height:12" coordorigin="8382,767" coordsize="15,12" path="m8397,767l8384,767,8382,779,8395,779,8397,767e" filled="t" fillcolor="#000000" stroked="f">
                <v:path arrowok="t"/>
                <v:fill/>
              </v:shape>
            </v:group>
            <v:group style="position:absolute;left:8368;top:740;width:35;height:30" coordorigin="8368,740" coordsize="35,30">
              <v:shape style="position:absolute;left:8368;top:740;width:35;height:30" coordorigin="8368,740" coordsize="35,30" path="m8403,740l8390,740,8389,743,8387,751,8384,758,8374,767,8368,770,8382,770,8384,767,8397,767,8403,740e" filled="t" fillcolor="#000000" stroked="f">
                <v:path arrowok="t"/>
                <v:fill/>
              </v:shape>
            </v:group>
            <v:group style="position:absolute;left:8348;top:699;width:55;height:17" coordorigin="8348,699" coordsize="55,17">
              <v:shape style="position:absolute;left:8348;top:699;width:55;height:17" coordorigin="8348,699" coordsize="55,17" path="m8387,699l8373,699,8369,699,8360,701,8355,702,8350,704,8348,715,8353,714,8357,712,8366,710,8370,710,8404,710,8403,709,8394,701,8387,699e" filled="t" fillcolor="#000000" stroked="f">
                <v:path arrowok="t"/>
                <v:fill/>
              </v:shape>
            </v:group>
            <v:group style="position:absolute;left:8423;top:700;width:35;height:79" coordorigin="8423,700" coordsize="35,79">
              <v:shape style="position:absolute;left:8423;top:700;width:35;height:79" coordorigin="8423,700" coordsize="35,79" path="m8451,700l8438,700,8423,779,8436,779,8444,736,8446,728,8449,721,8459,713,8448,713,8451,700e" filled="t" fillcolor="#000000" stroked="f">
                <v:path arrowok="t"/>
                <v:fill/>
              </v:shape>
            </v:group>
            <v:group style="position:absolute;left:8476;top:710;width:22;height:69" coordorigin="8476,710" coordsize="22,69">
              <v:shape style="position:absolute;left:8476;top:710;width:22;height:69" coordorigin="8476,710" coordsize="22,69" path="m8497,710l8477,710,8480,711,8485,715,8486,718,8486,723,8476,779,8489,779,8497,732,8497,729,8498,727,8498,725,8498,723,8498,722,8498,713,8497,710e" filled="t" fillcolor="#000000" stroked="f">
                <v:path arrowok="t"/>
                <v:fill/>
              </v:shape>
            </v:group>
            <v:group style="position:absolute;left:8448;top:699;width:49;height:14" coordorigin="8448,699" coordsize="49,14">
              <v:shape style="position:absolute;left:8448;top:699;width:49;height:14" coordorigin="8448,699" coordsize="49,14" path="m8484,699l8471,699,8466,700,8456,705,8452,708,8448,713,8459,713,8459,712,8465,710,8497,710,8496,708,8489,700,8484,699e" filled="t" fillcolor="#000000" stroked="f">
                <v:path arrowok="t"/>
                <v:fill/>
              </v:shape>
            </v:group>
            <v:group style="position:absolute;left:8520;top:710;width:37;height:69" coordorigin="8520,710" coordsize="37,69">
              <v:shape style="position:absolute;left:8520;top:710;width:37;height:69" coordorigin="8520,710" coordsize="37,69" path="m8542,710l8530,710,8521,753,8521,754,8521,756,8521,757,8521,758,8520,760,8520,767,8522,772,8530,778,8536,779,8555,779,8558,768,8541,768,8538,767,8536,766,8534,765,8533,762,8533,759,8533,758,8534,757,8534,756,8534,754,8534,753,8542,710e" filled="t" fillcolor="#000000" stroked="f">
                <v:path arrowok="t"/>
                <v:fill/>
              </v:shape>
            </v:group>
            <v:group style="position:absolute;left:8519;top:700;width:51;height:9" coordorigin="8519,700" coordsize="51,9">
              <v:shape style="position:absolute;left:8519;top:700;width:51;height:9" coordorigin="8519,700" coordsize="51,9" path="m8570,700l8521,700,8519,710,8568,710,8570,700e" filled="t" fillcolor="#000000" stroked="f">
                <v:path arrowok="t"/>
                <v:fill/>
              </v:shape>
            </v:group>
            <v:group style="position:absolute;left:8531;top:678;width:17;height:23" coordorigin="8531,678" coordsize="17,23">
              <v:shape style="position:absolute;left:8531;top:678;width:17;height:23" coordorigin="8531,678" coordsize="17,23" path="m8549,678l8536,678,8531,700,8544,700,8549,678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shape style="position:absolute;margin-left:467.956543pt;margin-top:33.235012pt;width:42.617719pt;height:6.10492pt;mso-position-horizontal-relative:page;mso-position-vertical-relative:paragraph;z-index:-846" type="#_x0000_t75">
            <v:imagedata r:id="rId8" o:title=""/>
          </v:shape>
        </w:pict>
      </w:r>
      <w:r>
        <w:rPr/>
        <w:pict>
          <v:group style="position:absolute;margin-left:435.821747pt;margin-top:33.235012pt;width:26.682919pt;height:7.51292pt;mso-position-horizontal-relative:page;mso-position-vertical-relative:paragraph;z-index:-845" coordorigin="8716,665" coordsize="534,150">
            <v:group style="position:absolute;left:8722;top:699;width:84;height:111" coordorigin="8722,699" coordsize="84,111">
              <v:shape style="position:absolute;left:8722;top:699;width:84;height:111" coordorigin="8722,699" coordsize="84,111" path="m8756,700l8743,700,8722,809,8735,809,8743,767,8753,767,8748,761,8747,756,8747,745,8765,713,8753,713,8756,700e" filled="t" fillcolor="#000000" stroked="f">
                <v:path arrowok="t"/>
                <v:fill/>
              </v:shape>
              <v:shape style="position:absolute;left:8722;top:699;width:84;height:111" coordorigin="8722,699" coordsize="84,111" path="m8753,767l8743,767,8744,772,8747,775,8755,780,8760,781,8770,781,8774,780,8783,776,8787,773,8790,770,8759,770,8754,768,8753,767e" filled="t" fillcolor="#000000" stroked="f">
                <v:path arrowok="t"/>
                <v:fill/>
              </v:shape>
              <v:shape style="position:absolute;left:8722;top:699;width:84;height:111" coordorigin="8722,699" coordsize="84,111" path="m8803,710l8782,710,8786,712,8792,719,8793,724,8793,735,8793,740,8791,745,8789,751,8787,755,8785,759,8782,762,8779,765,8772,769,8768,770,8790,770,8807,736,8807,719,8804,712,8803,710e" filled="t" fillcolor="#000000" stroked="f">
                <v:path arrowok="t"/>
                <v:fill/>
              </v:shape>
              <v:shape style="position:absolute;left:8722;top:699;width:84;height:111" coordorigin="8722,699" coordsize="84,111" path="m8789,699l8775,699,8770,700,8761,705,8757,708,8753,713,8765,713,8768,711,8772,710,8803,710,8795,701,8789,699e" filled="t" fillcolor="#000000" stroked="f">
                <v:path arrowok="t"/>
                <v:fill/>
              </v:shape>
            </v:group>
            <v:group style="position:absolute;left:8820;top:699;width:75;height:83" coordorigin="8820,699" coordsize="75,83">
              <v:shape style="position:absolute;left:8820;top:699;width:75;height:83" coordorigin="8820,699" coordsize="75,83" path="m8875,699l8861,699,8855,699,8820,743,8820,761,8823,768,8834,779,8843,781,8859,781,8884,770,8849,770,8843,768,8835,761,8833,756,8833,748,8834,742,8893,742,8894,739,8894,736,8895,734,8895,732,8836,732,8839,725,8842,720,8852,712,8858,710,8891,710,8882,701,8875,699e" filled="t" fillcolor="#000000" stroked="f">
                <v:path arrowok="t"/>
                <v:fill/>
              </v:shape>
            </v:group>
            <v:group style="position:absolute;left:8861;top:762;width:24;height:8" coordorigin="8861,762" coordsize="24,8">
              <v:shape style="position:absolute;left:8861;top:762;width:24;height:8" coordorigin="8861,762" coordsize="24,8" path="m8885,762l8881,765,8876,767,8866,769,8861,770,8884,770,8885,762e" filled="t" fillcolor="#000000" stroked="f">
                <v:path arrowok="t"/>
                <v:fill/>
              </v:shape>
            </v:group>
            <v:group style="position:absolute;left:8836;top:710;width:59;height:23" coordorigin="8836,710" coordsize="59,23">
              <v:shape style="position:absolute;left:8836;top:710;width:59;height:23" coordorigin="8836,710" coordsize="59,23" path="m8891,710l8869,710,8874,711,8880,718,8882,722,8882,729,8882,729,8882,730,8882,731,8882,732,8882,732,8836,732,8895,732,8895,732,8895,729,8895,719,8893,712,8891,710e" filled="t" fillcolor="#000000" stroked="f">
                <v:path arrowok="t"/>
                <v:fill/>
              </v:shape>
            </v:group>
            <v:group style="position:absolute;left:8910;top:700;width:35;height:79" coordorigin="8910,700" coordsize="35,79">
              <v:shape style="position:absolute;left:8910;top:700;width:35;height:79" coordorigin="8910,700" coordsize="35,79" path="m8938,700l8925,700,8910,779,8922,779,8930,740,8932,731,8935,723,8945,714,8935,714,8938,700e" filled="t" fillcolor="#000000" stroked="f">
                <v:path arrowok="t"/>
                <v:fill/>
              </v:shape>
            </v:group>
            <v:group style="position:absolute;left:8935;top:699;width:36;height:15" coordorigin="8935,699" coordsize="36,15">
              <v:shape style="position:absolute;left:8935;top:699;width:36;height:15" coordorigin="8935,699" coordsize="36,15" path="m8965,699l8958,699,8953,700,8943,705,8939,709,8935,714,8945,714,8946,713,8952,710,8970,710,8971,700,8970,700,8969,699,8966,699,8965,699e" filled="t" fillcolor="#000000" stroked="f">
                <v:path arrowok="t"/>
                <v:fill/>
              </v:shape>
            </v:group>
            <v:group style="position:absolute;left:8961;top:710;width:9;height:4" coordorigin="8961,710" coordsize="9,4">
              <v:shape style="position:absolute;left:8961;top:710;width:9;height:4" coordorigin="8961,710" coordsize="9,4" path="m8970,710l8961,710,8963,710,8966,711,8968,712,8969,714,8970,710e" filled="t" fillcolor="#000000" stroked="f">
                <v:path arrowok="t"/>
                <v:fill/>
              </v:shape>
            </v:group>
            <v:group style="position:absolute;left:8973;top:710;width:26;height:69" coordorigin="8973,710" coordsize="26,69">
              <v:shape style="position:absolute;left:8973;top:710;width:26;height:69" coordorigin="8973,710" coordsize="26,69" path="m8999,710l8986,710,8973,779,8986,779,8999,710e" filled="t" fillcolor="#000000" stroked="f">
                <v:path arrowok="t"/>
                <v:fill/>
              </v:shape>
            </v:group>
            <v:group style="position:absolute;left:8974;top:700;width:48;height:9" coordorigin="8974,700" coordsize="48,9">
              <v:shape style="position:absolute;left:8974;top:700;width:48;height:9" coordorigin="8974,700" coordsize="48,9" path="m9022,700l8976,700,8974,710,9020,710,9022,700e" filled="t" fillcolor="#000000" stroked="f">
                <v:path arrowok="t"/>
                <v:fill/>
              </v:shape>
            </v:group>
            <v:group style="position:absolute;left:8988;top:670;width:43;height:30" coordorigin="8988,670" coordsize="43,30">
              <v:shape style="position:absolute;left:8988;top:670;width:43;height:30" coordorigin="8988,670" coordsize="43,30" path="m9031,670l9009,670,9002,672,8994,680,8991,686,8989,695,8988,700,9001,700,9002,694,9003,689,9005,686,9009,683,9012,682,9029,682,9031,670e" filled="t" fillcolor="#000000" stroked="f">
                <v:path arrowok="t"/>
                <v:fill/>
              </v:shape>
            </v:group>
            <v:group style="position:absolute;left:9020;top:699;width:75;height:83" coordorigin="9020,699" coordsize="75,83">
              <v:shape style="position:absolute;left:9020;top:699;width:75;height:83" coordorigin="9020,699" coordsize="75,83" path="m9075,699l9060,699,9055,699,9020,743,9020,761,9023,768,9034,779,9043,781,9058,781,9083,770,9048,770,9043,768,9035,761,9033,756,9033,748,9034,742,9093,742,9094,739,9094,736,9095,734,9095,732,9036,732,9039,725,9042,720,9052,712,9057,710,9091,710,9082,701,9075,699e" filled="t" fillcolor="#000000" stroked="f">
                <v:path arrowok="t"/>
                <v:fill/>
              </v:shape>
            </v:group>
            <v:group style="position:absolute;left:9061;top:762;width:24;height:8" coordorigin="9061,762" coordsize="24,8">
              <v:shape style="position:absolute;left:9061;top:762;width:24;height:8" coordorigin="9061,762" coordsize="24,8" path="m9085,762l9081,765,9076,767,9066,769,9061,770,9083,770,9085,762e" filled="t" fillcolor="#000000" stroked="f">
                <v:path arrowok="t"/>
                <v:fill/>
              </v:shape>
            </v:group>
            <v:group style="position:absolute;left:9036;top:710;width:59;height:23" coordorigin="9036,710" coordsize="59,23">
              <v:shape style="position:absolute;left:9036;top:710;width:59;height:23" coordorigin="9036,710" coordsize="59,23" path="m9091,710l9069,710,9074,711,9080,718,9082,722,9082,729,9082,729,9082,730,9082,731,9082,732,9082,732,9036,732,9095,732,9095,732,9095,729,9095,719,9092,712,9091,710e" filled="t" fillcolor="#000000" stroked="f">
                <v:path arrowok="t"/>
                <v:fill/>
              </v:shape>
            </v:group>
            <v:group style="position:absolute;left:9109;top:699;width:69;height:83" coordorigin="9109,699" coordsize="69,83">
              <v:shape style="position:absolute;left:9109;top:699;width:69;height:83" coordorigin="9109,699" coordsize="69,83" path="m9161,699l9151,699,9145,699,9109,743,9109,761,9112,768,9123,779,9131,781,9146,781,9166,770,9137,770,9131,768,9128,765,9124,761,9123,756,9123,743,9124,738,9126,732,9128,727,9131,722,9135,718,9138,715,9141,713,9148,711,9152,710,9178,710,9179,704,9175,702,9172,701,9165,699,9161,699e" filled="t" fillcolor="#000000" stroked="f">
                <v:path arrowok="t"/>
                <v:fill/>
              </v:shape>
            </v:group>
            <v:group style="position:absolute;left:9147;top:764;width:20;height:6" coordorigin="9147,764" coordsize="20,6">
              <v:shape style="position:absolute;left:9147;top:764;width:20;height:6" coordorigin="9147,764" coordsize="20,6" path="m9167,764l9163,766,9159,768,9151,769,9147,770,9166,770,9167,764e" filled="t" fillcolor="#000000" stroked="f">
                <v:path arrowok="t"/>
                <v:fill/>
              </v:shape>
            </v:group>
            <v:group style="position:absolute;left:9160;top:710;width:18;height:8" coordorigin="9160,710" coordsize="18,8">
              <v:shape style="position:absolute;left:9160;top:710;width:18;height:8" coordorigin="9160,710" coordsize="18,8" path="m9178,710l9160,710,9163,710,9170,713,9173,715,9176,717,9178,710e" filled="t" fillcolor="#000000" stroked="f">
                <v:path arrowok="t"/>
                <v:fill/>
              </v:shape>
            </v:group>
            <v:group style="position:absolute;left:9195;top:710;width:37;height:69" coordorigin="9195,710" coordsize="37,69">
              <v:shape style="position:absolute;left:9195;top:710;width:37;height:69" coordorigin="9195,710" coordsize="37,69" path="m9217,710l9204,710,9196,753,9196,754,9195,756,9195,758,9195,760,9195,767,9197,772,9204,778,9210,779,9230,779,9232,768,9215,768,9212,767,9210,766,9209,765,9208,762,9208,759,9208,758,9208,757,9208,756,9208,754,9209,753,9217,710e" filled="t" fillcolor="#000000" stroked="f">
                <v:path arrowok="t"/>
                <v:fill/>
              </v:shape>
            </v:group>
            <v:group style="position:absolute;left:9193;top:700;width:51;height:9" coordorigin="9193,700" coordsize="51,9">
              <v:shape style="position:absolute;left:9193;top:700;width:51;height:9" coordorigin="9193,700" coordsize="51,9" path="m9244,700l9195,700,9193,710,9242,710,9244,700e" filled="t" fillcolor="#000000" stroked="f">
                <v:path arrowok="t"/>
                <v:fill/>
              </v:shape>
            </v:group>
            <v:group style="position:absolute;left:9206;top:678;width:17;height:23" coordorigin="9206,678" coordsize="17,23">
              <v:shape style="position:absolute;left:9206;top:678;width:17;height:23" coordorigin="9206,678" coordsize="17,23" path="m9223,678l9210,678,9206,700,9219,700,9223,678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3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5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translation</w:t>
      </w:r>
      <w:r>
        <w:rPr>
          <w:rFonts w:ascii="Arial" w:hAnsi="Arial" w:cs="Arial" w:eastAsia="Arial"/>
          <w:sz w:val="22"/>
          <w:szCs w:val="22"/>
          <w:spacing w:val="29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fea-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ture</w:t>
      </w:r>
      <w:r>
        <w:rPr>
          <w:rFonts w:ascii="Arial" w:hAnsi="Arial" w:cs="Arial" w:eastAsia="Arial"/>
          <w:sz w:val="22"/>
          <w:szCs w:val="22"/>
          <w:spacing w:val="16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log-score</w:t>
      </w:r>
      <w:r>
        <w:rPr>
          <w:rFonts w:ascii="Arial" w:hAnsi="Arial" w:cs="Arial" w:eastAsia="Arial"/>
          <w:sz w:val="22"/>
          <w:szCs w:val="22"/>
          <w:spacing w:val="2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translation</w:t>
      </w:r>
      <w:r>
        <w:rPr>
          <w:rFonts w:ascii="Arial" w:hAnsi="Arial" w:cs="Arial" w:eastAsia="Arial"/>
          <w:sz w:val="22"/>
          <w:szCs w:val="22"/>
          <w:spacing w:val="4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model</w:t>
      </w:r>
      <w:r>
        <w:rPr>
          <w:rFonts w:ascii="Arial" w:hAnsi="Arial" w:cs="Arial" w:eastAsia="Arial"/>
          <w:sz w:val="22"/>
          <w:szCs w:val="22"/>
          <w:spacing w:val="4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based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bilingual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units</w:t>
      </w:r>
      <w:r>
        <w:rPr>
          <w:rFonts w:ascii="Arial" w:hAnsi="Arial" w:cs="Arial" w:eastAsia="Arial"/>
          <w:sz w:val="22"/>
          <w:szCs w:val="22"/>
          <w:spacing w:val="1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called</w:t>
      </w:r>
      <w:r>
        <w:rPr>
          <w:rFonts w:ascii="Arial" w:hAnsi="Arial" w:cs="Arial" w:eastAsia="Arial"/>
          <w:sz w:val="22"/>
          <w:szCs w:val="22"/>
          <w:spacing w:val="8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tuples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2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probability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as-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" w:after="0" w:line="221" w:lineRule="exact"/>
        <w:ind w:left="100" w:right="4891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37.712402pt;margin-top:9.874524pt;width:9.857068pt;height:7.289872pt;mso-position-horizontal-relative:page;mso-position-vertical-relative:paragraph;z-index:-844" coordorigin="6754,197" coordsize="197,146">
            <v:group style="position:absolute;left:6763;top:207;width:51;height:128" coordorigin="6763,207" coordsize="51,128">
              <v:shape style="position:absolute;left:6763;top:207;width:51;height:128" coordorigin="6763,207" coordsize="51,128" path="m6814,207l6772,250,6763,289,6763,296,6764,303,6769,318,6772,326,6776,334,6787,334,6784,327,6781,320,6779,313,6777,305,6776,298,6777,282,6781,264,6791,241,6801,224,6814,207e" filled="t" fillcolor="#000000" stroked="f">
                <v:path arrowok="t"/>
                <v:fill/>
              </v:shape>
            </v:group>
            <v:group style="position:absolute;left:6816;top:304;width:61;height:11" coordorigin="6816,304" coordsize="61,11">
              <v:shape style="position:absolute;left:6816;top:304;width:61;height:11" coordorigin="6816,304" coordsize="61,11" path="m6877,304l6818,304,6816,315,6875,315,6877,304e" filled="t" fillcolor="#000000" stroked="f">
                <v:path arrowok="t"/>
                <v:fill/>
              </v:shape>
            </v:group>
            <v:group style="position:absolute;left:6841;top:223;width:29;height:81" coordorigin="6841,223" coordsize="29,81">
              <v:shape style="position:absolute;left:6841;top:223;width:29;height:81" coordorigin="6841,223" coordsize="29,81" path="m6870,223l6856,223,6841,304,6854,304,6870,223e" filled="t" fillcolor="#000000" stroked="f">
                <v:path arrowok="t"/>
                <v:fill/>
              </v:shape>
            </v:group>
            <v:group style="position:absolute;left:6831;top:212;width:42;height:17" coordorigin="6831,212" coordsize="42,17">
              <v:shape style="position:absolute;left:6831;top:212;width:42;height:17" coordorigin="6831,212" coordsize="42,17" path="m6872,212l6858,212,6833,218,6831,229,6856,223,6870,223,6872,212e" filled="t" fillcolor="#000000" stroked="f">
                <v:path arrowok="t"/>
                <v:fill/>
              </v:shape>
            </v:group>
            <v:group style="position:absolute;left:6892;top:207;width:51;height:128" coordorigin="6892,207" coordsize="51,128">
              <v:shape style="position:absolute;left:6892;top:207;width:51;height:128" coordorigin="6892,207" coordsize="51,128" path="m6930,207l6919,207,6922,214,6925,221,6928,235,6929,243,6929,259,6925,277,6915,300,6905,317,6892,334,6912,324,6924,308,6934,291,6940,272,6942,252,6942,245,6941,237,6939,230,6937,222,6934,215,6930,207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50.286316pt;margin-top:11.282484pt;width:10.298792pt;height:5.037072pt;mso-position-horizontal-relative:page;mso-position-vertical-relative:paragraph;z-index:-843" coordorigin="7006,226" coordsize="206,101">
            <v:group style="position:absolute;left:7015;top:237;width:105;height:79" coordorigin="7015,237" coordsize="105,79">
              <v:shape style="position:absolute;left:7015;top:237;width:105;height:79" coordorigin="7015,237" coordsize="105,79" path="m7028,237l7015,237,7020,315,7035,315,7042,300,7031,300,7028,237e" filled="t" fillcolor="#000000" stroked="f">
                <v:path arrowok="t"/>
                <v:fill/>
              </v:shape>
              <v:shape style="position:absolute;left:7015;top:237;width:105;height:79" coordorigin="7015,237" coordsize="105,79" path="m7076,250l7065,250,7069,315,7084,315,7091,300,7079,300,7076,250e" filled="t" fillcolor="#000000" stroked="f">
                <v:path arrowok="t"/>
                <v:fill/>
              </v:shape>
              <v:shape style="position:absolute;left:7015;top:237;width:105;height:79" coordorigin="7015,237" coordsize="105,79" path="m7075,237l7060,237,7031,300,7042,300,7065,250,7076,250,7075,237e" filled="t" fillcolor="#000000" stroked="f">
                <v:path arrowok="t"/>
                <v:fill/>
              </v:shape>
              <v:shape style="position:absolute;left:7015;top:237;width:105;height:79" coordorigin="7015,237" coordsize="105,79" path="m7120,237l7107,237,7079,300,7091,300,7120,237e" filled="t" fillcolor="#000000" stroked="f">
                <v:path arrowok="t"/>
                <v:fill/>
              </v:shape>
            </v:group>
            <v:group style="position:absolute;left:7128;top:235;width:75;height:83" coordorigin="7128,235" coordsize="75,83">
              <v:shape style="position:absolute;left:7128;top:235;width:75;height:83" coordorigin="7128,235" coordsize="75,83" path="m7182,235l7168,235,7163,236,7131,268,7129,271,7128,279,7128,297,7130,304,7142,315,7150,317,7166,317,7191,306,7156,306,7150,304,7147,301,7143,297,7141,292,7141,284,7141,278,7201,278,7201,275,7202,273,7202,270,7202,269,7144,269,7146,261,7150,256,7159,248,7165,246,7198,246,7190,237,7182,235e" filled="t" fillcolor="#000000" stroked="f">
                <v:path arrowok="t"/>
                <v:fill/>
              </v:shape>
            </v:group>
            <v:group style="position:absolute;left:7169;top:299;width:24;height:8" coordorigin="7169,299" coordsize="24,8">
              <v:shape style="position:absolute;left:7169;top:299;width:24;height:8" coordorigin="7169,299" coordsize="24,8" path="m7193,299l7188,301,7184,303,7174,305,7169,306,7191,306,7193,299e" filled="t" fillcolor="#000000" stroked="f">
                <v:path arrowok="t"/>
                <v:fill/>
              </v:shape>
            </v:group>
            <v:group style="position:absolute;left:7144;top:246;width:59;height:23" coordorigin="7144,246" coordsize="59,23">
              <v:shape style="position:absolute;left:7144;top:246;width:59;height:23" coordorigin="7144,246" coordsize="59,23" path="m7198,246l7177,246,7181,248,7188,254,7189,258,7189,265,7189,265,7189,266,7189,267,7189,268,7189,269,7144,269,7202,269,7202,268,7203,266,7203,255,7200,248,7198,246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72.148621pt;margin-top:10.249964pt;width:18.332512pt;height:6.069592pt;mso-position-horizontal-relative:page;mso-position-vertical-relative:paragraph;z-index:-842" coordorigin="7443,205" coordsize="367,121">
            <v:group style="position:absolute;left:7452;top:237;width:105;height:79" coordorigin="7452,237" coordsize="105,79">
              <v:shape style="position:absolute;left:7452;top:237;width:105;height:79" coordorigin="7452,237" coordsize="105,79" path="m7465,237l7452,237,7457,315,7473,315,7480,300,7468,300,7465,237e" filled="t" fillcolor="#000000" stroked="f">
                <v:path arrowok="t"/>
                <v:fill/>
              </v:shape>
              <v:shape style="position:absolute;left:7452;top:237;width:105;height:79" coordorigin="7452,237" coordsize="105,79" path="m7513,250l7502,250,7506,315,7521,315,7528,300,7517,300,7513,250e" filled="t" fillcolor="#000000" stroked="f">
                <v:path arrowok="t"/>
                <v:fill/>
              </v:shape>
              <v:shape style="position:absolute;left:7452;top:237;width:105;height:79" coordorigin="7452,237" coordsize="105,79" path="m7512,237l7497,237,7468,300,7480,300,7502,250,7513,250,7512,237e" filled="t" fillcolor="#000000" stroked="f">
                <v:path arrowok="t"/>
                <v:fill/>
              </v:shape>
              <v:shape style="position:absolute;left:7452;top:237;width:105;height:79" coordorigin="7452,237" coordsize="105,79" path="m7557,237l7544,237,7517,300,7528,300,7557,237e" filled="t" fillcolor="#000000" stroked="f">
                <v:path arrowok="t"/>
                <v:fill/>
              </v:shape>
            </v:group>
            <v:group style="position:absolute;left:7565;top:246;width:71;height:71" coordorigin="7565,246" coordsize="71,71">
              <v:shape style="position:absolute;left:7565;top:246;width:71;height:71" coordorigin="7565,246" coordsize="71,71" path="m7634,246l7610,246,7615,247,7621,252,7623,255,7623,260,7623,263,7622,267,7592,267,7583,269,7568,280,7565,287,7565,302,7567,307,7575,315,7580,317,7593,317,7588,306,7584,305,7582,303,7579,300,7578,297,7578,287,7580,283,7590,277,7598,276,7634,276,7635,271,7635,269,7636,266,7636,264,7636,262,7636,260,7636,251,7634,246e" filled="t" fillcolor="#000000" stroked="f">
                <v:path arrowok="t"/>
                <v:fill/>
              </v:shape>
            </v:group>
            <v:group style="position:absolute;left:7613;top:303;width:15;height:12" coordorigin="7613,303" coordsize="15,12">
              <v:shape style="position:absolute;left:7613;top:303;width:15;height:12" coordorigin="7613,303" coordsize="15,12" path="m7628,303l7615,303,7613,315,7625,315,7628,303e" filled="t" fillcolor="#000000" stroked="f">
                <v:path arrowok="t"/>
                <v:fill/>
              </v:shape>
            </v:group>
            <v:group style="position:absolute;left:7599;top:276;width:35;height:30" coordorigin="7599,276" coordsize="35,30">
              <v:shape style="position:absolute;left:7599;top:276;width:35;height:30" coordorigin="7599,276" coordsize="35,30" path="m7634,276l7620,276,7618,287,7615,294,7605,304,7599,306,7613,306,7615,303,7628,303,7634,276e" filled="t" fillcolor="#000000" stroked="f">
                <v:path arrowok="t"/>
                <v:fill/>
              </v:shape>
            </v:group>
            <v:group style="position:absolute;left:7579;top:235;width:55;height:17" coordorigin="7579,235" coordsize="55,17">
              <v:shape style="position:absolute;left:7579;top:235;width:55;height:17" coordorigin="7579,235" coordsize="55,17" path="m7617,235l7604,235,7600,235,7590,237,7586,238,7581,240,7579,252,7583,250,7588,248,7596,246,7600,246,7634,246,7634,245,7624,237,7617,235e" filled="t" fillcolor="#000000" stroked="f">
                <v:path arrowok="t"/>
                <v:fill/>
              </v:shape>
            </v:group>
            <v:group style="position:absolute;left:7654;top:237;width:35;height:79" coordorigin="7654,237" coordsize="35,79">
              <v:shape style="position:absolute;left:7654;top:237;width:35;height:79" coordorigin="7654,237" coordsize="35,79" path="m7682,237l7669,237,7654,315,7666,315,7675,272,7677,264,7680,258,7689,249,7679,249,7682,237e" filled="t" fillcolor="#000000" stroked="f">
                <v:path arrowok="t"/>
                <v:fill/>
              </v:shape>
            </v:group>
            <v:group style="position:absolute;left:7706;top:246;width:22;height:69" coordorigin="7706,246" coordsize="22,69">
              <v:shape style="position:absolute;left:7706;top:246;width:22;height:69" coordorigin="7706,246" coordsize="22,69" path="m7728,246l7707,246,7711,247,7716,252,7717,255,7717,259,7706,315,7719,315,7728,268,7728,266,7728,264,7729,262,7729,260,7729,258,7729,249,7728,246e" filled="t" fillcolor="#000000" stroked="f">
                <v:path arrowok="t"/>
                <v:fill/>
              </v:shape>
            </v:group>
            <v:group style="position:absolute;left:7679;top:235;width:49;height:14" coordorigin="7679,235" coordsize="49,14">
              <v:shape style="position:absolute;left:7679;top:235;width:49;height:14" coordorigin="7679,235" coordsize="49,14" path="m7714,235l7702,235,7697,236,7687,241,7683,244,7679,249,7689,249,7690,248,7696,246,7728,246,7727,244,7719,237,7714,235e" filled="t" fillcolor="#000000" stroked="f">
                <v:path arrowok="t"/>
                <v:fill/>
              </v:shape>
            </v:group>
            <v:group style="position:absolute;left:7751;top:246;width:37;height:69" coordorigin="7751,246" coordsize="37,69">
              <v:shape style="position:absolute;left:7751;top:246;width:37;height:69" coordorigin="7751,246" coordsize="37,69" path="m7773,246l7760,246,7752,289,7751,296,7751,303,7753,308,7760,314,7766,315,7786,315,7788,304,7771,304,7768,303,7765,301,7764,299,7764,295,7764,294,7764,293,7764,292,7764,291,7765,289,7773,246e" filled="t" fillcolor="#000000" stroked="f">
                <v:path arrowok="t"/>
                <v:fill/>
              </v:shape>
            </v:group>
            <v:group style="position:absolute;left:7749;top:237;width:51;height:9" coordorigin="7749,237" coordsize="51,9">
              <v:shape style="position:absolute;left:7749;top:237;width:51;height:9" coordorigin="7749,237" coordsize="51,9" path="m7801,237l7751,237,7749,246,7799,246,7801,237e" filled="t" fillcolor="#000000" stroked="f">
                <v:path arrowok="t"/>
                <v:fill/>
              </v:shape>
            </v:group>
            <v:group style="position:absolute;left:7762;top:214;width:17;height:23" coordorigin="7762,214" coordsize="17,23">
              <v:shape style="position:absolute;left:7762;top:214;width:17;height:23" coordorigin="7762,214" coordsize="17,23" path="m7779,214l7766,214,7762,237,7775,237,7779,214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407.908447pt;margin-top:10.156084pt;width:19.068672pt;height:6.163472pt;mso-position-horizontal-relative:page;mso-position-vertical-relative:paragraph;z-index:-841" coordorigin="8158,203" coordsize="381,123">
            <v:group style="position:absolute;left:8167;top:212;width:99;height:103" coordorigin="8167,212" coordsize="99,103">
              <v:shape style="position:absolute;left:8167;top:212;width:99;height:103" coordorigin="8167,212" coordsize="99,103" path="m8207,212l8188,212,8167,315,8181,315,8199,226,8211,226,8207,212e" filled="t" fillcolor="#000000" stroked="f">
                <v:path arrowok="t"/>
                <v:fill/>
              </v:shape>
              <v:shape style="position:absolute;left:8167;top:212;width:99;height:103" coordorigin="8167,212" coordsize="99,103" path="m8211,226l8199,226,8227,315,8246,315,8249,301,8235,301,8211,226e" filled="t" fillcolor="#000000" stroked="f">
                <v:path arrowok="t"/>
                <v:fill/>
              </v:shape>
              <v:shape style="position:absolute;left:8167;top:212;width:99;height:103" coordorigin="8167,212" coordsize="99,103" path="m8267,212l8253,212,8235,301,8249,301,8267,212e" filled="t" fillcolor="#000000" stroked="f">
                <v:path arrowok="t"/>
                <v:fill/>
              </v:shape>
            </v:group>
            <v:group style="position:absolute;left:8280;top:212;width:67;height:105" coordorigin="8280,212" coordsize="67,105">
              <v:shape style="position:absolute;left:8280;top:212;width:67;height:105" coordorigin="8280,212" coordsize="67,105" path="m8308,212l8294,212,8281,277,8281,279,8280,281,8280,283,8280,285,8280,287,8280,297,8283,304,8295,315,8303,317,8327,317,8338,314,8347,306,8309,306,8304,304,8297,298,8295,293,8295,285,8295,284,8295,280,8296,278,8296,275,8308,212e" filled="t" fillcolor="#000000" stroked="f">
                <v:path arrowok="t"/>
                <v:fill/>
              </v:shape>
            </v:group>
            <v:group style="position:absolute;left:8325;top:212;width:49;height:94" coordorigin="8325,212" coordsize="49,94">
              <v:shape style="position:absolute;left:8325;top:212;width:49;height:94" coordorigin="8325,212" coordsize="49,94" path="m8374,212l8360,212,8347,275,8345,286,8342,294,8332,304,8325,306,8347,306,8353,301,8359,290,8361,277,8374,212e" filled="t" fillcolor="#000000" stroked="f">
                <v:path arrowok="t"/>
                <v:fill/>
              </v:shape>
            </v:group>
            <v:group style="position:absolute;left:8382;top:212;width:68;height:103" coordorigin="8382,212" coordsize="68,103">
              <v:shape style="position:absolute;left:8382;top:212;width:68;height:103" coordorigin="8382,212" coordsize="68,103" path="m8417,212l8403,212,8382,315,8447,315,8449,304,8399,304,8417,212e" filled="t" fillcolor="#000000" stroked="f">
                <v:path arrowok="t"/>
                <v:fill/>
              </v:shape>
            </v:group>
            <v:group style="position:absolute;left:8463;top:212;width:68;height:103" coordorigin="8463,212" coordsize="68,103">
              <v:shape style="position:absolute;left:8463;top:212;width:68;height:103" coordorigin="8463,212" coordsize="68,103" path="m8498,212l8484,212,8463,315,8528,315,8530,304,8480,304,8498,212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430.861328pt;margin-top:9.8196pt;width:48.754919pt;height:17.5744pt;mso-position-horizontal-relative:page;mso-position-vertical-relative:paragraph;z-index:-840" coordorigin="8617,196" coordsize="975,351">
            <v:shape style="position:absolute;left:8678;top:197;width:859;height:310" type="#_x0000_t75">
              <v:imagedata r:id="rId9" o:title=""/>
            </v:shape>
            <v:group style="position:absolute;left:8623;top:202;width:2;height:340" coordorigin="8623,202" coordsize="2,340">
              <v:shape style="position:absolute;left:8623;top:202;width:2;height:340" coordorigin="8623,202" coordsize="0,340" path="m8623,542l8623,202e" filled="f" stroked="t" strokeweight=".56692pt" strokecolor="#000000">
                <v:path arrowok="t"/>
                <v:stroke dashstyle="longDash"/>
              </v:shape>
            </v:group>
            <v:group style="position:absolute;left:9587;top:202;width:2;height:340" coordorigin="9587,202" coordsize="2,340">
              <v:shape style="position:absolute;left:9587;top:202;width:2;height:340" coordorigin="9587,202" coordsize="0,340" path="m9587,542l9587,202e" filled="f" stroked="t" strokeweight=".56692pt" strokecolor="#000000">
                <v:path arrowok="t"/>
                <v:stroke dashstyle="longDash"/>
              </v:shape>
            </v:group>
            <w10:wrap type="none"/>
          </v:group>
        </w:pict>
      </w:r>
      <w:r>
        <w:rPr/>
        <w:pict>
          <v:group style="position:absolute;margin-left:348.900055pt;margin-top:9.8196pt;width:50.568271pt;height:17.5744pt;mso-position-horizontal-relative:page;mso-position-vertical-relative:paragraph;z-index:-839" coordorigin="6978,196" coordsize="1011,351">
            <v:group style="position:absolute;left:6987;top:418;width:35;height:79" coordorigin="6987,418" coordsize="35,79">
              <v:shape style="position:absolute;left:6987;top:418;width:35;height:79" coordorigin="6987,418" coordsize="35,79" path="m7015,418l7002,418,6987,497,7000,497,7008,453,7010,445,7013,439,7023,430,7012,430,7015,418e" filled="t" fillcolor="#000000" stroked="f">
                <v:path arrowok="t"/>
                <v:fill/>
              </v:shape>
            </v:group>
            <v:group style="position:absolute;left:7040;top:427;width:22;height:69" coordorigin="7040,427" coordsize="22,69">
              <v:shape style="position:absolute;left:7040;top:427;width:22;height:69" coordorigin="7040,427" coordsize="22,69" path="m7061,427l7041,427,7044,429,7049,433,7050,436,7050,441,7040,497,7053,497,7061,449,7061,447,7062,445,7062,443,7062,441,7062,439,7062,431,7061,427e" filled="t" fillcolor="#000000" stroked="f">
                <v:path arrowok="t"/>
                <v:fill/>
              </v:shape>
            </v:group>
            <v:group style="position:absolute;left:7012;top:416;width:49;height:14" coordorigin="7012,416" coordsize="49,14">
              <v:shape style="position:absolute;left:7012;top:416;width:49;height:14" coordorigin="7012,416" coordsize="49,14" path="m7048,416l7035,416,7030,417,7020,422,7016,426,7012,430,7023,430,7023,430,7029,427,7061,427,7060,426,7053,418,7048,416e" filled="t" fillcolor="#000000" stroked="f">
                <v:path arrowok="t"/>
                <v:fill/>
              </v:shape>
            </v:group>
            <v:group style="position:absolute;left:7079;top:416;width:70;height:83" coordorigin="7079,416" coordsize="70,83">
              <v:shape style="position:absolute;left:7079;top:416;width:70;height:83" coordorigin="7079,416" coordsize="70,83" path="m7133,416l7117,416,7110,418,7079,461,7079,477,7082,485,7092,496,7100,499,7116,499,7123,497,7134,491,7138,487,7104,487,7100,486,7093,479,7092,473,7092,462,7118,427,7149,427,7140,419,7133,416e" filled="t" fillcolor="#000000" stroked="f">
                <v:path arrowok="t"/>
                <v:fill/>
              </v:shape>
            </v:group>
            <v:group style="position:absolute;left:7119;top:427;width:35;height:60" coordorigin="7119,427" coordsize="35,60">
              <v:shape style="position:absolute;left:7119;top:427;width:35;height:60" coordorigin="7119,427" coordsize="35,60" path="m7149,427l7129,427,7133,429,7139,436,7141,441,7141,459,7138,469,7126,484,7119,487,7138,487,7151,465,7153,459,7154,453,7154,437,7151,430,7149,427e" filled="t" fillcolor="#000000" stroked="f">
                <v:path arrowok="t"/>
                <v:fill/>
              </v:shape>
            </v:group>
            <v:group style="position:absolute;left:7170;top:418;width:47;height:81" coordorigin="7170,418" coordsize="47,81">
              <v:shape style="position:absolute;left:7170;top:418;width:47;height:81" coordorigin="7170,418" coordsize="47,81" path="m7192,418l7179,418,7171,466,7170,468,7170,484,7172,489,7179,497,7184,499,7197,499,7202,497,7212,492,7216,489,7217,487,7191,487,7188,486,7185,484,7183,482,7181,479,7181,474,7183,465,7192,418e" filled="t" fillcolor="#000000" stroked="f">
                <v:path arrowok="t"/>
                <v:fill/>
              </v:shape>
            </v:group>
            <v:group style="position:absolute;left:7217;top:484;width:15;height:13" coordorigin="7217,484" coordsize="15,13">
              <v:shape style="position:absolute;left:7217;top:484;width:15;height:13" coordorigin="7217,484" coordsize="15,13" path="m7232,484l7219,484,7217,497,7230,497,7232,484e" filled="t" fillcolor="#000000" stroked="f">
                <v:path arrowok="t"/>
                <v:fill/>
              </v:shape>
            </v:group>
            <v:group style="position:absolute;left:7202;top:418;width:42;height:69" coordorigin="7202,418" coordsize="42,69">
              <v:shape style="position:absolute;left:7202;top:418;width:42;height:69" coordorigin="7202,418" coordsize="42,69" path="m7245,418l7232,418,7223,462,7222,469,7219,476,7208,485,7202,487,7217,487,7219,484,7232,484,7245,418e" filled="t" fillcolor="#000000" stroked="f">
                <v:path arrowok="t"/>
                <v:fill/>
              </v:shape>
            </v:group>
            <v:group style="position:absolute;left:7257;top:480;width:57;height:19" coordorigin="7257,480" coordsize="57,19">
              <v:shape style="position:absolute;left:7257;top:480;width:57;height:19" coordorigin="7257,480" coordsize="57,19" path="m7259,480l7281,499,7295,499,7304,496,7314,487,7282,487,7278,487,7269,484,7264,482,7259,480e" filled="t" fillcolor="#000000" stroked="f">
                <v:path arrowok="t"/>
                <v:fill/>
              </v:shape>
            </v:group>
            <v:group style="position:absolute;left:7267;top:416;width:59;height:71" coordorigin="7267,416" coordsize="59,71">
              <v:shape style="position:absolute;left:7267;top:416;width:59;height:71" coordorigin="7267,416" coordsize="59,71" path="m7306,416l7291,416,7282,419,7270,428,7267,435,7267,448,7269,451,7275,457,7280,459,7290,462,7301,465,7306,469,7306,477,7305,481,7297,486,7292,487,7314,487,7316,486,7320,479,7320,466,7318,462,7313,457,7307,455,7298,452,7294,451,7294,451,7293,451,7284,448,7280,445,7280,436,7282,433,7290,429,7295,427,7324,427,7326,422,7322,420,7318,418,7310,417,7306,416e" filled="t" fillcolor="#000000" stroked="f">
                <v:path arrowok="t"/>
                <v:fill/>
              </v:shape>
            </v:group>
            <v:group style="position:absolute;left:7305;top:427;width:19;height:6" coordorigin="7305,427" coordsize="19,6">
              <v:shape style="position:absolute;left:7305;top:427;width:19;height:6" coordorigin="7305,427" coordsize="19,6" path="m7324,427l7305,427,7309,428,7316,430,7320,431,7323,433,7324,427e" filled="t" fillcolor="#000000" stroked="f">
                <v:path arrowok="t"/>
                <v:fill/>
              </v:shape>
            </v:group>
            <v:group style="position:absolute;left:7430;top:418;width:75;height:79" coordorigin="7430,418" coordsize="75,79">
              <v:shape style="position:absolute;left:7430;top:418;width:75;height:79" coordorigin="7430,418" coordsize="75,79" path="m7444,418l7430,418,7444,497,7462,497,7468,485,7455,485,7444,418e" filled="t" fillcolor="#000000" stroked="f">
                <v:path arrowok="t"/>
                <v:fill/>
              </v:shape>
              <v:shape style="position:absolute;left:7430;top:418;width:75;height:79" coordorigin="7430,418" coordsize="75,79" path="m7505,418l7492,418,7455,485,7468,485,7505,418e" filled="t" fillcolor="#000000" stroked="f">
                <v:path arrowok="t"/>
                <v:fill/>
              </v:shape>
            </v:group>
            <v:group style="position:absolute;left:7513;top:416;width:70;height:83" coordorigin="7513,416" coordsize="70,83">
              <v:shape style="position:absolute;left:7513;top:416;width:70;height:83" coordorigin="7513,416" coordsize="70,83" path="m7567,416l7550,416,7544,418,7513,461,7513,477,7515,485,7526,496,7533,499,7550,499,7557,497,7568,491,7572,487,7538,487,7533,486,7527,479,7526,473,7526,462,7551,427,7582,427,7574,419,7567,416e" filled="t" fillcolor="#000000" stroked="f">
                <v:path arrowok="t"/>
                <v:fill/>
              </v:shape>
            </v:group>
            <v:group style="position:absolute;left:7553;top:427;width:35;height:60" coordorigin="7553,427" coordsize="35,60">
              <v:shape style="position:absolute;left:7553;top:427;width:35;height:60" coordorigin="7553,427" coordsize="35,60" path="m7582,427l7562,427,7567,429,7573,436,7575,441,7575,459,7572,469,7560,484,7553,487,7572,487,7585,465,7587,459,7588,453,7588,437,7585,430,7582,427e" filled="t" fillcolor="#000000" stroked="f">
                <v:path arrowok="t"/>
                <v:fill/>
              </v:shape>
            </v:group>
            <v:group style="position:absolute;left:7603;top:418;width:47;height:81" coordorigin="7603,418" coordsize="47,81">
              <v:shape style="position:absolute;left:7603;top:418;width:47;height:81" coordorigin="7603,418" coordsize="47,81" path="m7626,418l7613,418,7605,466,7604,468,7603,484,7605,489,7613,497,7618,499,7630,499,7636,497,7645,492,7650,489,7651,487,7625,487,7621,486,7619,484,7617,482,7615,479,7615,474,7617,465,7626,418e" filled="t" fillcolor="#000000" stroked="f">
                <v:path arrowok="t"/>
                <v:fill/>
              </v:shape>
            </v:group>
            <v:group style="position:absolute;left:7651;top:484;width:15;height:13" coordorigin="7651,484" coordsize="15,13">
              <v:shape style="position:absolute;left:7651;top:484;width:15;height:13" coordorigin="7651,484" coordsize="15,13" path="m7666,484l7653,484,7651,497,7664,497,7666,484e" filled="t" fillcolor="#000000" stroked="f">
                <v:path arrowok="t"/>
                <v:fill/>
              </v:shape>
            </v:group>
            <v:group style="position:absolute;left:7636;top:418;width:42;height:69" coordorigin="7636,418" coordsize="42,69">
              <v:shape style="position:absolute;left:7636;top:418;width:42;height:69" coordorigin="7636,418" coordsize="42,69" path="m7679,418l7666,418,7657,462,7656,469,7652,476,7642,485,7636,487,7651,487,7653,484,7666,484,7679,418e" filled="t" fillcolor="#000000" stroked="f">
                <v:path arrowok="t"/>
                <v:fill/>
              </v:shape>
            </v:group>
            <v:group style="position:absolute;left:7693;top:388;width:33;height:109" coordorigin="7693,388" coordsize="33,109">
              <v:shape style="position:absolute;left:7693;top:388;width:33;height:109" coordorigin="7693,388" coordsize="33,109" path="m7727,388l7714,388,7693,497,7706,497,7727,388e" filled="t" fillcolor="#000000" stroked="f">
                <v:path arrowok="t"/>
                <v:fill/>
              </v:shape>
            </v:group>
            <v:group style="position:absolute;left:7734;top:416;width:70;height:83" coordorigin="7734,416" coordsize="70,83">
              <v:shape style="position:absolute;left:7734;top:416;width:70;height:83" coordorigin="7734,416" coordsize="70,83" path="m7788,416l7771,416,7765,418,7734,461,7734,477,7736,485,7747,496,7754,499,7771,499,7777,497,7789,491,7793,487,7759,487,7754,486,7748,479,7747,473,7747,462,7747,457,7749,453,7750,448,7772,427,7803,427,7795,419,7788,416e" filled="t" fillcolor="#000000" stroked="f">
                <v:path arrowok="t"/>
                <v:fill/>
              </v:shape>
            </v:group>
            <v:group style="position:absolute;left:7774;top:427;width:35;height:60" coordorigin="7774,427" coordsize="35,60">
              <v:shape style="position:absolute;left:7774;top:427;width:35;height:60" coordorigin="7774,427" coordsize="35,60" path="m7803,427l7783,427,7788,429,7794,436,7796,441,7796,459,7793,469,7781,484,7774,487,7793,487,7806,465,7808,459,7809,453,7809,437,7806,430,7803,427e" filled="t" fillcolor="#000000" stroked="f">
                <v:path arrowok="t"/>
                <v:fill/>
              </v:shape>
            </v:group>
            <v:group style="position:absolute;left:7822;top:418;width:35;height:79" coordorigin="7822,418" coordsize="35,79">
              <v:shape style="position:absolute;left:7822;top:418;width:35;height:79" coordorigin="7822,418" coordsize="35,79" path="m7850,418l7838,418,7822,497,7835,497,7844,453,7845,445,7849,439,7858,430,7848,430,7850,418e" filled="t" fillcolor="#000000" stroked="f">
                <v:path arrowok="t"/>
                <v:fill/>
              </v:shape>
            </v:group>
            <v:group style="position:absolute;left:7875;top:427;width:22;height:69" coordorigin="7875,427" coordsize="22,69">
              <v:shape style="position:absolute;left:7875;top:427;width:22;height:69" coordorigin="7875,427" coordsize="22,69" path="m7896,427l7876,427,7880,429,7884,433,7886,436,7886,441,7886,442,7885,444,7885,446,7885,448,7884,450,7875,497,7888,497,7896,449,7897,447,7897,445,7897,443,7897,441,7898,439,7898,431,7896,427e" filled="t" fillcolor="#000000" stroked="f">
                <v:path arrowok="t"/>
                <v:fill/>
              </v:shape>
            </v:group>
            <v:group style="position:absolute;left:7848;top:416;width:49;height:14" coordorigin="7848,416" coordsize="49,14">
              <v:shape style="position:absolute;left:7848;top:416;width:49;height:14" coordorigin="7848,416" coordsize="49,14" path="m7883,416l7871,416,7866,417,7856,422,7851,426,7848,430,7858,430,7859,430,7865,427,7896,427,7896,426,7888,418,7883,416e" filled="t" fillcolor="#000000" stroked="f">
                <v:path arrowok="t"/>
                <v:fill/>
              </v:shape>
            </v:group>
            <v:group style="position:absolute;left:7911;top:480;width:57;height:19" coordorigin="7911,480" coordsize="57,19">
              <v:shape style="position:absolute;left:7911;top:480;width:57;height:19" coordorigin="7911,480" coordsize="57,19" path="m7914,480l7935,499,7950,499,7958,496,7969,487,7937,487,7932,487,7923,484,7919,482,7914,480e" filled="t" fillcolor="#000000" stroked="f">
                <v:path arrowok="t"/>
                <v:fill/>
              </v:shape>
            </v:group>
            <v:group style="position:absolute;left:7922;top:416;width:59;height:71" coordorigin="7922,416" coordsize="59,71">
              <v:shape style="position:absolute;left:7922;top:416;width:59;height:71" coordorigin="7922,416" coordsize="59,71" path="m7960,416l7946,416,7937,419,7925,428,7922,435,7922,448,7923,451,7929,457,7934,459,7945,462,7956,465,7961,469,7961,477,7959,481,7952,486,7947,487,7969,487,7971,486,7974,479,7974,466,7973,462,7967,457,7962,455,7953,452,7949,451,7948,451,7939,448,7935,445,7935,436,7937,433,7944,429,7950,427,7979,427,7980,422,7976,420,7972,418,7965,417,7960,416e" filled="t" fillcolor="#000000" stroked="f">
                <v:path arrowok="t"/>
                <v:fill/>
              </v:shape>
            </v:group>
            <v:group style="position:absolute;left:7960;top:427;width:19;height:6" coordorigin="7960,427" coordsize="19,6">
              <v:shape style="position:absolute;left:7960;top:427;width:19;height:6" coordorigin="7960,427" coordsize="19,6" path="m7979,427l7960,427,7964,428,7971,430,7975,431,7978,433,7979,427e" filled="t" fillcolor="#000000" stroked="f">
                <v:path arrowok="t"/>
                <v:fill/>
              </v:shape>
            </v:group>
            <v:group style="position:absolute;left:7376;top:202;width:2;height:340" coordorigin="7376,202" coordsize="2,340">
              <v:shape style="position:absolute;left:7376;top:202;width:2;height:340" coordorigin="7376,202" coordsize="0,340" path="m7376,542l7376,202e" filled="f" stroked="t" strokeweight=".56692pt" strokecolor="#000000">
                <v:path arrowok="t"/>
                <v:stroke dashstyle="longDash"/>
              </v:shape>
            </v:group>
            <w10:wrap type="none"/>
          </v:group>
        </w:pict>
      </w:r>
      <w:r>
        <w:rPr/>
        <w:pict>
          <v:group style="position:absolute;margin-left:334.76828pt;margin-top:4.43366pt;width:184.248928pt;height:.1pt;mso-position-horizontal-relative:page;mso-position-vertical-relative:paragraph;z-index:-831" coordorigin="6695,89" coordsize="3685,2">
            <v:shape style="position:absolute;left:6695;top:89;width:3685;height:2" coordorigin="6695,89" coordsize="3685,0" path="m6695,89l10380,89e" filled="f" stroked="t" strokeweight=".113384pt" strokecolor="#000000">
              <v:path arrowok="t"/>
            </v:shape>
          </v:group>
          <w10:wrap type="none"/>
        </w:pict>
      </w:r>
      <w:r>
        <w:rPr/>
        <w:pict>
          <v:group style="position:absolute;margin-left:402.798401pt;margin-top:10.103060pt;width:.1pt;height:17.00748pt;mso-position-horizontal-relative:page;mso-position-vertical-relative:paragraph;z-index:-830" coordorigin="8056,202" coordsize="2,340">
            <v:shape style="position:absolute;left:8056;top:202;width:2;height:340" coordorigin="8056,202" coordsize="0,340" path="m8056,542l8056,202e" filled="f" stroked="t" strokeweight=".56692pt" strokecolor="#000000">
              <v:path arrowok="t"/>
              <v:stroke dashstyle="longDash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3"/>
        </w:rPr>
        <w:t>signed</w:t>
      </w:r>
      <w:r>
        <w:rPr>
          <w:rFonts w:ascii="Arial" w:hAnsi="Arial" w:cs="Arial" w:eastAsia="Arial"/>
          <w:sz w:val="22"/>
          <w:szCs w:val="22"/>
          <w:spacing w:val="4"/>
          <w:w w:val="87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3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5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3"/>
        </w:rPr>
        <w:t>sentence</w:t>
      </w:r>
      <w:r>
        <w:rPr>
          <w:rFonts w:ascii="Arial" w:hAnsi="Arial" w:cs="Arial" w:eastAsia="Arial"/>
          <w:sz w:val="22"/>
          <w:szCs w:val="22"/>
          <w:spacing w:val="-4"/>
          <w:w w:val="85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3"/>
        </w:rPr>
        <w:t>pair</w:t>
      </w:r>
      <w:r>
        <w:rPr>
          <w:rFonts w:ascii="Arial" w:hAnsi="Arial" w:cs="Arial" w:eastAsia="Arial"/>
          <w:sz w:val="22"/>
          <w:szCs w:val="22"/>
          <w:spacing w:val="31"/>
          <w:w w:val="85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by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-3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-3"/>
        </w:rPr>
        <w:t>translation</w:t>
      </w:r>
      <w:r>
        <w:rPr>
          <w:rFonts w:ascii="Arial" w:hAnsi="Arial" w:cs="Arial" w:eastAsia="Arial"/>
          <w:sz w:val="22"/>
          <w:szCs w:val="22"/>
          <w:spacing w:val="13"/>
          <w:w w:val="89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-3"/>
        </w:rPr>
        <w:t>model</w:t>
      </w:r>
      <w:r>
        <w:rPr>
          <w:rFonts w:ascii="Arial" w:hAnsi="Arial" w:cs="Arial" w:eastAsia="Arial"/>
          <w:sz w:val="22"/>
          <w:szCs w:val="22"/>
          <w:spacing w:val="15"/>
          <w:w w:val="89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306" w:lineRule="exact"/>
        <w:ind w:left="100" w:right="54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408.200073pt;margin-top:7.458399pt;width:13.300672pt;height:6.445192pt;mso-position-horizontal-relative:page;mso-position-vertical-relative:paragraph;z-index:-838" coordorigin="8164,149" coordsize="266,129">
            <v:group style="position:absolute;left:8173;top:186;width:62;height:83" coordorigin="8173,186" coordsize="62,83">
              <v:shape style="position:absolute;left:8173;top:186;width:62;height:83" coordorigin="8173,186" coordsize="62,83" path="m8220,186l8210,186,8205,187,8177,217,8174,224,8173,231,8173,248,8175,256,8184,266,8191,269,8204,269,8209,268,8219,263,8223,259,8224,258,8198,258,8194,256,8188,248,8186,243,8186,232,8195,209,8198,205,8201,202,8208,199,8211,198,8235,198,8235,196,8232,193,8224,188,8220,186e" filled="t" fillcolor="#000000" stroked="f">
                <v:path arrowok="t"/>
                <v:fill/>
              </v:shape>
            </v:group>
            <v:group style="position:absolute;left:8224;top:255;width:15;height:12" coordorigin="8224,255" coordsize="15,12">
              <v:shape style="position:absolute;left:8224;top:255;width:15;height:12" coordorigin="8224,255" coordsize="15,12" path="m8239,255l8226,255,8224,267,8237,267,8239,255e" filled="t" fillcolor="#000000" stroked="f">
                <v:path arrowok="t"/>
                <v:fill/>
              </v:shape>
            </v:group>
            <v:group style="position:absolute;left:8208;top:198;width:42;height:60" coordorigin="8208,198" coordsize="42,60">
              <v:shape style="position:absolute;left:8208;top:198;width:42;height:60" coordorigin="8208,198" coordsize="42,60" path="m8235,198l8221,198,8225,199,8231,207,8233,212,8233,223,8232,228,8230,233,8229,238,8227,243,8224,246,8221,250,8218,253,8211,257,8208,258,8224,258,8226,255,8239,255,8249,201,8237,201,8235,198e" filled="t" fillcolor="#000000" stroked="f">
                <v:path arrowok="t"/>
                <v:fill/>
              </v:shape>
            </v:group>
            <v:group style="position:absolute;left:8237;top:158;width:21;height:43" coordorigin="8237,158" coordsize="21,43">
              <v:shape style="position:absolute;left:8237;top:158;width:21;height:43" coordorigin="8237,158" coordsize="21,43" path="m8258,158l8245,158,8237,201,8249,201,8258,158e" filled="t" fillcolor="#000000" stroked="f">
                <v:path arrowok="t"/>
                <v:fill/>
              </v:shape>
            </v:group>
            <v:group style="position:absolute;left:8265;top:186;width:75;height:83" coordorigin="8265,186" coordsize="75,83">
              <v:shape style="position:absolute;left:8265;top:186;width:75;height:83" coordorigin="8265,186" coordsize="75,83" path="m8320,186l8306,186,8301,187,8268,219,8267,223,8265,231,8265,249,8268,256,8280,266,8288,269,8304,269,8329,258,8294,258,8288,256,8280,249,8279,243,8279,236,8279,230,8339,230,8339,227,8340,224,8340,222,8340,220,8282,220,8284,213,8288,207,8297,200,8303,198,8336,198,8327,189,8320,186e" filled="t" fillcolor="#000000" stroked="f">
                <v:path arrowok="t"/>
                <v:fill/>
              </v:shape>
            </v:group>
            <v:group style="position:absolute;left:8307;top:250;width:24;height:8" coordorigin="8307,250" coordsize="24,8">
              <v:shape style="position:absolute;left:8307;top:250;width:24;height:8" coordorigin="8307,250" coordsize="24,8" path="m8330,250l8326,253,8322,255,8312,257,8307,258,8329,258,8330,250e" filled="t" fillcolor="#000000" stroked="f">
                <v:path arrowok="t"/>
                <v:fill/>
              </v:shape>
            </v:group>
            <v:group style="position:absolute;left:8282;top:198;width:59;height:23" coordorigin="8282,198" coordsize="59,23">
              <v:shape style="position:absolute;left:8282;top:198;width:59;height:23" coordorigin="8282,198" coordsize="59,23" path="m8336,198l8315,198,8319,199,8326,206,8327,210,8327,216,8327,217,8327,218,8327,219,8327,219,8327,220,8282,220,8340,220,8340,219,8340,217,8340,206,8338,199,8336,198e" filled="t" fillcolor="#000000" stroked="f">
                <v:path arrowok="t"/>
                <v:fill/>
              </v:shape>
            </v:group>
            <v:group style="position:absolute;left:8352;top:250;width:57;height:19" coordorigin="8352,250" coordsize="57,19">
              <v:shape style="position:absolute;left:8352;top:250;width:57;height:19" coordorigin="8352,250" coordsize="57,19" path="m8355,250l8376,269,8391,269,8399,266,8409,258,8377,258,8373,257,8364,255,8359,253,8355,250e" filled="t" fillcolor="#000000" stroked="f">
                <v:path arrowok="t"/>
                <v:fill/>
              </v:shape>
            </v:group>
            <v:group style="position:absolute;left:8362;top:186;width:59;height:71" coordorigin="8362,186" coordsize="59,71">
              <v:shape style="position:absolute;left:8362;top:186;width:59;height:71" coordorigin="8362,186" coordsize="59,71" path="m8401,186l8386,186,8378,189,8365,199,8362,205,8362,218,8364,222,8370,227,8375,230,8386,232,8397,235,8402,239,8402,248,8400,251,8392,256,8388,258,8409,258,8412,256,8415,249,8415,236,8414,233,8408,227,8402,225,8394,223,8390,221,8389,221,8388,221,8380,218,8376,215,8376,206,8377,203,8385,199,8390,198,8420,198,8421,192,8417,190,8413,189,8405,187,8401,186e" filled="t" fillcolor="#000000" stroked="f">
                <v:path arrowok="t"/>
                <v:fill/>
              </v:shape>
            </v:group>
            <v:group style="position:absolute;left:8401;top:198;width:19;height:6" coordorigin="8401,198" coordsize="19,6">
              <v:shape style="position:absolute;left:8401;top:198;width:19;height:6" coordorigin="8401,198" coordsize="19,6" path="m8420,198l8401,198,8404,198,8412,200,8415,201,8419,203,8420,198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37.712402pt;margin-top:21.064518pt;width:9.857068pt;height:7.290032pt;mso-position-horizontal-relative:page;mso-position-vertical-relative:paragraph;z-index:-837" coordorigin="6754,421" coordsize="197,146">
            <v:group style="position:absolute;left:6763;top:430;width:51;height:128" coordorigin="6763,430" coordsize="51,128">
              <v:shape style="position:absolute;left:6763;top:430;width:51;height:128" coordorigin="6763,430" coordsize="51,128" path="m6814,430l6772,473,6763,512,6763,520,6764,527,6769,542,6772,550,6776,558,6787,558,6784,551,6781,544,6779,536,6777,529,6776,522,6777,505,6781,488,6791,464,6801,448,6814,430e" filled="t" fillcolor="#000000" stroked="f">
                <v:path arrowok="t"/>
                <v:fill/>
              </v:shape>
            </v:group>
            <v:group style="position:absolute;left:6809;top:434;width:81;height:105" coordorigin="6809,434" coordsize="81,105">
              <v:shape style="position:absolute;left:6809;top:434;width:81;height:105" coordorigin="6809,434" coordsize="81,105" path="m6886,445l6864,445,6868,447,6875,453,6876,456,6876,465,6811,528,6809,539,6877,539,6879,528,6829,528,6875,491,6880,486,6883,481,6886,476,6888,471,6889,466,6889,453,6887,446,6886,445e" filled="t" fillcolor="#000000" stroked="f">
                <v:path arrowok="t"/>
                <v:fill/>
              </v:shape>
              <v:shape style="position:absolute;left:6809;top:434;width:81;height:105" coordorigin="6809,434" coordsize="81,105" path="m6869,434l6855,434,6850,435,6840,437,6835,439,6829,442,6826,457,6833,453,6838,450,6849,446,6854,445,6886,445,6876,437,6869,434e" filled="t" fillcolor="#000000" stroked="f">
                <v:path arrowok="t"/>
                <v:fill/>
              </v:shape>
            </v:group>
            <v:group style="position:absolute;left:6892;top:430;width:51;height:128" coordorigin="6892,430" coordsize="51,128">
              <v:shape style="position:absolute;left:6892;top:430;width:51;height:128" coordorigin="6892,430" coordsize="51,128" path="m6930,430l6919,430,6922,437,6925,445,6928,459,6929,467,6929,483,6925,501,6915,524,6905,541,6892,558,6912,548,6924,532,6934,515,6940,495,6942,476,6942,469,6941,461,6939,454,6937,446,6934,438,6930,430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50.286316pt;margin-top:22.472479pt;width:10.298792pt;height:5.037232pt;mso-position-horizontal-relative:page;mso-position-vertical-relative:paragraph;z-index:-836" coordorigin="7006,449" coordsize="206,101">
            <v:group style="position:absolute;left:7015;top:460;width:105;height:79" coordorigin="7015,460" coordsize="105,79">
              <v:shape style="position:absolute;left:7015;top:460;width:105;height:79" coordorigin="7015,460" coordsize="105,79" path="m7028,460l7015,460,7020,539,7035,539,7042,524,7031,524,7028,460e" filled="t" fillcolor="#000000" stroked="f">
                <v:path arrowok="t"/>
                <v:fill/>
              </v:shape>
              <v:shape style="position:absolute;left:7015;top:460;width:105;height:79" coordorigin="7015,460" coordsize="105,79" path="m7076,474l7065,474,7069,539,7084,539,7091,524,7079,524,7076,474e" filled="t" fillcolor="#000000" stroked="f">
                <v:path arrowok="t"/>
                <v:fill/>
              </v:shape>
              <v:shape style="position:absolute;left:7015;top:460;width:105;height:79" coordorigin="7015,460" coordsize="105,79" path="m7075,460l7060,460,7031,524,7042,524,7065,474,7076,474,7075,460e" filled="t" fillcolor="#000000" stroked="f">
                <v:path arrowok="t"/>
                <v:fill/>
              </v:shape>
              <v:shape style="position:absolute;left:7015;top:460;width:105;height:79" coordorigin="7015,460" coordsize="105,79" path="m7120,460l7107,460,7079,524,7091,524,7120,460e" filled="t" fillcolor="#000000" stroked="f">
                <v:path arrowok="t"/>
                <v:fill/>
              </v:shape>
            </v:group>
            <v:group style="position:absolute;left:7128;top:459;width:75;height:83" coordorigin="7128,459" coordsize="75,83">
              <v:shape style="position:absolute;left:7128;top:459;width:75;height:83" coordorigin="7128,459" coordsize="75,83" path="m7182,459l7168,459,7163,459,7131,492,7129,495,7128,503,7128,521,7130,528,7142,539,7150,541,7166,541,7191,530,7156,530,7150,528,7143,521,7141,516,7141,508,7141,502,7201,502,7201,499,7202,496,7202,494,7202,492,7144,492,7146,485,7150,480,7159,472,7165,470,7198,470,7190,461,7182,459e" filled="t" fillcolor="#000000" stroked="f">
                <v:path arrowok="t"/>
                <v:fill/>
              </v:shape>
            </v:group>
            <v:group style="position:absolute;left:7169;top:522;width:24;height:8" coordorigin="7169,522" coordsize="24,8">
              <v:shape style="position:absolute;left:7169;top:522;width:24;height:8" coordorigin="7169,522" coordsize="24,8" path="m7193,522l7188,525,7184,527,7174,529,7169,530,7191,530,7193,522e" filled="t" fillcolor="#000000" stroked="f">
                <v:path arrowok="t"/>
                <v:fill/>
              </v:shape>
            </v:group>
            <v:group style="position:absolute;left:7144;top:470;width:59;height:23" coordorigin="7144,470" coordsize="59,23">
              <v:shape style="position:absolute;left:7144;top:470;width:59;height:23" coordorigin="7144,470" coordsize="59,23" path="m7198,470l7177,470,7181,471,7188,478,7189,482,7189,489,7189,489,7189,490,7189,491,7189,492,7189,492,7144,492,7202,492,7202,492,7203,489,7203,479,7200,472,7198,470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74.442535pt;margin-top:21.439959pt;width:18.332192pt;height:6.069752pt;mso-position-horizontal-relative:page;mso-position-vertical-relative:paragraph;z-index:-835" coordorigin="7489,429" coordsize="367,121">
            <v:group style="position:absolute;left:7498;top:460;width:105;height:79" coordorigin="7498,460" coordsize="105,79">
              <v:shape style="position:absolute;left:7498;top:460;width:105;height:79" coordorigin="7498,460" coordsize="105,79" path="m7511,460l7498,460,7503,539,7518,539,7525,524,7514,524,7511,460e" filled="t" fillcolor="#000000" stroked="f">
                <v:path arrowok="t"/>
                <v:fill/>
              </v:shape>
              <v:shape style="position:absolute;left:7498;top:460;width:105;height:79" coordorigin="7498,460" coordsize="105,79" path="m7559,474l7548,474,7552,539,7567,539,7574,524,7562,524,7559,474e" filled="t" fillcolor="#000000" stroked="f">
                <v:path arrowok="t"/>
                <v:fill/>
              </v:shape>
              <v:shape style="position:absolute;left:7498;top:460;width:105;height:79" coordorigin="7498,460" coordsize="105,79" path="m7558,460l7543,460,7514,524,7525,524,7548,474,7559,474,7558,460e" filled="t" fillcolor="#000000" stroked="f">
                <v:path arrowok="t"/>
                <v:fill/>
              </v:shape>
              <v:shape style="position:absolute;left:7498;top:460;width:105;height:79" coordorigin="7498,460" coordsize="105,79" path="m7603,460l7590,460,7562,524,7574,524,7603,460e" filled="t" fillcolor="#000000" stroked="f">
                <v:path arrowok="t"/>
                <v:fill/>
              </v:shape>
            </v:group>
            <v:group style="position:absolute;left:7611;top:470;width:71;height:71" coordorigin="7611,470" coordsize="71,71">
              <v:shape style="position:absolute;left:7611;top:470;width:71;height:71" coordorigin="7611,470" coordsize="71,71" path="m7680,470l7656,470,7661,471,7667,476,7669,479,7669,484,7669,485,7669,486,7669,486,7669,487,7668,490,7638,490,7628,493,7614,504,7611,511,7611,526,7613,531,7621,539,7626,541,7639,541,7633,530,7630,529,7628,526,7625,524,7624,521,7624,511,7626,507,7636,501,7644,500,7680,500,7681,495,7681,492,7681,490,7682,488,7682,486,7682,484,7682,475,7680,470e" filled="t" fillcolor="#000000" stroked="f">
                <v:path arrowok="t"/>
                <v:fill/>
              </v:shape>
            </v:group>
            <v:group style="position:absolute;left:7659;top:527;width:15;height:12" coordorigin="7659,527" coordsize="15,12">
              <v:shape style="position:absolute;left:7659;top:527;width:15;height:12" coordorigin="7659,527" coordsize="15,12" path="m7674,527l7661,527,7659,539,7671,539,7674,527e" filled="t" fillcolor="#000000" stroked="f">
                <v:path arrowok="t"/>
                <v:fill/>
              </v:shape>
            </v:group>
            <v:group style="position:absolute;left:7645;top:500;width:35;height:30" coordorigin="7645,500" coordsize="35,30">
              <v:shape style="position:absolute;left:7645;top:500;width:35;height:30" coordorigin="7645,500" coordsize="35,30" path="m7680,500l7666,500,7666,503,7664,511,7661,518,7651,527,7645,530,7659,530,7661,527,7674,527,7680,500e" filled="t" fillcolor="#000000" stroked="f">
                <v:path arrowok="t"/>
                <v:fill/>
              </v:shape>
            </v:group>
            <v:group style="position:absolute;left:7625;top:459;width:55;height:17" coordorigin="7625,459" coordsize="55,17">
              <v:shape style="position:absolute;left:7625;top:459;width:55;height:17" coordorigin="7625,459" coordsize="55,17" path="m7663,459l7650,459,7645,459,7636,461,7632,462,7627,464,7625,475,7629,474,7634,472,7642,470,7646,470,7680,470,7680,469,7670,461,7663,459e" filled="t" fillcolor="#000000" stroked="f">
                <v:path arrowok="t"/>
                <v:fill/>
              </v:shape>
            </v:group>
            <v:group style="position:absolute;left:7700;top:460;width:35;height:79" coordorigin="7700,460" coordsize="35,79">
              <v:shape style="position:absolute;left:7700;top:460;width:35;height:79" coordorigin="7700,460" coordsize="35,79" path="m7728,460l7715,460,7700,539,7712,539,7721,496,7722,488,7726,481,7735,473,7725,473,7728,460e" filled="t" fillcolor="#000000" stroked="f">
                <v:path arrowok="t"/>
                <v:fill/>
              </v:shape>
            </v:group>
            <v:group style="position:absolute;left:7752;top:470;width:22;height:69" coordorigin="7752,470" coordsize="22,69">
              <v:shape style="position:absolute;left:7752;top:470;width:22;height:69" coordorigin="7752,470" coordsize="22,69" path="m7773,470l7753,470,7757,471,7762,475,7763,478,7763,483,7763,485,7762,486,7762,488,7762,490,7762,492,7752,539,7765,539,7774,492,7774,489,7774,487,7774,485,7775,483,7775,482,7775,473,7773,470e" filled="t" fillcolor="#000000" stroked="f">
                <v:path arrowok="t"/>
                <v:fill/>
              </v:shape>
            </v:group>
            <v:group style="position:absolute;left:7725;top:459;width:49;height:14" coordorigin="7725,459" coordsize="49,14">
              <v:shape style="position:absolute;left:7725;top:459;width:49;height:14" coordorigin="7725,459" coordsize="49,14" path="m7760,459l7748,459,7743,460,7733,465,7728,468,7725,473,7735,473,7736,472,7742,470,7773,470,7773,468,7765,460,7760,459e" filled="t" fillcolor="#000000" stroked="f">
                <v:path arrowok="t"/>
                <v:fill/>
              </v:shape>
            </v:group>
            <v:group style="position:absolute;left:7797;top:470;width:37;height:69" coordorigin="7797,470" coordsize="37,69">
              <v:shape style="position:absolute;left:7797;top:470;width:37;height:69" coordorigin="7797,470" coordsize="37,69" path="m7819,470l7806,470,7798,513,7798,514,7797,516,7797,518,7797,520,7797,527,7799,532,7806,538,7812,539,7832,539,7834,528,7817,528,7814,527,7812,526,7811,525,7810,522,7810,519,7810,518,7810,517,7810,516,7810,514,7811,513,7819,470e" filled="t" fillcolor="#000000" stroked="f">
                <v:path arrowok="t"/>
                <v:fill/>
              </v:shape>
            </v:group>
            <v:group style="position:absolute;left:7795;top:460;width:51;height:9" coordorigin="7795,460" coordsize="51,9">
              <v:shape style="position:absolute;left:7795;top:460;width:51;height:9" coordorigin="7795,460" coordsize="51,9" path="m7846,460l7797,460,7795,470,7844,470,7846,460e" filled="t" fillcolor="#000000" stroked="f">
                <v:path arrowok="t"/>
                <v:fill/>
              </v:shape>
            </v:group>
            <v:group style="position:absolute;left:7808;top:438;width:17;height:23" coordorigin="7808,438" coordsize="17,23">
              <v:shape style="position:absolute;left:7808;top:438;width:17;height:23" coordorigin="7808,438" coordsize="17,23" path="m7825,438l7812,438,7808,460,7821,460,7825,438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408.192871pt;margin-top:21.064518pt;width:58.023871pt;height:16.94274pt;mso-position-horizontal-relative:page;mso-position-vertical-relative:paragraph;z-index:-834" coordorigin="8164,421" coordsize="1160,339">
            <v:shape style="position:absolute;left:8164;top:421;width:1160;height:310" type="#_x0000_t75">
              <v:imagedata r:id="rId10" o:title=""/>
            </v:shape>
            <v:group style="position:absolute;left:8423;top:745;width:73;height:9" coordorigin="8423,745" coordsize="73,9">
              <v:shape style="position:absolute;left:8423;top:745;width:73;height:9" coordorigin="8423,745" coordsize="73,9" path="m8423,750l8496,750e" filled="f" stroked="t" strokeweight=".569376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81.548462pt;margin-top:21.064518pt;width:32.839471pt;height:16.923932pt;mso-position-horizontal-relative:page;mso-position-vertical-relative:paragraph;z-index:-833" type="#_x0000_t75">
            <v:imagedata r:id="rId11" o:title=""/>
          </v:shape>
        </w:pict>
      </w:r>
      <w:r>
        <w:rPr/>
        <w:pict>
          <v:group style="position:absolute;margin-left:348.900055pt;margin-top:21.009594pt;width:50.568271pt;height:17.574562pt;mso-position-horizontal-relative:page;mso-position-vertical-relative:paragraph;z-index:-832" coordorigin="6978,420" coordsize="1011,351">
            <v:group style="position:absolute;left:6987;top:642;width:35;height:79" coordorigin="6987,642" coordsize="35,79">
              <v:shape style="position:absolute;left:6987;top:642;width:35;height:79" coordorigin="6987,642" coordsize="35,79" path="m7015,642l7002,642,6987,721,7000,721,7008,677,7010,669,7013,663,7023,654,7012,654,7015,642e" filled="t" fillcolor="#000000" stroked="f">
                <v:path arrowok="t"/>
                <v:fill/>
              </v:shape>
            </v:group>
            <v:group style="position:absolute;left:7040;top:651;width:22;height:69" coordorigin="7040,651" coordsize="22,69">
              <v:shape style="position:absolute;left:7040;top:651;width:22;height:69" coordorigin="7040,651" coordsize="22,69" path="m7061,651l7041,651,7044,652,7049,657,7050,660,7050,665,7040,721,7053,721,7061,671,7062,669,7062,667,7062,665,7062,663,7062,655,7061,651e" filled="t" fillcolor="#000000" stroked="f">
                <v:path arrowok="t"/>
                <v:fill/>
              </v:shape>
            </v:group>
            <v:group style="position:absolute;left:7012;top:640;width:49;height:14" coordorigin="7012,640" coordsize="49,14">
              <v:shape style="position:absolute;left:7012;top:640;width:49;height:14" coordorigin="7012,640" coordsize="49,14" path="m7048,640l7035,640,7030,641,7020,646,7016,650,7012,654,7023,654,7023,654,7029,651,7061,651,7060,649,7053,642,7048,640e" filled="t" fillcolor="#000000" stroked="f">
                <v:path arrowok="t"/>
                <v:fill/>
              </v:shape>
            </v:group>
            <v:group style="position:absolute;left:7079;top:640;width:70;height:83" coordorigin="7079,640" coordsize="70,83">
              <v:shape style="position:absolute;left:7079;top:640;width:70;height:83" coordorigin="7079,640" coordsize="70,83" path="m7133,640l7117,640,7110,641,7079,685,7079,701,7082,708,7092,720,7100,723,7116,723,7123,721,7134,715,7138,711,7104,711,7100,710,7093,703,7092,697,7092,686,7118,651,7149,651,7140,643,7133,640e" filled="t" fillcolor="#000000" stroked="f">
                <v:path arrowok="t"/>
                <v:fill/>
              </v:shape>
            </v:group>
            <v:group style="position:absolute;left:7119;top:651;width:35;height:60" coordorigin="7119,651" coordsize="35,60">
              <v:shape style="position:absolute;left:7119;top:651;width:35;height:60" coordorigin="7119,651" coordsize="35,60" path="m7149,651l7129,651,7133,653,7139,660,7141,665,7141,683,7138,693,7126,708,7119,711,7138,711,7151,689,7153,683,7154,676,7154,661,7151,654,7149,651e" filled="t" fillcolor="#000000" stroked="f">
                <v:path arrowok="t"/>
                <v:fill/>
              </v:shape>
            </v:group>
            <v:group style="position:absolute;left:7170;top:642;width:47;height:81" coordorigin="7170,642" coordsize="47,81">
              <v:shape style="position:absolute;left:7170;top:642;width:47;height:81" coordorigin="7170,642" coordsize="47,81" path="m7192,642l7179,642,7171,689,7170,692,7170,708,7172,713,7179,721,7184,723,7197,723,7202,721,7212,716,7216,713,7217,711,7191,711,7188,710,7185,708,7183,706,7181,703,7181,698,7183,689,7192,642e" filled="t" fillcolor="#000000" stroked="f">
                <v:path arrowok="t"/>
                <v:fill/>
              </v:shape>
            </v:group>
            <v:group style="position:absolute;left:7217;top:708;width:15;height:13" coordorigin="7217,708" coordsize="15,13">
              <v:shape style="position:absolute;left:7217;top:708;width:15;height:13" coordorigin="7217,708" coordsize="15,13" path="m7232,708l7219,708,7217,721,7230,721,7232,708e" filled="t" fillcolor="#000000" stroked="f">
                <v:path arrowok="t"/>
                <v:fill/>
              </v:shape>
            </v:group>
            <v:group style="position:absolute;left:7202;top:642;width:42;height:69" coordorigin="7202,642" coordsize="42,69">
              <v:shape style="position:absolute;left:7202;top:642;width:42;height:69" coordorigin="7202,642" coordsize="42,69" path="m7245,642l7232,642,7223,685,7222,693,7219,700,7208,709,7202,711,7217,711,7219,708,7232,708,7245,642e" filled="t" fillcolor="#000000" stroked="f">
                <v:path arrowok="t"/>
                <v:fill/>
              </v:shape>
            </v:group>
            <v:group style="position:absolute;left:7257;top:704;width:57;height:19" coordorigin="7257,704" coordsize="57,19">
              <v:shape style="position:absolute;left:7257;top:704;width:57;height:19" coordorigin="7257,704" coordsize="57,19" path="m7259,704l7281,723,7295,723,7304,720,7314,711,7282,711,7278,711,7269,708,7264,706,7259,704e" filled="t" fillcolor="#000000" stroked="f">
                <v:path arrowok="t"/>
                <v:fill/>
              </v:shape>
            </v:group>
            <v:group style="position:absolute;left:7267;top:640;width:59;height:71" coordorigin="7267,640" coordsize="59,71">
              <v:shape style="position:absolute;left:7267;top:640;width:59;height:71" coordorigin="7267,640" coordsize="59,71" path="m7306,640l7291,640,7282,642,7270,652,7267,659,7267,672,7269,675,7275,681,7280,683,7290,686,7301,689,7306,693,7306,701,7305,705,7297,710,7292,711,7314,711,7316,709,7320,703,7320,690,7318,686,7313,681,7307,678,7298,676,7294,675,7294,675,7293,674,7284,672,7280,669,7280,660,7282,657,7290,652,7295,651,7324,651,7326,646,7322,644,7318,642,7310,640,7306,640e" filled="t" fillcolor="#000000" stroked="f">
                <v:path arrowok="t"/>
                <v:fill/>
              </v:shape>
            </v:group>
            <v:group style="position:absolute;left:7305;top:651;width:19;height:6" coordorigin="7305,651" coordsize="19,6">
              <v:shape style="position:absolute;left:7305;top:651;width:19;height:6" coordorigin="7305,651" coordsize="19,6" path="m7324,651l7305,651,7309,652,7316,654,7320,655,7323,657,7324,651e" filled="t" fillcolor="#000000" stroked="f">
                <v:path arrowok="t"/>
                <v:fill/>
              </v:shape>
            </v:group>
            <v:group style="position:absolute;left:7430;top:642;width:75;height:79" coordorigin="7430,642" coordsize="75,79">
              <v:shape style="position:absolute;left:7430;top:642;width:75;height:79" coordorigin="7430,642" coordsize="75,79" path="m7444,642l7430,642,7444,721,7462,721,7468,709,7455,709,7444,642e" filled="t" fillcolor="#000000" stroked="f">
                <v:path arrowok="t"/>
                <v:fill/>
              </v:shape>
              <v:shape style="position:absolute;left:7430;top:642;width:75;height:79" coordorigin="7430,642" coordsize="75,79" path="m7505,642l7492,642,7455,709,7468,709,7505,642e" filled="t" fillcolor="#000000" stroked="f">
                <v:path arrowok="t"/>
                <v:fill/>
              </v:shape>
            </v:group>
            <v:group style="position:absolute;left:7513;top:640;width:70;height:83" coordorigin="7513,640" coordsize="70,83">
              <v:shape style="position:absolute;left:7513;top:640;width:70;height:83" coordorigin="7513,640" coordsize="70,83" path="m7567,640l7550,640,7544,641,7513,685,7513,701,7515,708,7526,720,7533,723,7550,723,7557,721,7568,715,7572,711,7538,711,7533,710,7527,703,7526,697,7526,686,7551,651,7582,651,7574,643,7567,640e" filled="t" fillcolor="#000000" stroked="f">
                <v:path arrowok="t"/>
                <v:fill/>
              </v:shape>
            </v:group>
            <v:group style="position:absolute;left:7553;top:651;width:35;height:60" coordorigin="7553,651" coordsize="35,60">
              <v:shape style="position:absolute;left:7553;top:651;width:35;height:60" coordorigin="7553,651" coordsize="35,60" path="m7582,651l7562,651,7567,653,7573,660,7575,665,7575,683,7572,693,7560,708,7553,711,7572,711,7585,689,7587,683,7588,676,7588,661,7585,654,7582,651e" filled="t" fillcolor="#000000" stroked="f">
                <v:path arrowok="t"/>
                <v:fill/>
              </v:shape>
            </v:group>
            <v:group style="position:absolute;left:7603;top:642;width:47;height:81" coordorigin="7603,642" coordsize="47,81">
              <v:shape style="position:absolute;left:7603;top:642;width:47;height:81" coordorigin="7603,642" coordsize="47,81" path="m7626,642l7613,642,7605,689,7604,692,7603,708,7605,713,7613,721,7618,723,7630,723,7636,721,7645,716,7650,713,7651,711,7625,711,7621,710,7619,708,7617,706,7615,703,7615,698,7617,689,7626,642e" filled="t" fillcolor="#000000" stroked="f">
                <v:path arrowok="t"/>
                <v:fill/>
              </v:shape>
            </v:group>
            <v:group style="position:absolute;left:7651;top:708;width:15;height:13" coordorigin="7651,708" coordsize="15,13">
              <v:shape style="position:absolute;left:7651;top:708;width:15;height:13" coordorigin="7651,708" coordsize="15,13" path="m7666,708l7653,708,7651,721,7664,721,7666,708e" filled="t" fillcolor="#000000" stroked="f">
                <v:path arrowok="t"/>
                <v:fill/>
              </v:shape>
            </v:group>
            <v:group style="position:absolute;left:7636;top:642;width:42;height:69" coordorigin="7636,642" coordsize="42,69">
              <v:shape style="position:absolute;left:7636;top:642;width:42;height:69" coordorigin="7636,642" coordsize="42,69" path="m7679,642l7666,642,7657,685,7656,693,7652,700,7642,709,7636,711,7651,711,7653,708,7666,708,7679,642e" filled="t" fillcolor="#000000" stroked="f">
                <v:path arrowok="t"/>
                <v:fill/>
              </v:shape>
            </v:group>
            <v:group style="position:absolute;left:7693;top:612;width:33;height:109" coordorigin="7693,612" coordsize="33,109">
              <v:shape style="position:absolute;left:7693;top:612;width:33;height:109" coordorigin="7693,612" coordsize="33,109" path="m7727,612l7714,612,7693,721,7706,721,7727,612e" filled="t" fillcolor="#000000" stroked="f">
                <v:path arrowok="t"/>
                <v:fill/>
              </v:shape>
            </v:group>
            <v:group style="position:absolute;left:7734;top:640;width:70;height:83" coordorigin="7734,640" coordsize="70,83">
              <v:shape style="position:absolute;left:7734;top:640;width:70;height:83" coordorigin="7734,640" coordsize="70,83" path="m7788,640l7771,640,7765,641,7734,685,7734,701,7736,708,7747,720,7754,723,7771,723,7777,721,7789,715,7793,711,7759,711,7754,710,7748,703,7747,697,7747,686,7747,681,7749,677,7750,672,7772,651,7803,651,7795,643,7788,640e" filled="t" fillcolor="#000000" stroked="f">
                <v:path arrowok="t"/>
                <v:fill/>
              </v:shape>
            </v:group>
            <v:group style="position:absolute;left:7774;top:651;width:35;height:60" coordorigin="7774,651" coordsize="35,60">
              <v:shape style="position:absolute;left:7774;top:651;width:35;height:60" coordorigin="7774,651" coordsize="35,60" path="m7803,651l7783,651,7788,653,7794,660,7796,665,7796,683,7793,693,7781,708,7774,711,7793,711,7806,689,7808,683,7809,676,7809,661,7806,654,7803,651e" filled="t" fillcolor="#000000" stroked="f">
                <v:path arrowok="t"/>
                <v:fill/>
              </v:shape>
            </v:group>
            <v:group style="position:absolute;left:7822;top:642;width:35;height:79" coordorigin="7822,642" coordsize="35,79">
              <v:shape style="position:absolute;left:7822;top:642;width:35;height:79" coordorigin="7822,642" coordsize="35,79" path="m7850,642l7838,642,7822,721,7835,721,7844,677,7845,669,7849,663,7858,654,7848,654,7850,642e" filled="t" fillcolor="#000000" stroked="f">
                <v:path arrowok="t"/>
                <v:fill/>
              </v:shape>
            </v:group>
            <v:group style="position:absolute;left:7875;top:651;width:22;height:69" coordorigin="7875,651" coordsize="22,69">
              <v:shape style="position:absolute;left:7875;top:651;width:22;height:69" coordorigin="7875,651" coordsize="22,69" path="m7896,651l7876,651,7880,652,7884,657,7886,660,7886,665,7886,666,7885,668,7885,669,7885,671,7884,674,7875,721,7888,721,7896,673,7897,671,7897,669,7897,667,7897,665,7898,663,7898,655,7896,651e" filled="t" fillcolor="#000000" stroked="f">
                <v:path arrowok="t"/>
                <v:fill/>
              </v:shape>
            </v:group>
            <v:group style="position:absolute;left:7848;top:640;width:49;height:14" coordorigin="7848,640" coordsize="49,14">
              <v:shape style="position:absolute;left:7848;top:640;width:49;height:14" coordorigin="7848,640" coordsize="49,14" path="m7883,640l7871,640,7866,641,7856,646,7851,650,7848,654,7858,654,7859,654,7865,651,7896,651,7896,649,7888,642,7883,640e" filled="t" fillcolor="#000000" stroked="f">
                <v:path arrowok="t"/>
                <v:fill/>
              </v:shape>
            </v:group>
            <v:group style="position:absolute;left:7911;top:704;width:57;height:19" coordorigin="7911,704" coordsize="57,19">
              <v:shape style="position:absolute;left:7911;top:704;width:57;height:19" coordorigin="7911,704" coordsize="57,19" path="m7914,704l7935,723,7950,723,7958,720,7969,711,7937,711,7932,711,7923,708,7919,706,7914,704e" filled="t" fillcolor="#000000" stroked="f">
                <v:path arrowok="t"/>
                <v:fill/>
              </v:shape>
            </v:group>
            <v:group style="position:absolute;left:7922;top:640;width:59;height:71" coordorigin="7922,640" coordsize="59,71">
              <v:shape style="position:absolute;left:7922;top:640;width:59;height:71" coordorigin="7922,640" coordsize="59,71" path="m7960,640l7946,640,7937,642,7925,652,7922,659,7922,672,7923,675,7929,681,7934,683,7945,686,7956,689,7961,693,7961,701,7959,705,7952,710,7947,711,7969,711,7971,709,7974,703,7974,690,7973,686,7967,681,7962,678,7953,676,7949,675,7948,675,7948,674,7939,672,7935,669,7935,660,7937,657,7944,652,7950,651,7979,651,7980,646,7976,644,7972,642,7965,640,7960,640e" filled="t" fillcolor="#000000" stroked="f">
                <v:path arrowok="t"/>
                <v:fill/>
              </v:shape>
            </v:group>
            <v:group style="position:absolute;left:7960;top:651;width:19;height:6" coordorigin="7960,651" coordsize="19,6">
              <v:shape style="position:absolute;left:7960;top:651;width:19;height:6" coordorigin="7960,651" coordsize="19,6" path="m7979,651l7960,651,7964,652,7971,654,7975,655,7978,657,7979,651e" filled="t" fillcolor="#000000" stroked="f">
                <v:path arrowok="t"/>
                <v:fill/>
              </v:shape>
            </v:group>
            <v:group style="position:absolute;left:7376;top:426;width:2;height:340" coordorigin="7376,426" coordsize="2,340">
              <v:shape style="position:absolute;left:7376;top:426;width:2;height:340" coordorigin="7376,426" coordsize="0,340" path="m7376,766l7376,426e" filled="f" stroked="t" strokeweight=".56692pt" strokecolor="#000000">
                <v:path arrowok="t"/>
                <v:stroke dashstyle="longDash"/>
              </v:shape>
            </v:group>
            <w10:wrap type="none"/>
          </v:group>
        </w:pict>
      </w:r>
      <w:r>
        <w:rPr/>
        <w:pict>
          <v:group style="position:absolute;margin-left:402.798401pt;margin-top:21.293055pt;width:.1pt;height:17.007642pt;mso-position-horizontal-relative:page;mso-position-vertical-relative:paragraph;z-index:-829" coordorigin="8056,426" coordsize="2,340">
            <v:shape style="position:absolute;left:8056;top:426;width:2;height:340" coordorigin="8056,426" coordsize="0,340" path="m8056,766l8056,426e" filled="f" stroked="t" strokeweight=".56692pt" strokecolor="#000000">
              <v:path arrowok="t"/>
              <v:stroke dashstyle="longDash"/>
            </v:shape>
          </v:group>
          <w10:wrap type="none"/>
        </w:pict>
      </w:r>
      <w:r>
        <w:rPr/>
        <w:pict>
          <v:group style="position:absolute;margin-left:473.663605pt;margin-top:21.293055pt;width:.1pt;height:17.007642pt;mso-position-horizontal-relative:page;mso-position-vertical-relative:paragraph;z-index:-828" coordorigin="9473,426" coordsize="2,340">
            <v:shape style="position:absolute;left:9473;top:426;width:2;height:340" coordorigin="9473,426" coordsize="0,340" path="m9473,766l9473,426e" filled="f" stroked="t" strokeweight=".56692pt" strokecolor="#000000">
              <v:path arrowok="t"/>
              <v:stroke dashstyle="longDash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w w:val="87"/>
          <w:position w:val="-1"/>
        </w:rPr>
        <w:t>estimated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-1"/>
        </w:rPr>
        <w:t>by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-1"/>
        </w:rPr>
        <w:t>using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1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-1"/>
        </w:rPr>
        <w:t>-gram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1"/>
        </w:rPr>
        <w:t>assumption: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                                                                      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-1"/>
        </w:rPr>
        <w:pict>
          <v:shape style="width:32.839071pt;height:16.923792pt;mso-position-horizontal-relative:char;mso-position-vertical-relative:line" type="#_x0000_t75">
            <v:imagedata r:id="rId12" o:title=""/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33" w:after="0" w:line="176" w:lineRule="exact"/>
        <w:ind w:right="-20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9"/>
          <w:i/>
          <w:position w:val="-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0" w:lineRule="exact"/>
        <w:ind w:left="391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89"/>
          <w:i/>
          <w:position w:val="-20"/>
        </w:rPr>
        <w:t>p</w:t>
      </w:r>
      <w:r>
        <w:rPr>
          <w:rFonts w:ascii="Arial" w:hAnsi="Arial" w:cs="Arial" w:eastAsia="Arial"/>
          <w:sz w:val="22"/>
          <w:szCs w:val="22"/>
          <w:w w:val="115"/>
          <w:position w:val="-20"/>
        </w:rPr>
        <w:t>(</w:t>
      </w:r>
      <w:r>
        <w:rPr>
          <w:rFonts w:ascii="Arial" w:hAnsi="Arial" w:cs="Arial" w:eastAsia="Arial"/>
          <w:sz w:val="22"/>
          <w:szCs w:val="22"/>
          <w:w w:val="77"/>
          <w:i/>
          <w:position w:val="-20"/>
        </w:rPr>
        <w:t>s</w:t>
      </w:r>
      <w:r>
        <w:rPr>
          <w:rFonts w:ascii="Arial" w:hAnsi="Arial" w:cs="Arial" w:eastAsia="Arial"/>
          <w:sz w:val="16"/>
          <w:szCs w:val="16"/>
          <w:w w:val="88"/>
          <w:i/>
          <w:position w:val="-11"/>
        </w:rPr>
        <w:t>J</w:t>
      </w:r>
      <w:r>
        <w:rPr>
          <w:rFonts w:ascii="Arial" w:hAnsi="Arial" w:cs="Arial" w:eastAsia="Arial"/>
          <w:sz w:val="16"/>
          <w:szCs w:val="16"/>
          <w:spacing w:val="-26"/>
          <w:w w:val="100"/>
          <w:i/>
          <w:position w:val="-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-20"/>
        </w:rPr>
        <w:t>,</w:t>
      </w:r>
      <w:r>
        <w:rPr>
          <w:rFonts w:ascii="Arial" w:hAnsi="Arial" w:cs="Arial" w:eastAsia="Arial"/>
          <w:sz w:val="22"/>
          <w:szCs w:val="22"/>
          <w:spacing w:val="-42"/>
          <w:w w:val="100"/>
          <w:i/>
          <w:position w:val="-2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  <w:i/>
          <w:position w:val="-2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11"/>
        </w:rPr>
        <w:t>I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  <w:position w:val="-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0"/>
        </w:rPr>
        <w:t>)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2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-20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10" w:lineRule="exact"/>
        <w:ind w:right="-8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w w:val="89"/>
          <w:i/>
          <w:position w:val="-20"/>
        </w:rPr>
        <w:t>p</w:t>
      </w:r>
      <w:r>
        <w:rPr>
          <w:rFonts w:ascii="Arial" w:hAnsi="Arial" w:cs="Arial" w:eastAsia="Arial"/>
          <w:sz w:val="22"/>
          <w:szCs w:val="22"/>
          <w:w w:val="115"/>
          <w:position w:val="-20"/>
        </w:rPr>
        <w:t>((</w:t>
      </w:r>
      <w:r>
        <w:rPr>
          <w:rFonts w:ascii="Arial" w:hAnsi="Arial" w:cs="Arial" w:eastAsia="Arial"/>
          <w:sz w:val="22"/>
          <w:szCs w:val="22"/>
          <w:w w:val="77"/>
          <w:i/>
          <w:position w:val="-20"/>
        </w:rPr>
        <w:t>s</w:t>
      </w:r>
      <w:r>
        <w:rPr>
          <w:rFonts w:ascii="Arial" w:hAnsi="Arial" w:cs="Arial" w:eastAsia="Arial"/>
          <w:sz w:val="22"/>
          <w:szCs w:val="22"/>
          <w:w w:val="98"/>
          <w:i/>
          <w:position w:val="-20"/>
        </w:rPr>
        <w:t>,</w:t>
      </w:r>
      <w:r>
        <w:rPr>
          <w:rFonts w:ascii="Arial" w:hAnsi="Arial" w:cs="Arial" w:eastAsia="Arial"/>
          <w:sz w:val="22"/>
          <w:szCs w:val="22"/>
          <w:spacing w:val="-42"/>
          <w:w w:val="100"/>
          <w:i/>
          <w:position w:val="-2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99"/>
          <w:i/>
          <w:position w:val="-2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2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  <w:position w:val="-23"/>
        </w:rPr>
        <w:t>k</w:t>
      </w:r>
      <w:r>
        <w:rPr>
          <w:rFonts w:ascii="Arial" w:hAnsi="Arial" w:cs="Arial" w:eastAsia="Arial"/>
          <w:sz w:val="16"/>
          <w:szCs w:val="16"/>
          <w:spacing w:val="-32"/>
          <w:w w:val="100"/>
          <w:i/>
          <w:position w:val="-2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  <w:position w:val="-20"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2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77"/>
          <w:i/>
          <w:position w:val="-2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-20"/>
        </w:rPr>
        <w:t>,</w:t>
      </w:r>
      <w:r>
        <w:rPr>
          <w:rFonts w:ascii="Arial" w:hAnsi="Arial" w:cs="Arial" w:eastAsia="Arial"/>
          <w:sz w:val="22"/>
          <w:szCs w:val="22"/>
          <w:spacing w:val="-42"/>
          <w:w w:val="100"/>
          <w:i/>
          <w:position w:val="-2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99"/>
          <w:i/>
          <w:position w:val="-2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2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  <w:position w:val="-23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10" w:lineRule="exact"/>
        <w:ind w:right="-20"/>
        <w:jc w:val="left"/>
        <w:tabs>
          <w:tab w:pos="12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  <w:position w:val="-23"/>
        </w:rPr>
        <w:t>1</w:t>
      </w:r>
      <w:r>
        <w:rPr>
          <w:rFonts w:ascii="Arial" w:hAnsi="Arial" w:cs="Arial" w:eastAsia="Arial"/>
          <w:sz w:val="16"/>
          <w:szCs w:val="16"/>
          <w:spacing w:val="-5"/>
          <w:w w:val="89"/>
          <w:position w:val="-2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-20"/>
        </w:rPr>
        <w:t>.</w:t>
      </w:r>
      <w:r>
        <w:rPr>
          <w:rFonts w:ascii="Arial" w:hAnsi="Arial" w:cs="Arial" w:eastAsia="Arial"/>
          <w:sz w:val="22"/>
          <w:szCs w:val="22"/>
          <w:spacing w:val="-37"/>
          <w:w w:val="100"/>
          <w:i/>
          <w:position w:val="-2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-20"/>
        </w:rPr>
        <w:t>.</w:t>
      </w:r>
      <w:r>
        <w:rPr>
          <w:rFonts w:ascii="Arial" w:hAnsi="Arial" w:cs="Arial" w:eastAsia="Arial"/>
          <w:sz w:val="22"/>
          <w:szCs w:val="22"/>
          <w:spacing w:val="-37"/>
          <w:w w:val="100"/>
          <w:i/>
          <w:position w:val="-2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-20"/>
        </w:rPr>
        <w:t>.</w:t>
      </w:r>
      <w:r>
        <w:rPr>
          <w:rFonts w:ascii="Arial" w:hAnsi="Arial" w:cs="Arial" w:eastAsia="Arial"/>
          <w:sz w:val="22"/>
          <w:szCs w:val="22"/>
          <w:spacing w:val="-37"/>
          <w:w w:val="100"/>
          <w:i/>
          <w:position w:val="-2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2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77"/>
          <w:i/>
          <w:position w:val="-2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-20"/>
        </w:rPr>
        <w:t>,</w:t>
      </w:r>
      <w:r>
        <w:rPr>
          <w:rFonts w:ascii="Arial" w:hAnsi="Arial" w:cs="Arial" w:eastAsia="Arial"/>
          <w:sz w:val="22"/>
          <w:szCs w:val="22"/>
          <w:spacing w:val="-42"/>
          <w:w w:val="100"/>
          <w:i/>
          <w:position w:val="-2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  <w:i/>
          <w:position w:val="-2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0"/>
        </w:rPr>
        <w:t>)</w:t>
      </w:r>
      <w:r>
        <w:rPr>
          <w:rFonts w:ascii="Arial" w:hAnsi="Arial" w:cs="Arial" w:eastAsia="Arial"/>
          <w:sz w:val="22"/>
          <w:szCs w:val="22"/>
          <w:spacing w:val="-51"/>
          <w:w w:val="100"/>
          <w:position w:val="-2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2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3" w:equalWidth="0">
            <w:col w:w="1527" w:space="130"/>
            <w:col w:w="1227" w:space="126"/>
            <w:col w:w="6570"/>
          </w:cols>
        </w:sectPr>
      </w:pPr>
      <w:rPr/>
    </w:p>
    <w:p>
      <w:pPr>
        <w:spacing w:before="0" w:after="0" w:line="300" w:lineRule="exact"/>
        <w:ind w:right="-11"/>
        <w:jc w:val="right"/>
        <w:tabs>
          <w:tab w:pos="660" w:val="left"/>
        </w:tabs>
        <w:rPr>
          <w:rFonts w:ascii="Arial" w:hAnsi="Arial" w:cs="Arial" w:eastAsia="Arial"/>
          <w:sz w:val="31"/>
          <w:szCs w:val="31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16"/>
          <w:szCs w:val="16"/>
          <w:spacing w:val="6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-1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</w:r>
      <w:r>
        <w:rPr>
          <w:rFonts w:ascii="Arial" w:hAnsi="Arial" w:cs="Arial" w:eastAsia="Arial"/>
          <w:sz w:val="31"/>
          <w:szCs w:val="31"/>
          <w:spacing w:val="0"/>
          <w:w w:val="101"/>
          <w:position w:val="0"/>
        </w:rPr>
        <w:t>∏</w:t>
      </w:r>
      <w:r>
        <w:rPr>
          <w:rFonts w:ascii="Arial" w:hAnsi="Arial" w:cs="Arial" w:eastAsia="Arial"/>
          <w:sz w:val="31"/>
          <w:szCs w:val="31"/>
          <w:spacing w:val="0"/>
          <w:w w:val="100"/>
          <w:position w:val="0"/>
        </w:rPr>
      </w:r>
    </w:p>
    <w:p>
      <w:pPr>
        <w:spacing w:before="0" w:after="0" w:line="155" w:lineRule="exact"/>
        <w:ind w:right="-20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3"/>
          <w:w w:val="88"/>
          <w:i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0" w:after="0" w:line="240" w:lineRule="auto"/>
        <w:ind w:right="-72"/>
        <w:jc w:val="left"/>
        <w:tabs>
          <w:tab w:pos="90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32"/>
          <w:i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</w:r>
      <w:r>
        <w:rPr>
          <w:rFonts w:ascii="Arial" w:hAnsi="Arial" w:cs="Arial" w:eastAsia="Arial"/>
          <w:sz w:val="16"/>
          <w:szCs w:val="16"/>
          <w:spacing w:val="3"/>
          <w:w w:val="88"/>
          <w:i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32"/>
          <w:i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+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/>
        <w:br w:type="column"/>
      </w:r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uple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xtraction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sentence</w:t>
      </w:r>
      <w:r>
        <w:rPr>
          <w:rFonts w:ascii="Arial" w:hAnsi="Arial" w:cs="Arial" w:eastAsia="Arial"/>
          <w:sz w:val="20"/>
          <w:szCs w:val="20"/>
          <w:spacing w:val="29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pai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3" w:equalWidth="0">
            <w:col w:w="1617" w:space="1269"/>
            <w:col w:w="1382" w:space="1026"/>
            <w:col w:w="4286"/>
          </w:cols>
        </w:sectPr>
      </w:pPr>
      <w:rPr/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22" w:after="0" w:line="255" w:lineRule="auto"/>
        <w:ind w:left="100" w:right="-6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4"/>
        </w:rPr>
        <w:t>where</w:t>
      </w:r>
      <w:r>
        <w:rPr>
          <w:rFonts w:ascii="Arial" w:hAnsi="Arial" w:cs="Arial" w:eastAsia="Arial"/>
          <w:sz w:val="22"/>
          <w:szCs w:val="22"/>
          <w:spacing w:val="3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s</w:t>
      </w:r>
      <w:r>
        <w:rPr>
          <w:rFonts w:ascii="Arial" w:hAnsi="Arial" w:cs="Arial" w:eastAsia="Arial"/>
          <w:sz w:val="22"/>
          <w:szCs w:val="22"/>
          <w:spacing w:val="7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refers</w:t>
      </w:r>
      <w:r>
        <w:rPr>
          <w:rFonts w:ascii="Arial" w:hAnsi="Arial" w:cs="Arial" w:eastAsia="Arial"/>
          <w:sz w:val="22"/>
          <w:szCs w:val="22"/>
          <w:spacing w:val="3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source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symbol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get)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77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,</w:t>
      </w:r>
      <w:r>
        <w:rPr>
          <w:rFonts w:ascii="Arial" w:hAnsi="Arial" w:cs="Arial" w:eastAsia="Arial"/>
          <w:sz w:val="22"/>
          <w:szCs w:val="22"/>
          <w:spacing w:val="-4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k</w:t>
      </w:r>
      <w:r>
        <w:rPr>
          <w:rFonts w:ascii="Arial" w:hAnsi="Arial" w:cs="Arial" w:eastAsia="Arial"/>
          <w:sz w:val="16"/>
          <w:szCs w:val="16"/>
          <w:spacing w:val="22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k</w:t>
      </w:r>
      <w:r>
        <w:rPr>
          <w:rFonts w:ascii="Arial" w:hAnsi="Arial" w:cs="Arial" w:eastAsia="Arial"/>
          <w:sz w:val="16"/>
          <w:szCs w:val="16"/>
          <w:spacing w:val="11"/>
          <w:w w:val="100"/>
          <w:i/>
          <w:position w:val="8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8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0"/>
          <w:i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tuple</w:t>
      </w:r>
      <w:r>
        <w:rPr>
          <w:rFonts w:ascii="Arial" w:hAnsi="Arial" w:cs="Arial" w:eastAsia="Arial"/>
          <w:sz w:val="22"/>
          <w:szCs w:val="22"/>
          <w:spacing w:val="-2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9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en</w:t>
      </w:r>
      <w:r>
        <w:rPr>
          <w:rFonts w:ascii="Arial" w:hAnsi="Arial" w:cs="Arial" w:eastAsia="Arial"/>
          <w:sz w:val="22"/>
          <w:szCs w:val="22"/>
          <w:spacing w:val="1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bilingual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sentence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pai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orth</w:t>
      </w:r>
      <w:r>
        <w:rPr>
          <w:rFonts w:ascii="Arial" w:hAnsi="Arial" w:cs="Arial" w:eastAsia="Arial"/>
          <w:sz w:val="22"/>
          <w:szCs w:val="22"/>
          <w:spacing w:val="3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noticing</w:t>
      </w:r>
      <w:r>
        <w:rPr>
          <w:rFonts w:ascii="Arial" w:hAnsi="Arial" w:cs="Arial" w:eastAsia="Arial"/>
          <w:sz w:val="22"/>
          <w:szCs w:val="22"/>
          <w:spacing w:val="5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hat,</w:t>
      </w:r>
      <w:r>
        <w:rPr>
          <w:rFonts w:ascii="Arial" w:hAnsi="Arial" w:cs="Arial" w:eastAsia="Arial"/>
          <w:sz w:val="22"/>
          <w:szCs w:val="22"/>
          <w:spacing w:val="1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since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both</w:t>
      </w:r>
      <w:r>
        <w:rPr>
          <w:rFonts w:ascii="Arial" w:hAnsi="Arial" w:cs="Arial" w:eastAsia="Arial"/>
          <w:sz w:val="22"/>
          <w:szCs w:val="22"/>
          <w:spacing w:val="16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languages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-1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lin</w:t>
      </w:r>
      <w:r>
        <w:rPr>
          <w:rFonts w:ascii="Arial" w:hAnsi="Arial" w:cs="Arial" w:eastAsia="Arial"/>
          <w:sz w:val="22"/>
          <w:szCs w:val="22"/>
          <w:spacing w:val="-2"/>
          <w:w w:val="88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ed</w:t>
      </w:r>
      <w:r>
        <w:rPr>
          <w:rFonts w:ascii="Arial" w:hAnsi="Arial" w:cs="Arial" w:eastAsia="Arial"/>
          <w:sz w:val="22"/>
          <w:szCs w:val="22"/>
          <w:spacing w:val="4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up</w:t>
      </w:r>
      <w:r>
        <w:rPr>
          <w:rFonts w:ascii="Arial" w:hAnsi="Arial" w:cs="Arial" w:eastAsia="Arial"/>
          <w:sz w:val="22"/>
          <w:szCs w:val="22"/>
          <w:spacing w:val="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tuples,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xt</w:t>
      </w:r>
      <w:r>
        <w:rPr>
          <w:rFonts w:ascii="Arial" w:hAnsi="Arial" w:cs="Arial" w:eastAsia="Arial"/>
          <w:sz w:val="22"/>
          <w:szCs w:val="22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vided</w:t>
      </w:r>
      <w:r>
        <w:rPr>
          <w:rFonts w:ascii="Arial" w:hAnsi="Arial" w:cs="Arial" w:eastAsia="Arial"/>
          <w:sz w:val="22"/>
          <w:szCs w:val="22"/>
          <w:spacing w:val="15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translation</w:t>
      </w:r>
      <w:r>
        <w:rPr>
          <w:rFonts w:ascii="Arial" w:hAnsi="Arial" w:cs="Arial" w:eastAsia="Arial"/>
          <w:sz w:val="22"/>
          <w:szCs w:val="22"/>
          <w:spacing w:val="1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model</w:t>
      </w:r>
      <w:r>
        <w:rPr>
          <w:rFonts w:ascii="Arial" w:hAnsi="Arial" w:cs="Arial" w:eastAsia="Arial"/>
          <w:sz w:val="22"/>
          <w:szCs w:val="22"/>
          <w:spacing w:val="2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bilingual.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ad-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dition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translation</w:t>
      </w:r>
      <w:r>
        <w:rPr>
          <w:rFonts w:ascii="Arial" w:hAnsi="Arial" w:cs="Arial" w:eastAsia="Arial"/>
          <w:sz w:val="22"/>
          <w:szCs w:val="22"/>
          <w:spacing w:val="3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model,</w:t>
      </w:r>
      <w:r>
        <w:rPr>
          <w:rFonts w:ascii="Arial" w:hAnsi="Arial" w:cs="Arial" w:eastAsia="Arial"/>
          <w:sz w:val="22"/>
          <w:szCs w:val="22"/>
          <w:spacing w:val="2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0"/>
        </w:rPr>
        <w:t>el</w:t>
      </w:r>
      <w:r>
        <w:rPr>
          <w:rFonts w:ascii="Arial" w:hAnsi="Arial" w:cs="Arial" w:eastAsia="Arial"/>
          <w:sz w:val="22"/>
          <w:szCs w:val="22"/>
          <w:spacing w:val="-3"/>
          <w:w w:val="88"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0"/>
        </w:rPr>
        <w:t>ven</w:t>
      </w:r>
      <w:r>
        <w:rPr>
          <w:rFonts w:ascii="Arial" w:hAnsi="Arial" w:cs="Arial" w:eastAsia="Arial"/>
          <w:sz w:val="22"/>
          <w:szCs w:val="22"/>
          <w:spacing w:val="-7"/>
          <w:w w:val="88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feature</w:t>
      </w:r>
      <w:r>
        <w:rPr>
          <w:rFonts w:ascii="Arial" w:hAnsi="Arial" w:cs="Arial" w:eastAsia="Arial"/>
          <w:sz w:val="22"/>
          <w:szCs w:val="22"/>
          <w:spacing w:val="1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func-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tions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1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combined: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0"/>
        </w:rPr>
        <w:t>ta</w:t>
      </w:r>
      <w:r>
        <w:rPr>
          <w:rFonts w:ascii="Arial" w:hAnsi="Arial" w:cs="Arial" w:eastAsia="Arial"/>
          <w:sz w:val="22"/>
          <w:szCs w:val="22"/>
          <w:spacing w:val="-7"/>
          <w:w w:val="87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87"/>
          <w:i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0"/>
        </w:rPr>
        <w:t>et-langu</w:t>
      </w:r>
      <w:r>
        <w:rPr>
          <w:rFonts w:ascii="Arial" w:hAnsi="Arial" w:cs="Arial" w:eastAsia="Arial"/>
          <w:sz w:val="22"/>
          <w:szCs w:val="22"/>
          <w:spacing w:val="-2"/>
          <w:w w:val="87"/>
          <w:i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7"/>
          <w:i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87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0"/>
        </w:rPr>
        <w:t>model</w:t>
      </w:r>
      <w:r>
        <w:rPr>
          <w:rFonts w:ascii="Arial" w:hAnsi="Arial" w:cs="Arial" w:eastAsia="Arial"/>
          <w:sz w:val="22"/>
          <w:szCs w:val="22"/>
          <w:spacing w:val="44"/>
          <w:w w:val="87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(see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Section</w:t>
      </w:r>
      <w:r>
        <w:rPr>
          <w:rFonts w:ascii="Arial" w:hAnsi="Arial" w:cs="Arial" w:eastAsia="Arial"/>
          <w:sz w:val="22"/>
          <w:szCs w:val="22"/>
          <w:spacing w:val="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4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details);</w:t>
      </w:r>
      <w:r>
        <w:rPr>
          <w:rFonts w:ascii="Arial" w:hAnsi="Arial" w:cs="Arial" w:eastAsia="Arial"/>
          <w:sz w:val="22"/>
          <w:szCs w:val="22"/>
          <w:spacing w:val="9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four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89"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0"/>
        </w:rPr>
        <w:t>xicon</w:t>
      </w:r>
      <w:r>
        <w:rPr>
          <w:rFonts w:ascii="Arial" w:hAnsi="Arial" w:cs="Arial" w:eastAsia="Arial"/>
          <w:sz w:val="22"/>
          <w:szCs w:val="22"/>
          <w:spacing w:val="27"/>
          <w:w w:val="89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0"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;</w:t>
      </w:r>
      <w:r>
        <w:rPr>
          <w:rFonts w:ascii="Arial" w:hAnsi="Arial" w:cs="Arial" w:eastAsia="Arial"/>
          <w:sz w:val="22"/>
          <w:szCs w:val="22"/>
          <w:spacing w:val="3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icalized</w:t>
      </w:r>
      <w:r>
        <w:rPr>
          <w:rFonts w:ascii="Arial" w:hAnsi="Arial" w:cs="Arial" w:eastAsia="Arial"/>
          <w:sz w:val="22"/>
          <w:szCs w:val="22"/>
          <w:spacing w:val="38"/>
          <w:w w:val="92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92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eo</w:t>
      </w:r>
      <w:r>
        <w:rPr>
          <w:rFonts w:ascii="Arial" w:hAnsi="Arial" w:cs="Arial" w:eastAsia="Arial"/>
          <w:sz w:val="22"/>
          <w:szCs w:val="22"/>
          <w:spacing w:val="-7"/>
          <w:w w:val="92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dering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models</w:t>
      </w:r>
      <w:r>
        <w:rPr>
          <w:rFonts w:ascii="Arial" w:hAnsi="Arial" w:cs="Arial" w:eastAsia="Arial"/>
          <w:sz w:val="22"/>
          <w:szCs w:val="22"/>
          <w:spacing w:val="3"/>
          <w:w w:val="92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illmann,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2004)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aim-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ing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at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predicting</w:t>
      </w:r>
      <w:r>
        <w:rPr>
          <w:rFonts w:ascii="Arial" w:hAnsi="Arial" w:cs="Arial" w:eastAsia="Arial"/>
          <w:sz w:val="22"/>
          <w:szCs w:val="22"/>
          <w:spacing w:val="3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orientat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ion</w:t>
      </w:r>
      <w:r>
        <w:rPr>
          <w:rFonts w:ascii="Arial" w:hAnsi="Arial" w:cs="Arial" w:eastAsia="Arial"/>
          <w:sz w:val="22"/>
          <w:szCs w:val="22"/>
          <w:spacing w:val="2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xt</w:t>
      </w:r>
      <w:r>
        <w:rPr>
          <w:rFonts w:ascii="Arial" w:hAnsi="Arial" w:cs="Arial" w:eastAsia="Arial"/>
          <w:sz w:val="22"/>
          <w:szCs w:val="22"/>
          <w:spacing w:val="16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transla-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tion</w:t>
      </w:r>
      <w:r>
        <w:rPr>
          <w:rFonts w:ascii="Arial" w:hAnsi="Arial" w:cs="Arial" w:eastAsia="Arial"/>
          <w:sz w:val="22"/>
          <w:szCs w:val="22"/>
          <w:spacing w:val="1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unit;</w:t>
      </w:r>
      <w:r>
        <w:rPr>
          <w:rFonts w:ascii="Arial" w:hAnsi="Arial" w:cs="Arial" w:eastAsia="Arial"/>
          <w:sz w:val="22"/>
          <w:szCs w:val="22"/>
          <w:spacing w:val="2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“weak”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distance-based</w:t>
      </w:r>
      <w:r>
        <w:rPr>
          <w:rFonts w:ascii="Arial" w:hAnsi="Arial" w:cs="Arial" w:eastAsia="Arial"/>
          <w:sz w:val="22"/>
          <w:szCs w:val="22"/>
          <w:spacing w:val="-1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0"/>
        </w:rPr>
        <w:t>distortion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7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0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finally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0"/>
        </w:rPr>
        <w:t>wo</w:t>
      </w:r>
      <w:r>
        <w:rPr>
          <w:rFonts w:ascii="Arial" w:hAnsi="Arial" w:cs="Arial" w:eastAsia="Arial"/>
          <w:sz w:val="22"/>
          <w:szCs w:val="22"/>
          <w:spacing w:val="-7"/>
          <w:w w:val="89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0"/>
        </w:rPr>
        <w:t>d-bonus</w:t>
      </w:r>
      <w:r>
        <w:rPr>
          <w:rFonts w:ascii="Arial" w:hAnsi="Arial" w:cs="Arial" w:eastAsia="Arial"/>
          <w:sz w:val="22"/>
          <w:szCs w:val="22"/>
          <w:spacing w:val="37"/>
          <w:w w:val="89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0"/>
        </w:rPr>
        <w:t>model</w:t>
      </w:r>
      <w:r>
        <w:rPr>
          <w:rFonts w:ascii="Arial" w:hAnsi="Arial" w:cs="Arial" w:eastAsia="Arial"/>
          <w:sz w:val="22"/>
          <w:szCs w:val="22"/>
          <w:spacing w:val="25"/>
          <w:w w:val="89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0"/>
        </w:rPr>
        <w:t>tuple-bonus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0"/>
        </w:rPr>
        <w:t>model</w:t>
      </w:r>
      <w:r>
        <w:rPr>
          <w:rFonts w:ascii="Arial" w:hAnsi="Arial" w:cs="Arial" w:eastAsia="Arial"/>
          <w:sz w:val="22"/>
          <w:szCs w:val="22"/>
          <w:spacing w:val="24"/>
          <w:w w:val="87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which</w:t>
      </w:r>
      <w:r>
        <w:rPr>
          <w:rFonts w:ascii="Arial" w:hAnsi="Arial" w:cs="Arial" w:eastAsia="Arial"/>
          <w:sz w:val="22"/>
          <w:szCs w:val="22"/>
          <w:spacing w:val="5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compensate</w:t>
      </w:r>
      <w:r>
        <w:rPr>
          <w:rFonts w:ascii="Arial" w:hAnsi="Arial" w:cs="Arial" w:eastAsia="Arial"/>
          <w:sz w:val="22"/>
          <w:szCs w:val="22"/>
          <w:spacing w:val="-1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system</w:t>
      </w:r>
      <w:r>
        <w:rPr>
          <w:rFonts w:ascii="Arial" w:hAnsi="Arial" w:cs="Arial" w:eastAsia="Arial"/>
          <w:sz w:val="22"/>
          <w:szCs w:val="22"/>
          <w:spacing w:val="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preference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short</w:t>
      </w:r>
      <w:r>
        <w:rPr>
          <w:rFonts w:ascii="Arial" w:hAnsi="Arial" w:cs="Arial" w:eastAsia="Arial"/>
          <w:sz w:val="22"/>
          <w:szCs w:val="22"/>
          <w:spacing w:val="2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translations.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four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7"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0"/>
        </w:rPr>
        <w:t>xicon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0"/>
        </w:rPr>
        <w:t>models</w:t>
      </w:r>
      <w:r>
        <w:rPr>
          <w:rFonts w:ascii="Arial" w:hAnsi="Arial" w:cs="Arial" w:eastAsia="Arial"/>
          <w:sz w:val="22"/>
          <w:szCs w:val="22"/>
          <w:spacing w:val="21"/>
          <w:w w:val="87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similar</w:t>
      </w:r>
      <w:r>
        <w:rPr>
          <w:rFonts w:ascii="Arial" w:hAnsi="Arial" w:cs="Arial" w:eastAsia="Arial"/>
          <w:sz w:val="22"/>
          <w:szCs w:val="22"/>
          <w:spacing w:val="10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ones</w:t>
      </w:r>
      <w:r>
        <w:rPr>
          <w:rFonts w:ascii="Arial" w:hAnsi="Arial" w:cs="Arial" w:eastAsia="Arial"/>
          <w:sz w:val="22"/>
          <w:szCs w:val="22"/>
          <w:spacing w:val="1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used</w:t>
      </w:r>
      <w:r>
        <w:rPr>
          <w:rFonts w:ascii="Arial" w:hAnsi="Arial" w:cs="Arial" w:eastAsia="Arial"/>
          <w:sz w:val="22"/>
          <w:szCs w:val="22"/>
          <w:spacing w:val="13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standard</w:t>
      </w:r>
      <w:r>
        <w:rPr>
          <w:rFonts w:ascii="Arial" w:hAnsi="Arial" w:cs="Arial" w:eastAsia="Arial"/>
          <w:sz w:val="22"/>
          <w:szCs w:val="22"/>
          <w:spacing w:val="34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phrase-based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system: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scores</w:t>
      </w:r>
      <w:r>
        <w:rPr>
          <w:rFonts w:ascii="Arial" w:hAnsi="Arial" w:cs="Arial" w:eastAsia="Arial"/>
          <w:sz w:val="22"/>
          <w:szCs w:val="22"/>
          <w:spacing w:val="1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correspond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relat</w:t>
      </w:r>
      <w:r>
        <w:rPr>
          <w:rFonts w:ascii="Arial" w:hAnsi="Arial" w:cs="Arial" w:eastAsia="Arial"/>
          <w:sz w:val="22"/>
          <w:szCs w:val="22"/>
          <w:spacing w:val="-5"/>
          <w:w w:val="92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2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9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fre-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quencies</w:t>
      </w:r>
      <w:r>
        <w:rPr>
          <w:rFonts w:ascii="Arial" w:hAnsi="Arial" w:cs="Arial" w:eastAsia="Arial"/>
          <w:sz w:val="22"/>
          <w:szCs w:val="22"/>
          <w:spacing w:val="28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tuples</w:t>
      </w:r>
      <w:r>
        <w:rPr>
          <w:rFonts w:ascii="Arial" w:hAnsi="Arial" w:cs="Arial" w:eastAsia="Arial"/>
          <w:sz w:val="22"/>
          <w:szCs w:val="22"/>
          <w:spacing w:val="3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2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xical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weights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estimated</w:t>
      </w:r>
      <w:r>
        <w:rPr>
          <w:rFonts w:ascii="Arial" w:hAnsi="Arial" w:cs="Arial" w:eastAsia="Arial"/>
          <w:sz w:val="22"/>
          <w:szCs w:val="22"/>
          <w:spacing w:val="5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automatically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generated</w:t>
      </w:r>
      <w:r>
        <w:rPr>
          <w:rFonts w:ascii="Arial" w:hAnsi="Arial" w:cs="Arial" w:eastAsia="Arial"/>
          <w:sz w:val="22"/>
          <w:szCs w:val="22"/>
          <w:spacing w:val="2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alignments.</w:t>
      </w:r>
      <w:r>
        <w:rPr>
          <w:rFonts w:ascii="Arial" w:hAnsi="Arial" w:cs="Arial" w:eastAsia="Arial"/>
          <w:sz w:val="22"/>
          <w:szCs w:val="22"/>
          <w:spacing w:val="4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weights</w:t>
      </w:r>
      <w:r>
        <w:rPr>
          <w:rFonts w:ascii="Arial" w:hAnsi="Arial" w:cs="Arial" w:eastAsia="Arial"/>
          <w:sz w:val="22"/>
          <w:szCs w:val="22"/>
          <w:spacing w:val="3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associated</w:t>
      </w:r>
      <w:r>
        <w:rPr>
          <w:rFonts w:ascii="Arial" w:hAnsi="Arial" w:cs="Arial" w:eastAsia="Arial"/>
          <w:sz w:val="22"/>
          <w:szCs w:val="22"/>
          <w:spacing w:val="-1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feature</w:t>
      </w:r>
      <w:r>
        <w:rPr>
          <w:rFonts w:ascii="Arial" w:hAnsi="Arial" w:cs="Arial" w:eastAsia="Arial"/>
          <w:sz w:val="22"/>
          <w:szCs w:val="22"/>
          <w:spacing w:val="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func-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tions</w:t>
      </w:r>
      <w:r>
        <w:rPr>
          <w:rFonts w:ascii="Arial" w:hAnsi="Arial" w:cs="Arial" w:eastAsia="Arial"/>
          <w:sz w:val="22"/>
          <w:szCs w:val="22"/>
          <w:spacing w:val="1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optimally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combined</w:t>
      </w:r>
      <w:r>
        <w:rPr>
          <w:rFonts w:ascii="Arial" w:hAnsi="Arial" w:cs="Arial" w:eastAsia="Arial"/>
          <w:sz w:val="22"/>
          <w:szCs w:val="22"/>
          <w:spacing w:val="2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using</w:t>
      </w:r>
      <w:r>
        <w:rPr>
          <w:rFonts w:ascii="Arial" w:hAnsi="Arial" w:cs="Arial" w:eastAsia="Arial"/>
          <w:sz w:val="22"/>
          <w:szCs w:val="22"/>
          <w:spacing w:val="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discriminat</w:t>
      </w:r>
      <w:r>
        <w:rPr>
          <w:rFonts w:ascii="Arial" w:hAnsi="Arial" w:cs="Arial" w:eastAsia="Arial"/>
          <w:sz w:val="22"/>
          <w:szCs w:val="22"/>
          <w:spacing w:val="-5"/>
          <w:w w:val="93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3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training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fram</w:t>
      </w:r>
      <w:r>
        <w:rPr>
          <w:rFonts w:ascii="Arial" w:hAnsi="Arial" w:cs="Arial" w:eastAsia="Arial"/>
          <w:sz w:val="22"/>
          <w:szCs w:val="22"/>
          <w:spacing w:val="-5"/>
          <w:w w:val="92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92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ork</w:t>
      </w:r>
      <w:r>
        <w:rPr>
          <w:rFonts w:ascii="Arial" w:hAnsi="Arial" w:cs="Arial" w:eastAsia="Arial"/>
          <w:sz w:val="22"/>
          <w:szCs w:val="22"/>
          <w:spacing w:val="51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(Och,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2003)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(Minimum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Error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Rate</w:t>
      </w:r>
      <w:r>
        <w:rPr>
          <w:rFonts w:ascii="Arial" w:hAnsi="Arial" w:cs="Arial" w:eastAsia="Arial"/>
          <w:sz w:val="22"/>
          <w:szCs w:val="22"/>
          <w:spacing w:val="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89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raining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(ME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T),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see</w:t>
      </w:r>
      <w:r>
        <w:rPr>
          <w:rFonts w:ascii="Arial" w:hAnsi="Arial" w:cs="Arial" w:eastAsia="Arial"/>
          <w:sz w:val="22"/>
          <w:szCs w:val="22"/>
          <w:spacing w:val="7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details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Section</w:t>
      </w:r>
      <w:r>
        <w:rPr>
          <w:rFonts w:ascii="Arial" w:hAnsi="Arial" w:cs="Arial" w:eastAsia="Arial"/>
          <w:sz w:val="22"/>
          <w:szCs w:val="22"/>
          <w:spacing w:val="2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5.4),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using</w:t>
      </w:r>
      <w:r>
        <w:rPr>
          <w:rFonts w:ascii="Arial" w:hAnsi="Arial" w:cs="Arial" w:eastAsia="Arial"/>
          <w:sz w:val="22"/>
          <w:szCs w:val="22"/>
          <w:spacing w:val="38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4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vided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4"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  <w:position w:val="0"/>
        </w:rPr>
        <w:t>wstest2009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4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data</w:t>
      </w:r>
      <w:r>
        <w:rPr>
          <w:rFonts w:ascii="Arial" w:hAnsi="Arial" w:cs="Arial" w:eastAsia="Arial"/>
          <w:sz w:val="22"/>
          <w:szCs w:val="22"/>
          <w:spacing w:val="41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27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84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elop-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ment</w:t>
      </w:r>
      <w:r>
        <w:rPr>
          <w:rFonts w:ascii="Arial" w:hAnsi="Arial" w:cs="Arial" w:eastAsia="Arial"/>
          <w:sz w:val="22"/>
          <w:szCs w:val="22"/>
          <w:spacing w:val="1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set.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31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6"/>
          <w:w w:val="108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raining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estimated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6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resulting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sequence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tuples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(1)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further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fined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oid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NULL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side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tuples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(2)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Once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whole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bilingua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training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data</w:t>
      </w:r>
      <w:r>
        <w:rPr>
          <w:rFonts w:ascii="Arial" w:hAnsi="Arial" w:cs="Arial" w:eastAsia="Arial"/>
          <w:sz w:val="22"/>
          <w:szCs w:val="22"/>
          <w:spacing w:val="-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gmented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into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tuples,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-gram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model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abilities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estimated.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this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xample,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note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English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source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perfect</w:t>
      </w:r>
      <w:r>
        <w:rPr>
          <w:rFonts w:ascii="Arial" w:hAnsi="Arial" w:cs="Arial" w:eastAsia="Arial"/>
          <w:sz w:val="22"/>
          <w:szCs w:val="22"/>
          <w:spacing w:val="50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  <w:i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anslations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been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reordered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tuple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gmentation,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French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ept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their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inal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323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b/>
          <w:bCs/>
        </w:rPr>
        <w:t>Infe</w:t>
      </w:r>
      <w:r>
        <w:rPr>
          <w:rFonts w:ascii="Arial" w:hAnsi="Arial" w:cs="Arial" w:eastAsia="Arial"/>
          <w:sz w:val="22"/>
          <w:szCs w:val="22"/>
          <w:spacing w:val="-4"/>
          <w:w w:val="99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2"/>
          <w:b/>
          <w:bCs/>
        </w:rPr>
        <w:t>ence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During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decoding,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source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sentences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encoded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lattices</w:t>
      </w:r>
      <w:r>
        <w:rPr>
          <w:rFonts w:ascii="Arial" w:hAnsi="Arial" w:cs="Arial" w:eastAsia="Arial"/>
          <w:sz w:val="22"/>
          <w:szCs w:val="22"/>
          <w:spacing w:val="4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containing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most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promising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reordering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ypotheses,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2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reproduce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order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modifications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introduced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during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tuple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xtraction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process.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Hence,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decoding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thos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encoded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reordering</w:t>
      </w:r>
      <w:r>
        <w:rPr>
          <w:rFonts w:ascii="Arial" w:hAnsi="Arial" w:cs="Arial" w:eastAsia="Arial"/>
          <w:sz w:val="22"/>
          <w:szCs w:val="22"/>
          <w:spacing w:val="5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ypotheses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lated.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Reordering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ypotheses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introduced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set</w:t>
      </w:r>
      <w:r>
        <w:rPr>
          <w:rFonts w:ascii="Arial" w:hAnsi="Arial" w:cs="Arial" w:eastAsia="Arial"/>
          <w:sz w:val="22"/>
          <w:szCs w:val="22"/>
          <w:spacing w:val="18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reordering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rules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autom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atically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learned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alignments.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39" w:lineRule="auto"/>
        <w:ind w:right="36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vious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xample,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rule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[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perfect</w:t>
      </w:r>
      <w:r>
        <w:rPr>
          <w:rFonts w:ascii="Arial" w:hAnsi="Arial" w:cs="Arial" w:eastAsia="Arial"/>
          <w:sz w:val="22"/>
          <w:szCs w:val="22"/>
          <w:spacing w:val="11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ansla-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tions</w:t>
      </w:r>
      <w:r>
        <w:rPr>
          <w:rFonts w:ascii="Arial" w:hAnsi="Arial" w:cs="Arial" w:eastAsia="Arial"/>
          <w:sz w:val="22"/>
          <w:szCs w:val="22"/>
          <w:spacing w:val="16"/>
          <w:w w:val="91"/>
          <w:i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❀</w:t>
      </w:r>
      <w:r>
        <w:rPr>
          <w:rFonts w:ascii="Meiryo" w:hAnsi="Meiryo" w:cs="Meiryo" w:eastAsia="Meiryo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anslations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perfect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]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produces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English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ords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obser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French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English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ypicall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part-of-speech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(POS)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information</w:t>
      </w:r>
      <w:r>
        <w:rPr>
          <w:rFonts w:ascii="Arial" w:hAnsi="Arial" w:cs="Arial" w:eastAsia="Arial"/>
          <w:sz w:val="22"/>
          <w:szCs w:val="22"/>
          <w:spacing w:val="3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4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increase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generalization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wer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such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rules.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Hence,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writing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uilt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20" w:lineRule="exact"/>
        <w:ind w:right="6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  <w:position w:val="-3"/>
        </w:rPr>
        <w:t>using</w:t>
      </w:r>
      <w:r>
        <w:rPr>
          <w:rFonts w:ascii="Arial" w:hAnsi="Arial" w:cs="Arial" w:eastAsia="Arial"/>
          <w:sz w:val="22"/>
          <w:szCs w:val="22"/>
          <w:spacing w:val="40"/>
          <w:w w:val="87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3"/>
        </w:rPr>
        <w:t>POS</w:t>
      </w:r>
      <w:r>
        <w:rPr>
          <w:rFonts w:ascii="Arial" w:hAnsi="Arial" w:cs="Arial" w:eastAsia="Arial"/>
          <w:sz w:val="22"/>
          <w:szCs w:val="22"/>
          <w:spacing w:val="25"/>
          <w:w w:val="87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3"/>
        </w:rPr>
        <w:t>rather</w:t>
      </w:r>
      <w:r>
        <w:rPr>
          <w:rFonts w:ascii="Arial" w:hAnsi="Arial" w:cs="Arial" w:eastAsia="Arial"/>
          <w:sz w:val="22"/>
          <w:szCs w:val="22"/>
          <w:spacing w:val="37"/>
          <w:w w:val="87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3"/>
        </w:rPr>
        <w:t>than</w:t>
      </w:r>
      <w:r>
        <w:rPr>
          <w:rFonts w:ascii="Arial" w:hAnsi="Arial" w:cs="Arial" w:eastAsia="Arial"/>
          <w:sz w:val="22"/>
          <w:szCs w:val="22"/>
          <w:spacing w:val="30"/>
          <w:w w:val="87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3"/>
        </w:rPr>
        <w:t>sur</w:t>
      </w:r>
      <w:r>
        <w:rPr>
          <w:rFonts w:ascii="Arial" w:hAnsi="Arial" w:cs="Arial" w:eastAsia="Arial"/>
          <w:sz w:val="22"/>
          <w:szCs w:val="22"/>
          <w:spacing w:val="-2"/>
          <w:w w:val="87"/>
          <w:position w:val="-3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3"/>
        </w:rPr>
        <w:t>ace</w:t>
      </w:r>
      <w:r>
        <w:rPr>
          <w:rFonts w:ascii="Arial" w:hAnsi="Arial" w:cs="Arial" w:eastAsia="Arial"/>
          <w:sz w:val="22"/>
          <w:szCs w:val="22"/>
          <w:spacing w:val="27"/>
          <w:w w:val="87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ord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forms.</w:t>
      </w:r>
      <w:r>
        <w:rPr>
          <w:rFonts w:ascii="Arial" w:hAnsi="Arial" w:cs="Arial" w:eastAsia="Arial"/>
          <w:sz w:val="22"/>
          <w:szCs w:val="22"/>
          <w:spacing w:val="44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Refer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214" w:lineRule="exact"/>
        <w:ind w:left="100" w:right="-20"/>
        <w:jc w:val="left"/>
        <w:tabs>
          <w:tab w:pos="4920" w:val="left"/>
          <w:tab w:pos="61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composed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of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tuple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sequences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classi-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9"/>
        </w:rPr>
      </w:r>
      <w:r>
        <w:rPr>
          <w:rFonts w:ascii="Arial" w:hAnsi="Arial" w:cs="Arial" w:eastAsia="Arial"/>
          <w:sz w:val="22"/>
          <w:szCs w:val="22"/>
          <w:spacing w:val="0"/>
          <w:w w:val="89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18" w:after="0" w:line="240" w:lineRule="auto"/>
        <w:ind w:left="100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cal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smoothing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techniques.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uples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xtracted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3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w w:val="89"/>
          <w:position w:val="7"/>
        </w:rPr>
        <w:t>2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7"/>
        </w:rPr>
        <w:t> </w:t>
      </w:r>
      <w:hyperlink r:id="rId13">
        <w:r>
          <w:rPr>
            <w:rFonts w:ascii="Arial" w:hAnsi="Arial" w:cs="Arial" w:eastAsia="Arial"/>
            <w:sz w:val="18"/>
            <w:szCs w:val="18"/>
            <w:spacing w:val="0"/>
            <w:w w:val="120"/>
            <w:position w:val="0"/>
          </w:rPr>
          <w:t>http://geek.kyloo.net/software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531"/>
            <w:col w:w="4412"/>
          </w:cols>
        </w:sectPr>
      </w:pPr>
      <w:rPr/>
    </w:p>
    <w:p>
      <w:pPr>
        <w:spacing w:before="52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(Cr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go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Mari</w:t>
      </w:r>
      <w:r>
        <w:rPr>
          <w:rFonts w:ascii="Arial" w:hAnsi="Arial" w:cs="Arial" w:eastAsia="Arial"/>
          <w:sz w:val="22"/>
          <w:szCs w:val="22"/>
          <w:spacing w:val="-91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˜</w:t>
      </w:r>
      <w:r>
        <w:rPr>
          <w:rFonts w:ascii="Arial" w:hAnsi="Arial" w:cs="Arial" w:eastAsia="Arial"/>
          <w:sz w:val="22"/>
          <w:szCs w:val="22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2007)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details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tuple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traction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reordering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0" w:right="64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Data</w:t>
      </w:r>
      <w:r>
        <w:rPr>
          <w:rFonts w:ascii="Arial" w:hAnsi="Arial" w:cs="Arial" w:eastAsia="Arial"/>
          <w:sz w:val="24"/>
          <w:szCs w:val="24"/>
          <w:spacing w:val="38"/>
          <w:w w:val="87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e-p</w:t>
      </w:r>
      <w:r>
        <w:rPr>
          <w:rFonts w:ascii="Arial" w:hAnsi="Arial" w:cs="Arial" w:eastAsia="Arial"/>
          <w:sz w:val="24"/>
          <w:szCs w:val="24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ocessing</w:t>
      </w:r>
      <w:r>
        <w:rPr>
          <w:rFonts w:ascii="Arial" w:hAnsi="Arial" w:cs="Arial" w:eastAsia="Arial"/>
          <w:sz w:val="24"/>
          <w:szCs w:val="24"/>
          <w:spacing w:val="-15"/>
          <w:w w:val="87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14"/>
          <w:w w:val="87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Selection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used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ailable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parallel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data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all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constrained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compute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ments,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xcept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French-English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tasks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United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Nation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corpus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1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5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models,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also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vided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data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mono-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lingual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corpora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released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LDC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French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English.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5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parallel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corpora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were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POS-tagged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ree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agger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(Schmid,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1994).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German,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fine-grained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pre-processing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puted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RF</w:t>
      </w:r>
      <w:r>
        <w:rPr>
          <w:rFonts w:ascii="Arial" w:hAnsi="Arial" w:cs="Arial" w:eastAsia="Arial"/>
          <w:sz w:val="22"/>
          <w:szCs w:val="22"/>
          <w:spacing w:val="-17"/>
          <w:w w:val="9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ag-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(Schmid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ws,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2008).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" w:right="279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108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89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enization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4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took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ad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antage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in-house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process-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enization</w:t>
      </w:r>
      <w:r>
        <w:rPr>
          <w:rFonts w:ascii="Arial" w:hAnsi="Arial" w:cs="Arial" w:eastAsia="Arial"/>
          <w:sz w:val="22"/>
          <w:szCs w:val="22"/>
          <w:spacing w:val="5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deto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enization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steps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(D</w:t>
      </w:r>
      <w:r>
        <w:rPr>
          <w:rFonts w:ascii="Arial" w:hAnsi="Arial" w:cs="Arial" w:eastAsia="Arial"/>
          <w:sz w:val="22"/>
          <w:szCs w:val="22"/>
          <w:spacing w:val="-72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chelotte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5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2008).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vious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xperi-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ments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demonstrated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better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normalization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vide</w:t>
      </w:r>
      <w:r>
        <w:rPr>
          <w:rFonts w:ascii="Arial" w:hAnsi="Arial" w:cs="Arial" w:eastAsia="Arial"/>
          <w:sz w:val="22"/>
          <w:szCs w:val="22"/>
          <w:spacing w:val="4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better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BLEU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scores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apineni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00" w:right="32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2002).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Thus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systems</w:t>
      </w:r>
      <w:r>
        <w:rPr>
          <w:rFonts w:ascii="Arial" w:hAnsi="Arial" w:cs="Arial" w:eastAsia="Arial"/>
          <w:sz w:val="22"/>
          <w:szCs w:val="22"/>
          <w:spacing w:val="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uilt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“true-case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32"/>
        </w:rPr>
        <w:t>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morphologically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than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English,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ault</w:t>
      </w:r>
      <w:r>
        <w:rPr>
          <w:rFonts w:ascii="Arial" w:hAnsi="Arial" w:cs="Arial" w:eastAsia="Arial"/>
          <w:sz w:val="22"/>
          <w:szCs w:val="22"/>
          <w:spacing w:val="3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poli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consists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treating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independently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plagued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data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sparsit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poses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number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fi-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culties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decoding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Thus,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translate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English,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side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normalized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specific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pre-processing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scheme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(described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(Allauzen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et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al.,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2010)),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aims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reducing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xical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redundan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splitting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compounds.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Using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same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pre-processing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scheme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late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English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German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ould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require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process</w:t>
      </w:r>
      <w:r>
        <w:rPr>
          <w:rFonts w:ascii="Arial" w:hAnsi="Arial" w:cs="Arial" w:eastAsia="Arial"/>
          <w:sz w:val="22"/>
          <w:szCs w:val="22"/>
          <w:spacing w:val="-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output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undo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pre-processing.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last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year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xperiments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(Allauzen</w:t>
      </w:r>
      <w:r>
        <w:rPr>
          <w:rFonts w:ascii="Arial" w:hAnsi="Arial" w:cs="Arial" w:eastAsia="Arial"/>
          <w:sz w:val="22"/>
          <w:szCs w:val="22"/>
          <w:spacing w:val="5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2010),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pre-processing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step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ed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o-step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decoding.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stacking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coding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steps,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may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stack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errors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Thus,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direction,</w:t>
      </w:r>
      <w:r>
        <w:rPr>
          <w:rFonts w:ascii="Arial" w:hAnsi="Arial" w:cs="Arial" w:eastAsia="Arial"/>
          <w:sz w:val="22"/>
          <w:szCs w:val="22"/>
          <w:spacing w:val="3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German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enizer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vided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anizers.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" w:right="11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Filtering</w:t>
      </w:r>
      <w:r>
        <w:rPr>
          <w:rFonts w:ascii="Arial" w:hAnsi="Arial" w:cs="Arial" w:eastAsia="Arial"/>
          <w:sz w:val="22"/>
          <w:szCs w:val="22"/>
          <w:spacing w:val="34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  <w:i/>
        </w:rPr>
        <w:t>Giga</w:t>
      </w:r>
      <w:r>
        <w:rPr>
          <w:rFonts w:ascii="Arial" w:hAnsi="Arial" w:cs="Arial" w:eastAsia="Arial"/>
          <w:sz w:val="22"/>
          <w:szCs w:val="22"/>
          <w:spacing w:val="-15"/>
          <w:w w:val="89"/>
          <w:b/>
          <w:bCs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  <w:i/>
        </w:rPr>
        <w:t>ord</w:t>
      </w:r>
      <w:r>
        <w:rPr>
          <w:rFonts w:ascii="Arial" w:hAnsi="Arial" w:cs="Arial" w:eastAsia="Arial"/>
          <w:sz w:val="22"/>
          <w:szCs w:val="22"/>
          <w:spacing w:val="-5"/>
          <w:w w:val="89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b/>
          <w:bCs/>
        </w:rPr>
        <w:t>Co</w:t>
      </w:r>
      <w:r>
        <w:rPr>
          <w:rFonts w:ascii="Arial" w:hAnsi="Arial" w:cs="Arial" w:eastAsia="Arial"/>
          <w:sz w:val="22"/>
          <w:szCs w:val="22"/>
          <w:spacing w:val="-2"/>
          <w:w w:val="95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3"/>
          <w:b/>
          <w:bCs/>
        </w:rPr>
        <w:t>pus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ailable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parallel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data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English-French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cludes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eb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corpus,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referred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the</w:t>
      </w:r>
      <w:r>
        <w:rPr>
          <w:rFonts w:ascii="Arial" w:hAnsi="Arial" w:cs="Arial" w:eastAsia="Arial"/>
          <w:sz w:val="22"/>
          <w:szCs w:val="22"/>
          <w:spacing w:val="3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Giga-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9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9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d</w:t>
      </w:r>
      <w:r>
        <w:rPr>
          <w:rFonts w:ascii="Arial" w:hAnsi="Arial" w:cs="Arial" w:eastAsia="Arial"/>
          <w:sz w:val="22"/>
          <w:szCs w:val="22"/>
          <w:spacing w:val="13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parallel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corpus.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This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corpus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ery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nois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2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contains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portions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not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useful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xt.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aimed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detecting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foreign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languages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based</w:t>
      </w:r>
      <w:r>
        <w:rPr>
          <w:rFonts w:ascii="Arial" w:hAnsi="Arial" w:cs="Arial" w:eastAsia="Arial"/>
          <w:sz w:val="22"/>
          <w:szCs w:val="22"/>
          <w:spacing w:val="3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perpl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xity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erage.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Then,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select</w:t>
      </w:r>
      <w:r>
        <w:rPr>
          <w:rFonts w:ascii="Arial" w:hAnsi="Arial" w:cs="Arial" w:eastAsia="Arial"/>
          <w:sz w:val="22"/>
          <w:szCs w:val="22"/>
          <w:spacing w:val="4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subset</w:t>
      </w:r>
      <w:r>
        <w:rPr>
          <w:rFonts w:ascii="Arial" w:hAnsi="Arial" w:cs="Arial" w:eastAsia="Arial"/>
          <w:sz w:val="22"/>
          <w:szCs w:val="22"/>
          <w:spacing w:val="3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parallel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sen-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tences,</w:t>
      </w:r>
      <w:r>
        <w:rPr>
          <w:rFonts w:ascii="Arial" w:hAnsi="Arial" w:cs="Arial" w:eastAsia="Arial"/>
          <w:sz w:val="22"/>
          <w:szCs w:val="22"/>
          <w:spacing w:val="4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trigram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were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trained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French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English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22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subset</w:t>
      </w:r>
      <w:r>
        <w:rPr>
          <w:rFonts w:ascii="Arial" w:hAnsi="Arial" w:cs="Arial" w:eastAsia="Arial"/>
          <w:sz w:val="22"/>
          <w:szCs w:val="22"/>
          <w:spacing w:val="44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ailable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data: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French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(resp.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English)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rank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French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(resp.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English)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side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pus,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those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sentences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perpl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xity</w:t>
      </w:r>
      <w:r>
        <w:rPr>
          <w:rFonts w:ascii="Arial" w:hAnsi="Arial" w:cs="Arial" w:eastAsia="Arial"/>
          <w:sz w:val="22"/>
          <w:szCs w:val="22"/>
          <w:spacing w:val="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threshold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selected.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se-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lected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sets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were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intersected.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xpe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iments,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threshold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median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upper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quartile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alue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perpl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Therefore,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half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155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75%)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this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discarded.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147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9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9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get</w:t>
      </w:r>
      <w:r>
        <w:rPr>
          <w:rFonts w:ascii="Arial" w:hAnsi="Arial" w:cs="Arial" w:eastAsia="Arial"/>
          <w:sz w:val="24"/>
          <w:szCs w:val="24"/>
          <w:spacing w:val="22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Language</w:t>
      </w:r>
      <w:r>
        <w:rPr>
          <w:rFonts w:ascii="Arial" w:hAnsi="Arial" w:cs="Arial" w:eastAsia="Arial"/>
          <w:sz w:val="24"/>
          <w:szCs w:val="24"/>
          <w:spacing w:val="-12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Modeling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Neural</w:t>
      </w:r>
      <w:r>
        <w:rPr>
          <w:rFonts w:ascii="Arial" w:hAnsi="Arial" w:cs="Arial" w:eastAsia="Arial"/>
          <w:sz w:val="22"/>
          <w:szCs w:val="22"/>
          <w:spacing w:val="4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net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orks,</w:t>
      </w:r>
      <w:r>
        <w:rPr>
          <w:rFonts w:ascii="Arial" w:hAnsi="Arial" w:cs="Arial" w:eastAsia="Arial"/>
          <w:sz w:val="22"/>
          <w:szCs w:val="22"/>
          <w:spacing w:val="5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top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entional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-gram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been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introduced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(Bengio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2003;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Schwenk,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2007)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potential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means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entional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-gram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language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(LMs).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probably</w:t>
      </w:r>
      <w:r>
        <w:rPr>
          <w:rFonts w:ascii="Arial" w:hAnsi="Arial" w:cs="Arial" w:eastAsia="Arial"/>
          <w:sz w:val="22"/>
          <w:szCs w:val="22"/>
          <w:spacing w:val="4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major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bottleneck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NNLMs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computation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poste-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rior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probabilities</w:t>
      </w:r>
      <w:r>
        <w:rPr>
          <w:rFonts w:ascii="Arial" w:hAnsi="Arial" w:cs="Arial" w:eastAsia="Arial"/>
          <w:sz w:val="22"/>
          <w:szCs w:val="22"/>
          <w:spacing w:val="-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output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laye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.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This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layer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contain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oca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ulary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ord.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Such</w:t>
      </w:r>
      <w:r>
        <w:rPr>
          <w:rFonts w:ascii="Arial" w:hAnsi="Arial" w:cs="Arial" w:eastAsia="Arial"/>
          <w:sz w:val="22"/>
          <w:szCs w:val="22"/>
          <w:spacing w:val="3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design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handling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oca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ularies,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sisting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hundreds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thousand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ords,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infeasible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due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prohibit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wth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computation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recent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proposed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estimate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-gram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tri</w:t>
      </w:r>
      <w:r>
        <w:rPr>
          <w:rFonts w:ascii="Arial" w:hAnsi="Arial" w:cs="Arial" w:eastAsia="Arial"/>
          <w:sz w:val="22"/>
          <w:szCs w:val="22"/>
          <w:spacing w:val="-4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utions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most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frequent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ords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(short-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list)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(Schwenk,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2007),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xplored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3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SOUL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(Structured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OUtput</w:t>
      </w:r>
      <w:r>
        <w:rPr>
          <w:rFonts w:ascii="Arial" w:hAnsi="Arial" w:cs="Arial" w:eastAsia="Arial"/>
          <w:sz w:val="22"/>
          <w:szCs w:val="22"/>
          <w:spacing w:val="3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Layer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Neural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SMT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handle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oca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u-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laries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arbitrary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sizes.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More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setting,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increasing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order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standard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-gram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significant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ement.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due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data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spa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sity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issue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drasti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increase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number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parameters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need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estimated.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NNLM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increase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xt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length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layer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results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linear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wth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xity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orst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case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(Schwenk,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2007).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Thus,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longe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-cont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xt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neural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net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ork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models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still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feasi-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ble,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found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ery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fect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our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system.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115" w:top="106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52" w:after="0" w:line="240" w:lineRule="auto"/>
        <w:ind w:left="100" w:right="55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Standard</w:t>
      </w:r>
      <w:r>
        <w:rPr>
          <w:rFonts w:ascii="Arial" w:hAnsi="Arial" w:cs="Arial" w:eastAsia="Arial"/>
          <w:sz w:val="22"/>
          <w:szCs w:val="22"/>
          <w:spacing w:val="9"/>
          <w:w w:val="9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-gram</w:t>
      </w:r>
      <w:r>
        <w:rPr>
          <w:rFonts w:ascii="Arial" w:hAnsi="Arial" w:cs="Arial" w:eastAsia="Arial"/>
          <w:sz w:val="22"/>
          <w:szCs w:val="22"/>
          <w:spacing w:val="16"/>
          <w:w w:val="9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Back-off</w:t>
      </w:r>
      <w:r>
        <w:rPr>
          <w:rFonts w:ascii="Arial" w:hAnsi="Arial" w:cs="Arial" w:eastAsia="Arial"/>
          <w:sz w:val="22"/>
          <w:szCs w:val="22"/>
          <w:spacing w:val="-1"/>
          <w:w w:val="9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591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models,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assumed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test</w:t>
      </w:r>
      <w:r>
        <w:rPr>
          <w:rFonts w:ascii="Arial" w:hAnsi="Arial" w:cs="Arial" w:eastAsia="Arial"/>
          <w:sz w:val="22"/>
          <w:szCs w:val="22"/>
          <w:spacing w:val="3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set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consisted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selection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xts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end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2010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ginning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2011.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assumption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based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done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2010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aluation.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Thus,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each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uilt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elopment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corpus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optimize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oca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ulary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3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83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3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3"/>
          <w:b/>
          <w:bCs/>
        </w:rPr>
        <w:t>elopment</w:t>
      </w:r>
      <w:r>
        <w:rPr>
          <w:rFonts w:ascii="Arial" w:hAnsi="Arial" w:cs="Arial" w:eastAsia="Arial"/>
          <w:sz w:val="22"/>
          <w:szCs w:val="22"/>
          <w:spacing w:val="0"/>
          <w:w w:val="83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42"/>
          <w:w w:val="8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b/>
          <w:bCs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8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oca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ulary</w:t>
      </w:r>
      <w:r>
        <w:rPr>
          <w:rFonts w:ascii="Arial" w:hAnsi="Arial" w:cs="Arial" w:eastAsia="Arial"/>
          <w:sz w:val="22"/>
          <w:szCs w:val="22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erent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periods,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elopment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sets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used.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one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6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wstest2008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years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older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geted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time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period;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there-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fore,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second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elopment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corpus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named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84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v2010-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2011</w:t>
      </w:r>
      <w:r>
        <w:rPr>
          <w:rFonts w:ascii="Arial" w:hAnsi="Arial" w:cs="Arial" w:eastAsia="Arial"/>
          <w:sz w:val="22"/>
          <w:szCs w:val="22"/>
          <w:spacing w:val="19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collected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randomly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sampling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unches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consecut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5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sentences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vided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2010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2011.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6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estimate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such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 </w:t>
      </w:r>
      <w:r>
        <w:rPr>
          <w:rFonts w:ascii="Arial" w:hAnsi="Arial" w:cs="Arial" w:eastAsia="Arial"/>
          <w:sz w:val="22"/>
          <w:szCs w:val="22"/>
          <w:spacing w:val="19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oca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ulary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defined</w:t>
      </w:r>
      <w:r>
        <w:rPr>
          <w:rFonts w:ascii="Arial" w:hAnsi="Arial" w:cs="Arial" w:eastAsia="Arial"/>
          <w:sz w:val="22"/>
          <w:szCs w:val="22"/>
          <w:spacing w:val="5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each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obser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Europarl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ws-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Commentary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corpora.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French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English,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oca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ulary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then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xpanded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occur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more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than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times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French-English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Gi-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ga</w:t>
      </w:r>
      <w:r>
        <w:rPr>
          <w:rFonts w:ascii="Arial" w:hAnsi="Arial" w:cs="Arial" w:eastAsia="Arial"/>
          <w:sz w:val="22"/>
          <w:szCs w:val="22"/>
          <w:spacing w:val="-17"/>
          <w:w w:val="87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87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corpus,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most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frequent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proper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names</w:t>
      </w:r>
      <w:r>
        <w:rPr>
          <w:rFonts w:ascii="Arial" w:hAnsi="Arial" w:cs="Arial" w:eastAsia="Arial"/>
          <w:sz w:val="22"/>
          <w:szCs w:val="22"/>
          <w:spacing w:val="4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monolingual</w:t>
      </w:r>
      <w:r>
        <w:rPr>
          <w:rFonts w:ascii="Arial" w:hAnsi="Arial" w:cs="Arial" w:eastAsia="Arial"/>
          <w:sz w:val="22"/>
          <w:szCs w:val="22"/>
          <w:spacing w:val="4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2010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2011.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Germa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n,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since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amount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training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data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smalle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oca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ulary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panded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most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frequent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obser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ed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monolingual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data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2010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2011.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This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cedure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resulted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oca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ulary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containing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around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00" w:right="188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500k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mode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-9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training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wed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constrained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task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vided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v-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eral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sets</w:t>
      </w:r>
      <w:r>
        <w:rPr>
          <w:rFonts w:ascii="Arial" w:hAnsi="Arial" w:cs="Arial" w:eastAsia="Arial"/>
          <w:sz w:val="22"/>
          <w:szCs w:val="22"/>
          <w:spacing w:val="37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based</w:t>
      </w:r>
      <w:r>
        <w:rPr>
          <w:rFonts w:ascii="Arial" w:hAnsi="Arial" w:cs="Arial" w:eastAsia="Arial"/>
          <w:sz w:val="22"/>
          <w:szCs w:val="22"/>
          <w:spacing w:val="43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dates</w:t>
      </w:r>
      <w:r>
        <w:rPr>
          <w:rFonts w:ascii="Arial" w:hAnsi="Arial" w:cs="Arial" w:eastAsia="Arial"/>
          <w:sz w:val="22"/>
          <w:szCs w:val="22"/>
          <w:spacing w:val="3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genres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(resp.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sets</w:t>
      </w:r>
      <w:r>
        <w:rPr>
          <w:rFonts w:ascii="Arial" w:hAnsi="Arial" w:cs="Arial" w:eastAsia="Arial"/>
          <w:sz w:val="22"/>
          <w:szCs w:val="22"/>
          <w:spacing w:val="28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English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French).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set,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dard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4-gram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esti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mated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from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500k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oca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ulary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using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absolute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discounting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interpolated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(Kneser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1995;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Chen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Goodman,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1998).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6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xcept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trained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pora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from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2010-2011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were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first</w:t>
      </w:r>
      <w:r>
        <w:rPr>
          <w:rFonts w:ascii="Arial" w:hAnsi="Arial" w:cs="Arial" w:eastAsia="Arial"/>
          <w:sz w:val="22"/>
          <w:szCs w:val="22"/>
          <w:spacing w:val="-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linearly</w:t>
      </w:r>
      <w:r>
        <w:rPr>
          <w:rFonts w:ascii="Arial" w:hAnsi="Arial" w:cs="Arial" w:eastAsia="Arial"/>
          <w:sz w:val="22"/>
          <w:szCs w:val="22"/>
          <w:spacing w:val="-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interpolated.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associated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coe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ficients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were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estimated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minimize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perpl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xity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aluated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84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v2010-2011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resulting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2010-2011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fi-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naly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interpolated</w:t>
      </w:r>
      <w:r>
        <w:rPr>
          <w:rFonts w:ascii="Arial" w:hAnsi="Arial" w:cs="Arial" w:eastAsia="Arial"/>
          <w:sz w:val="22"/>
          <w:szCs w:val="22"/>
          <w:spacing w:val="-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wstest2008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-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elopment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procedure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aims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oid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erestimating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2" w:after="0" w:line="240" w:lineRule="auto"/>
        <w:ind w:right="755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weight</w:t>
      </w:r>
      <w:r>
        <w:rPr>
          <w:rFonts w:ascii="Arial" w:hAnsi="Arial" w:cs="Arial" w:eastAsia="Arial"/>
          <w:sz w:val="22"/>
          <w:szCs w:val="22"/>
          <w:spacing w:val="4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associated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2010-2011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LM.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245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9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SOUL</w:t>
      </w:r>
      <w:r>
        <w:rPr>
          <w:rFonts w:ascii="Arial" w:hAnsi="Arial" w:cs="Arial" w:eastAsia="Arial"/>
          <w:sz w:val="22"/>
          <w:szCs w:val="22"/>
          <w:spacing w:val="15"/>
          <w:w w:val="9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here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brief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ervi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3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LM;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refer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(Le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2011)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complete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procedure.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classical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tri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uted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representation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1992),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assume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output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oca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ulary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structured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clustering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tree,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where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each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belongs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one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class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associated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sub-classe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s.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denotes</w:t>
      </w:r>
      <w:r>
        <w:rPr>
          <w:rFonts w:ascii="Arial" w:hAnsi="Arial" w:cs="Arial" w:eastAsia="Arial"/>
          <w:sz w:val="22"/>
          <w:szCs w:val="22"/>
          <w:spacing w:val="36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-th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36"/>
          <w:w w:val="8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sentence,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sequence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1: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3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25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89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37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-37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-37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-37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37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D</w:t>
      </w:r>
      <w:r>
        <w:rPr>
          <w:rFonts w:ascii="Arial" w:hAnsi="Arial" w:cs="Arial" w:eastAsia="Arial"/>
          <w:sz w:val="16"/>
          <w:szCs w:val="16"/>
          <w:spacing w:val="17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encodes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path</w:t>
      </w:r>
      <w:r>
        <w:rPr>
          <w:rFonts w:ascii="Arial" w:hAnsi="Arial" w:cs="Arial" w:eastAsia="Arial"/>
          <w:sz w:val="22"/>
          <w:szCs w:val="22"/>
          <w:spacing w:val="18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8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clustering</w:t>
      </w:r>
      <w:r>
        <w:rPr>
          <w:rFonts w:ascii="Arial" w:hAnsi="Arial" w:cs="Arial" w:eastAsia="Arial"/>
          <w:sz w:val="22"/>
          <w:szCs w:val="22"/>
          <w:spacing w:val="2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tree,</w:t>
      </w:r>
      <w:r>
        <w:rPr>
          <w:rFonts w:ascii="Arial" w:hAnsi="Arial" w:cs="Arial" w:eastAsia="Arial"/>
          <w:sz w:val="22"/>
          <w:szCs w:val="22"/>
          <w:spacing w:val="-1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depth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tree,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  <w:position w:val="-3"/>
        </w:rPr>
        <w:t>d</w:t>
      </w:r>
      <w:r>
        <w:rPr>
          <w:rFonts w:ascii="Arial" w:hAnsi="Arial" w:cs="Arial" w:eastAsia="Arial"/>
          <w:sz w:val="16"/>
          <w:szCs w:val="16"/>
          <w:spacing w:val="-26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class</w:t>
      </w:r>
      <w:r>
        <w:rPr>
          <w:rFonts w:ascii="Arial" w:hAnsi="Arial" w:cs="Arial" w:eastAsia="Arial"/>
          <w:sz w:val="22"/>
          <w:szCs w:val="22"/>
          <w:spacing w:val="-8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7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sub-class</w:t>
      </w:r>
      <w:r>
        <w:rPr>
          <w:rFonts w:ascii="Arial" w:hAnsi="Arial" w:cs="Arial" w:eastAsia="Arial"/>
          <w:sz w:val="22"/>
          <w:szCs w:val="22"/>
          <w:spacing w:val="1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assigned</w:t>
      </w:r>
      <w:r>
        <w:rPr>
          <w:rFonts w:ascii="Arial" w:hAnsi="Arial" w:cs="Arial" w:eastAsia="Arial"/>
          <w:sz w:val="22"/>
          <w:szCs w:val="22"/>
          <w:spacing w:val="1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10"/>
          <w:w w:val="124"/>
          <w:i/>
          <w:position w:val="-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99"/>
          <w:i/>
          <w:position w:val="-3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10"/>
          <w:w w:val="124"/>
          <w:i/>
          <w:position w:val="-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leaf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associated</w:t>
      </w:r>
      <w:r>
        <w:rPr>
          <w:rFonts w:ascii="Arial" w:hAnsi="Arial" w:cs="Arial" w:eastAsia="Arial"/>
          <w:sz w:val="22"/>
          <w:szCs w:val="22"/>
          <w:spacing w:val="34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(the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itself).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-gram</w:t>
      </w:r>
      <w:r>
        <w:rPr>
          <w:rFonts w:ascii="Arial" w:hAnsi="Arial" w:cs="Arial" w:eastAsia="Arial"/>
          <w:sz w:val="22"/>
          <w:szCs w:val="22"/>
          <w:spacing w:val="-17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probability</w:t>
      </w:r>
      <w:r>
        <w:rPr>
          <w:rFonts w:ascii="Arial" w:hAnsi="Arial" w:cs="Arial" w:eastAsia="Arial"/>
          <w:sz w:val="22"/>
          <w:szCs w:val="22"/>
          <w:spacing w:val="28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14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en</w:t>
      </w:r>
      <w:r>
        <w:rPr>
          <w:rFonts w:ascii="Arial" w:hAnsi="Arial" w:cs="Arial" w:eastAsia="Arial"/>
          <w:sz w:val="22"/>
          <w:szCs w:val="22"/>
          <w:spacing w:val="3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its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history</w:t>
      </w:r>
      <w:r>
        <w:rPr>
          <w:rFonts w:ascii="Arial" w:hAnsi="Arial" w:cs="Arial" w:eastAsia="Arial"/>
          <w:sz w:val="22"/>
          <w:szCs w:val="22"/>
          <w:spacing w:val="-3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-20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can</w:t>
      </w:r>
      <w:r>
        <w:rPr>
          <w:rFonts w:ascii="Arial" w:hAnsi="Arial" w:cs="Arial" w:eastAsia="Arial"/>
          <w:sz w:val="22"/>
          <w:szCs w:val="22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6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estimated</w:t>
      </w:r>
      <w:r>
        <w:rPr>
          <w:rFonts w:ascii="Arial" w:hAnsi="Arial" w:cs="Arial" w:eastAsia="Arial"/>
          <w:sz w:val="22"/>
          <w:szCs w:val="22"/>
          <w:spacing w:val="42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8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foll</w:t>
      </w:r>
      <w:r>
        <w:rPr>
          <w:rFonts w:ascii="Arial" w:hAnsi="Arial" w:cs="Arial" w:eastAsia="Arial"/>
          <w:sz w:val="22"/>
          <w:szCs w:val="22"/>
          <w:spacing w:val="-4"/>
          <w:w w:val="9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ws</w:t>
      </w:r>
      <w:r>
        <w:rPr>
          <w:rFonts w:ascii="Arial" w:hAnsi="Arial" w:cs="Arial" w:eastAsia="Arial"/>
          <w:sz w:val="22"/>
          <w:szCs w:val="22"/>
          <w:spacing w:val="47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using</w:t>
      </w:r>
      <w:r>
        <w:rPr>
          <w:rFonts w:ascii="Arial" w:hAnsi="Arial" w:cs="Arial" w:eastAsia="Arial"/>
          <w:sz w:val="22"/>
          <w:szCs w:val="22"/>
          <w:spacing w:val="-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chain</w:t>
      </w:r>
      <w:r>
        <w:rPr>
          <w:rFonts w:ascii="Arial" w:hAnsi="Arial" w:cs="Arial" w:eastAsia="Arial"/>
          <w:sz w:val="22"/>
          <w:szCs w:val="22"/>
          <w:spacing w:val="-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rule: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340" w:right="211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305" w:lineRule="exact"/>
        <w:ind w:left="29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5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5"/>
        </w:rPr>
        <w:t>w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5"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5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5"/>
        </w:rPr>
        <w:t>)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5"/>
        </w:rPr>
        <w:t>=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5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5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89"/>
          <w:position w:val="1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5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5"/>
        </w:rPr>
        <w:t>w</w:t>
      </w:r>
      <w:r>
        <w:rPr>
          <w:rFonts w:ascii="Arial" w:hAnsi="Arial" w:cs="Arial" w:eastAsia="Arial"/>
          <w:sz w:val="16"/>
          <w:szCs w:val="16"/>
          <w:spacing w:val="10"/>
          <w:w w:val="124"/>
          <w:i/>
          <w:position w:val="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  <w:position w:val="5"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5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5"/>
        </w:rPr>
        <w:t>)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5"/>
        </w:rPr>
        <w:t> </w:t>
      </w:r>
      <w:r>
        <w:rPr>
          <w:rFonts w:ascii="Arial" w:hAnsi="Arial" w:cs="Arial" w:eastAsia="Arial"/>
          <w:sz w:val="31"/>
          <w:szCs w:val="31"/>
          <w:spacing w:val="0"/>
          <w:w w:val="101"/>
          <w:position w:val="0"/>
        </w:rPr>
        <w:t>∏</w:t>
      </w:r>
      <w:r>
        <w:rPr>
          <w:rFonts w:ascii="Arial" w:hAnsi="Arial" w:cs="Arial" w:eastAsia="Arial"/>
          <w:sz w:val="31"/>
          <w:szCs w:val="31"/>
          <w:spacing w:val="-4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5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5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  <w:position w:val="1"/>
        </w:rPr>
        <w:t>d</w:t>
      </w:r>
      <w:r>
        <w:rPr>
          <w:rFonts w:ascii="Arial" w:hAnsi="Arial" w:cs="Arial" w:eastAsia="Arial"/>
          <w:sz w:val="16"/>
          <w:szCs w:val="16"/>
          <w:spacing w:val="-26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5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5"/>
        </w:rPr>
        <w:t>w</w:t>
      </w:r>
      <w:r>
        <w:rPr>
          <w:rFonts w:ascii="Arial" w:hAnsi="Arial" w:cs="Arial" w:eastAsia="Arial"/>
          <w:sz w:val="16"/>
          <w:szCs w:val="16"/>
          <w:spacing w:val="10"/>
          <w:w w:val="124"/>
          <w:i/>
          <w:position w:val="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  <w:position w:val="5"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5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5"/>
        </w:rPr>
        <w:t>,</w:t>
      </w:r>
      <w:r>
        <w:rPr>
          <w:rFonts w:ascii="Arial" w:hAnsi="Arial" w:cs="Arial" w:eastAsia="Arial"/>
          <w:sz w:val="22"/>
          <w:szCs w:val="22"/>
          <w:spacing w:val="-37"/>
          <w:w w:val="100"/>
          <w:i/>
          <w:position w:val="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5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1"/>
        </w:rPr>
        <w:t>1:</w:t>
      </w:r>
      <w:r>
        <w:rPr>
          <w:rFonts w:ascii="Arial" w:hAnsi="Arial" w:cs="Arial" w:eastAsia="Arial"/>
          <w:sz w:val="16"/>
          <w:szCs w:val="16"/>
          <w:spacing w:val="8"/>
          <w:w w:val="89"/>
          <w:i/>
          <w:position w:val="1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32"/>
          <w:i/>
          <w:position w:val="1"/>
        </w:rPr>
        <w:t>−</w:t>
      </w:r>
      <w:r>
        <w:rPr>
          <w:rFonts w:ascii="Arial" w:hAnsi="Arial" w:cs="Arial" w:eastAsia="Arial"/>
          <w:sz w:val="16"/>
          <w:szCs w:val="16"/>
          <w:spacing w:val="10"/>
          <w:w w:val="89"/>
          <w:position w:val="1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52" w:lineRule="exact"/>
        <w:ind w:left="2251" w:right="2028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8"/>
          <w:w w:val="89"/>
          <w:i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3" w:lineRule="auto"/>
        <w:ind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Figure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represents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architecture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NNLM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estimate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ution,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tree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depth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SOUL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architecture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same</w:t>
      </w:r>
      <w:r>
        <w:rPr>
          <w:rFonts w:ascii="Arial" w:hAnsi="Arial" w:cs="Arial" w:eastAsia="Arial"/>
          <w:sz w:val="22"/>
          <w:szCs w:val="22"/>
          <w:spacing w:val="45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as</w:t>
      </w:r>
      <w:r>
        <w:rPr>
          <w:rFonts w:ascii="Arial" w:hAnsi="Arial" w:cs="Arial" w:eastAsia="Arial"/>
          <w:sz w:val="22"/>
          <w:szCs w:val="22"/>
          <w:spacing w:val="25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output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main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ference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lies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output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structure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which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ol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eral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layers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softmax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ation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tion.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softmax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layer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(class</w:t>
      </w:r>
      <w:r>
        <w:rPr>
          <w:rFonts w:ascii="Arial" w:hAnsi="Arial" w:cs="Arial" w:eastAsia="Arial"/>
          <w:sz w:val="22"/>
          <w:szCs w:val="22"/>
          <w:spacing w:val="-2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layer)</w:t>
      </w:r>
      <w:r>
        <w:rPr>
          <w:rFonts w:ascii="Arial" w:hAnsi="Arial" w:cs="Arial" w:eastAsia="Arial"/>
          <w:sz w:val="22"/>
          <w:szCs w:val="22"/>
          <w:spacing w:val="31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estimates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class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probability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while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other</w:t>
      </w:r>
      <w:r>
        <w:rPr>
          <w:rFonts w:ascii="Arial" w:hAnsi="Arial" w:cs="Arial" w:eastAsia="Arial"/>
          <w:sz w:val="22"/>
          <w:szCs w:val="22"/>
          <w:spacing w:val="3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out-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put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0"/>
        </w:rPr>
        <w:t>sub-class</w:t>
      </w:r>
      <w:r>
        <w:rPr>
          <w:rFonts w:ascii="Arial" w:hAnsi="Arial" w:cs="Arial" w:eastAsia="Arial"/>
          <w:sz w:val="22"/>
          <w:szCs w:val="22"/>
          <w:spacing w:val="29"/>
          <w:w w:val="88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0"/>
        </w:rPr>
        <w:t>laye</w:t>
      </w:r>
      <w:r>
        <w:rPr>
          <w:rFonts w:ascii="Arial" w:hAnsi="Arial" w:cs="Arial" w:eastAsia="Arial"/>
          <w:sz w:val="22"/>
          <w:szCs w:val="22"/>
          <w:spacing w:val="-2"/>
          <w:w w:val="88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54"/>
          <w:w w:val="88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estimate</w:t>
      </w:r>
      <w:r>
        <w:rPr>
          <w:rFonts w:ascii="Arial" w:hAnsi="Arial" w:cs="Arial" w:eastAsia="Arial"/>
          <w:sz w:val="22"/>
          <w:szCs w:val="22"/>
          <w:spacing w:val="3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sub-class</w:t>
      </w:r>
      <w:r>
        <w:rPr>
          <w:rFonts w:ascii="Arial" w:hAnsi="Arial" w:cs="Arial" w:eastAsia="Arial"/>
          <w:sz w:val="22"/>
          <w:szCs w:val="22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proba-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bilities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  <w:position w:val="-3"/>
        </w:rPr>
        <w:t>d</w:t>
      </w:r>
      <w:r>
        <w:rPr>
          <w:rFonts w:ascii="Arial" w:hAnsi="Arial" w:cs="Arial" w:eastAsia="Arial"/>
          <w:sz w:val="16"/>
          <w:szCs w:val="16"/>
          <w:spacing w:val="-26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10"/>
          <w:w w:val="124"/>
          <w:i/>
          <w:position w:val="-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  <w:position w:val="0"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37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-3"/>
        </w:rPr>
        <w:t>1:</w:t>
      </w:r>
      <w:r>
        <w:rPr>
          <w:rFonts w:ascii="Arial" w:hAnsi="Arial" w:cs="Arial" w:eastAsia="Arial"/>
          <w:sz w:val="16"/>
          <w:szCs w:val="16"/>
          <w:spacing w:val="8"/>
          <w:w w:val="89"/>
          <w:i/>
          <w:position w:val="-3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32"/>
          <w:i/>
          <w:position w:val="-3"/>
        </w:rPr>
        <w:t>−</w:t>
      </w:r>
      <w:r>
        <w:rPr>
          <w:rFonts w:ascii="Arial" w:hAnsi="Arial" w:cs="Arial" w:eastAsia="Arial"/>
          <w:sz w:val="16"/>
          <w:szCs w:val="16"/>
          <w:spacing w:val="10"/>
          <w:w w:val="89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Finall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wo</w:t>
      </w:r>
      <w:r>
        <w:rPr>
          <w:rFonts w:ascii="Arial" w:hAnsi="Arial" w:cs="Arial" w:eastAsia="Arial"/>
          <w:sz w:val="22"/>
          <w:szCs w:val="22"/>
          <w:spacing w:val="-7"/>
          <w:w w:val="90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24"/>
          <w:w w:val="9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  <w:position w:val="0"/>
        </w:rPr>
        <w:t>laye</w:t>
      </w:r>
      <w:r>
        <w:rPr>
          <w:rFonts w:ascii="Arial" w:hAnsi="Arial" w:cs="Arial" w:eastAsia="Arial"/>
          <w:sz w:val="22"/>
          <w:szCs w:val="22"/>
          <w:spacing w:val="-2"/>
          <w:w w:val="94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7"/>
          <w:i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77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estimate</w:t>
      </w:r>
      <w:r>
        <w:rPr>
          <w:rFonts w:ascii="Arial" w:hAnsi="Arial" w:cs="Arial" w:eastAsia="Arial"/>
          <w:sz w:val="22"/>
          <w:szCs w:val="22"/>
          <w:spacing w:val="-8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3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probabilities</w:t>
      </w:r>
      <w:r>
        <w:rPr>
          <w:rFonts w:ascii="Arial" w:hAnsi="Arial" w:cs="Arial" w:eastAsia="Arial"/>
          <w:sz w:val="22"/>
          <w:szCs w:val="22"/>
          <w:spacing w:val="4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10"/>
          <w:w w:val="99"/>
          <w:i/>
          <w:position w:val="-3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10"/>
          <w:w w:val="124"/>
          <w:i/>
          <w:position w:val="-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  <w:position w:val="0"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37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-3"/>
        </w:rPr>
        <w:t>1: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  <w:position w:val="-3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32"/>
          <w:i/>
          <w:position w:val="-3"/>
        </w:rPr>
        <w:t>−</w:t>
      </w:r>
      <w:r>
        <w:rPr>
          <w:rFonts w:ascii="Arial" w:hAnsi="Arial" w:cs="Arial" w:eastAsia="Arial"/>
          <w:sz w:val="16"/>
          <w:szCs w:val="16"/>
          <w:spacing w:val="10"/>
          <w:w w:val="89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ords</w:t>
      </w:r>
      <w:r>
        <w:rPr>
          <w:rFonts w:ascii="Arial" w:hAnsi="Arial" w:cs="Arial" w:eastAsia="Arial"/>
          <w:sz w:val="22"/>
          <w:szCs w:val="22"/>
          <w:spacing w:val="1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short-list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5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special</w:t>
      </w:r>
      <w:r>
        <w:rPr>
          <w:rFonts w:ascii="Arial" w:hAnsi="Arial" w:cs="Arial" w:eastAsia="Arial"/>
          <w:sz w:val="22"/>
          <w:szCs w:val="22"/>
          <w:spacing w:val="3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case</w:t>
      </w:r>
      <w:r>
        <w:rPr>
          <w:rFonts w:ascii="Arial" w:hAnsi="Arial" w:cs="Arial" w:eastAsia="Arial"/>
          <w:sz w:val="22"/>
          <w:szCs w:val="22"/>
          <w:spacing w:val="-1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since</w:t>
      </w:r>
      <w:r>
        <w:rPr>
          <w:rFonts w:ascii="Arial" w:hAnsi="Arial" w:cs="Arial" w:eastAsia="Arial"/>
          <w:sz w:val="22"/>
          <w:szCs w:val="22"/>
          <w:spacing w:val="21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each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them</w:t>
      </w:r>
      <w:r>
        <w:rPr>
          <w:rFonts w:ascii="Arial" w:hAnsi="Arial" w:cs="Arial" w:eastAsia="Arial"/>
          <w:sz w:val="22"/>
          <w:szCs w:val="22"/>
          <w:spacing w:val="47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represe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nts</w:t>
      </w:r>
      <w:r>
        <w:rPr>
          <w:rFonts w:ascii="Arial" w:hAnsi="Arial" w:cs="Arial" w:eastAsia="Arial"/>
          <w:sz w:val="22"/>
          <w:szCs w:val="22"/>
          <w:spacing w:val="18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its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wn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class</w:t>
      </w:r>
      <w:r>
        <w:rPr>
          <w:rFonts w:ascii="Arial" w:hAnsi="Arial" w:cs="Arial" w:eastAsia="Arial"/>
          <w:sz w:val="22"/>
          <w:szCs w:val="22"/>
          <w:spacing w:val="34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without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sub-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classes</w:t>
      </w:r>
      <w:r>
        <w:rPr>
          <w:rFonts w:ascii="Arial" w:hAnsi="Arial" w:cs="Arial" w:eastAsia="Arial"/>
          <w:sz w:val="22"/>
          <w:szCs w:val="22"/>
          <w:spacing w:val="4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1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case).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204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Experimental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Results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xperimental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results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reported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5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edit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(TER)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4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wstest2010</w:t>
      </w:r>
      <w:r>
        <w:rPr>
          <w:rFonts w:ascii="Arial" w:hAnsi="Arial" w:cs="Arial" w:eastAsia="Arial"/>
          <w:sz w:val="22"/>
          <w:szCs w:val="22"/>
          <w:spacing w:val="48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corpus</w:t>
      </w:r>
      <w:r>
        <w:rPr>
          <w:rFonts w:ascii="Arial" w:hAnsi="Arial" w:cs="Arial" w:eastAsia="Arial"/>
          <w:sz w:val="22"/>
          <w:szCs w:val="22"/>
          <w:spacing w:val="4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aluation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set.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These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auto-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matic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metrics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computed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scripts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vided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NIST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after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deto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enization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step.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267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5.1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English-F</w:t>
      </w:r>
      <w:r>
        <w:rPr>
          <w:rFonts w:ascii="Arial" w:hAnsi="Arial" w:cs="Arial" w:eastAsia="Arial"/>
          <w:sz w:val="22"/>
          <w:szCs w:val="22"/>
          <w:spacing w:val="-4"/>
          <w:w w:val="92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  <w:b/>
          <w:bCs/>
        </w:rPr>
        <w:t>ench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Compared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last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year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aluation,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amount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ailable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parallel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has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drastically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increased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about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33M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sentence</w:t>
      </w:r>
      <w:r>
        <w:rPr>
          <w:rFonts w:ascii="Arial" w:hAnsi="Arial" w:cs="Arial" w:eastAsia="Arial"/>
          <w:sz w:val="22"/>
          <w:szCs w:val="22"/>
          <w:spacing w:val="3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pairs.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noticing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115" w:top="106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141" w:lineRule="exact"/>
        <w:ind w:left="388" w:right="-20"/>
        <w:jc w:val="left"/>
        <w:rPr>
          <w:rFonts w:ascii="Book Antiqua" w:hAnsi="Book Antiqua" w:cs="Book Antiqua" w:eastAsia="Book Antiqua"/>
          <w:sz w:val="16"/>
          <w:szCs w:val="16"/>
        </w:rPr>
      </w:pPr>
      <w:rPr/>
      <w:r>
        <w:rPr/>
        <w:pict>
          <v:group style="position:absolute;margin-left:93.307251pt;margin-top:-.699026pt;width:197.392769pt;height:195.89998pt;mso-position-horizontal-relative:page;mso-position-vertical-relative:paragraph;z-index:-825" coordorigin="1866,-14" coordsize="3948,3918">
            <v:shape style="position:absolute;left:3354;top:1313;width:266;height:1424" type="#_x0000_t75">
              <v:imagedata r:id="rId14" o:title=""/>
            </v:shape>
            <v:shape style="position:absolute;left:2732;top:983;width:266;height:2085" type="#_x0000_t75">
              <v:imagedata r:id="rId15" o:title=""/>
            </v:shape>
            <v:shape style="position:absolute;left:1944;top:321;width:266;height:1093" type="#_x0000_t75">
              <v:imagedata r:id="rId16" o:title=""/>
            </v:shape>
            <v:shape style="position:absolute;left:1944;top:1437;width:266;height:1093" type="#_x0000_t75">
              <v:imagedata r:id="rId17" o:title=""/>
            </v:shape>
            <v:shape style="position:absolute;left:1944;top:2554;width:266;height:1093" type="#_x0000_t75">
              <v:imagedata r:id="rId18" o:title=""/>
            </v:shape>
            <v:shape style="position:absolute;left:1986;top:445;width:184;height:184" type="#_x0000_t75">
              <v:imagedata r:id="rId19" o:title=""/>
            </v:shape>
            <v:shape style="position:absolute;left:1986;top:2264;width:184;height:184" type="#_x0000_t75">
              <v:imagedata r:id="rId20" o:title=""/>
            </v:shape>
            <v:shape style="position:absolute;left:1986;top:3008;width:184;height:184" type="#_x0000_t75">
              <v:imagedata r:id="rId21" o:title=""/>
            </v:shape>
            <v:shape style="position:absolute;left:4094;top:32;width:266;height:680" type="#_x0000_t75">
              <v:imagedata r:id="rId22" o:title=""/>
            </v:shape>
            <v:shape style="position:absolute;left:4094;top:735;width:266;height:680" type="#_x0000_t75">
              <v:imagedata r:id="rId23" o:title=""/>
            </v:shape>
            <v:shape style="position:absolute;left:4549;top:284;width:184;height:179" type="#_x0000_t75">
              <v:imagedata r:id="rId24" o:title=""/>
            </v:shape>
            <v:shape style="position:absolute;left:5201;top:817;width:184;height:179" type="#_x0000_t75">
              <v:imagedata r:id="rId25" o:title=""/>
            </v:shape>
            <v:shape style="position:absolute;left:3967;top:-14;width:1846;height:772" type="#_x0000_t75">
              <v:imagedata r:id="rId26" o:title=""/>
            </v:shape>
            <v:shape style="position:absolute;left:4094;top:1603;width:266;height:680" type="#_x0000_t75">
              <v:imagedata r:id="rId27" o:title=""/>
            </v:shape>
            <v:shape style="position:absolute;left:4094;top:2306;width:266;height:680" type="#_x0000_t75">
              <v:imagedata r:id="rId28" o:title=""/>
            </v:shape>
            <v:shape style="position:absolute;left:4094;top:3174;width:266;height:680" type="#_x0000_t75">
              <v:imagedata r:id="rId29" o:title=""/>
            </v:shape>
            <v:shape style="position:absolute;left:4883;top:987;width:184;height:179" type="#_x0000_t75">
              <v:imagedata r:id="rId30" o:title=""/>
            </v:shape>
            <v:shape style="position:absolute;left:4877;top:1840;width:184;height:179" type="#_x0000_t75">
              <v:imagedata r:id="rId31" o:title=""/>
            </v:shape>
            <v:shape style="position:absolute;left:5207;top:2092;width:184;height:179" type="#_x0000_t75">
              <v:imagedata r:id="rId32" o:title=""/>
            </v:shape>
            <v:shape style="position:absolute;left:3972;top:689;width:1842;height:3215" type="#_x0000_t75">
              <v:imagedata r:id="rId33" o:title=""/>
            </v:shape>
            <v:shape style="position:absolute;left:1866;top:14;width:3902;height:3773" type="#_x0000_t75">
              <v:imagedata r:id="rId34" o:title=""/>
            </v:shape>
            <v:group style="position:absolute;left:4027;top:726;width:1732;height:3101" coordorigin="4027,726" coordsize="1732,3101">
              <v:shape style="position:absolute;left:4027;top:726;width:1732;height:3101" coordorigin="4027,726" coordsize="1732,3101" path="m4027,726l5759,726,5759,3826,4027,3826,4027,726xe" filled="f" stroked="t" strokeweight=".91864pt" strokecolor="#00000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3.001801pt;margin-top:-.813809pt;width:228.868pt;height:68.542933pt;mso-position-horizontal-relative:page;mso-position-vertical-relative:paragraph;z-index:-824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75" w:hRule="exact"/>
                    </w:trPr>
                    <w:tc>
                      <w:tcPr>
                        <w:tcW w:w="1505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single" w:sz="3.184042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2"/>
                            <w:i/>
                          </w:rPr>
                          <w:t>System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34" w:type="dxa"/>
                        <w:gridSpan w:val="2"/>
                        <w:tcBorders>
                          <w:top w:val="nil" w:sz="6" w:space="0" w:color="auto"/>
                          <w:bottom w:val="single" w:sz="3.184" w:space="0" w:color="000000"/>
                          <w:left w:val="single" w:sz="3.184042" w:space="0" w:color="000000"/>
                          <w:right w:val="single" w:sz="3.184165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496" w:right="476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1"/>
                          </w:rPr>
                          <w:t>en2fr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534" w:type="dxa"/>
                        <w:gridSpan w:val="2"/>
                        <w:tcBorders>
                          <w:top w:val="nil" w:sz="6" w:space="0" w:color="auto"/>
                          <w:bottom w:val="single" w:sz="3.184" w:space="0" w:color="000000"/>
                          <w:left w:val="single" w:sz="3.184165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6" w:lineRule="exact"/>
                          <w:ind w:left="496" w:right="480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1"/>
                          </w:rPr>
                          <w:t>fr2en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71" w:hRule="exact"/>
                    </w:trPr>
                    <w:tc>
                      <w:tcPr>
                        <w:tcW w:w="1505" w:type="dxa"/>
                        <w:vMerge/>
                        <w:tcBorders>
                          <w:bottom w:val="single" w:sz="3.184" w:space="0" w:color="000000"/>
                          <w:left w:val="nil" w:sz="6" w:space="0" w:color="auto"/>
                          <w:right w:val="single" w:sz="3.184042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907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42" w:space="0" w:color="000000"/>
                          <w:right w:val="single" w:sz="3.184214" w:space="0" w:color="000000"/>
                        </w:tcBorders>
                      </w:tcPr>
                      <w:p>
                        <w:pPr>
                          <w:spacing w:before="0" w:after="0" w:line="228" w:lineRule="exact"/>
                          <w:ind w:left="121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1"/>
                            <w:w w:val="100"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1"/>
                            <w:w w:val="10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1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U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27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214" w:space="0" w:color="000000"/>
                          <w:right w:val="single" w:sz="3.184165" w:space="0" w:color="000000"/>
                        </w:tcBorders>
                      </w:tcPr>
                      <w:p>
                        <w:pPr>
                          <w:spacing w:before="0" w:after="0" w:line="228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TER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7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165" w:space="0" w:color="000000"/>
                          <w:right w:val="single" w:sz="3.184019" w:space="0" w:color="000000"/>
                        </w:tcBorders>
                      </w:tcPr>
                      <w:p>
                        <w:pPr>
                          <w:spacing w:before="0" w:after="0" w:line="228" w:lineRule="exact"/>
                          <w:ind w:left="121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1"/>
                            <w:w w:val="100"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1"/>
                            <w:w w:val="10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1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U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27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19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28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i/>
                          </w:rPr>
                          <w:t>TER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821" w:hRule="exact"/>
                    </w:trPr>
                    <w:tc>
                      <w:tcPr>
                        <w:tcW w:w="1505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nil" w:sz="6" w:space="0" w:color="auto"/>
                          <w:right w:val="single" w:sz="3.184042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14"/>
                          </w:rPr>
                          <w:t>All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1"/>
                          </w:rPr>
                          <w:t>Upper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"/>
                            <w:w w:val="91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quartile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2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Median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7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42" w:space="0" w:color="000000"/>
                          <w:right w:val="single" w:sz="3.184214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259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27.4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259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27.8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259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28.1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27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214" w:space="0" w:color="000000"/>
                          <w:right w:val="single" w:sz="3.184165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9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56.6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9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56.3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9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56.0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07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165" w:space="0" w:color="000000"/>
                          <w:right w:val="single" w:sz="3.184019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259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26.8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259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28.4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259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28.6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27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19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36" w:lineRule="exact"/>
                          <w:ind w:left="119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55.0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9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53.8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9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53.5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Book Antiqua" w:hAnsi="Book Antiqua" w:cs="Book Antiqua" w:eastAsia="Book Antiqua"/>
          <w:sz w:val="16"/>
          <w:szCs w:val="16"/>
          <w:spacing w:val="0"/>
          <w:w w:val="100"/>
          <w:position w:val="-4"/>
        </w:rPr>
        <w:t>sha</w:t>
      </w:r>
      <w:r>
        <w:rPr>
          <w:rFonts w:ascii="Book Antiqua" w:hAnsi="Book Antiqua" w:cs="Book Antiqua" w:eastAsia="Book Antiqua"/>
          <w:sz w:val="16"/>
          <w:szCs w:val="16"/>
          <w:spacing w:val="-3"/>
          <w:w w:val="100"/>
          <w:position w:val="-4"/>
        </w:rPr>
        <w:t>r</w:t>
      </w:r>
      <w:r>
        <w:rPr>
          <w:rFonts w:ascii="Book Antiqua" w:hAnsi="Book Antiqua" w:cs="Book Antiqua" w:eastAsia="Book Antiqua"/>
          <w:sz w:val="16"/>
          <w:szCs w:val="16"/>
          <w:spacing w:val="0"/>
          <w:w w:val="100"/>
          <w:position w:val="-4"/>
        </w:rPr>
        <w:t>ed</w:t>
      </w:r>
      <w:r>
        <w:rPr>
          <w:rFonts w:ascii="Book Antiqua" w:hAnsi="Book Antiqua" w:cs="Book Antiqua" w:eastAsia="Book Antiqua"/>
          <w:sz w:val="16"/>
          <w:szCs w:val="16"/>
          <w:spacing w:val="15"/>
          <w:w w:val="100"/>
          <w:position w:val="-4"/>
        </w:rPr>
        <w:t> </w:t>
      </w:r>
      <w:r>
        <w:rPr>
          <w:rFonts w:ascii="Book Antiqua" w:hAnsi="Book Antiqua" w:cs="Book Antiqua" w:eastAsia="Book Antiqua"/>
          <w:sz w:val="16"/>
          <w:szCs w:val="16"/>
          <w:spacing w:val="0"/>
          <w:w w:val="100"/>
          <w:position w:val="-4"/>
        </w:rPr>
        <w:t>context</w:t>
      </w:r>
      <w:r>
        <w:rPr>
          <w:rFonts w:ascii="Book Antiqua" w:hAnsi="Book Antiqua" w:cs="Book Antiqua" w:eastAsia="Book Antiqua"/>
          <w:sz w:val="16"/>
          <w:szCs w:val="16"/>
          <w:spacing w:val="16"/>
          <w:w w:val="100"/>
          <w:position w:val="-4"/>
        </w:rPr>
        <w:t> </w:t>
      </w:r>
      <w:r>
        <w:rPr>
          <w:rFonts w:ascii="Book Antiqua" w:hAnsi="Book Antiqua" w:cs="Book Antiqua" w:eastAsia="Book Antiqua"/>
          <w:sz w:val="16"/>
          <w:szCs w:val="16"/>
          <w:spacing w:val="0"/>
          <w:w w:val="103"/>
          <w:position w:val="-4"/>
        </w:rPr>
        <w:t>space</w:t>
      </w:r>
      <w:r>
        <w:rPr>
          <w:rFonts w:ascii="Book Antiqua" w:hAnsi="Book Antiqua" w:cs="Book Antiqua" w:eastAsia="Book Antiqua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1115" w:top="1000" w:bottom="1300" w:left="1340" w:right="1300"/>
          <w:pgSz w:w="12240" w:h="15840"/>
        </w:sectPr>
      </w:pPr>
      <w:rPr/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2" w:lineRule="exact"/>
        <w:ind w:left="267" w:right="-79"/>
        <w:jc w:val="left"/>
        <w:rPr>
          <w:rFonts w:ascii="Book Antiqua" w:hAnsi="Book Antiqua" w:cs="Book Antiqua" w:eastAsia="Book Antiqua"/>
          <w:sz w:val="16"/>
          <w:szCs w:val="16"/>
        </w:rPr>
      </w:pPr>
      <w:rPr/>
      <w:r>
        <w:rPr>
          <w:rFonts w:ascii="Book Antiqua" w:hAnsi="Book Antiqua" w:cs="Book Antiqua" w:eastAsia="Book Antiqua"/>
          <w:sz w:val="16"/>
          <w:szCs w:val="16"/>
          <w:spacing w:val="1"/>
          <w:w w:val="103"/>
          <w:position w:val="8"/>
        </w:rPr>
        <w:t>w</w:t>
      </w:r>
      <w:r>
        <w:rPr>
          <w:rFonts w:ascii="Book Antiqua" w:hAnsi="Book Antiqua" w:cs="Book Antiqua" w:eastAsia="Book Antiqua"/>
          <w:sz w:val="16"/>
          <w:szCs w:val="16"/>
          <w:spacing w:val="0"/>
          <w:w w:val="103"/>
          <w:position w:val="-2"/>
        </w:rPr>
        <w:t>i-1</w:t>
      </w:r>
      <w:r>
        <w:rPr>
          <w:rFonts w:ascii="Book Antiqua" w:hAnsi="Book Antiqua" w:cs="Book Antiqua" w:eastAsia="Book Antiqua"/>
          <w:sz w:val="16"/>
          <w:szCs w:val="16"/>
          <w:spacing w:val="0"/>
          <w:w w:val="100"/>
          <w:position w:val="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65"/>
        <w:jc w:val="left"/>
        <w:rPr>
          <w:rFonts w:ascii="Book Antiqua" w:hAnsi="Book Antiqua" w:cs="Book Antiqua" w:eastAsia="Book Antiqua"/>
          <w:sz w:val="16"/>
          <w:szCs w:val="16"/>
        </w:rPr>
      </w:pPr>
      <w:rPr/>
      <w:r>
        <w:rPr>
          <w:rFonts w:ascii="Book Antiqua" w:hAnsi="Book Antiqua" w:cs="Book Antiqua" w:eastAsia="Book Antiqua"/>
          <w:sz w:val="16"/>
          <w:szCs w:val="16"/>
          <w:spacing w:val="0"/>
          <w:w w:val="100"/>
        </w:rPr>
        <w:t>input</w:t>
      </w:r>
      <w:r>
        <w:rPr>
          <w:rFonts w:ascii="Book Antiqua" w:hAnsi="Book Antiqua" w:cs="Book Antiqua" w:eastAsia="Book Antiqua"/>
          <w:sz w:val="16"/>
          <w:szCs w:val="16"/>
          <w:spacing w:val="13"/>
          <w:w w:val="100"/>
        </w:rPr>
        <w:t> </w:t>
      </w:r>
      <w:r>
        <w:rPr>
          <w:rFonts w:ascii="Book Antiqua" w:hAnsi="Book Antiqua" w:cs="Book Antiqua" w:eastAsia="Book Antiqua"/>
          <w:sz w:val="16"/>
          <w:szCs w:val="16"/>
          <w:spacing w:val="0"/>
          <w:w w:val="103"/>
        </w:rPr>
        <w:t>layer</w:t>
      </w:r>
      <w:r>
        <w:rPr>
          <w:rFonts w:ascii="Book Antiqua" w:hAnsi="Book Antiqua" w:cs="Book Antiqua" w:eastAsia="Book Antiqua"/>
          <w:sz w:val="16"/>
          <w:szCs w:val="16"/>
          <w:spacing w:val="0"/>
          <w:w w:val="100"/>
        </w:rPr>
      </w:r>
    </w:p>
    <w:p>
      <w:pPr>
        <w:spacing w:before="0" w:after="0" w:line="500" w:lineRule="exact"/>
        <w:ind w:right="-20"/>
        <w:jc w:val="left"/>
        <w:rPr>
          <w:rFonts w:ascii="Book Antiqua" w:hAnsi="Book Antiqua" w:cs="Book Antiqua" w:eastAsia="Book Antiqua"/>
          <w:sz w:val="15"/>
          <w:szCs w:val="15"/>
        </w:rPr>
      </w:pPr>
      <w:rPr/>
      <w:r>
        <w:rPr/>
        <w:br w:type="column"/>
      </w:r>
      <w:r>
        <w:rPr>
          <w:rFonts w:ascii="Book Antiqua" w:hAnsi="Book Antiqua" w:cs="Book Antiqua" w:eastAsia="Book Antiqua"/>
          <w:sz w:val="47"/>
          <w:szCs w:val="47"/>
          <w:spacing w:val="0"/>
          <w:w w:val="100"/>
          <w:position w:val="3"/>
        </w:rPr>
        <w:t>}</w:t>
      </w:r>
      <w:r>
        <w:rPr>
          <w:rFonts w:ascii="Book Antiqua" w:hAnsi="Book Antiqua" w:cs="Book Antiqua" w:eastAsia="Book Antiqua"/>
          <w:sz w:val="15"/>
          <w:szCs w:val="15"/>
          <w:spacing w:val="0"/>
          <w:w w:val="100"/>
          <w:position w:val="11"/>
        </w:rPr>
        <w:t>short</w:t>
      </w:r>
      <w:r>
        <w:rPr>
          <w:rFonts w:ascii="Book Antiqua" w:hAnsi="Book Antiqua" w:cs="Book Antiqua" w:eastAsia="Book Antiqua"/>
          <w:sz w:val="15"/>
          <w:szCs w:val="15"/>
          <w:spacing w:val="5"/>
          <w:w w:val="100"/>
          <w:position w:val="11"/>
        </w:rPr>
        <w:t> </w:t>
      </w:r>
      <w:r>
        <w:rPr>
          <w:rFonts w:ascii="Book Antiqua" w:hAnsi="Book Antiqua" w:cs="Book Antiqua" w:eastAsia="Book Antiqua"/>
          <w:sz w:val="15"/>
          <w:szCs w:val="15"/>
          <w:spacing w:val="0"/>
          <w:w w:val="101"/>
          <w:position w:val="11"/>
        </w:rPr>
        <w:t>list</w:t>
      </w:r>
      <w:r>
        <w:rPr>
          <w:rFonts w:ascii="Book Antiqua" w:hAnsi="Book Antiqua" w:cs="Book Antiqua" w:eastAsia="Book Antiqua"/>
          <w:sz w:val="15"/>
          <w:szCs w:val="15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00"/>
          <w:cols w:num="3" w:equalWidth="0">
            <w:col w:w="592" w:space="757"/>
            <w:col w:w="807" w:space="1485"/>
            <w:col w:w="5959"/>
          </w:cols>
        </w:sectPr>
      </w:pPr>
      <w:rPr/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0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618" w:lineRule="auto"/>
        <w:ind w:left="267" w:right="-63"/>
        <w:jc w:val="left"/>
        <w:rPr>
          <w:rFonts w:ascii="Book Antiqua" w:hAnsi="Book Antiqua" w:cs="Book Antiqua" w:eastAsia="Book Antiqua"/>
          <w:sz w:val="16"/>
          <w:szCs w:val="16"/>
        </w:rPr>
      </w:pPr>
      <w:rPr/>
      <w:r>
        <w:rPr>
          <w:rFonts w:ascii="Book Antiqua" w:hAnsi="Book Antiqua" w:cs="Book Antiqua" w:eastAsia="Book Antiqua"/>
          <w:sz w:val="16"/>
          <w:szCs w:val="16"/>
          <w:w w:val="103"/>
          <w:position w:val="9"/>
        </w:rPr>
        <w:t>w</w:t>
      </w:r>
      <w:r>
        <w:rPr>
          <w:rFonts w:ascii="Book Antiqua" w:hAnsi="Book Antiqua" w:cs="Book Antiqua" w:eastAsia="Book Antiqua"/>
          <w:sz w:val="16"/>
          <w:szCs w:val="16"/>
          <w:spacing w:val="-30"/>
          <w:w w:val="100"/>
          <w:position w:val="9"/>
        </w:rPr>
        <w:t> </w:t>
      </w:r>
      <w:r>
        <w:rPr>
          <w:rFonts w:ascii="Book Antiqua" w:hAnsi="Book Antiqua" w:cs="Book Antiqua" w:eastAsia="Book Antiqua"/>
          <w:sz w:val="16"/>
          <w:szCs w:val="16"/>
          <w:spacing w:val="0"/>
          <w:w w:val="103"/>
          <w:position w:val="0"/>
        </w:rPr>
        <w:t>i-2</w:t>
      </w:r>
      <w:r>
        <w:rPr>
          <w:rFonts w:ascii="Book Antiqua" w:hAnsi="Book Antiqua" w:cs="Book Antiqua" w:eastAsia="Book Antiqua"/>
          <w:sz w:val="16"/>
          <w:szCs w:val="16"/>
          <w:spacing w:val="0"/>
          <w:w w:val="103"/>
          <w:position w:val="0"/>
        </w:rPr>
        <w:t> </w:t>
      </w:r>
      <w:r>
        <w:rPr>
          <w:rFonts w:ascii="Book Antiqua" w:hAnsi="Book Antiqua" w:cs="Book Antiqua" w:eastAsia="Book Antiqua"/>
          <w:sz w:val="16"/>
          <w:szCs w:val="16"/>
          <w:spacing w:val="0"/>
          <w:w w:val="103"/>
          <w:position w:val="9"/>
        </w:rPr>
        <w:t>w</w:t>
      </w:r>
      <w:r>
        <w:rPr>
          <w:rFonts w:ascii="Book Antiqua" w:hAnsi="Book Antiqua" w:cs="Book Antiqua" w:eastAsia="Book Antiqua"/>
          <w:sz w:val="16"/>
          <w:szCs w:val="16"/>
          <w:spacing w:val="-30"/>
          <w:w w:val="100"/>
          <w:position w:val="9"/>
        </w:rPr>
        <w:t> </w:t>
      </w:r>
      <w:r>
        <w:rPr>
          <w:rFonts w:ascii="Book Antiqua" w:hAnsi="Book Antiqua" w:cs="Book Antiqua" w:eastAsia="Book Antiqua"/>
          <w:sz w:val="16"/>
          <w:szCs w:val="16"/>
          <w:spacing w:val="0"/>
          <w:w w:val="103"/>
          <w:position w:val="0"/>
        </w:rPr>
        <w:t>i-3</w:t>
      </w:r>
      <w:r>
        <w:rPr>
          <w:rFonts w:ascii="Book Antiqua" w:hAnsi="Book Antiqua" w:cs="Book Antiqua" w:eastAsia="Book Antiqua"/>
          <w:sz w:val="16"/>
          <w:szCs w:val="16"/>
          <w:spacing w:val="0"/>
          <w:w w:val="100"/>
          <w:position w:val="0"/>
        </w:rPr>
      </w:r>
    </w:p>
    <w:p>
      <w:pPr>
        <w:spacing w:before="33" w:after="0" w:line="240" w:lineRule="auto"/>
        <w:ind w:left="9" w:right="-20"/>
        <w:jc w:val="left"/>
        <w:rPr>
          <w:rFonts w:ascii="Book Antiqua" w:hAnsi="Book Antiqua" w:cs="Book Antiqua" w:eastAsia="Book Antiqua"/>
          <w:sz w:val="16"/>
          <w:szCs w:val="16"/>
        </w:rPr>
      </w:pPr>
      <w:rPr/>
      <w:r>
        <w:rPr/>
        <w:br w:type="column"/>
      </w:r>
      <w:r>
        <w:rPr>
          <w:rFonts w:ascii="Book Antiqua" w:hAnsi="Book Antiqua" w:cs="Book Antiqua" w:eastAsia="Book Antiqua"/>
          <w:sz w:val="16"/>
          <w:szCs w:val="16"/>
          <w:spacing w:val="0"/>
          <w:w w:val="103"/>
        </w:rPr>
        <w:t>R</w:t>
      </w:r>
      <w:r>
        <w:rPr>
          <w:rFonts w:ascii="Book Antiqua" w:hAnsi="Book Antiqua" w:cs="Book Antiqua" w:eastAsia="Book Antiqua"/>
          <w:sz w:val="16"/>
          <w:szCs w:val="16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59" w:lineRule="exact"/>
        <w:ind w:right="-20"/>
        <w:jc w:val="left"/>
        <w:tabs>
          <w:tab w:pos="640" w:val="left"/>
        </w:tabs>
        <w:rPr>
          <w:rFonts w:ascii="Book Antiqua" w:hAnsi="Book Antiqua" w:cs="Book Antiqua" w:eastAsia="Book Antiqua"/>
          <w:sz w:val="16"/>
          <w:szCs w:val="16"/>
        </w:rPr>
      </w:pPr>
      <w:rPr/>
      <w:r>
        <w:rPr>
          <w:rFonts w:ascii="Book Antiqua" w:hAnsi="Book Antiqua" w:cs="Book Antiqua" w:eastAsia="Book Antiqua"/>
          <w:sz w:val="16"/>
          <w:szCs w:val="16"/>
          <w:spacing w:val="0"/>
          <w:w w:val="100"/>
          <w:position w:val="-3"/>
        </w:rPr>
        <w:t>R</w:t>
      </w:r>
      <w:r>
        <w:rPr>
          <w:rFonts w:ascii="Book Antiqua" w:hAnsi="Book Antiqua" w:cs="Book Antiqua" w:eastAsia="Book Antiqua"/>
          <w:sz w:val="16"/>
          <w:szCs w:val="16"/>
          <w:spacing w:val="-37"/>
          <w:w w:val="100"/>
          <w:position w:val="-3"/>
        </w:rPr>
        <w:t> </w:t>
      </w:r>
      <w:r>
        <w:rPr>
          <w:rFonts w:ascii="Book Antiqua" w:hAnsi="Book Antiqua" w:cs="Book Antiqua" w:eastAsia="Book Antiqua"/>
          <w:sz w:val="16"/>
          <w:szCs w:val="16"/>
          <w:spacing w:val="0"/>
          <w:w w:val="100"/>
          <w:position w:val="-3"/>
        </w:rPr>
        <w:tab/>
      </w:r>
      <w:r>
        <w:rPr>
          <w:rFonts w:ascii="Book Antiqua" w:hAnsi="Book Antiqua" w:cs="Book Antiqua" w:eastAsia="Book Antiqua"/>
          <w:sz w:val="16"/>
          <w:szCs w:val="16"/>
          <w:spacing w:val="0"/>
          <w:w w:val="103"/>
          <w:position w:val="-3"/>
        </w:rPr>
        <w:t>W</w:t>
      </w:r>
      <w:r>
        <w:rPr>
          <w:rFonts w:ascii="Book Antiqua" w:hAnsi="Book Antiqua" w:cs="Book Antiqua" w:eastAsia="Book Antiqua"/>
          <w:sz w:val="16"/>
          <w:szCs w:val="16"/>
          <w:spacing w:val="0"/>
          <w:w w:val="100"/>
          <w:position w:val="0"/>
        </w:rPr>
      </w:r>
    </w:p>
    <w:p>
      <w:pPr>
        <w:spacing w:before="0" w:after="0" w:line="132" w:lineRule="exact"/>
        <w:ind w:left="752" w:right="493"/>
        <w:jc w:val="center"/>
        <w:rPr>
          <w:rFonts w:ascii="Book Antiqua" w:hAnsi="Book Antiqua" w:cs="Book Antiqua" w:eastAsia="Book Antiqua"/>
          <w:sz w:val="16"/>
          <w:szCs w:val="16"/>
        </w:rPr>
      </w:pPr>
      <w:rPr/>
      <w:r>
        <w:rPr>
          <w:rFonts w:ascii="Book Antiqua" w:hAnsi="Book Antiqua" w:cs="Book Antiqua" w:eastAsia="Book Antiqua"/>
          <w:sz w:val="16"/>
          <w:szCs w:val="16"/>
          <w:spacing w:val="0"/>
          <w:w w:val="103"/>
          <w:position w:val="2"/>
        </w:rPr>
        <w:t>ih</w:t>
      </w:r>
      <w:r>
        <w:rPr>
          <w:rFonts w:ascii="Book Antiqua" w:hAnsi="Book Antiqua" w:cs="Book Antiqua" w:eastAsia="Book Antiqua"/>
          <w:sz w:val="16"/>
          <w:szCs w:val="16"/>
          <w:spacing w:val="0"/>
          <w:w w:val="100"/>
          <w:position w:val="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" w:right="-20"/>
        <w:jc w:val="left"/>
        <w:rPr>
          <w:rFonts w:ascii="Book Antiqua" w:hAnsi="Book Antiqua" w:cs="Book Antiqua" w:eastAsia="Book Antiqua"/>
          <w:sz w:val="16"/>
          <w:szCs w:val="16"/>
        </w:rPr>
      </w:pPr>
      <w:rPr/>
      <w:r>
        <w:rPr>
          <w:rFonts w:ascii="Book Antiqua" w:hAnsi="Book Antiqua" w:cs="Book Antiqua" w:eastAsia="Book Antiqua"/>
          <w:sz w:val="16"/>
          <w:szCs w:val="16"/>
          <w:spacing w:val="0"/>
          <w:w w:val="103"/>
        </w:rPr>
        <w:t>R</w:t>
      </w:r>
      <w:r>
        <w:rPr>
          <w:rFonts w:ascii="Book Antiqua" w:hAnsi="Book Antiqua" w:cs="Book Antiqua" w:eastAsia="Book Antiqua"/>
          <w:sz w:val="16"/>
          <w:szCs w:val="16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407" w:right="6"/>
        <w:jc w:val="center"/>
        <w:rPr>
          <w:rFonts w:ascii="Book Antiqua" w:hAnsi="Book Antiqua" w:cs="Book Antiqua" w:eastAsia="Book Antiqua"/>
          <w:sz w:val="16"/>
          <w:szCs w:val="16"/>
        </w:rPr>
      </w:pPr>
      <w:rPr/>
      <w:r>
        <w:rPr>
          <w:rFonts w:ascii="Book Antiqua" w:hAnsi="Book Antiqua" w:cs="Book Antiqua" w:eastAsia="Book Antiqua"/>
          <w:sz w:val="16"/>
          <w:szCs w:val="16"/>
          <w:spacing w:val="0"/>
          <w:w w:val="100"/>
        </w:rPr>
        <w:t>hidden</w:t>
      </w:r>
      <w:r>
        <w:rPr>
          <w:rFonts w:ascii="Book Antiqua" w:hAnsi="Book Antiqua" w:cs="Book Antiqua" w:eastAsia="Book Antiqua"/>
          <w:sz w:val="16"/>
          <w:szCs w:val="16"/>
          <w:spacing w:val="16"/>
          <w:w w:val="100"/>
        </w:rPr>
        <w:t> </w:t>
      </w:r>
      <w:r>
        <w:rPr>
          <w:rFonts w:ascii="Book Antiqua" w:hAnsi="Book Antiqua" w:cs="Book Antiqua" w:eastAsia="Book Antiqua"/>
          <w:sz w:val="16"/>
          <w:szCs w:val="16"/>
          <w:spacing w:val="0"/>
          <w:w w:val="103"/>
        </w:rPr>
        <w:t>layer:</w:t>
      </w:r>
      <w:r>
        <w:rPr>
          <w:rFonts w:ascii="Book Antiqua" w:hAnsi="Book Antiqua" w:cs="Book Antiqua" w:eastAsia="Book Antiqua"/>
          <w:sz w:val="16"/>
          <w:szCs w:val="16"/>
          <w:spacing w:val="0"/>
          <w:w w:val="100"/>
        </w:rPr>
      </w:r>
    </w:p>
    <w:p>
      <w:pPr>
        <w:spacing w:before="0" w:after="0" w:line="198" w:lineRule="exact"/>
        <w:ind w:left="349" w:right="-52"/>
        <w:jc w:val="center"/>
        <w:rPr>
          <w:rFonts w:ascii="Book Antiqua" w:hAnsi="Book Antiqua" w:cs="Book Antiqua" w:eastAsia="Book Antiqua"/>
          <w:sz w:val="16"/>
          <w:szCs w:val="16"/>
        </w:rPr>
      </w:pPr>
      <w:rPr/>
      <w:r>
        <w:rPr>
          <w:rFonts w:ascii="Book Antiqua" w:hAnsi="Book Antiqua" w:cs="Book Antiqua" w:eastAsia="Book Antiqua"/>
          <w:sz w:val="16"/>
          <w:szCs w:val="16"/>
          <w:spacing w:val="0"/>
          <w:w w:val="100"/>
          <w:position w:val="1"/>
        </w:rPr>
        <w:t>tanh</w:t>
      </w:r>
      <w:r>
        <w:rPr>
          <w:rFonts w:ascii="Book Antiqua" w:hAnsi="Book Antiqua" w:cs="Book Antiqua" w:eastAsia="Book Antiqua"/>
          <w:sz w:val="16"/>
          <w:szCs w:val="16"/>
          <w:spacing w:val="11"/>
          <w:w w:val="100"/>
          <w:position w:val="1"/>
        </w:rPr>
        <w:t> </w:t>
      </w:r>
      <w:r>
        <w:rPr>
          <w:rFonts w:ascii="Book Antiqua" w:hAnsi="Book Antiqua" w:cs="Book Antiqua" w:eastAsia="Book Antiqua"/>
          <w:sz w:val="16"/>
          <w:szCs w:val="16"/>
          <w:spacing w:val="0"/>
          <w:w w:val="103"/>
          <w:position w:val="1"/>
        </w:rPr>
        <w:t>activation</w:t>
      </w:r>
      <w:r>
        <w:rPr>
          <w:rFonts w:ascii="Book Antiqua" w:hAnsi="Book Antiqua" w:cs="Book Antiqua" w:eastAsia="Book Antiqua"/>
          <w:sz w:val="16"/>
          <w:szCs w:val="16"/>
          <w:spacing w:val="0"/>
          <w:w w:val="100"/>
          <w:position w:val="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98" w:lineRule="exact"/>
        <w:ind w:left="112" w:right="192" w:firstLine="-112"/>
        <w:jc w:val="left"/>
        <w:rPr>
          <w:rFonts w:ascii="Book Antiqua" w:hAnsi="Book Antiqua" w:cs="Book Antiqua" w:eastAsia="Book Antiqua"/>
          <w:sz w:val="16"/>
          <w:szCs w:val="16"/>
        </w:rPr>
      </w:pPr>
      <w:rPr/>
      <w:r>
        <w:rPr>
          <w:rFonts w:ascii="Book Antiqua" w:hAnsi="Book Antiqua" w:cs="Book Antiqua" w:eastAsia="Book Antiqua"/>
          <w:sz w:val="16"/>
          <w:szCs w:val="16"/>
          <w:spacing w:val="0"/>
          <w:w w:val="103"/>
        </w:rPr>
        <w:t>sub-class</w:t>
      </w:r>
      <w:r>
        <w:rPr>
          <w:rFonts w:ascii="Book Antiqua" w:hAnsi="Book Antiqua" w:cs="Book Antiqua" w:eastAsia="Book Antiqua"/>
          <w:sz w:val="16"/>
          <w:szCs w:val="16"/>
          <w:spacing w:val="0"/>
          <w:w w:val="103"/>
        </w:rPr>
        <w:t> </w:t>
      </w:r>
      <w:r>
        <w:rPr>
          <w:rFonts w:ascii="Book Antiqua" w:hAnsi="Book Antiqua" w:cs="Book Antiqua" w:eastAsia="Book Antiqua"/>
          <w:sz w:val="16"/>
          <w:szCs w:val="16"/>
          <w:spacing w:val="0"/>
          <w:w w:val="103"/>
        </w:rPr>
        <w:t>layers</w:t>
      </w:r>
      <w:r>
        <w:rPr>
          <w:rFonts w:ascii="Book Antiqua" w:hAnsi="Book Antiqua" w:cs="Book Antiqua" w:eastAsia="Book Antiqua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3" w:right="-65"/>
        <w:jc w:val="left"/>
        <w:rPr>
          <w:rFonts w:ascii="Book Antiqua" w:hAnsi="Book Antiqua" w:cs="Book Antiqua" w:eastAsia="Book Antiqua"/>
          <w:sz w:val="16"/>
          <w:szCs w:val="16"/>
        </w:rPr>
      </w:pPr>
      <w:rPr/>
      <w:r>
        <w:rPr>
          <w:rFonts w:ascii="Book Antiqua" w:hAnsi="Book Antiqua" w:cs="Book Antiqua" w:eastAsia="Book Antiqua"/>
          <w:sz w:val="16"/>
          <w:szCs w:val="16"/>
          <w:spacing w:val="0"/>
          <w:w w:val="100"/>
        </w:rPr>
        <w:t>wo</w:t>
      </w:r>
      <w:r>
        <w:rPr>
          <w:rFonts w:ascii="Book Antiqua" w:hAnsi="Book Antiqua" w:cs="Book Antiqua" w:eastAsia="Book Antiqua"/>
          <w:sz w:val="16"/>
          <w:szCs w:val="16"/>
          <w:spacing w:val="-3"/>
          <w:w w:val="100"/>
        </w:rPr>
        <w:t>r</w:t>
      </w:r>
      <w:r>
        <w:rPr>
          <w:rFonts w:ascii="Book Antiqua" w:hAnsi="Book Antiqua" w:cs="Book Antiqua" w:eastAsia="Book Antiqua"/>
          <w:sz w:val="16"/>
          <w:szCs w:val="16"/>
          <w:spacing w:val="0"/>
          <w:w w:val="100"/>
        </w:rPr>
        <w:t>d</w:t>
      </w:r>
      <w:r>
        <w:rPr>
          <w:rFonts w:ascii="Book Antiqua" w:hAnsi="Book Antiqua" w:cs="Book Antiqua" w:eastAsia="Book Antiqua"/>
          <w:sz w:val="16"/>
          <w:szCs w:val="16"/>
          <w:spacing w:val="12"/>
          <w:w w:val="100"/>
        </w:rPr>
        <w:t> </w:t>
      </w:r>
      <w:r>
        <w:rPr>
          <w:rFonts w:ascii="Book Antiqua" w:hAnsi="Book Antiqua" w:cs="Book Antiqua" w:eastAsia="Book Antiqua"/>
          <w:sz w:val="16"/>
          <w:szCs w:val="16"/>
          <w:spacing w:val="0"/>
          <w:w w:val="103"/>
        </w:rPr>
        <w:t>layers</w:t>
      </w:r>
      <w:r>
        <w:rPr>
          <w:rFonts w:ascii="Book Antiqua" w:hAnsi="Book Antiqua" w:cs="Book Antiqua" w:eastAsia="Book Antiqua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right="8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English-F</w:t>
      </w:r>
      <w:r>
        <w:rPr>
          <w:rFonts w:ascii="Arial" w:hAnsi="Arial" w:cs="Arial" w:eastAsia="Arial"/>
          <w:sz w:val="20"/>
          <w:szCs w:val="20"/>
          <w:spacing w:val="-4"/>
          <w:w w:val="89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ench</w:t>
      </w:r>
      <w:r>
        <w:rPr>
          <w:rFonts w:ascii="Arial" w:hAnsi="Arial" w:cs="Arial" w:eastAsia="Arial"/>
          <w:sz w:val="20"/>
          <w:szCs w:val="20"/>
          <w:spacing w:val="29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translation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results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terms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score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estimated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wstest2010</w:t>
      </w:r>
      <w:r>
        <w:rPr>
          <w:rFonts w:ascii="Arial" w:hAnsi="Arial" w:cs="Arial" w:eastAsia="Arial"/>
          <w:sz w:val="20"/>
          <w:szCs w:val="20"/>
          <w:spacing w:val="29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NIST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script.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All</w:t>
      </w:r>
      <w:r>
        <w:rPr>
          <w:rFonts w:ascii="Arial" w:hAnsi="Arial" w:cs="Arial" w:eastAsia="Arial"/>
          <w:sz w:val="20"/>
          <w:szCs w:val="20"/>
          <w:spacing w:val="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means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translation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trained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ws-commentary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Eu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oparl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whole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Giga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ws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upper</w:t>
      </w:r>
      <w:r>
        <w:rPr>
          <w:rFonts w:ascii="Arial" w:hAnsi="Arial" w:cs="Arial" w:eastAsia="Arial"/>
          <w:sz w:val="20"/>
          <w:szCs w:val="20"/>
          <w:spacing w:val="1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quartile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median</w:t>
      </w:r>
      <w:r>
        <w:rPr>
          <w:rFonts w:ascii="Arial" w:hAnsi="Arial" w:cs="Arial" w:eastAsia="Arial"/>
          <w:sz w:val="20"/>
          <w:szCs w:val="20"/>
          <w:spacing w:val="33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corre-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spond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filtered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ersion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Giga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</w:t>
      </w:r>
      <w:r>
        <w:rPr>
          <w:rFonts w:ascii="Arial" w:hAnsi="Arial" w:cs="Arial" w:eastAsia="Arial"/>
          <w:sz w:val="22"/>
          <w:szCs w:val="22"/>
          <w:spacing w:val="3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mismatch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between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ocab-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ulary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der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</w:t>
      </w:r>
      <w:r>
        <w:rPr>
          <w:rFonts w:ascii="Arial" w:hAnsi="Arial" w:cs="Arial" w:eastAsia="Arial"/>
          <w:sz w:val="22"/>
          <w:szCs w:val="22"/>
          <w:spacing w:val="-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translat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ion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translation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may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generate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40" w:right="1300"/>
          <w:cols w:num="4" w:equalWidth="0">
            <w:col w:w="601" w:space="458"/>
            <w:col w:w="1475" w:space="375"/>
            <w:col w:w="903" w:space="1112"/>
            <w:col w:w="4676"/>
          </w:cols>
        </w:sectPr>
      </w:pPr>
      <w:rPr/>
    </w:p>
    <w:p>
      <w:pPr>
        <w:spacing w:before="13" w:after="0" w:line="240" w:lineRule="auto"/>
        <w:ind w:left="100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3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Architecture</w:t>
      </w:r>
      <w:r>
        <w:rPr>
          <w:rFonts w:ascii="Arial" w:hAnsi="Arial" w:cs="Arial" w:eastAsia="Arial"/>
          <w:sz w:val="20"/>
          <w:szCs w:val="20"/>
          <w:spacing w:val="2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Structured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Output</w:t>
      </w:r>
      <w:r>
        <w:rPr>
          <w:rFonts w:ascii="Arial" w:hAnsi="Arial" w:cs="Arial" w:eastAsia="Arial"/>
          <w:sz w:val="20"/>
          <w:szCs w:val="20"/>
          <w:spacing w:val="4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Layer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00" w:right="183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Neural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ork</w:t>
      </w:r>
      <w:r>
        <w:rPr>
          <w:rFonts w:ascii="Arial" w:hAnsi="Arial" w:cs="Arial" w:eastAsia="Arial"/>
          <w:sz w:val="20"/>
          <w:szCs w:val="2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vided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corpora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not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homogeneous,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ther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genre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nor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topics.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theless,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most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salient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ference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noise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ried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Giga</w:t>
      </w:r>
      <w:r>
        <w:rPr>
          <w:rFonts w:ascii="Arial" w:hAnsi="Arial" w:cs="Arial" w:eastAsia="Arial"/>
          <w:sz w:val="22"/>
          <w:szCs w:val="22"/>
          <w:spacing w:val="-18"/>
          <w:w w:val="88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8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United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Nation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pora.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former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automatically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collected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pus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wn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websites,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parts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indeed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rel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ant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translate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xts,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whole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Giga</w:t>
      </w:r>
      <w:r>
        <w:rPr>
          <w:rFonts w:ascii="Arial" w:hAnsi="Arial" w:cs="Arial" w:eastAsia="Arial"/>
          <w:sz w:val="22"/>
          <w:szCs w:val="22"/>
          <w:spacing w:val="-17"/>
          <w:w w:val="86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86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corpus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seems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harm-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latter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(United</w:t>
      </w:r>
      <w:r>
        <w:rPr>
          <w:rFonts w:ascii="Arial" w:hAnsi="Arial" w:cs="Arial" w:eastAsia="Arial"/>
          <w:sz w:val="22"/>
          <w:szCs w:val="22"/>
          <w:spacing w:val="-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Nation)</w:t>
      </w:r>
      <w:r>
        <w:rPr>
          <w:rFonts w:ascii="Arial" w:hAnsi="Arial" w:cs="Arial" w:eastAsia="Arial"/>
          <w:sz w:val="22"/>
          <w:szCs w:val="22"/>
          <w:spacing w:val="-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viously</w:t>
      </w:r>
      <w:r>
        <w:rPr>
          <w:rFonts w:ascii="Arial" w:hAnsi="Arial" w:cs="Arial" w:eastAsia="Arial"/>
          <w:sz w:val="22"/>
          <w:szCs w:val="22"/>
          <w:spacing w:val="5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homogeneous,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clearly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domain.</w:t>
      </w:r>
      <w:r>
        <w:rPr>
          <w:rFonts w:ascii="Arial" w:hAnsi="Arial" w:cs="Arial" w:eastAsia="Arial"/>
          <w:sz w:val="22"/>
          <w:szCs w:val="22"/>
          <w:spacing w:val="5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il-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lustration,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discarding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United</w:t>
      </w:r>
      <w:r>
        <w:rPr>
          <w:rFonts w:ascii="Arial" w:hAnsi="Arial" w:cs="Arial" w:eastAsia="Arial"/>
          <w:sz w:val="22"/>
          <w:szCs w:val="22"/>
          <w:spacing w:val="31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Nation</w:t>
      </w:r>
      <w:r>
        <w:rPr>
          <w:rFonts w:ascii="Arial" w:hAnsi="Arial" w:cs="Arial" w:eastAsia="Arial"/>
          <w:sz w:val="22"/>
          <w:szCs w:val="22"/>
          <w:spacing w:val="31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corpus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performance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slightl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9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summarizes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some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our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attempts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such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amount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parallel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stated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translation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trained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7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ws-commentary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Eu</w:t>
      </w:r>
      <w:r>
        <w:rPr>
          <w:rFonts w:ascii="Arial" w:hAnsi="Arial" w:cs="Arial" w:eastAsia="Arial"/>
          <w:sz w:val="22"/>
          <w:szCs w:val="22"/>
          <w:spacing w:val="-9"/>
          <w:w w:val="87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oparl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Giga</w:t>
      </w:r>
      <w:r>
        <w:rPr>
          <w:rFonts w:ascii="Arial" w:hAnsi="Arial" w:cs="Arial" w:eastAsia="Arial"/>
          <w:sz w:val="22"/>
          <w:szCs w:val="22"/>
          <w:spacing w:val="-17"/>
          <w:w w:val="87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87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d</w:t>
      </w:r>
      <w:r>
        <w:rPr>
          <w:rFonts w:ascii="Arial" w:hAnsi="Arial" w:cs="Arial" w:eastAsia="Arial"/>
          <w:sz w:val="22"/>
          <w:szCs w:val="22"/>
          <w:spacing w:val="47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pora.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or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this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last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data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set,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results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ard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sentence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selection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described</w:t>
      </w:r>
      <w:r>
        <w:rPr>
          <w:rFonts w:ascii="Arial" w:hAnsi="Arial" w:cs="Arial" w:eastAsia="Arial"/>
          <w:sz w:val="22"/>
          <w:szCs w:val="22"/>
          <w:spacing w:val="4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Section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3.2.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Indeed,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filtering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75%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yields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significant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ement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when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English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French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point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other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direction</w:t>
      </w:r>
      <w:r>
        <w:rPr>
          <w:rFonts w:ascii="Arial" w:hAnsi="Arial" w:cs="Arial" w:eastAsia="Arial"/>
          <w:sz w:val="22"/>
          <w:szCs w:val="22"/>
          <w:spacing w:val="3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(line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upper</w:t>
      </w:r>
      <w:r>
        <w:rPr>
          <w:rFonts w:ascii="Arial" w:hAnsi="Arial" w:cs="Arial" w:eastAsia="Arial"/>
          <w:sz w:val="22"/>
          <w:szCs w:val="22"/>
          <w:spacing w:val="37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quarti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le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selection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(50%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median</w:t>
      </w:r>
      <w:r>
        <w:rPr>
          <w:rFonts w:ascii="Arial" w:hAnsi="Arial" w:cs="Arial" w:eastAsia="Arial"/>
          <w:sz w:val="22"/>
          <w:szCs w:val="22"/>
          <w:spacing w:val="-12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line)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still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increases</w:t>
      </w:r>
      <w:r>
        <w:rPr>
          <w:rFonts w:ascii="Arial" w:hAnsi="Arial" w:cs="Arial" w:eastAsia="Arial"/>
          <w:sz w:val="22"/>
          <w:szCs w:val="22"/>
          <w:spacing w:val="2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all</w:t>
      </w:r>
      <w:r>
        <w:rPr>
          <w:rFonts w:ascii="Arial" w:hAnsi="Arial" w:cs="Arial" w:eastAsia="Arial"/>
          <w:sz w:val="22"/>
          <w:szCs w:val="22"/>
          <w:spacing w:val="3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performance.</w:t>
      </w:r>
      <w:r>
        <w:rPr>
          <w:rFonts w:ascii="Arial" w:hAnsi="Arial" w:cs="Arial" w:eastAsia="Arial"/>
          <w:sz w:val="22"/>
          <w:szCs w:val="22"/>
          <w:spacing w:val="5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room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left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ement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more</w:t>
      </w:r>
      <w:r>
        <w:rPr>
          <w:rFonts w:ascii="Arial" w:hAnsi="Arial" w:cs="Arial" w:eastAsia="Arial"/>
          <w:sz w:val="22"/>
          <w:szCs w:val="22"/>
          <w:spacing w:val="3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accurate</w:t>
      </w:r>
      <w:r>
        <w:rPr>
          <w:rFonts w:ascii="Arial" w:hAnsi="Arial" w:cs="Arial" w:eastAsia="Arial"/>
          <w:sz w:val="22"/>
          <w:szCs w:val="22"/>
          <w:spacing w:val="3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selection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process</w:t>
      </w:r>
      <w:r>
        <w:rPr>
          <w:rFonts w:ascii="Arial" w:hAnsi="Arial" w:cs="Arial" w:eastAsia="Arial"/>
          <w:sz w:val="22"/>
          <w:szCs w:val="22"/>
          <w:spacing w:val="3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such</w:t>
      </w:r>
      <w:r>
        <w:rPr>
          <w:rFonts w:ascii="Arial" w:hAnsi="Arial" w:cs="Arial" w:eastAsia="Arial"/>
          <w:sz w:val="22"/>
          <w:szCs w:val="22"/>
          <w:spacing w:val="4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ll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optimized</w:t>
      </w:r>
      <w:r>
        <w:rPr>
          <w:rFonts w:ascii="Arial" w:hAnsi="Arial" w:cs="Arial" w:eastAsia="Arial"/>
          <w:sz w:val="22"/>
          <w:szCs w:val="22"/>
          <w:spacing w:val="4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thresh-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old</w:t>
      </w:r>
      <w:r>
        <w:rPr>
          <w:rFonts w:ascii="Arial" w:hAnsi="Arial" w:cs="Arial" w:eastAsia="Arial"/>
          <w:sz w:val="22"/>
          <w:szCs w:val="22"/>
          <w:spacing w:val="-1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our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approach,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sophisticated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strat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gy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(see</w:t>
      </w:r>
      <w:r>
        <w:rPr>
          <w:rFonts w:ascii="Arial" w:hAnsi="Arial" w:cs="Arial" w:eastAsia="Arial"/>
          <w:sz w:val="22"/>
          <w:szCs w:val="22"/>
          <w:spacing w:val="-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xample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oster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al.,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2010)).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9" w:after="0" w:line="240" w:lineRule="auto"/>
        <w:ind w:left="318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Another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issue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when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such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amount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8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which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unkn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wn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probabili-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ties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could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erestimated.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oid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this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beh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viou</w:t>
      </w:r>
      <w:r>
        <w:rPr>
          <w:rFonts w:ascii="Arial" w:hAnsi="Arial" w:cs="Arial" w:eastAsia="Arial"/>
          <w:sz w:val="22"/>
          <w:szCs w:val="22"/>
          <w:spacing w:val="-9"/>
          <w:w w:val="9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proba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bility</w:t>
      </w:r>
      <w:r>
        <w:rPr>
          <w:rFonts w:ascii="Arial" w:hAnsi="Arial" w:cs="Arial" w:eastAsia="Arial"/>
          <w:sz w:val="22"/>
          <w:szCs w:val="22"/>
          <w:spacing w:val="4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unkn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ords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LM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penalized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during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decoding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step.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258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5.2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English-German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right="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translation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task,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compare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impact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POS-taggers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process</w:t>
      </w:r>
      <w:r>
        <w:rPr>
          <w:rFonts w:ascii="Arial" w:hAnsi="Arial" w:cs="Arial" w:eastAsia="Arial"/>
          <w:sz w:val="22"/>
          <w:szCs w:val="22"/>
          <w:spacing w:val="4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parallel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results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reported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Results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translate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glish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German,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fine-grained</w:t>
      </w:r>
      <w:r>
        <w:rPr>
          <w:rFonts w:ascii="Arial" w:hAnsi="Arial" w:cs="Arial" w:eastAsia="Arial"/>
          <w:sz w:val="22"/>
          <w:szCs w:val="22"/>
          <w:spacing w:val="5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POS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mation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(RF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agger)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leads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6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slight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ement,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whereas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harms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source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reordering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other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rection.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orth</w:t>
      </w:r>
      <w:r>
        <w:rPr>
          <w:rFonts w:ascii="Arial" w:hAnsi="Arial" w:cs="Arial" w:eastAsia="Arial"/>
          <w:sz w:val="22"/>
          <w:szCs w:val="22"/>
          <w:spacing w:val="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noticing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that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translate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English,</w:t>
      </w:r>
      <w:r>
        <w:rPr>
          <w:rFonts w:ascii="Arial" w:hAnsi="Arial" w:cs="Arial" w:eastAsia="Arial"/>
          <w:sz w:val="22"/>
          <w:szCs w:val="22"/>
          <w:spacing w:val="4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RF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agger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ays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used</w:t>
      </w:r>
      <w:r>
        <w:rPr>
          <w:rFonts w:ascii="Arial" w:hAnsi="Arial" w:cs="Arial" w:eastAsia="Arial"/>
          <w:sz w:val="22"/>
          <w:szCs w:val="22"/>
          <w:spacing w:val="-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during</w:t>
      </w:r>
      <w:r>
        <w:rPr>
          <w:rFonts w:ascii="Arial" w:hAnsi="Arial" w:cs="Arial" w:eastAsia="Arial"/>
          <w:sz w:val="22"/>
          <w:szCs w:val="22"/>
          <w:spacing w:val="4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</w:t>
      </w:r>
      <w:r>
        <w:rPr>
          <w:rFonts w:ascii="Arial" w:hAnsi="Arial" w:cs="Arial" w:eastAsia="Arial"/>
          <w:sz w:val="22"/>
          <w:szCs w:val="22"/>
          <w:spacing w:val="-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pre-processing</w:t>
      </w:r>
      <w:r>
        <w:rPr>
          <w:rFonts w:ascii="Arial" w:hAnsi="Arial" w:cs="Arial" w:eastAsia="Arial"/>
          <w:sz w:val="22"/>
          <w:szCs w:val="22"/>
          <w:spacing w:val="5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step,</w:t>
      </w:r>
      <w:r>
        <w:rPr>
          <w:rFonts w:ascii="Arial" w:hAnsi="Arial" w:cs="Arial" w:eastAsia="Arial"/>
          <w:sz w:val="22"/>
          <w:szCs w:val="22"/>
          <w:spacing w:val="-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while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dif-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ferent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tagger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reordering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8.219995" w:type="dxa"/>
      </w:tblPr>
      <w:tblGrid/>
      <w:tr>
        <w:trPr>
          <w:trHeight w:val="275" w:hRule="exact"/>
        </w:trPr>
        <w:tc>
          <w:tcPr>
            <w:tcW w:w="1232" w:type="dxa"/>
            <w:vMerge w:val="restart"/>
            <w:tcBorders>
              <w:top w:val="nil" w:sz="6" w:space="0" w:color="auto"/>
              <w:left w:val="nil" w:sz="6" w:space="0" w:color="auto"/>
              <w:right w:val="single" w:sz="3.184048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2"/>
                <w:i/>
              </w:rPr>
              <w:t>System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34" w:type="dxa"/>
            <w:gridSpan w:val="2"/>
            <w:tcBorders>
              <w:top w:val="nil" w:sz="6" w:space="0" w:color="auto"/>
              <w:bottom w:val="single" w:sz="3.184" w:space="0" w:color="000000"/>
              <w:left w:val="single" w:sz="3.184048" w:space="0" w:color="000000"/>
              <w:right w:val="single" w:sz="3.18413" w:space="0" w:color="000000"/>
            </w:tcBorders>
          </w:tcPr>
          <w:p>
            <w:pPr>
              <w:spacing w:before="0" w:after="0" w:line="236" w:lineRule="exact"/>
              <w:ind w:left="50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en2de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34" w:type="dxa"/>
            <w:gridSpan w:val="2"/>
            <w:tcBorders>
              <w:top w:val="nil" w:sz="6" w:space="0" w:color="auto"/>
              <w:bottom w:val="single" w:sz="3.184" w:space="0" w:color="000000"/>
              <w:left w:val="single" w:sz="3.18413" w:space="0" w:color="000000"/>
              <w:right w:val="nil" w:sz="6" w:space="0" w:color="auto"/>
            </w:tcBorders>
          </w:tcPr>
          <w:p>
            <w:pPr>
              <w:spacing w:before="0" w:after="0" w:line="236" w:lineRule="exact"/>
              <w:ind w:left="50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de2en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232" w:type="dxa"/>
            <w:vMerge/>
            <w:tcBorders>
              <w:bottom w:val="single" w:sz="3.184" w:space="0" w:color="000000"/>
              <w:left w:val="nil" w:sz="6" w:space="0" w:color="auto"/>
              <w:right w:val="single" w:sz="3.184048" w:space="0" w:color="000000"/>
            </w:tcBorders>
          </w:tcPr>
          <w:p>
            <w:pPr/>
            <w:rPr/>
          </w:p>
        </w:tc>
        <w:tc>
          <w:tcPr>
            <w:tcW w:w="907" w:type="dxa"/>
            <w:tcBorders>
              <w:top w:val="single" w:sz="3.184" w:space="0" w:color="000000"/>
              <w:bottom w:val="single" w:sz="3.184" w:space="0" w:color="000000"/>
              <w:left w:val="single" w:sz="3.184048" w:space="0" w:color="000000"/>
              <w:right w:val="single" w:sz="3.184041" w:space="0" w:color="000000"/>
            </w:tcBorders>
          </w:tcPr>
          <w:p>
            <w:pPr>
              <w:spacing w:before="0" w:after="0" w:line="228" w:lineRule="exact"/>
              <w:ind w:left="1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7" w:type="dxa"/>
            <w:tcBorders>
              <w:top w:val="single" w:sz="3.184" w:space="0" w:color="000000"/>
              <w:bottom w:val="single" w:sz="3.184" w:space="0" w:color="000000"/>
              <w:left w:val="single" w:sz="3.184041" w:space="0" w:color="000000"/>
              <w:right w:val="single" w:sz="3.18413" w:space="0" w:color="000000"/>
            </w:tcBorders>
          </w:tcPr>
          <w:p>
            <w:pPr>
              <w:spacing w:before="0" w:after="0" w:line="228" w:lineRule="exact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TER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07" w:type="dxa"/>
            <w:tcBorders>
              <w:top w:val="single" w:sz="3.184" w:space="0" w:color="000000"/>
              <w:bottom w:val="single" w:sz="3.184" w:space="0" w:color="000000"/>
              <w:left w:val="single" w:sz="3.18413" w:space="0" w:color="000000"/>
              <w:right w:val="single" w:sz="3.184" w:space="0" w:color="000000"/>
            </w:tcBorders>
          </w:tcPr>
          <w:p>
            <w:pPr>
              <w:spacing w:before="0" w:after="0" w:line="228" w:lineRule="exact"/>
              <w:ind w:left="1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7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nil" w:sz="6" w:space="0" w:color="auto"/>
            </w:tcBorders>
          </w:tcPr>
          <w:p>
            <w:pPr>
              <w:spacing w:before="0" w:after="0" w:line="228" w:lineRule="exact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TER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546" w:hRule="exact"/>
        </w:trPr>
        <w:tc>
          <w:tcPr>
            <w:tcW w:w="1232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single" w:sz="3.184048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RF</w:t>
            </w:r>
            <w:r>
              <w:rPr>
                <w:rFonts w:ascii="Arial" w:hAnsi="Arial" w:cs="Arial" w:eastAsia="Arial"/>
                <w:sz w:val="22"/>
                <w:szCs w:val="22"/>
                <w:spacing w:val="-17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agger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8"/>
                <w:w w:val="99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</w:rPr>
              <w:t>ree</w:t>
            </w:r>
            <w:r>
              <w:rPr>
                <w:rFonts w:ascii="Arial" w:hAnsi="Arial" w:cs="Arial" w:eastAsia="Arial"/>
                <w:sz w:val="22"/>
                <w:szCs w:val="22"/>
                <w:spacing w:val="-17"/>
                <w:w w:val="88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agger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07" w:type="dxa"/>
            <w:tcBorders>
              <w:top w:val="single" w:sz="3.184" w:space="0" w:color="000000"/>
              <w:bottom w:val="nil" w:sz="6" w:space="0" w:color="auto"/>
              <w:left w:val="single" w:sz="3.184048" w:space="0" w:color="000000"/>
              <w:right w:val="single" w:sz="3.184041" w:space="0" w:color="000000"/>
            </w:tcBorders>
          </w:tcPr>
          <w:p>
            <w:pPr>
              <w:spacing w:before="0" w:after="0" w:line="236" w:lineRule="exact"/>
              <w:ind w:left="2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22.8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2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23.1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7" w:type="dxa"/>
            <w:tcBorders>
              <w:top w:val="single" w:sz="3.184" w:space="0" w:color="000000"/>
              <w:bottom w:val="nil" w:sz="6" w:space="0" w:color="auto"/>
              <w:left w:val="single" w:sz="3.184041" w:space="0" w:color="000000"/>
              <w:right w:val="single" w:sz="3.18413" w:space="0" w:color="000000"/>
            </w:tcBorders>
          </w:tcPr>
          <w:p>
            <w:pPr>
              <w:spacing w:before="0" w:after="0" w:line="236" w:lineRule="exact"/>
              <w:ind w:left="11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60.1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1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59.4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07" w:type="dxa"/>
            <w:tcBorders>
              <w:top w:val="single" w:sz="3.184" w:space="0" w:color="000000"/>
              <w:bottom w:val="nil" w:sz="6" w:space="0" w:color="auto"/>
              <w:left w:val="single" w:sz="3.18413" w:space="0" w:color="000000"/>
              <w:right w:val="single" w:sz="3.184" w:space="0" w:color="000000"/>
            </w:tcBorders>
          </w:tcPr>
          <w:p>
            <w:pPr>
              <w:spacing w:before="0" w:after="0" w:line="236" w:lineRule="exact"/>
              <w:ind w:left="2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16.3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2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16.2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7" w:type="dxa"/>
            <w:tcBorders>
              <w:top w:val="single" w:sz="3.184" w:space="0" w:color="000000"/>
              <w:bottom w:val="nil" w:sz="6" w:space="0" w:color="auto"/>
              <w:left w:val="single" w:sz="3.184" w:space="0" w:color="000000"/>
              <w:right w:val="nil" w:sz="6" w:space="0" w:color="auto"/>
            </w:tcBorders>
          </w:tcPr>
          <w:p>
            <w:pPr>
              <w:spacing w:before="0" w:after="0" w:line="236" w:lineRule="exact"/>
              <w:ind w:left="11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66.0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1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66.0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right="8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able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ranslation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results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terms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score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translation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edit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rate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(TER)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estimated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4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wstest2010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NIST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scoring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script.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247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5.3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9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SOUL</w:t>
      </w:r>
      <w:r>
        <w:rPr>
          <w:rFonts w:ascii="Arial" w:hAnsi="Arial" w:cs="Arial" w:eastAsia="Arial"/>
          <w:sz w:val="22"/>
          <w:szCs w:val="22"/>
          <w:spacing w:val="15"/>
          <w:w w:val="9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right="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mentioned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Section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4.2,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43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tinuous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-gram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such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SOUL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raised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without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prohibit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increase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summarize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our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xperiments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40" w:right="1300"/>
          <w:cols w:num="2" w:equalWidth="0">
            <w:col w:w="4637" w:space="287"/>
            <w:col w:w="4676"/>
          </w:cols>
        </w:sectPr>
      </w:pPr>
      <w:rPr/>
    </w:p>
    <w:p>
      <w:pPr>
        <w:spacing w:before="52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5"/>
        </w:rPr>
        <w:t>SOUL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orders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10.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SOUL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LM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introduced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pipeline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rescoring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-best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generated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decode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,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asso-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ciated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weight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tuned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obser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English-French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task: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ement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3"/>
        </w:rPr>
        <w:t>0.3,</w:t>
      </w:r>
      <w:r>
        <w:rPr>
          <w:rFonts w:ascii="Arial" w:hAnsi="Arial" w:cs="Arial" w:eastAsia="Arial"/>
          <w:sz w:val="22"/>
          <w:szCs w:val="22"/>
          <w:spacing w:val="4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24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</w:t>
      </w:r>
      <w:r>
        <w:rPr>
          <w:rFonts w:ascii="Arial" w:hAnsi="Arial" w:cs="Arial" w:eastAsia="Arial"/>
          <w:sz w:val="22"/>
          <w:szCs w:val="22"/>
          <w:spacing w:val="26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similar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trend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when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ducing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4-gram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SOUL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LM;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additional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ement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0.3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when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increasing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order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6;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and</w:t>
      </w:r>
      <w:r>
        <w:rPr>
          <w:rFonts w:ascii="Arial" w:hAnsi="Arial" w:cs="Arial" w:eastAsia="Arial"/>
          <w:sz w:val="22"/>
          <w:szCs w:val="22"/>
          <w:spacing w:val="3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less</w:t>
      </w:r>
      <w:r>
        <w:rPr>
          <w:rFonts w:ascii="Arial" w:hAnsi="Arial" w:cs="Arial" w:eastAsia="Arial"/>
          <w:sz w:val="22"/>
          <w:szCs w:val="22"/>
          <w:spacing w:val="2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mportant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ain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10-gram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SOUL</w:t>
      </w:r>
      <w:r>
        <w:rPr>
          <w:rFonts w:ascii="Arial" w:hAnsi="Arial" w:cs="Arial" w:eastAsia="Arial"/>
          <w:sz w:val="22"/>
          <w:szCs w:val="22"/>
          <w:spacing w:val="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end,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10-gram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es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0.7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ement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decrease</w:t>
      </w:r>
      <w:r>
        <w:rPr>
          <w:rFonts w:ascii="Arial" w:hAnsi="Arial" w:cs="Arial" w:eastAsia="Arial"/>
          <w:sz w:val="22"/>
          <w:szCs w:val="22"/>
          <w:spacing w:val="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0.8.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results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English-German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task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same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trend</w:t>
      </w:r>
      <w:r>
        <w:rPr>
          <w:rFonts w:ascii="Arial" w:hAnsi="Arial" w:cs="Arial" w:eastAsia="Arial"/>
          <w:sz w:val="22"/>
          <w:szCs w:val="22"/>
          <w:spacing w:val="4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5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0.5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point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ement.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34.755993" w:type="dxa"/>
      </w:tblPr>
      <w:tblGrid/>
      <w:tr>
        <w:trPr>
          <w:trHeight w:val="275" w:hRule="exact"/>
        </w:trPr>
        <w:tc>
          <w:tcPr>
            <w:tcW w:w="1191" w:type="dxa"/>
            <w:vMerge w:val="restart"/>
            <w:tcBorders>
              <w:top w:val="nil" w:sz="6" w:space="0" w:color="auto"/>
              <w:left w:val="nil" w:sz="6" w:space="0" w:color="auto"/>
              <w:right w:val="single" w:sz="3.1841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5"/>
              </w:rPr>
              <w:t>SOUL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9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7"/>
              </w:rPr>
              <w:t>LM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34" w:type="dxa"/>
            <w:gridSpan w:val="2"/>
            <w:tcBorders>
              <w:top w:val="nil" w:sz="6" w:space="0" w:color="auto"/>
              <w:bottom w:val="single" w:sz="3.184" w:space="0" w:color="000000"/>
              <w:left w:val="single" w:sz="3.1841" w:space="0" w:color="000000"/>
              <w:right w:val="single" w:sz="3.184064" w:space="0" w:color="000000"/>
            </w:tcBorders>
          </w:tcPr>
          <w:p>
            <w:pPr>
              <w:spacing w:before="0" w:after="0" w:line="236" w:lineRule="exact"/>
              <w:ind w:left="496" w:right="476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1"/>
              </w:rPr>
              <w:t>en2fr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34" w:type="dxa"/>
            <w:gridSpan w:val="2"/>
            <w:tcBorders>
              <w:top w:val="nil" w:sz="6" w:space="0" w:color="auto"/>
              <w:bottom w:val="single" w:sz="3.184" w:space="0" w:color="000000"/>
              <w:left w:val="single" w:sz="3.184064" w:space="0" w:color="000000"/>
              <w:right w:val="nil" w:sz="6" w:space="0" w:color="auto"/>
            </w:tcBorders>
          </w:tcPr>
          <w:p>
            <w:pPr>
              <w:spacing w:before="0" w:after="0" w:line="236" w:lineRule="exact"/>
              <w:ind w:left="503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en2de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1" w:hRule="exact"/>
        </w:trPr>
        <w:tc>
          <w:tcPr>
            <w:tcW w:w="1191" w:type="dxa"/>
            <w:vMerge/>
            <w:tcBorders>
              <w:bottom w:val="single" w:sz="3.184" w:space="0" w:color="000000"/>
              <w:left w:val="nil" w:sz="6" w:space="0" w:color="auto"/>
              <w:right w:val="single" w:sz="3.1841" w:space="0" w:color="000000"/>
            </w:tcBorders>
          </w:tcPr>
          <w:p>
            <w:pPr/>
            <w:rPr/>
          </w:p>
        </w:tc>
        <w:tc>
          <w:tcPr>
            <w:tcW w:w="907" w:type="dxa"/>
            <w:tcBorders>
              <w:top w:val="single" w:sz="3.184" w:space="0" w:color="000000"/>
              <w:bottom w:val="single" w:sz="3.184" w:space="0" w:color="000000"/>
              <w:left w:val="single" w:sz="3.1841" w:space="0" w:color="000000"/>
              <w:right w:val="single" w:sz="3.184072" w:space="0" w:color="000000"/>
            </w:tcBorders>
          </w:tcPr>
          <w:p>
            <w:pPr>
              <w:spacing w:before="0" w:after="0" w:line="228" w:lineRule="exact"/>
              <w:ind w:left="1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7" w:type="dxa"/>
            <w:tcBorders>
              <w:top w:val="single" w:sz="3.184" w:space="0" w:color="000000"/>
              <w:bottom w:val="single" w:sz="3.184" w:space="0" w:color="000000"/>
              <w:left w:val="single" w:sz="3.184072" w:space="0" w:color="000000"/>
              <w:right w:val="single" w:sz="3.184064" w:space="0" w:color="000000"/>
            </w:tcBorders>
          </w:tcPr>
          <w:p>
            <w:pPr>
              <w:spacing w:before="0" w:after="0" w:line="228" w:lineRule="exact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TER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07" w:type="dxa"/>
            <w:tcBorders>
              <w:top w:val="single" w:sz="3.184" w:space="0" w:color="000000"/>
              <w:bottom w:val="single" w:sz="3.184" w:space="0" w:color="000000"/>
              <w:left w:val="single" w:sz="3.184064" w:space="0" w:color="000000"/>
              <w:right w:val="single" w:sz="3.184315" w:space="0" w:color="000000"/>
            </w:tcBorders>
          </w:tcPr>
          <w:p>
            <w:pPr>
              <w:spacing w:before="0" w:after="0" w:line="228" w:lineRule="exact"/>
              <w:ind w:left="12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7" w:type="dxa"/>
            <w:tcBorders>
              <w:top w:val="single" w:sz="3.184" w:space="0" w:color="000000"/>
              <w:bottom w:val="single" w:sz="3.184" w:space="0" w:color="000000"/>
              <w:left w:val="single" w:sz="3.184315" w:space="0" w:color="000000"/>
              <w:right w:val="nil" w:sz="6" w:space="0" w:color="auto"/>
            </w:tcBorders>
          </w:tcPr>
          <w:p>
            <w:pPr>
              <w:spacing w:before="0" w:after="0" w:line="228" w:lineRule="exact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TER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1191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1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without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07" w:type="dxa"/>
            <w:tcBorders>
              <w:top w:val="single" w:sz="3.184" w:space="0" w:color="000000"/>
              <w:bottom w:val="single" w:sz="3.184" w:space="0" w:color="000000"/>
              <w:left w:val="single" w:sz="3.1841" w:space="0" w:color="000000"/>
              <w:right w:val="single" w:sz="3.184072" w:space="0" w:color="000000"/>
            </w:tcBorders>
          </w:tcPr>
          <w:p>
            <w:pPr>
              <w:spacing w:before="0" w:after="0" w:line="236" w:lineRule="exact"/>
              <w:ind w:left="2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28.1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7" w:type="dxa"/>
            <w:tcBorders>
              <w:top w:val="single" w:sz="3.184" w:space="0" w:color="000000"/>
              <w:bottom w:val="single" w:sz="3.184" w:space="0" w:color="000000"/>
              <w:left w:val="single" w:sz="3.184072" w:space="0" w:color="000000"/>
              <w:right w:val="single" w:sz="3.184064" w:space="0" w:color="000000"/>
            </w:tcBorders>
          </w:tcPr>
          <w:p>
            <w:pPr>
              <w:spacing w:before="0" w:after="0" w:line="236" w:lineRule="exact"/>
              <w:ind w:left="11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56.0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07" w:type="dxa"/>
            <w:tcBorders>
              <w:top w:val="single" w:sz="3.184" w:space="0" w:color="000000"/>
              <w:bottom w:val="single" w:sz="3.184" w:space="0" w:color="000000"/>
              <w:left w:val="single" w:sz="3.184064" w:space="0" w:color="000000"/>
              <w:right w:val="single" w:sz="3.184315" w:space="0" w:color="000000"/>
            </w:tcBorders>
          </w:tcPr>
          <w:p>
            <w:pPr>
              <w:spacing w:before="0" w:after="0" w:line="236" w:lineRule="exact"/>
              <w:ind w:left="2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16.3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7" w:type="dxa"/>
            <w:tcBorders>
              <w:top w:val="single" w:sz="3.184" w:space="0" w:color="000000"/>
              <w:bottom w:val="single" w:sz="3.184" w:space="0" w:color="000000"/>
              <w:left w:val="single" w:sz="3.184315" w:space="0" w:color="000000"/>
              <w:right w:val="nil" w:sz="6" w:space="0" w:color="auto"/>
            </w:tcBorders>
          </w:tcPr>
          <w:p>
            <w:pPr>
              <w:spacing w:before="0" w:after="0" w:line="236" w:lineRule="exact"/>
              <w:ind w:left="11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66.0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821" w:hRule="exact"/>
        </w:trPr>
        <w:tc>
          <w:tcPr>
            <w:tcW w:w="1191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single" w:sz="3.1841" w:space="0" w:color="000000"/>
            </w:tcBorders>
          </w:tcPr>
          <w:p>
            <w:pPr>
              <w:spacing w:before="0" w:after="0" w:line="236" w:lineRule="exact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4-gram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6-gram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2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10-gram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07" w:type="dxa"/>
            <w:tcBorders>
              <w:top w:val="single" w:sz="3.184" w:space="0" w:color="000000"/>
              <w:bottom w:val="single" w:sz="3.184" w:space="0" w:color="000000"/>
              <w:left w:val="single" w:sz="3.1841" w:space="0" w:color="000000"/>
              <w:right w:val="single" w:sz="3.184072" w:space="0" w:color="000000"/>
            </w:tcBorders>
          </w:tcPr>
          <w:p>
            <w:pPr>
              <w:spacing w:before="0" w:after="0" w:line="236" w:lineRule="exact"/>
              <w:ind w:left="2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28.4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2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28.7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2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28.8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7" w:type="dxa"/>
            <w:tcBorders>
              <w:top w:val="single" w:sz="3.184" w:space="0" w:color="000000"/>
              <w:bottom w:val="single" w:sz="3.184" w:space="0" w:color="000000"/>
              <w:left w:val="single" w:sz="3.184072" w:space="0" w:color="000000"/>
              <w:right w:val="single" w:sz="3.184064" w:space="0" w:color="000000"/>
            </w:tcBorders>
          </w:tcPr>
          <w:p>
            <w:pPr>
              <w:spacing w:before="0" w:after="0" w:line="236" w:lineRule="exact"/>
              <w:ind w:left="11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55.5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1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55.3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1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55.2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07" w:type="dxa"/>
            <w:tcBorders>
              <w:top w:val="single" w:sz="3.184" w:space="0" w:color="000000"/>
              <w:bottom w:val="single" w:sz="3.184" w:space="0" w:color="000000"/>
              <w:left w:val="single" w:sz="3.184064" w:space="0" w:color="000000"/>
              <w:right w:val="single" w:sz="3.184315" w:space="0" w:color="000000"/>
            </w:tcBorders>
          </w:tcPr>
          <w:p>
            <w:pPr>
              <w:spacing w:before="0" w:after="0" w:line="236" w:lineRule="exact"/>
              <w:ind w:left="2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16.5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2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16.7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25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16.8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27" w:type="dxa"/>
            <w:tcBorders>
              <w:top w:val="single" w:sz="3.184" w:space="0" w:color="000000"/>
              <w:bottom w:val="single" w:sz="3.184" w:space="0" w:color="000000"/>
              <w:left w:val="single" w:sz="3.184315" w:space="0" w:color="000000"/>
              <w:right w:val="nil" w:sz="6" w:space="0" w:color="auto"/>
            </w:tcBorders>
          </w:tcPr>
          <w:p>
            <w:pPr>
              <w:spacing w:before="0" w:after="0" w:line="236" w:lineRule="exact"/>
              <w:ind w:left="11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64.9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1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64.9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1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64.6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3: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ranslation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results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English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French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00" w:right="-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English</w:t>
      </w:r>
      <w:r>
        <w:rPr>
          <w:rFonts w:ascii="Arial" w:hAnsi="Arial" w:cs="Arial" w:eastAsia="Arial"/>
          <w:sz w:val="20"/>
          <w:szCs w:val="20"/>
          <w:spacing w:val="3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German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measured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wstest2010</w:t>
      </w:r>
      <w:r>
        <w:rPr>
          <w:rFonts w:ascii="Arial" w:hAnsi="Arial" w:cs="Arial" w:eastAsia="Arial"/>
          <w:sz w:val="20"/>
          <w:szCs w:val="20"/>
          <w:spacing w:val="4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00" w:right="6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100-best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rescoring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SOUL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LMs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ferent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orders.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21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5.4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Optimization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Issues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Along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(Ma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Infused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Rela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gorithm)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atanabe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2007),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widely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used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algorithm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optimiza-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standard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procedure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instability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results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training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ycle</w:t>
      </w:r>
      <w:r>
        <w:rPr>
          <w:rFonts w:ascii="Arial" w:hAnsi="Arial" w:cs="Arial" w:eastAsia="Arial"/>
          <w:sz w:val="22"/>
          <w:szCs w:val="22"/>
          <w:spacing w:val="-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approximate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estimates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one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coding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ycle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2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paramete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year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aluation,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xperimented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eral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ternat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-best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procedure,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namel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lattices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(Macher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2008)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ferentiable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ariants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object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function</w:t>
      </w:r>
      <w:r>
        <w:rPr>
          <w:rFonts w:ascii="Arial" w:hAnsi="Arial" w:cs="Arial" w:eastAsia="Arial"/>
          <w:sz w:val="22"/>
          <w:szCs w:val="22"/>
          <w:spacing w:val="4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optimized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during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cle.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recast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former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2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spe-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cific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semiring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implemented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general-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purpose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state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automata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fram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(So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2011).</w:t>
      </w:r>
      <w:r>
        <w:rPr>
          <w:rFonts w:ascii="Arial" w:hAnsi="Arial" w:cs="Arial" w:eastAsia="Arial"/>
          <w:sz w:val="22"/>
          <w:szCs w:val="22"/>
          <w:spacing w:val="4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approaches,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hereafter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referred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48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ZHN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BBN,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repl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ace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object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3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usual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BLEU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score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4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xpected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n-g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am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counts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(Rosti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2010)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4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xpected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BLEU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sco</w:t>
      </w:r>
      <w:r>
        <w:rPr>
          <w:rFonts w:ascii="Arial" w:hAnsi="Arial" w:cs="Arial" w:eastAsia="Arial"/>
          <w:sz w:val="22"/>
          <w:szCs w:val="22"/>
          <w:spacing w:val="-7"/>
          <w:w w:val="87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</w:t>
      </w:r>
      <w:r>
        <w:rPr>
          <w:rFonts w:ascii="Arial" w:hAnsi="Arial" w:cs="Arial" w:eastAsia="Arial"/>
          <w:sz w:val="22"/>
          <w:szCs w:val="22"/>
          <w:spacing w:val="45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normal</w:t>
      </w:r>
      <w:r>
        <w:rPr>
          <w:rFonts w:ascii="Arial" w:hAnsi="Arial" w:cs="Arial" w:eastAsia="Arial"/>
          <w:sz w:val="22"/>
          <w:szCs w:val="22"/>
          <w:spacing w:val="4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-gram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counts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(Zens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al.,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2007),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respect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.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xpecta-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2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tions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-gram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counts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cas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BLEU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score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second)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</w:t>
      </w:r>
      <w:r>
        <w:rPr>
          <w:rFonts w:ascii="Arial" w:hAnsi="Arial" w:cs="Arial" w:eastAsia="Arial"/>
          <w:sz w:val="22"/>
          <w:szCs w:val="22"/>
          <w:spacing w:val="4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potheses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from</w:t>
      </w:r>
      <w:r>
        <w:rPr>
          <w:rFonts w:ascii="Arial" w:hAnsi="Arial" w:cs="Arial" w:eastAsia="Arial"/>
          <w:sz w:val="22"/>
          <w:szCs w:val="22"/>
          <w:spacing w:val="5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-best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lists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each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source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sentence.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Experiments</w:t>
      </w:r>
      <w:r>
        <w:rPr>
          <w:rFonts w:ascii="Arial" w:hAnsi="Arial" w:cs="Arial" w:eastAsia="Arial"/>
          <w:sz w:val="22"/>
          <w:szCs w:val="22"/>
          <w:spacing w:val="4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alternat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optimization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methods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virtually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same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performance</w:t>
      </w:r>
      <w:r>
        <w:rPr>
          <w:rFonts w:ascii="Arial" w:hAnsi="Arial" w:cs="Arial" w:eastAsia="Arial"/>
          <w:sz w:val="22"/>
          <w:szCs w:val="22"/>
          <w:spacing w:val="4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BLEU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score,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ut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2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4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times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aste</w:t>
      </w:r>
      <w:r>
        <w:rPr>
          <w:rFonts w:ascii="Arial" w:hAnsi="Arial" w:cs="Arial" w:eastAsia="Arial"/>
          <w:sz w:val="22"/>
          <w:szCs w:val="22"/>
          <w:spacing w:val="-12"/>
          <w:w w:val="8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Neither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approach,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wed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consistent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nificant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ement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majority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setups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(with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xception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BBN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approach,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almost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ays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ed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-best</w:t>
      </w:r>
      <w:r>
        <w:rPr>
          <w:rFonts w:ascii="Arial" w:hAnsi="Arial" w:cs="Arial" w:eastAsia="Arial"/>
          <w:sz w:val="22"/>
          <w:szCs w:val="22"/>
          <w:spacing w:val="-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</w:t>
      </w:r>
      <w:r>
        <w:rPr>
          <w:rFonts w:ascii="Arial" w:hAnsi="Arial" w:cs="Arial" w:eastAsia="Arial"/>
          <w:sz w:val="22"/>
          <w:szCs w:val="22"/>
          <w:spacing w:val="-12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4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ut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sole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French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English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translation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direction).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ditional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xperiments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complementary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models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additional</w:t>
      </w:r>
      <w:r>
        <w:rPr>
          <w:rFonts w:ascii="Arial" w:hAnsi="Arial" w:cs="Arial" w:eastAsia="Arial"/>
          <w:sz w:val="22"/>
          <w:szCs w:val="22"/>
          <w:spacing w:val="4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features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were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performed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lattice-ME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ut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neither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wed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substan-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tial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ement.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these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rather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clus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xperiments,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chose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stick</w:t>
      </w:r>
      <w:r>
        <w:rPr>
          <w:rFonts w:ascii="Arial" w:hAnsi="Arial" w:cs="Arial" w:eastAsia="Arial"/>
          <w:sz w:val="22"/>
          <w:szCs w:val="22"/>
          <w:spacing w:val="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classi-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cal</w:t>
      </w:r>
      <w:r>
        <w:rPr>
          <w:rFonts w:ascii="Arial" w:hAnsi="Arial" w:cs="Arial" w:eastAsia="Arial"/>
          <w:sz w:val="22"/>
          <w:szCs w:val="22"/>
          <w:spacing w:val="-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ME</w:t>
      </w:r>
      <w:r>
        <w:rPr>
          <w:rFonts w:ascii="Arial" w:hAnsi="Arial" w:cs="Arial" w:eastAsia="Arial"/>
          <w:sz w:val="22"/>
          <w:szCs w:val="22"/>
          <w:spacing w:val="-12"/>
          <w:w w:val="9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submitted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309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Conclusion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pape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submissions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WMT’11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French-English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German-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English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shared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translation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tasks,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both</w:t>
      </w:r>
      <w:r>
        <w:rPr>
          <w:rFonts w:ascii="Arial" w:hAnsi="Arial" w:cs="Arial" w:eastAsia="Arial"/>
          <w:sz w:val="22"/>
          <w:szCs w:val="22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directions.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year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participation,</w:t>
      </w:r>
      <w:r>
        <w:rPr>
          <w:rFonts w:ascii="Arial" w:hAnsi="Arial" w:cs="Arial" w:eastAsia="Arial"/>
          <w:sz w:val="22"/>
          <w:szCs w:val="22"/>
          <w:spacing w:val="4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-code,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our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open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source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Statistical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Machine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ranslation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tem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based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bilingual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-grams.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contri</w:t>
      </w:r>
      <w:r>
        <w:rPr>
          <w:rFonts w:ascii="Arial" w:hAnsi="Arial" w:cs="Arial" w:eastAsia="Arial"/>
          <w:sz w:val="22"/>
          <w:szCs w:val="22"/>
          <w:spacing w:val="-4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utions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4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threefold.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-gram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based</w:t>
      </w:r>
      <w:r>
        <w:rPr>
          <w:rFonts w:ascii="Arial" w:hAnsi="Arial" w:cs="Arial" w:eastAsia="Arial"/>
          <w:sz w:val="22"/>
          <w:szCs w:val="22"/>
          <w:spacing w:val="4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systems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state-of-the-art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perfo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mance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scale</w:t>
      </w:r>
      <w:r>
        <w:rPr>
          <w:rFonts w:ascii="Arial" w:hAnsi="Arial" w:cs="Arial" w:eastAsia="Arial"/>
          <w:sz w:val="22"/>
          <w:szCs w:val="22"/>
          <w:spacing w:val="4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tasks</w:t>
      </w:r>
      <w:r>
        <w:rPr>
          <w:rFonts w:ascii="Arial" w:hAnsi="Arial" w:cs="Arial" w:eastAsia="Arial"/>
          <w:sz w:val="22"/>
          <w:szCs w:val="22"/>
          <w:spacing w:val="4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automatic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metrics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such</w:t>
      </w:r>
      <w:r>
        <w:rPr>
          <w:rFonts w:ascii="Arial" w:hAnsi="Arial" w:cs="Arial" w:eastAsia="Arial"/>
          <w:sz w:val="22"/>
          <w:szCs w:val="22"/>
          <w:spacing w:val="2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Then,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already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wn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eral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sites</w:t>
      </w:r>
      <w:r>
        <w:rPr>
          <w:rFonts w:ascii="Arial" w:hAnsi="Arial" w:cs="Arial" w:eastAsia="Arial"/>
          <w:sz w:val="22"/>
          <w:szCs w:val="22"/>
          <w:spacing w:val="-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past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aluations,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there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signifi-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cant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ard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using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selection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algorithms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dealing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heterogeneous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data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sources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Giga</w:t>
      </w:r>
      <w:r>
        <w:rPr>
          <w:rFonts w:ascii="Arial" w:hAnsi="Arial" w:cs="Arial" w:eastAsia="Arial"/>
          <w:sz w:val="22"/>
          <w:szCs w:val="22"/>
          <w:spacing w:val="-17"/>
          <w:w w:val="85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8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 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ge</w:t>
      </w:r>
      <w:r>
        <w:rPr>
          <w:rFonts w:ascii="Arial" w:hAnsi="Arial" w:cs="Arial" w:eastAsia="Arial"/>
          <w:sz w:val="22"/>
          <w:szCs w:val="22"/>
          <w:spacing w:val="4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ocab-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ulary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continuous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space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model</w:t>
      </w:r>
      <w:r>
        <w:rPr>
          <w:rFonts w:ascii="Arial" w:hAnsi="Arial" w:cs="Arial" w:eastAsia="Arial"/>
          <w:sz w:val="22"/>
          <w:szCs w:val="22"/>
          <w:spacing w:val="5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such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SOUL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has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enabled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significant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consistent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ements.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upcoming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alua-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tion(s),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ould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suggest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important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cleaning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pre-processing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could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shared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among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participants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instead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done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independently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eral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times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1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site.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ducing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ferences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ould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indeed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help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reliability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SMT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systems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aluation.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282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0"/>
          <w:b/>
          <w:bCs/>
        </w:rPr>
        <w:t>Ackn</w:t>
      </w:r>
      <w:r>
        <w:rPr>
          <w:rFonts w:ascii="Arial" w:hAnsi="Arial" w:cs="Arial" w:eastAsia="Arial"/>
          <w:sz w:val="24"/>
          <w:szCs w:val="24"/>
          <w:spacing w:val="-2"/>
          <w:w w:val="9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wledgment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ed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part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Quaero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gramme,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funded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OSEO,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French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State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agen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115" w:top="106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54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3"/>
          <w:b/>
          <w:bCs/>
        </w:rPr>
        <w:t>Refe</w:t>
      </w:r>
      <w:r>
        <w:rPr>
          <w:rFonts w:ascii="Arial" w:hAnsi="Arial" w:cs="Arial" w:eastAsia="Arial"/>
          <w:sz w:val="24"/>
          <w:szCs w:val="24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b/>
          <w:bCs/>
        </w:rPr>
        <w:t>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6" w:after="0" w:line="249" w:lineRule="auto"/>
        <w:ind w:left="318" w:right="-56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xandre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Allauzen,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Josep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go,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66"/>
          <w:w w:val="100"/>
          <w:position w:val="4"/>
        </w:rPr>
        <w:t>˙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Ilknur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Du</w:t>
      </w:r>
      <w:r>
        <w:rPr>
          <w:rFonts w:ascii="Arial" w:hAnsi="Arial" w:cs="Arial" w:eastAsia="Arial"/>
          <w:sz w:val="20"/>
          <w:szCs w:val="20"/>
          <w:spacing w:val="-4"/>
          <w:w w:val="92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92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ar</w:t>
      </w:r>
      <w:r>
        <w:rPr>
          <w:rFonts w:ascii="Arial" w:hAnsi="Arial" w:cs="Arial" w:eastAsia="Arial"/>
          <w:sz w:val="20"/>
          <w:szCs w:val="20"/>
          <w:spacing w:val="12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Kahlout,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Francois</w:t>
      </w:r>
      <w:r>
        <w:rPr>
          <w:rFonts w:ascii="Arial" w:hAnsi="Arial" w:cs="Arial" w:eastAsia="Arial"/>
          <w:sz w:val="20"/>
          <w:szCs w:val="20"/>
          <w:spacing w:val="15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on.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2010.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  <w:position w:val="0"/>
        </w:rPr>
        <w:t>LIMSI</w:t>
      </w:r>
      <w:r>
        <w:rPr>
          <w:rFonts w:ascii="Arial" w:hAnsi="Arial" w:cs="Arial" w:eastAsia="Arial"/>
          <w:sz w:val="20"/>
          <w:szCs w:val="20"/>
          <w:spacing w:val="-11"/>
          <w:w w:val="107"/>
          <w:position w:val="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statis-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tical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translation</w:t>
      </w:r>
      <w:r>
        <w:rPr>
          <w:rFonts w:ascii="Arial" w:hAnsi="Arial" w:cs="Arial" w:eastAsia="Arial"/>
          <w:sz w:val="20"/>
          <w:szCs w:val="20"/>
          <w:spacing w:val="34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position w:val="0"/>
        </w:rPr>
        <w:t>systems</w:t>
      </w:r>
      <w:r>
        <w:rPr>
          <w:rFonts w:ascii="Arial" w:hAnsi="Arial" w:cs="Arial" w:eastAsia="Arial"/>
          <w:sz w:val="20"/>
          <w:szCs w:val="20"/>
          <w:spacing w:val="-8"/>
          <w:w w:val="88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WMT’10.</w:t>
      </w:r>
      <w:r>
        <w:rPr>
          <w:rFonts w:ascii="Arial" w:hAnsi="Arial" w:cs="Arial" w:eastAsia="Arial"/>
          <w:sz w:val="20"/>
          <w:szCs w:val="20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  <w:position w:val="0"/>
        </w:rPr>
        <w:t>oc.</w:t>
      </w:r>
      <w:r>
        <w:rPr>
          <w:rFonts w:ascii="Arial" w:hAnsi="Arial" w:cs="Arial" w:eastAsia="Arial"/>
          <w:sz w:val="20"/>
          <w:szCs w:val="20"/>
          <w:spacing w:val="5"/>
          <w:w w:val="93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  <w:i/>
          <w:position w:val="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0"/>
        </w:rPr>
        <w:t>oint</w:t>
      </w:r>
      <w:r>
        <w:rPr>
          <w:rFonts w:ascii="Arial" w:hAnsi="Arial" w:cs="Arial" w:eastAsia="Arial"/>
          <w:sz w:val="20"/>
          <w:szCs w:val="20"/>
          <w:spacing w:val="10"/>
          <w:w w:val="8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9"/>
          <w:i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0"/>
        </w:rPr>
        <w:t>orkshop</w:t>
      </w:r>
      <w:r>
        <w:rPr>
          <w:rFonts w:ascii="Arial" w:hAnsi="Arial" w:cs="Arial" w:eastAsia="Arial"/>
          <w:sz w:val="20"/>
          <w:szCs w:val="20"/>
          <w:spacing w:val="-11"/>
          <w:w w:val="8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0"/>
        </w:rPr>
        <w:t>on</w:t>
      </w:r>
      <w:r>
        <w:rPr>
          <w:rFonts w:ascii="Arial" w:hAnsi="Arial" w:cs="Arial" w:eastAsia="Arial"/>
          <w:sz w:val="20"/>
          <w:szCs w:val="20"/>
          <w:spacing w:val="-11"/>
          <w:w w:val="8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0"/>
        </w:rPr>
        <w:t>Statistical</w:t>
      </w:r>
      <w:r>
        <w:rPr>
          <w:rFonts w:ascii="Arial" w:hAnsi="Arial" w:cs="Arial" w:eastAsia="Arial"/>
          <w:sz w:val="20"/>
          <w:szCs w:val="20"/>
          <w:spacing w:val="22"/>
          <w:w w:val="8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0"/>
        </w:rPr>
        <w:t>hine</w:t>
      </w:r>
      <w:r>
        <w:rPr>
          <w:rFonts w:ascii="Arial" w:hAnsi="Arial" w:cs="Arial" w:eastAsia="Arial"/>
          <w:sz w:val="20"/>
          <w:szCs w:val="20"/>
          <w:spacing w:val="8"/>
          <w:w w:val="89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  <w:position w:val="0"/>
        </w:rPr>
        <w:t>anslation</w:t>
      </w:r>
      <w:r>
        <w:rPr>
          <w:rFonts w:ascii="Arial" w:hAnsi="Arial" w:cs="Arial" w:eastAsia="Arial"/>
          <w:sz w:val="20"/>
          <w:szCs w:val="20"/>
          <w:spacing w:val="-11"/>
          <w:w w:val="93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  <w:position w:val="0"/>
        </w:rPr>
        <w:t>MetricsM</w:t>
      </w:r>
      <w:r>
        <w:rPr>
          <w:rFonts w:ascii="Arial" w:hAnsi="Arial" w:cs="Arial" w:eastAsia="Arial"/>
          <w:sz w:val="20"/>
          <w:szCs w:val="20"/>
          <w:spacing w:val="-6"/>
          <w:w w:val="92"/>
          <w:i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  <w:position w:val="0"/>
        </w:rPr>
        <w:t>TR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2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54–59,</w:t>
      </w:r>
      <w:r>
        <w:rPr>
          <w:rFonts w:ascii="Arial" w:hAnsi="Arial" w:cs="Arial" w:eastAsia="Arial"/>
          <w:sz w:val="20"/>
          <w:szCs w:val="20"/>
          <w:spacing w:val="27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position w:val="0"/>
        </w:rPr>
        <w:t>Uppsala,</w:t>
      </w:r>
      <w:r>
        <w:rPr>
          <w:rFonts w:ascii="Arial" w:hAnsi="Arial" w:cs="Arial" w:eastAsia="Arial"/>
          <w:sz w:val="20"/>
          <w:szCs w:val="20"/>
          <w:spacing w:val="34"/>
          <w:w w:val="85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Sweden.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6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9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oshua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Bengio,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-68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jean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Ducharme,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ascal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incent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Christian</w:t>
      </w:r>
      <w:r>
        <w:rPr>
          <w:rFonts w:ascii="Arial" w:hAnsi="Arial" w:cs="Arial" w:eastAsia="Arial"/>
          <w:sz w:val="20"/>
          <w:szCs w:val="20"/>
          <w:spacing w:val="4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Ja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vin.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 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2003.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neural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probabilistic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guage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model.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JMLR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3:1137–1155.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6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9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wn,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9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-2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Souza,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R.L.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Merce</w:t>
      </w:r>
      <w:r>
        <w:rPr>
          <w:rFonts w:ascii="Arial" w:hAnsi="Arial" w:cs="Arial" w:eastAsia="Arial"/>
          <w:sz w:val="20"/>
          <w:szCs w:val="20"/>
          <w:spacing w:val="-7"/>
          <w:w w:val="9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4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.J.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Della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Pietra,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J.C.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Lai.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1992.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Class-based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n-gram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models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nat-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ural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language.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14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18(4):467–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318" w:right="391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479.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Francesco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Casacuberta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Enrique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idal.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2004.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chine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translation</w:t>
      </w:r>
      <w:r>
        <w:rPr>
          <w:rFonts w:ascii="Arial" w:hAnsi="Arial" w:cs="Arial" w:eastAsia="Arial"/>
          <w:sz w:val="20"/>
          <w:szCs w:val="20"/>
          <w:spacing w:val="3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inferred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stochastic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finite-state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transducers.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46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30(3):205–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318" w:right="391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225.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Stanl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Chen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Joshua</w:t>
      </w:r>
      <w:r>
        <w:rPr>
          <w:rFonts w:ascii="Arial" w:hAnsi="Arial" w:cs="Arial" w:eastAsia="Arial"/>
          <w:sz w:val="20"/>
          <w:szCs w:val="20"/>
          <w:spacing w:val="3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Goodman.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empirical</w:t>
      </w:r>
      <w:r>
        <w:rPr>
          <w:rFonts w:ascii="Arial" w:hAnsi="Arial" w:cs="Arial" w:eastAsia="Arial"/>
          <w:sz w:val="20"/>
          <w:szCs w:val="20"/>
          <w:spacing w:val="2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udy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smoothing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techniques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modeling.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echnical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Report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TR-10-98,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Computer</w:t>
      </w:r>
      <w:r>
        <w:rPr>
          <w:rFonts w:ascii="Arial" w:hAnsi="Arial" w:cs="Arial" w:eastAsia="Arial"/>
          <w:sz w:val="20"/>
          <w:szCs w:val="20"/>
          <w:spacing w:val="-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ence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Group,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Har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ard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6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3"/>
        </w:rPr>
        <w:t>Josep</w:t>
      </w:r>
      <w:r>
        <w:rPr>
          <w:rFonts w:ascii="Arial" w:hAnsi="Arial" w:cs="Arial" w:eastAsia="Arial"/>
          <w:sz w:val="20"/>
          <w:szCs w:val="20"/>
          <w:spacing w:val="-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Maria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Cr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go</w:t>
      </w:r>
      <w:r>
        <w:rPr>
          <w:rFonts w:ascii="Arial" w:hAnsi="Arial" w:cs="Arial" w:eastAsia="Arial"/>
          <w:sz w:val="20"/>
          <w:szCs w:val="20"/>
          <w:spacing w:val="2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Jos</w:t>
      </w:r>
      <w:r>
        <w:rPr>
          <w:rFonts w:ascii="Arial" w:hAnsi="Arial" w:cs="Arial" w:eastAsia="Arial"/>
          <w:sz w:val="20"/>
          <w:szCs w:val="20"/>
          <w:spacing w:val="-77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Bernardo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Mari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˜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2007.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ving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statistical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coup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ing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reordering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coding.</w:t>
      </w:r>
      <w:r>
        <w:rPr>
          <w:rFonts w:ascii="Arial" w:hAnsi="Arial" w:cs="Arial" w:eastAsia="Arial"/>
          <w:sz w:val="20"/>
          <w:szCs w:val="20"/>
          <w:spacing w:val="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hine</w:t>
      </w:r>
      <w:r>
        <w:rPr>
          <w:rFonts w:ascii="Arial" w:hAnsi="Arial" w:cs="Arial" w:eastAsia="Arial"/>
          <w:sz w:val="20"/>
          <w:szCs w:val="20"/>
          <w:spacing w:val="-14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anslation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20(3):199–215.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6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Daniel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</w:t>
      </w:r>
      <w:r>
        <w:rPr>
          <w:rFonts w:ascii="Arial" w:hAnsi="Arial" w:cs="Arial" w:eastAsia="Arial"/>
          <w:sz w:val="20"/>
          <w:szCs w:val="20"/>
          <w:spacing w:val="-69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chelotte,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Gilles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Adda,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xandre</w:t>
      </w:r>
      <w:r>
        <w:rPr>
          <w:rFonts w:ascii="Arial" w:hAnsi="Arial" w:cs="Arial" w:eastAsia="Arial"/>
          <w:sz w:val="20"/>
          <w:szCs w:val="20"/>
          <w:spacing w:val="3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Allauzen,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Galibert,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Jean-Luc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ain,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H</w:t>
      </w:r>
      <w:r>
        <w:rPr>
          <w:rFonts w:ascii="Arial" w:hAnsi="Arial" w:cs="Arial" w:eastAsia="Arial"/>
          <w:sz w:val="20"/>
          <w:szCs w:val="20"/>
          <w:spacing w:val="-77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-77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99"/>
        </w:rPr>
        <w:t>`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nard,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Fran</w:t>
      </w:r>
      <w:r>
        <w:rPr>
          <w:rFonts w:ascii="Arial" w:hAnsi="Arial" w:cs="Arial" w:eastAsia="Arial"/>
          <w:sz w:val="20"/>
          <w:szCs w:val="20"/>
          <w:spacing w:val="-68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¸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ois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LIMS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I</w:t>
      </w:r>
      <w:r>
        <w:rPr>
          <w:rFonts w:ascii="Arial" w:hAnsi="Arial" w:cs="Arial" w:eastAsia="Arial"/>
          <w:sz w:val="20"/>
          <w:szCs w:val="20"/>
          <w:spacing w:val="-11"/>
          <w:w w:val="132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statisti-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translation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systems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WMT’08.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oc.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CL-HTL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Statistical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hine</w:t>
      </w:r>
      <w:r>
        <w:rPr>
          <w:rFonts w:ascii="Arial" w:hAnsi="Arial" w:cs="Arial" w:eastAsia="Arial"/>
          <w:sz w:val="20"/>
          <w:szCs w:val="20"/>
          <w:spacing w:val="34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anslation</w:t>
      </w:r>
      <w:r>
        <w:rPr>
          <w:rFonts w:ascii="Arial" w:hAnsi="Arial" w:cs="Arial" w:eastAsia="Arial"/>
          <w:sz w:val="20"/>
          <w:szCs w:val="20"/>
          <w:spacing w:val="48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ork-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shop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Colum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us,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Ohio.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6" w:after="0" w:line="240" w:lineRule="auto"/>
        <w:ind w:left="100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Geo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oste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Cyril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Goutte,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Roland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uhn.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8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4"/>
        </w:rPr>
        <w:t>Discriminat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instance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weighting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domain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adapta-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statistical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machine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translation.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2010</w:t>
      </w:r>
      <w:r>
        <w:rPr>
          <w:rFonts w:ascii="Arial" w:hAnsi="Arial" w:cs="Arial" w:eastAsia="Arial"/>
          <w:sz w:val="20"/>
          <w:szCs w:val="20"/>
          <w:spacing w:val="-1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ence</w:t>
      </w:r>
      <w:r>
        <w:rPr>
          <w:rFonts w:ascii="Arial" w:hAnsi="Arial" w:cs="Arial" w:eastAsia="Arial"/>
          <w:sz w:val="20"/>
          <w:szCs w:val="20"/>
          <w:spacing w:val="-1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on</w:t>
      </w:r>
      <w:r>
        <w:rPr>
          <w:rFonts w:ascii="Arial" w:hAnsi="Arial" w:cs="Arial" w:eastAsia="Arial"/>
          <w:sz w:val="20"/>
          <w:szCs w:val="20"/>
          <w:spacing w:val="-1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Empirical</w:t>
      </w:r>
      <w:r>
        <w:rPr>
          <w:rFonts w:ascii="Arial" w:hAnsi="Arial" w:cs="Arial" w:eastAsia="Arial"/>
          <w:sz w:val="20"/>
          <w:szCs w:val="20"/>
          <w:spacing w:val="4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Methods</w:t>
      </w:r>
      <w:r>
        <w:rPr>
          <w:rFonts w:ascii="Arial" w:hAnsi="Arial" w:cs="Arial" w:eastAsia="Arial"/>
          <w:sz w:val="20"/>
          <w:szCs w:val="20"/>
          <w:spacing w:val="-1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Natu-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5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5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e</w:t>
      </w:r>
      <w:r>
        <w:rPr>
          <w:rFonts w:ascii="Arial" w:hAnsi="Arial" w:cs="Arial" w:eastAsia="Arial"/>
          <w:sz w:val="20"/>
          <w:szCs w:val="20"/>
          <w:spacing w:val="37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451–459,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Cambridge,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MA,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Octobe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6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Reinhard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Kneser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Herman</w:t>
      </w:r>
      <w:r>
        <w:rPr>
          <w:rFonts w:ascii="Arial" w:hAnsi="Arial" w:cs="Arial" w:eastAsia="Arial"/>
          <w:sz w:val="20"/>
          <w:szCs w:val="20"/>
          <w:spacing w:val="3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1995.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backing-o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m-gram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language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modeling.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ceedings</w:t>
      </w:r>
      <w:r>
        <w:rPr>
          <w:rFonts w:ascii="Arial" w:hAnsi="Arial" w:cs="Arial" w:eastAsia="Arial"/>
          <w:sz w:val="20"/>
          <w:szCs w:val="20"/>
          <w:spacing w:val="-8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ence</w:t>
      </w:r>
      <w:r>
        <w:rPr>
          <w:rFonts w:ascii="Arial" w:hAnsi="Arial" w:cs="Arial" w:eastAsia="Arial"/>
          <w:sz w:val="20"/>
          <w:szCs w:val="20"/>
          <w:spacing w:val="-1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on</w:t>
      </w:r>
      <w:r>
        <w:rPr>
          <w:rFonts w:ascii="Arial" w:hAnsi="Arial" w:cs="Arial" w:eastAsia="Arial"/>
          <w:sz w:val="20"/>
          <w:szCs w:val="20"/>
          <w:spacing w:val="-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Acoustics,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Spee</w:t>
      </w:r>
      <w:r>
        <w:rPr>
          <w:rFonts w:ascii="Arial" w:hAnsi="Arial" w:cs="Arial" w:eastAsia="Arial"/>
          <w:sz w:val="20"/>
          <w:szCs w:val="20"/>
          <w:spacing w:val="-2"/>
          <w:w w:val="82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h,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Signal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ocessin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 </w:t>
      </w:r>
      <w:r>
        <w:rPr>
          <w:rFonts w:ascii="Arial" w:hAnsi="Arial" w:cs="Arial" w:eastAsia="Arial"/>
          <w:sz w:val="20"/>
          <w:szCs w:val="20"/>
          <w:spacing w:val="1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ICASSP’95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318" w:right="251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181–184,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Detroit,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MI.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Hai-Son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Ilya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Oparin,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xandre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Allauzen,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Jean-Luc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Gau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ain,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Fran</w:t>
      </w:r>
      <w:r>
        <w:rPr>
          <w:rFonts w:ascii="Arial" w:hAnsi="Arial" w:cs="Arial" w:eastAsia="Arial"/>
          <w:sz w:val="20"/>
          <w:szCs w:val="20"/>
          <w:spacing w:val="-67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¸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ois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2011.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Structured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output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layer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neural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language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model.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IEEE</w:t>
      </w:r>
      <w:r>
        <w:rPr>
          <w:rFonts w:ascii="Arial" w:hAnsi="Arial" w:cs="Arial" w:eastAsia="Arial"/>
          <w:sz w:val="20"/>
          <w:szCs w:val="20"/>
          <w:spacing w:val="7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national</w:t>
      </w:r>
      <w:r>
        <w:rPr>
          <w:rFonts w:ascii="Arial" w:hAnsi="Arial" w:cs="Arial" w:eastAsia="Arial"/>
          <w:sz w:val="20"/>
          <w:szCs w:val="20"/>
          <w:spacing w:val="3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ence</w:t>
      </w:r>
      <w:r>
        <w:rPr>
          <w:rFonts w:ascii="Arial" w:hAnsi="Arial" w:cs="Arial" w:eastAsia="Arial"/>
          <w:sz w:val="20"/>
          <w:szCs w:val="20"/>
          <w:spacing w:val="-16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Acoustics,</w:t>
      </w:r>
      <w:r>
        <w:rPr>
          <w:rFonts w:ascii="Arial" w:hAnsi="Arial" w:cs="Arial" w:eastAsia="Arial"/>
          <w:sz w:val="20"/>
          <w:szCs w:val="20"/>
          <w:spacing w:val="42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Spee</w:t>
      </w:r>
      <w:r>
        <w:rPr>
          <w:rFonts w:ascii="Arial" w:hAnsi="Arial" w:cs="Arial" w:eastAsia="Arial"/>
          <w:sz w:val="20"/>
          <w:szCs w:val="20"/>
          <w:spacing w:val="-3"/>
          <w:w w:val="86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h</w:t>
      </w:r>
      <w:r>
        <w:rPr>
          <w:rFonts w:ascii="Arial" w:hAnsi="Arial" w:cs="Arial" w:eastAsia="Arial"/>
          <w:sz w:val="20"/>
          <w:szCs w:val="20"/>
          <w:spacing w:val="-14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and</w:t>
      </w:r>
      <w:r>
        <w:rPr>
          <w:rFonts w:ascii="Arial" w:hAnsi="Arial" w:cs="Arial" w:eastAsia="Arial"/>
          <w:sz w:val="20"/>
          <w:szCs w:val="20"/>
          <w:spacing w:val="22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Signal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19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(ICASSP</w:t>
      </w:r>
      <w:r>
        <w:rPr>
          <w:rFonts w:ascii="Arial" w:hAnsi="Arial" w:cs="Arial" w:eastAsia="Arial"/>
          <w:sz w:val="20"/>
          <w:szCs w:val="20"/>
          <w:spacing w:val="12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2011)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Prague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(Czech</w:t>
      </w:r>
      <w:r>
        <w:rPr>
          <w:rFonts w:ascii="Arial" w:hAnsi="Arial" w:cs="Arial" w:eastAsia="Arial"/>
          <w:sz w:val="20"/>
          <w:szCs w:val="20"/>
          <w:spacing w:val="-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Republic),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318" w:right="335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22-27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olf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Macher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Franz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Josef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Och,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Ignacio</w:t>
      </w:r>
      <w:r>
        <w:rPr>
          <w:rFonts w:ascii="Arial" w:hAnsi="Arial" w:cs="Arial" w:eastAsia="Arial"/>
          <w:sz w:val="20"/>
          <w:szCs w:val="20"/>
          <w:spacing w:val="2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Thaye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ob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oreit.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Lattice-based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minimum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error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rate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training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statistical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machine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translation.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oc.</w:t>
      </w:r>
      <w:r>
        <w:rPr>
          <w:rFonts w:ascii="Arial" w:hAnsi="Arial" w:cs="Arial" w:eastAsia="Arial"/>
          <w:sz w:val="20"/>
          <w:szCs w:val="20"/>
          <w:spacing w:val="-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Con</w:t>
      </w:r>
      <w:r>
        <w:rPr>
          <w:rFonts w:ascii="Arial" w:hAnsi="Arial" w:cs="Arial" w:eastAsia="Arial"/>
          <w:sz w:val="20"/>
          <w:szCs w:val="20"/>
          <w:spacing w:val="-3"/>
          <w:w w:val="85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.</w:t>
      </w:r>
      <w:r>
        <w:rPr>
          <w:rFonts w:ascii="Arial" w:hAnsi="Arial" w:cs="Arial" w:eastAsia="Arial"/>
          <w:sz w:val="20"/>
          <w:szCs w:val="20"/>
          <w:spacing w:val="29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EMNLP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725–734.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6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Franz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Josef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Och.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2003.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nimum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error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rate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training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statistical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machine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translation.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’03:</w:t>
      </w:r>
      <w:r>
        <w:rPr>
          <w:rFonts w:ascii="Arial" w:hAnsi="Arial" w:cs="Arial" w:eastAsia="Arial"/>
          <w:sz w:val="20"/>
          <w:szCs w:val="20"/>
          <w:spacing w:val="4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oc.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1" w:after="0" w:line="249" w:lineRule="auto"/>
        <w:ind w:left="218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41st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Annual</w:t>
      </w:r>
      <w:r>
        <w:rPr>
          <w:rFonts w:ascii="Arial" w:hAnsi="Arial" w:cs="Arial" w:eastAsia="Arial"/>
          <w:sz w:val="20"/>
          <w:szCs w:val="20"/>
          <w:spacing w:val="2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Meeting</w:t>
      </w:r>
      <w:r>
        <w:rPr>
          <w:rFonts w:ascii="Arial" w:hAnsi="Arial" w:cs="Arial" w:eastAsia="Arial"/>
          <w:sz w:val="20"/>
          <w:szCs w:val="20"/>
          <w:spacing w:val="1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Association</w:t>
      </w:r>
      <w:r>
        <w:rPr>
          <w:rFonts w:ascii="Arial" w:hAnsi="Arial" w:cs="Arial" w:eastAsia="Arial"/>
          <w:sz w:val="20"/>
          <w:szCs w:val="20"/>
          <w:spacing w:val="1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Computa-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tional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160–167.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Kishore</w:t>
      </w:r>
      <w:r>
        <w:rPr>
          <w:rFonts w:ascii="Arial" w:hAnsi="Arial" w:cs="Arial" w:eastAsia="Arial"/>
          <w:sz w:val="20"/>
          <w:szCs w:val="20"/>
          <w:spacing w:val="3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apineni,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Salim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Rou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os,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odd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ard,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Jing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Zhu.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2002.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BLEU: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method</w:t>
      </w:r>
      <w:r>
        <w:rPr>
          <w:rFonts w:ascii="Arial" w:hAnsi="Arial" w:cs="Arial" w:eastAsia="Arial"/>
          <w:sz w:val="20"/>
          <w:szCs w:val="20"/>
          <w:spacing w:val="4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automatic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al-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uation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ation.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’02:</w:t>
      </w:r>
      <w:r>
        <w:rPr>
          <w:rFonts w:ascii="Arial" w:hAnsi="Arial" w:cs="Arial" w:eastAsia="Arial"/>
          <w:sz w:val="20"/>
          <w:szCs w:val="20"/>
          <w:spacing w:val="5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oc.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40th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Annual</w:t>
      </w:r>
      <w:r>
        <w:rPr>
          <w:rFonts w:ascii="Arial" w:hAnsi="Arial" w:cs="Arial" w:eastAsia="Arial"/>
          <w:sz w:val="20"/>
          <w:szCs w:val="20"/>
          <w:spacing w:val="25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Meeting</w:t>
      </w:r>
      <w:r>
        <w:rPr>
          <w:rFonts w:ascii="Arial" w:hAnsi="Arial" w:cs="Arial" w:eastAsia="Arial"/>
          <w:sz w:val="20"/>
          <w:szCs w:val="20"/>
          <w:spacing w:val="19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Association</w:t>
      </w:r>
      <w:r>
        <w:rPr>
          <w:rFonts w:ascii="Arial" w:hAnsi="Arial" w:cs="Arial" w:eastAsia="Arial"/>
          <w:sz w:val="20"/>
          <w:szCs w:val="20"/>
          <w:spacing w:val="2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Compu-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tational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pages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311–318.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Association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Antti-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eik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I.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Rosti,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Bing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Zhang,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yros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Matsoukas,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Richard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Sch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artz.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2010.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BBN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description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wmt10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combination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task.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-1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oint</w:t>
      </w:r>
      <w:r>
        <w:rPr>
          <w:rFonts w:ascii="Arial" w:hAnsi="Arial" w:cs="Arial" w:eastAsia="Arial"/>
          <w:sz w:val="20"/>
          <w:szCs w:val="20"/>
          <w:spacing w:val="1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ifth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-1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on</w:t>
      </w:r>
      <w:r>
        <w:rPr>
          <w:rFonts w:ascii="Arial" w:hAnsi="Arial" w:cs="Arial" w:eastAsia="Arial"/>
          <w:sz w:val="20"/>
          <w:szCs w:val="20"/>
          <w:spacing w:val="-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Statistical</w:t>
      </w:r>
      <w:r>
        <w:rPr>
          <w:rFonts w:ascii="Arial" w:hAnsi="Arial" w:cs="Arial" w:eastAsia="Arial"/>
          <w:sz w:val="20"/>
          <w:szCs w:val="20"/>
          <w:spacing w:val="1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hine</w:t>
      </w:r>
      <w:r>
        <w:rPr>
          <w:rFonts w:ascii="Arial" w:hAnsi="Arial" w:cs="Arial" w:eastAsia="Arial"/>
          <w:sz w:val="20"/>
          <w:szCs w:val="20"/>
          <w:spacing w:val="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ans-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lation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MetricsM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WMT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’10,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1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321–326,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Strouds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g,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A,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USA.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Association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Helmut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Schmid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Florian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Estimation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conditional</w:t>
      </w:r>
      <w:r>
        <w:rPr>
          <w:rFonts w:ascii="Arial" w:hAnsi="Arial" w:cs="Arial" w:eastAsia="Arial"/>
          <w:sz w:val="20"/>
          <w:szCs w:val="20"/>
          <w:spacing w:val="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probabilities</w:t>
      </w:r>
      <w:r>
        <w:rPr>
          <w:rFonts w:ascii="Arial" w:hAnsi="Arial" w:cs="Arial" w:eastAsia="Arial"/>
          <w:sz w:val="20"/>
          <w:szCs w:val="20"/>
          <w:spacing w:val="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decision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trees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application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fine-grained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POS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tagging.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oceed-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ings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22nd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ence</w:t>
      </w:r>
      <w:r>
        <w:rPr>
          <w:rFonts w:ascii="Arial" w:hAnsi="Arial" w:cs="Arial" w:eastAsia="Arial"/>
          <w:sz w:val="20"/>
          <w:szCs w:val="20"/>
          <w:spacing w:val="8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Com-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putational</w:t>
      </w:r>
      <w:r>
        <w:rPr>
          <w:rFonts w:ascii="Arial" w:hAnsi="Arial" w:cs="Arial" w:eastAsia="Arial"/>
          <w:sz w:val="20"/>
          <w:szCs w:val="20"/>
          <w:spacing w:val="17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8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(Coling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2008)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pages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777–784,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Mancheste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UK,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August.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Helmut</w:t>
      </w:r>
      <w:r>
        <w:rPr>
          <w:rFonts w:ascii="Arial" w:hAnsi="Arial" w:cs="Arial" w:eastAsia="Arial"/>
          <w:sz w:val="20"/>
          <w:szCs w:val="2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Schmid.</w:t>
      </w:r>
      <w:r>
        <w:rPr>
          <w:rFonts w:ascii="Arial" w:hAnsi="Arial" w:cs="Arial" w:eastAsia="Arial"/>
          <w:sz w:val="20"/>
          <w:szCs w:val="20"/>
          <w:spacing w:val="3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1994.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Probabilistic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part-of-speech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tag-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ging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decision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trees.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oc.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Methods</w:t>
      </w:r>
      <w:r>
        <w:rPr>
          <w:rFonts w:ascii="Arial" w:hAnsi="Arial" w:cs="Arial" w:eastAsia="Arial"/>
          <w:sz w:val="20"/>
          <w:szCs w:val="20"/>
          <w:spacing w:val="8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44–49,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Mancheste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UK.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Holger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Schwenk.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2007.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Continuous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space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models.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Compute</w:t>
      </w:r>
      <w:r>
        <w:rPr>
          <w:rFonts w:ascii="Arial" w:hAnsi="Arial" w:cs="Arial" w:eastAsia="Arial"/>
          <w:sz w:val="20"/>
          <w:szCs w:val="20"/>
          <w:spacing w:val="-22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Spee</w:t>
      </w:r>
      <w:r>
        <w:rPr>
          <w:rFonts w:ascii="Arial" w:hAnsi="Arial" w:cs="Arial" w:eastAsia="Arial"/>
          <w:sz w:val="20"/>
          <w:szCs w:val="20"/>
          <w:spacing w:val="-2"/>
          <w:w w:val="82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h</w:t>
      </w:r>
      <w:r>
        <w:rPr>
          <w:rFonts w:ascii="Arial" w:hAnsi="Arial" w:cs="Arial" w:eastAsia="Arial"/>
          <w:sz w:val="20"/>
          <w:szCs w:val="20"/>
          <w:spacing w:val="26"/>
          <w:w w:val="8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&amp;</w:t>
      </w:r>
      <w:r>
        <w:rPr>
          <w:rFonts w:ascii="Arial" w:hAnsi="Arial" w:cs="Arial" w:eastAsia="Arial"/>
          <w:sz w:val="20"/>
          <w:szCs w:val="20"/>
          <w:spacing w:val="3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91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21(3):492–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218" w:right="403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518.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Artem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ol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Fran</w:t>
      </w:r>
      <w:r>
        <w:rPr>
          <w:rFonts w:ascii="Arial" w:hAnsi="Arial" w:cs="Arial" w:eastAsia="Arial"/>
          <w:sz w:val="20"/>
          <w:szCs w:val="20"/>
          <w:spacing w:val="-70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¸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ois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on.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2011.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Minimum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rate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training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semiring.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15th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Annual</w:t>
      </w:r>
      <w:r>
        <w:rPr>
          <w:rFonts w:ascii="Arial" w:hAnsi="Arial" w:cs="Arial" w:eastAsia="Arial"/>
          <w:sz w:val="20"/>
          <w:szCs w:val="20"/>
          <w:spacing w:val="4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ence</w:t>
      </w:r>
      <w:r>
        <w:rPr>
          <w:rFonts w:ascii="Arial" w:hAnsi="Arial" w:cs="Arial" w:eastAsia="Arial"/>
          <w:sz w:val="20"/>
          <w:szCs w:val="20"/>
          <w:spacing w:val="17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Eu</w:t>
      </w:r>
      <w:r>
        <w:rPr>
          <w:rFonts w:ascii="Arial" w:hAnsi="Arial" w:cs="Arial" w:eastAsia="Arial"/>
          <w:sz w:val="20"/>
          <w:szCs w:val="20"/>
          <w:spacing w:val="-8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opean</w:t>
      </w:r>
      <w:r>
        <w:rPr>
          <w:rFonts w:ascii="Arial" w:hAnsi="Arial" w:cs="Arial" w:eastAsia="Arial"/>
          <w:sz w:val="20"/>
          <w:szCs w:val="20"/>
          <w:spacing w:val="3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Association</w:t>
      </w:r>
      <w:r>
        <w:rPr>
          <w:rFonts w:ascii="Arial" w:hAnsi="Arial" w:cs="Arial" w:eastAsia="Arial"/>
          <w:sz w:val="20"/>
          <w:szCs w:val="20"/>
          <w:spacing w:val="3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hine</w:t>
      </w:r>
      <w:r>
        <w:rPr>
          <w:rFonts w:ascii="Arial" w:hAnsi="Arial" w:cs="Arial" w:eastAsia="Arial"/>
          <w:sz w:val="20"/>
          <w:szCs w:val="20"/>
          <w:spacing w:val="-14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93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anslation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EAMT’2011,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Christoph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illmann.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2004.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unigram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orientation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statistical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machine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translation.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94"/>
          <w:i/>
        </w:rPr>
        <w:t>L</w:t>
      </w:r>
      <w:r>
        <w:rPr>
          <w:rFonts w:ascii="Arial" w:hAnsi="Arial" w:cs="Arial" w:eastAsia="Arial"/>
          <w:sz w:val="20"/>
          <w:szCs w:val="20"/>
          <w:spacing w:val="-14"/>
          <w:w w:val="94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-</w:t>
      </w:r>
      <w:r>
        <w:rPr>
          <w:rFonts w:ascii="Arial" w:hAnsi="Arial" w:cs="Arial" w:eastAsia="Arial"/>
          <w:sz w:val="20"/>
          <w:szCs w:val="20"/>
          <w:spacing w:val="-5"/>
          <w:w w:val="94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94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CL</w:t>
      </w:r>
      <w:r>
        <w:rPr>
          <w:rFonts w:ascii="Arial" w:hAnsi="Arial" w:cs="Arial" w:eastAsia="Arial"/>
          <w:sz w:val="20"/>
          <w:szCs w:val="20"/>
          <w:spacing w:val="41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2004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pages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101–104.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Association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aro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atanabe,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Jun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Suzuki,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Hajime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Tsukada,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Hideki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Isozaki.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2007.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Online</w:t>
      </w:r>
      <w:r>
        <w:rPr>
          <w:rFonts w:ascii="Arial" w:hAnsi="Arial" w:cs="Arial" w:eastAsia="Arial"/>
          <w:sz w:val="20"/>
          <w:szCs w:val="20"/>
          <w:spacing w:val="2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ge-ma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gin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training</w:t>
      </w:r>
      <w:r>
        <w:rPr>
          <w:rFonts w:ascii="Arial" w:hAnsi="Arial" w:cs="Arial" w:eastAsia="Arial"/>
          <w:sz w:val="20"/>
          <w:szCs w:val="20"/>
          <w:spacing w:val="3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tistical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translation.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4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2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2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2007</w:t>
      </w:r>
      <w:r>
        <w:rPr>
          <w:rFonts w:ascii="Arial" w:hAnsi="Arial" w:cs="Arial" w:eastAsia="Arial"/>
          <w:sz w:val="20"/>
          <w:szCs w:val="20"/>
          <w:spacing w:val="1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oint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17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Empirical</w:t>
      </w:r>
      <w:r>
        <w:rPr>
          <w:rFonts w:ascii="Arial" w:hAnsi="Arial" w:cs="Arial" w:eastAsia="Arial"/>
          <w:sz w:val="20"/>
          <w:szCs w:val="20"/>
          <w:spacing w:val="42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Methods</w:t>
      </w:r>
      <w:r>
        <w:rPr>
          <w:rFonts w:ascii="Arial" w:hAnsi="Arial" w:cs="Arial" w:eastAsia="Arial"/>
          <w:sz w:val="20"/>
          <w:szCs w:val="20"/>
          <w:spacing w:val="-14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Nat-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</w:t>
      </w:r>
      <w:r>
        <w:rPr>
          <w:rFonts w:ascii="Arial" w:hAnsi="Arial" w:cs="Arial" w:eastAsia="Arial"/>
          <w:sz w:val="20"/>
          <w:szCs w:val="20"/>
          <w:spacing w:val="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3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3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23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Natu-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Learning</w:t>
      </w:r>
      <w:r>
        <w:rPr>
          <w:rFonts w:ascii="Arial" w:hAnsi="Arial" w:cs="Arial" w:eastAsia="Arial"/>
          <w:sz w:val="20"/>
          <w:szCs w:val="20"/>
          <w:spacing w:val="-7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(EMNLP-CoNLL)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2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764–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218" w:right="201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773,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Prague,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Czech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Republic.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4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Richard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Zens,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Sasa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Hasan,</w:t>
      </w:r>
      <w:r>
        <w:rPr>
          <w:rFonts w:ascii="Arial" w:hAnsi="Arial" w:cs="Arial" w:eastAsia="Arial"/>
          <w:sz w:val="20"/>
          <w:szCs w:val="2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Hermann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2007.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2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systematic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comparison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training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criteria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tistical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translation.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4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2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2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2007</w:t>
      </w:r>
      <w:r>
        <w:rPr>
          <w:rFonts w:ascii="Arial" w:hAnsi="Arial" w:cs="Arial" w:eastAsia="Arial"/>
          <w:sz w:val="20"/>
          <w:szCs w:val="20"/>
          <w:spacing w:val="1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oint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17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Empirical</w:t>
      </w:r>
      <w:r>
        <w:rPr>
          <w:rFonts w:ascii="Arial" w:hAnsi="Arial" w:cs="Arial" w:eastAsia="Arial"/>
          <w:sz w:val="20"/>
          <w:szCs w:val="20"/>
          <w:spacing w:val="42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Methods</w:t>
      </w:r>
      <w:r>
        <w:rPr>
          <w:rFonts w:ascii="Arial" w:hAnsi="Arial" w:cs="Arial" w:eastAsia="Arial"/>
          <w:sz w:val="20"/>
          <w:szCs w:val="20"/>
          <w:spacing w:val="-14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Nat-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</w:t>
      </w:r>
      <w:r>
        <w:rPr>
          <w:rFonts w:ascii="Arial" w:hAnsi="Arial" w:cs="Arial" w:eastAsia="Arial"/>
          <w:sz w:val="20"/>
          <w:szCs w:val="20"/>
          <w:spacing w:val="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3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3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23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Natu-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Learning</w:t>
      </w:r>
      <w:r>
        <w:rPr>
          <w:rFonts w:ascii="Arial" w:hAnsi="Arial" w:cs="Arial" w:eastAsia="Arial"/>
          <w:sz w:val="20"/>
          <w:szCs w:val="20"/>
          <w:spacing w:val="-7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(EMNLP-CoNLL)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2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524–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218" w:right="403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532.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header="0" w:footer="1115" w:top="1040" w:bottom="1300" w:left="1340" w:right="1320"/>
      <w:pgSz w:w="12240" w:h="15840"/>
      <w:cols w:num="2" w:equalWidth="0">
        <w:col w:w="4637" w:space="287"/>
        <w:col w:w="46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Meiryo">
    <w:altName w:val="Meiry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5.75531pt;margin-top:725.253845pt;width:20.363651pt;height:12.9091pt;mso-position-horizontal-relative:page;mso-position-vertical-relative:page;z-index:-854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://geek.kyloo.net/software" TargetMode="External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Allauzen ; Helene Bonneau-Maynard ; Hai-Son Le ; Aurelien Max ; Guillaume Wisniewski ; Francois Yvon ; Gilles Adda ; Josep Maria Crego ; Adrien Lardilleux ; Thomas Lavergne ; Artem Sokolov</dc:creator>
  <dc:subject>WMT 2011</dc:subject>
  <dc:title>LIMSI @ WMT11</dc:title>
  <dcterms:created xsi:type="dcterms:W3CDTF">2016-02-20T16:41:55Z</dcterms:created>
  <dcterms:modified xsi:type="dcterms:W3CDTF">2016-02-20T16:41:55Z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2011-07-13T00:00:00Z</vt:filetime>
  </property>
  <property fmtid="{D5CDD505-2E9C-101B-9397-08002B2CF9AE}" pid="3" name="LastSaved">
    <vt:filetime>2016-02-20T00:00:00Z</vt:filetime>
  </property>
</Properties>
</file>