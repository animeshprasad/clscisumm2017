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3545" w:right="3545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LIMSI</w:t>
      </w:r>
      <w:r>
        <w:rPr>
          <w:rFonts w:ascii="Arial" w:hAnsi="Arial" w:cs="Arial" w:eastAsia="Arial"/>
          <w:sz w:val="28"/>
          <w:szCs w:val="28"/>
          <w:spacing w:val="-16"/>
          <w:w w:val="11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@</w:t>
      </w:r>
      <w:r>
        <w:rPr>
          <w:rFonts w:ascii="Arial" w:hAnsi="Arial" w:cs="Arial" w:eastAsia="Arial"/>
          <w:sz w:val="28"/>
          <w:szCs w:val="2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b/>
          <w:bCs/>
        </w:rPr>
        <w:t>WMT’12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8" w:lineRule="exact"/>
        <w:ind w:left="1822" w:right="182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Hai-Son</w:t>
      </w:r>
      <w:r>
        <w:rPr>
          <w:rFonts w:ascii="Arial" w:hAnsi="Arial" w:cs="Arial" w:eastAsia="Arial"/>
          <w:sz w:val="24"/>
          <w:szCs w:val="24"/>
          <w:spacing w:val="8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Le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9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  <w:position w:val="9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91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20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Thomas</w:t>
      </w:r>
      <w:r>
        <w:rPr>
          <w:rFonts w:ascii="Arial" w:hAnsi="Arial" w:cs="Arial" w:eastAsia="Arial"/>
          <w:sz w:val="24"/>
          <w:szCs w:val="24"/>
          <w:spacing w:val="-19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5"/>
          <w:w w:val="91"/>
          <w:b/>
          <w:bCs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gne</w:t>
      </w:r>
      <w:r>
        <w:rPr>
          <w:rFonts w:ascii="Arial" w:hAnsi="Arial" w:cs="Arial" w:eastAsia="Arial"/>
          <w:sz w:val="16"/>
          <w:szCs w:val="16"/>
          <w:spacing w:val="9"/>
          <w:w w:val="91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4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Alexand</w:t>
      </w:r>
      <w:r>
        <w:rPr>
          <w:rFonts w:ascii="Arial" w:hAnsi="Arial" w:cs="Arial" w:eastAsia="Arial"/>
          <w:sz w:val="24"/>
          <w:szCs w:val="24"/>
          <w:spacing w:val="-4"/>
          <w:w w:val="91"/>
          <w:b/>
          <w:bCs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  <w:position w:val="0"/>
        </w:rPr>
        <w:t>Allauzen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9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  <w:position w:val="9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92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  <w:position w:val="0"/>
        </w:rPr>
        <w:t>Marianna</w:t>
      </w:r>
      <w:r>
        <w:rPr>
          <w:rFonts w:ascii="Arial" w:hAnsi="Arial" w:cs="Arial" w:eastAsia="Arial"/>
          <w:sz w:val="24"/>
          <w:szCs w:val="24"/>
          <w:spacing w:val="17"/>
          <w:w w:val="95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  <w:b/>
          <w:bCs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  <w:position w:val="0"/>
        </w:rPr>
        <w:t>pidianaki</w:t>
      </w:r>
      <w:r>
        <w:rPr>
          <w:rFonts w:ascii="Arial" w:hAnsi="Arial" w:cs="Arial" w:eastAsia="Arial"/>
          <w:sz w:val="16"/>
          <w:szCs w:val="16"/>
          <w:spacing w:val="9"/>
          <w:w w:val="95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1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Li</w:t>
      </w:r>
      <w:r>
        <w:rPr>
          <w:rFonts w:ascii="Arial" w:hAnsi="Arial" w:cs="Arial" w:eastAsia="Arial"/>
          <w:sz w:val="24"/>
          <w:szCs w:val="24"/>
          <w:spacing w:val="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Gong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9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  <w:position w:val="9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91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b/>
          <w:bCs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ur</w:t>
      </w:r>
      <w:r>
        <w:rPr>
          <w:rFonts w:ascii="Arial" w:hAnsi="Arial" w:cs="Arial" w:eastAsia="Arial"/>
          <w:sz w:val="24"/>
          <w:szCs w:val="24"/>
          <w:spacing w:val="-85"/>
          <w:w w:val="91"/>
          <w:b/>
          <w:bCs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91"/>
          <w:b/>
          <w:bCs/>
          <w:position w:val="0"/>
        </w:rPr>
        <w:t>´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lien</w:t>
      </w:r>
      <w:r>
        <w:rPr>
          <w:rFonts w:ascii="Arial" w:hAnsi="Arial" w:cs="Arial" w:eastAsia="Arial"/>
          <w:sz w:val="24"/>
          <w:szCs w:val="24"/>
          <w:spacing w:val="6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Max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9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5"/>
          <w:i/>
          <w:position w:val="9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1686" w:right="169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Artem</w:t>
      </w:r>
      <w:r>
        <w:rPr>
          <w:rFonts w:ascii="Arial" w:hAnsi="Arial" w:cs="Arial" w:eastAsia="Arial"/>
          <w:sz w:val="24"/>
          <w:szCs w:val="24"/>
          <w:spacing w:val="50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So</w:t>
      </w:r>
      <w:r>
        <w:rPr>
          <w:rFonts w:ascii="Arial" w:hAnsi="Arial" w:cs="Arial" w:eastAsia="Arial"/>
          <w:sz w:val="24"/>
          <w:szCs w:val="24"/>
          <w:spacing w:val="-3"/>
          <w:w w:val="88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ol</w:t>
      </w:r>
      <w:r>
        <w:rPr>
          <w:rFonts w:ascii="Arial" w:hAnsi="Arial" w:cs="Arial" w:eastAsia="Arial"/>
          <w:sz w:val="24"/>
          <w:szCs w:val="24"/>
          <w:spacing w:val="-2"/>
          <w:w w:val="88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8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  <w:position w:val="0"/>
        </w:rPr>
        <w:t>Guillaume</w:t>
      </w:r>
      <w:r>
        <w:rPr>
          <w:rFonts w:ascii="Arial" w:hAnsi="Arial" w:cs="Arial" w:eastAsia="Arial"/>
          <w:sz w:val="24"/>
          <w:szCs w:val="24"/>
          <w:spacing w:val="47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8"/>
          <w:b/>
          <w:bCs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  <w:position w:val="0"/>
        </w:rPr>
        <w:t>isniewski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  <w:position w:val="8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8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5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  <w:position w:val="0"/>
        </w:rPr>
        <w:t>Fran</w:t>
      </w:r>
      <w:r>
        <w:rPr>
          <w:rFonts w:ascii="Arial" w:hAnsi="Arial" w:cs="Arial" w:eastAsia="Arial"/>
          <w:sz w:val="24"/>
          <w:szCs w:val="24"/>
          <w:spacing w:val="-82"/>
          <w:w w:val="88"/>
          <w:b/>
          <w:bCs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11"/>
          <w:w w:val="88"/>
          <w:b/>
          <w:bCs/>
          <w:position w:val="0"/>
        </w:rPr>
        <w:t>¸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  <w:position w:val="0"/>
        </w:rPr>
        <w:t>ois</w:t>
      </w:r>
      <w:r>
        <w:rPr>
          <w:rFonts w:ascii="Arial" w:hAnsi="Arial" w:cs="Arial" w:eastAsia="Arial"/>
          <w:sz w:val="24"/>
          <w:szCs w:val="24"/>
          <w:spacing w:val="7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99"/>
          <w:b/>
          <w:bCs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  <w:position w:val="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5"/>
          <w:i/>
          <w:position w:val="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79" w:lineRule="exact"/>
        <w:ind w:left="2977" w:right="29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aris-Sud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  <w:position w:val="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LIMSI-CNRS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" w:after="0" w:line="240" w:lineRule="auto"/>
        <w:ind w:left="2266" w:right="2266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rue</w:t>
      </w:r>
      <w:r>
        <w:rPr>
          <w:rFonts w:ascii="Arial" w:hAnsi="Arial" w:cs="Arial" w:eastAsia="Arial"/>
          <w:sz w:val="24"/>
          <w:szCs w:val="24"/>
          <w:spacing w:val="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John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Neumann,</w:t>
      </w:r>
      <w:r>
        <w:rPr>
          <w:rFonts w:ascii="Arial" w:hAnsi="Arial" w:cs="Arial" w:eastAsia="Arial"/>
          <w:sz w:val="24"/>
          <w:szCs w:val="24"/>
          <w:spacing w:val="2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91403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Orsay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ced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x,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258" w:right="325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49"/>
          <w:i/>
        </w:rPr>
        <w:t>{</w:t>
      </w:r>
      <w:r>
        <w:rPr>
          <w:rFonts w:ascii="Arial" w:hAnsi="Arial" w:cs="Arial" w:eastAsia="Arial"/>
          <w:sz w:val="24"/>
          <w:szCs w:val="24"/>
          <w:w w:val="88"/>
        </w:rPr>
        <w:t>firstname.lastname</w:t>
      </w:r>
      <w:r>
        <w:rPr>
          <w:rFonts w:ascii="Arial" w:hAnsi="Arial" w:cs="Arial" w:eastAsia="Arial"/>
          <w:sz w:val="24"/>
          <w:szCs w:val="24"/>
          <w:w w:val="149"/>
          <w:i/>
        </w:rPr>
        <w:t>}</w:t>
      </w:r>
      <w:r>
        <w:rPr>
          <w:rFonts w:ascii="Arial" w:hAnsi="Arial" w:cs="Arial" w:eastAsia="Arial"/>
          <w:sz w:val="24"/>
          <w:szCs w:val="24"/>
          <w:w w:val="97"/>
        </w:rPr>
        <w:t>@limsi.fr</w:t>
      </w:r>
      <w:r>
        <w:rPr>
          <w:rFonts w:ascii="Arial" w:hAnsi="Arial" w:cs="Arial" w:eastAsia="Arial"/>
          <w:sz w:val="24"/>
          <w:szCs w:val="24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describes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LIMSI</w:t>
      </w:r>
      <w:r>
        <w:rPr>
          <w:rFonts w:ascii="Arial" w:hAnsi="Arial" w:cs="Arial" w:eastAsia="Arial"/>
          <w:sz w:val="20"/>
          <w:szCs w:val="20"/>
          <w:spacing w:val="-11"/>
          <w:w w:val="10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submissions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translation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French-English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German-English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both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directions.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submissions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-code,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bilingual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-grams.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estimated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entional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smoothed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-gram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models;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xtend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estimating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translation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probabilities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continuous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space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neural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Experime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ntal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significant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consistent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ement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approximately</w:t>
      </w:r>
      <w:r>
        <w:rPr>
          <w:rFonts w:ascii="Arial" w:hAnsi="Arial" w:cs="Arial" w:eastAsia="Arial"/>
          <w:sz w:val="20"/>
          <w:szCs w:val="20"/>
          <w:spacing w:val="4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conditions.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preliminary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xperi-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ments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“on-the-fly”</w:t>
      </w:r>
      <w:r>
        <w:rPr>
          <w:rFonts w:ascii="Arial" w:hAnsi="Arial" w:cs="Arial" w:eastAsia="Arial"/>
          <w:sz w:val="20"/>
          <w:szCs w:val="20"/>
          <w:spacing w:val="-12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5" w:lineRule="auto"/>
        <w:ind w:left="100" w:right="-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describes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LIMSI</w:t>
      </w:r>
      <w:r>
        <w:rPr>
          <w:rFonts w:ascii="Arial" w:hAnsi="Arial" w:cs="Arial" w:eastAsia="Arial"/>
          <w:sz w:val="22"/>
          <w:szCs w:val="22"/>
          <w:spacing w:val="-12"/>
          <w:w w:val="106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submissions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shared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enth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orkshop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Machine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ranslation.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LIMSI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ipated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French-English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German-English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tasks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directions.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-code,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source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in-house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Machine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lation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(SMT)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bilin-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-grams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main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elty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year</w:t>
      </w:r>
      <w:r>
        <w:rPr>
          <w:rFonts w:ascii="Arial" w:hAnsi="Arial" w:cs="Arial" w:eastAsia="Arial"/>
          <w:sz w:val="22"/>
          <w:szCs w:val="22"/>
          <w:spacing w:val="-12"/>
          <w:w w:val="94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participation</w:t>
      </w:r>
      <w:r>
        <w:rPr>
          <w:rFonts w:ascii="Arial" w:hAnsi="Arial" w:cs="Arial" w:eastAsia="Arial"/>
          <w:sz w:val="22"/>
          <w:szCs w:val="22"/>
          <w:spacing w:val="2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use,</w:t>
      </w:r>
      <w:r>
        <w:rPr>
          <w:rFonts w:ascii="Arial" w:hAnsi="Arial" w:cs="Arial" w:eastAsia="Arial"/>
          <w:sz w:val="22"/>
          <w:szCs w:val="22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ge</w:t>
      </w:r>
      <w:r>
        <w:rPr>
          <w:rFonts w:ascii="Arial" w:hAnsi="Arial" w:cs="Arial" w:eastAsia="Arial"/>
          <w:sz w:val="22"/>
          <w:szCs w:val="22"/>
          <w:spacing w:val="4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scale</w:t>
      </w:r>
      <w:r>
        <w:rPr>
          <w:rFonts w:ascii="Arial" w:hAnsi="Arial" w:cs="Arial" w:eastAsia="Arial"/>
          <w:sz w:val="22"/>
          <w:szCs w:val="22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system,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continuous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space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4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(Hai-Son</w:t>
      </w:r>
      <w:r>
        <w:rPr>
          <w:rFonts w:ascii="Arial" w:hAnsi="Arial" w:cs="Arial" w:eastAsia="Arial"/>
          <w:sz w:val="22"/>
          <w:szCs w:val="22"/>
          <w:spacing w:val="4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2012).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These</w:t>
      </w:r>
      <w:r>
        <w:rPr>
          <w:rFonts w:ascii="Arial" w:hAnsi="Arial" w:cs="Arial" w:eastAsia="Arial"/>
          <w:sz w:val="22"/>
          <w:szCs w:val="22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estimate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-gram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probabilities</w:t>
      </w:r>
      <w:r>
        <w:rPr>
          <w:rFonts w:ascii="Arial" w:hAnsi="Arial" w:cs="Arial" w:eastAsia="Arial"/>
          <w:sz w:val="22"/>
          <w:szCs w:val="22"/>
          <w:spacing w:val="4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bili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ngual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4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units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neural</w:t>
      </w:r>
      <w:r>
        <w:rPr>
          <w:rFonts w:ascii="Arial" w:hAnsi="Arial" w:cs="Arial" w:eastAsia="Arial"/>
          <w:sz w:val="22"/>
          <w:szCs w:val="22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orks.</w:t>
      </w:r>
      <w:r>
        <w:rPr>
          <w:rFonts w:ascii="Arial" w:hAnsi="Arial" w:cs="Arial" w:eastAsia="Arial"/>
          <w:sz w:val="22"/>
          <w:szCs w:val="22"/>
          <w:spacing w:val="5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ate</w:t>
      </w:r>
      <w:r>
        <w:rPr>
          <w:rFonts w:ascii="Arial" w:hAnsi="Arial" w:cs="Arial" w:eastAsia="Arial"/>
          <w:sz w:val="22"/>
          <w:szCs w:val="22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alte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nat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approach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4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probabilities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phrase</w:t>
      </w:r>
      <w:r>
        <w:rPr>
          <w:rFonts w:ascii="Arial" w:hAnsi="Arial" w:cs="Arial" w:eastAsia="Arial"/>
          <w:sz w:val="22"/>
          <w:szCs w:val="22"/>
          <w:spacing w:val="17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based</w:t>
      </w:r>
      <w:r>
        <w:rPr>
          <w:rFonts w:ascii="Arial" w:hAnsi="Arial" w:cs="Arial" w:eastAsia="Arial"/>
          <w:sz w:val="22"/>
          <w:szCs w:val="22"/>
          <w:spacing w:val="4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31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estimated</w:t>
      </w:r>
      <w:r>
        <w:rPr>
          <w:rFonts w:ascii="Arial" w:hAnsi="Arial" w:cs="Arial" w:eastAsia="Arial"/>
          <w:sz w:val="22"/>
          <w:szCs w:val="22"/>
          <w:spacing w:val="49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“on-the-fly”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3pt;width:59.776pt;height:.1pt;mso-position-horizontal-relative:page;mso-position-vertical-relative:paragraph;z-index:-581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5">
        <w:r>
          <w:rPr>
            <w:rFonts w:ascii="Arial" w:hAnsi="Arial" w:cs="Arial" w:eastAsia="Arial"/>
            <w:sz w:val="18"/>
            <w:szCs w:val="18"/>
            <w:spacing w:val="0"/>
            <w:w w:val="151"/>
            <w:position w:val="0"/>
          </w:rPr>
          <w:t>http://ncode.limsi.fr/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sampling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ant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xamples,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instead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entire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set.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rescoring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additional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tures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models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sense</w:t>
      </w:r>
      <w:r>
        <w:rPr>
          <w:rFonts w:ascii="Arial" w:hAnsi="Arial" w:cs="Arial" w:eastAsia="Arial"/>
          <w:sz w:val="22"/>
          <w:szCs w:val="22"/>
          <w:spacing w:val="-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biguation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rest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paper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anized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foll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ws.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Sec-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ervi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-code,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standard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(TM).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continuous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space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described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ion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participations,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teps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cleaning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applied,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took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non-n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gligible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steps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summarized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last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xperimental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tained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“on-the-fly”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ion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-code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54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3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1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view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-code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implements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SMT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(Casacuberta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idal,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2004;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Mari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2006;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Mari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2006).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fram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ork,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vided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steps: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source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(monotonic)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step.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learned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write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non-deterministically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Applying</w:t>
      </w:r>
      <w:r>
        <w:rPr>
          <w:rFonts w:ascii="Arial" w:hAnsi="Arial" w:cs="Arial" w:eastAsia="Arial"/>
          <w:sz w:val="22"/>
          <w:szCs w:val="22"/>
          <w:spacing w:val="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graph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source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reorderings,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then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best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possible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candidate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translation.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331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9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eatu</w:t>
      </w:r>
      <w:r>
        <w:rPr>
          <w:rFonts w:ascii="Arial" w:hAnsi="Arial" w:cs="Arial" w:eastAsia="Arial"/>
          <w:sz w:val="22"/>
          <w:szCs w:val="22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4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70" w:lineRule="exact"/>
        <w:ind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6"/>
          <w:i/>
        </w:rPr>
        <w:t>I</w:t>
      </w:r>
      <w:r>
        <w:rPr>
          <w:rFonts w:ascii="Arial" w:hAnsi="Arial" w:cs="Arial" w:eastAsia="Arial"/>
          <w:sz w:val="22"/>
          <w:szCs w:val="22"/>
          <w:spacing w:val="-28"/>
          <w:w w:val="156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ords,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best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ypothesis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44"/>
          <w:w w:val="140"/>
          <w:position w:val="4"/>
        </w:rPr>
        <w:t>ˆ</w:t>
      </w:r>
      <w:r>
        <w:rPr>
          <w:rFonts w:ascii="Arial" w:hAnsi="Arial" w:cs="Arial" w:eastAsia="Arial"/>
          <w:sz w:val="22"/>
          <w:szCs w:val="22"/>
          <w:spacing w:val="0"/>
          <w:w w:val="140"/>
          <w:b/>
          <w:bCs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3"/>
          <w:w w:val="14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defined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sequence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maximizes</w:t>
      </w:r>
      <w:r>
        <w:rPr>
          <w:rFonts w:ascii="Arial" w:hAnsi="Arial" w:cs="Arial" w:eastAsia="Arial"/>
          <w:sz w:val="22"/>
          <w:szCs w:val="22"/>
          <w:spacing w:val="5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linear</w:t>
      </w:r>
      <w:r>
        <w:rPr>
          <w:rFonts w:ascii="Arial" w:hAnsi="Arial" w:cs="Arial" w:eastAsia="Arial"/>
          <w:sz w:val="22"/>
          <w:szCs w:val="22"/>
          <w:spacing w:val="4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79" w:right="478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330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8" w:after="0" w:line="185" w:lineRule="auto"/>
        <w:ind w:left="1524" w:right="1826" w:firstLine="3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7th</w:t>
      </w:r>
      <w:r>
        <w:rPr>
          <w:rFonts w:ascii="Arial" w:hAnsi="Arial" w:cs="Arial" w:eastAsia="Arial"/>
          <w:sz w:val="18"/>
          <w:szCs w:val="18"/>
          <w:spacing w:val="6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89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2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18"/>
          <w:szCs w:val="18"/>
          <w:spacing w:val="-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Ma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hine</w:t>
      </w:r>
      <w:r>
        <w:rPr>
          <w:rFonts w:ascii="Arial" w:hAnsi="Arial" w:cs="Arial" w:eastAsia="Arial"/>
          <w:sz w:val="18"/>
          <w:szCs w:val="18"/>
          <w:spacing w:val="-12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93"/>
          <w:i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anslation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330–337,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Montr</w:t>
      </w:r>
      <w:r>
        <w:rPr>
          <w:rFonts w:ascii="Arial" w:hAnsi="Arial" w:cs="Arial" w:eastAsia="Arial"/>
          <w:sz w:val="18"/>
          <w:szCs w:val="18"/>
          <w:spacing w:val="-61"/>
          <w:w w:val="87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87"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al,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Canada,</w:t>
      </w:r>
      <w:r>
        <w:rPr>
          <w:rFonts w:ascii="Arial" w:hAnsi="Arial" w:cs="Arial" w:eastAsia="Arial"/>
          <w:sz w:val="18"/>
          <w:szCs w:val="18"/>
          <w:spacing w:val="-1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June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7-8,</w:t>
      </w:r>
      <w:r>
        <w:rPr>
          <w:rFonts w:ascii="Arial" w:hAnsi="Arial" w:cs="Arial" w:eastAsia="Arial"/>
          <w:sz w:val="18"/>
          <w:szCs w:val="18"/>
          <w:spacing w:val="14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2012.</w:t>
      </w:r>
      <w:r>
        <w:rPr>
          <w:rFonts w:ascii="Arial" w:hAnsi="Arial" w:cs="Arial" w:eastAsia="Arial"/>
          <w:sz w:val="18"/>
          <w:szCs w:val="18"/>
          <w:spacing w:val="2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ture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71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w w:val="287"/>
          <w:position w:val="9"/>
        </w:rPr>
        <w:t> </w:t>
      </w:r>
      <w:r>
        <w:rPr>
          <w:rFonts w:ascii="Arial" w:hAnsi="Arial" w:cs="Arial" w:eastAsia="Arial"/>
          <w:sz w:val="22"/>
          <w:szCs w:val="22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1"/>
          <w:i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2" w:after="0" w:line="240" w:lineRule="auto"/>
        <w:ind w:left="1068" w:right="1340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mented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sentence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pair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decomposes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5" w:after="0" w:line="276" w:lineRule="exact"/>
        <w:ind w:right="-20"/>
        <w:jc w:val="left"/>
        <w:tabs>
          <w:tab w:pos="2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239"/>
          <w:position w:val="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</w:r>
      <w:r>
        <w:rPr>
          <w:rFonts w:ascii="Arial" w:hAnsi="Arial" w:cs="Arial" w:eastAsia="Arial"/>
          <w:sz w:val="16"/>
          <w:szCs w:val="16"/>
          <w:spacing w:val="0"/>
          <w:w w:val="129"/>
          <w:i/>
          <w:position w:val="-3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52" w:lineRule="exact"/>
        <w:ind w:left="2630" w:right="275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455"/>
        </w:rPr>
        <w:t> </w:t>
      </w:r>
      <w:r>
        <w:rPr>
          <w:rFonts w:ascii="Arial" w:hAnsi="Arial" w:cs="Arial" w:eastAsia="Arial"/>
          <w:sz w:val="22"/>
          <w:szCs w:val="22"/>
          <w:w w:val="100"/>
        </w:rPr>
      </w:r>
    </w:p>
    <w:p>
      <w:pPr>
        <w:jc w:val="center"/>
        <w:spacing w:after="0"/>
        <w:sectPr>
          <w:pgNumType w:start="331"/>
          <w:pgMar w:footer="1115" w:header="0" w:top="1060" w:bottom="1300" w:left="1340" w:right="1320"/>
          <w:footerReference w:type="default" r:id="rId6"/>
          <w:pgSz w:w="12240" w:h="15840"/>
          <w:cols w:num="2" w:equalWidth="0">
            <w:col w:w="2383" w:space="1437"/>
            <w:col w:w="5760"/>
          </w:cols>
        </w:sectPr>
      </w:pPr>
      <w:rPr/>
    </w:p>
    <w:p>
      <w:pPr>
        <w:spacing w:before="6" w:after="0" w:line="279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39"/>
          <w:w w:val="135"/>
          <w:position w:val="2"/>
        </w:rPr>
        <w:t>ˆ</w:t>
      </w:r>
      <w:r>
        <w:rPr>
          <w:rFonts w:ascii="Arial" w:hAnsi="Arial" w:cs="Arial" w:eastAsia="Arial"/>
          <w:sz w:val="22"/>
          <w:szCs w:val="22"/>
          <w:spacing w:val="0"/>
          <w:w w:val="135"/>
          <w:b/>
          <w:bCs/>
          <w:position w:val="-2"/>
        </w:rPr>
        <w:t>t</w:t>
      </w:r>
      <w:r>
        <w:rPr>
          <w:rFonts w:ascii="Arial" w:hAnsi="Arial" w:cs="Arial" w:eastAsia="Arial"/>
          <w:sz w:val="22"/>
          <w:szCs w:val="22"/>
          <w:spacing w:val="-17"/>
          <w:w w:val="135"/>
          <w:b/>
          <w:bCs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-2"/>
        </w:rPr>
        <w:t>=</w:t>
      </w:r>
      <w:r>
        <w:rPr>
          <w:rFonts w:ascii="Arial" w:hAnsi="Arial" w:cs="Arial" w:eastAsia="Arial"/>
          <w:sz w:val="22"/>
          <w:szCs w:val="22"/>
          <w:spacing w:val="-27"/>
          <w:w w:val="135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-2"/>
        </w:rPr>
        <w:t>arg</w:t>
      </w:r>
      <w:r>
        <w:rPr>
          <w:rFonts w:ascii="Arial" w:hAnsi="Arial" w:cs="Arial" w:eastAsia="Arial"/>
          <w:sz w:val="22"/>
          <w:szCs w:val="22"/>
          <w:spacing w:val="-19"/>
          <w:w w:val="95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-2"/>
        </w:rPr>
        <w:t>max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39" w:lineRule="exact"/>
        <w:ind w:right="74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2"/>
          <w:b/>
          <w:bCs/>
          <w:position w:val="1"/>
        </w:rPr>
        <w:t>t</w:t>
      </w:r>
      <w:r>
        <w:rPr>
          <w:rFonts w:ascii="Arial" w:hAnsi="Arial" w:cs="Arial" w:eastAsia="Arial"/>
          <w:sz w:val="16"/>
          <w:szCs w:val="16"/>
          <w:w w:val="105"/>
          <w:i/>
          <w:position w:val="1"/>
        </w:rPr>
        <w:t>,</w:t>
      </w:r>
      <w:r>
        <w:rPr>
          <w:rFonts w:ascii="Arial" w:hAnsi="Arial" w:cs="Arial" w:eastAsia="Arial"/>
          <w:sz w:val="16"/>
          <w:szCs w:val="16"/>
          <w:w w:val="106"/>
          <w:b/>
          <w:bCs/>
          <w:position w:val="1"/>
        </w:rPr>
        <w:t>a</w:t>
      </w:r>
      <w:r>
        <w:rPr>
          <w:rFonts w:ascii="Arial" w:hAnsi="Arial" w:cs="Arial" w:eastAsia="Arial"/>
          <w:sz w:val="16"/>
          <w:szCs w:val="16"/>
          <w:w w:val="100"/>
          <w:position w:val="0"/>
        </w:rPr>
      </w:r>
    </w:p>
    <w:p>
      <w:pPr>
        <w:spacing w:before="0" w:after="0" w:line="316" w:lineRule="exact"/>
        <w:ind w:left="26" w:right="-89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430"/>
          <w:position w:val="21"/>
        </w:rPr>
        <w:t>)</w:t>
      </w:r>
      <w:r>
        <w:rPr>
          <w:rFonts w:ascii="Arial" w:hAnsi="Arial" w:cs="Arial" w:eastAsia="Arial"/>
          <w:sz w:val="22"/>
          <w:szCs w:val="22"/>
          <w:spacing w:val="-201"/>
          <w:w w:val="430"/>
          <w:position w:val="2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λ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b/>
          <w:bCs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2"/>
          <w:i/>
        </w:rPr>
        <w:t>m</w:t>
      </w:r>
      <w:r>
        <w:rPr>
          <w:rFonts w:ascii="Arial" w:hAnsi="Arial" w:cs="Arial" w:eastAsia="Arial"/>
          <w:sz w:val="16"/>
          <w:szCs w:val="16"/>
          <w:w w:val="118"/>
        </w:rPr>
        <w:t>=1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46" w:after="0" w:line="240" w:lineRule="auto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3" w:lineRule="exact"/>
        <w:ind w:right="-74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)</w:t>
      </w:r>
      <w:r>
        <w:rPr>
          <w:rFonts w:ascii="Arial" w:hAnsi="Arial" w:cs="Arial" w:eastAsia="Arial"/>
          <w:sz w:val="22"/>
          <w:szCs w:val="22"/>
          <w:spacing w:val="-2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18"/>
        </w:rPr>
        <w:t>=1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0" w:after="0" w:line="297" w:lineRule="exact"/>
        <w:ind w:right="-20"/>
        <w:jc w:val="left"/>
        <w:tabs>
          <w:tab w:pos="24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95"/>
          <w:i/>
          <w:position w:val="4"/>
        </w:rPr>
        <w:t>P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4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4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4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2"/>
          <w:i/>
          <w:position w:val="1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...,</w:t>
      </w:r>
      <w:r>
        <w:rPr>
          <w:rFonts w:ascii="Arial" w:hAnsi="Arial" w:cs="Arial" w:eastAsia="Arial"/>
          <w:sz w:val="22"/>
          <w:szCs w:val="22"/>
          <w:spacing w:val="-23"/>
          <w:w w:val="98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4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2"/>
          <w:i/>
          <w:position w:val="1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1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1"/>
        </w:rPr>
        <w:t>+</w:t>
      </w:r>
      <w:r>
        <w:rPr>
          <w:rFonts w:ascii="Arial" w:hAnsi="Arial" w:cs="Arial" w:eastAsia="Arial"/>
          <w:sz w:val="16"/>
          <w:szCs w:val="16"/>
          <w:spacing w:val="10"/>
          <w:w w:val="118"/>
          <w:position w:val="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(2)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6" w:equalWidth="0">
            <w:col w:w="1878" w:space="248"/>
            <w:col w:w="1658" w:space="598"/>
            <w:col w:w="255" w:space="925"/>
            <w:col w:w="864" w:space="63"/>
            <w:col w:w="274" w:space="38"/>
            <w:col w:w="2779"/>
          </w:cols>
        </w:sectPr>
      </w:pPr>
      <w:rPr/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weight</w:t>
      </w:r>
      <w:r>
        <w:rPr>
          <w:rFonts w:ascii="Arial" w:hAnsi="Arial" w:cs="Arial" w:eastAsia="Arial"/>
          <w:sz w:val="22"/>
          <w:szCs w:val="22"/>
          <w:spacing w:val="4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associated</w:t>
      </w:r>
      <w:r>
        <w:rPr>
          <w:rFonts w:ascii="Arial" w:hAnsi="Arial" w:cs="Arial" w:eastAsia="Arial"/>
          <w:sz w:val="22"/>
          <w:szCs w:val="22"/>
          <w:spacing w:val="-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-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m</w:t>
      </w:r>
      <w:r>
        <w:rPr>
          <w:rFonts w:ascii="Arial" w:hAnsi="Arial" w:cs="Arial" w:eastAsia="Arial"/>
          <w:sz w:val="16"/>
          <w:szCs w:val="16"/>
          <w:spacing w:val="3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denotes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alignment</w:t>
      </w:r>
      <w:r>
        <w:rPr>
          <w:rFonts w:ascii="Arial" w:hAnsi="Arial" w:cs="Arial" w:eastAsia="Arial"/>
          <w:sz w:val="22"/>
          <w:szCs w:val="22"/>
          <w:spacing w:val="4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get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phrases.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Among</w:t>
      </w:r>
      <w:r>
        <w:rPr>
          <w:rFonts w:ascii="Arial" w:hAnsi="Arial" w:cs="Arial" w:eastAsia="Arial"/>
          <w:sz w:val="22"/>
          <w:szCs w:val="22"/>
          <w:spacing w:val="3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functions,</w:t>
      </w:r>
      <w:r>
        <w:rPr>
          <w:rFonts w:ascii="Arial" w:hAnsi="Arial" w:cs="Arial" w:eastAsia="Arial"/>
          <w:sz w:val="22"/>
          <w:szCs w:val="22"/>
          <w:spacing w:val="4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peculiar</w:t>
      </w:r>
      <w:r>
        <w:rPr>
          <w:rFonts w:ascii="Arial" w:hAnsi="Arial" w:cs="Arial" w:eastAsia="Arial"/>
          <w:sz w:val="22"/>
          <w:szCs w:val="22"/>
          <w:spacing w:val="-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form</w:t>
      </w:r>
      <w:r>
        <w:rPr>
          <w:rFonts w:ascii="Arial" w:hAnsi="Arial" w:cs="Arial" w:eastAsia="Arial"/>
          <w:sz w:val="22"/>
          <w:szCs w:val="22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constitute</w:t>
      </w:r>
      <w:r>
        <w:rPr>
          <w:rFonts w:ascii="Arial" w:hAnsi="Arial" w:cs="Arial" w:eastAsia="Arial"/>
          <w:sz w:val="22"/>
          <w:szCs w:val="22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main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ference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-gram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phrase-based</w:t>
      </w:r>
      <w:r>
        <w:rPr>
          <w:rFonts w:ascii="Arial" w:hAnsi="Arial" w:cs="Arial" w:eastAsia="Arial"/>
          <w:sz w:val="22"/>
          <w:szCs w:val="22"/>
          <w:spacing w:val="-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ystems.</w:t>
      </w:r>
      <w:r>
        <w:rPr>
          <w:rFonts w:ascii="Arial" w:hAnsi="Arial" w:cs="Arial" w:eastAsia="Arial"/>
          <w:sz w:val="22"/>
          <w:szCs w:val="22"/>
          <w:spacing w:val="2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3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ther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detailled</w:t>
      </w:r>
      <w:r>
        <w:rPr>
          <w:rFonts w:ascii="Arial" w:hAnsi="Arial" w:cs="Arial" w:eastAsia="Arial"/>
          <w:sz w:val="22"/>
          <w:szCs w:val="22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section</w:t>
      </w:r>
      <w:r>
        <w:rPr>
          <w:rFonts w:ascii="Arial" w:hAnsi="Arial" w:cs="Arial" w:eastAsia="Arial"/>
          <w:sz w:val="22"/>
          <w:szCs w:val="22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2.2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fourteen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functions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combined: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ta</w:t>
      </w:r>
      <w:r>
        <w:rPr>
          <w:rFonts w:ascii="Arial" w:hAnsi="Arial" w:cs="Arial" w:eastAsia="Arial"/>
          <w:sz w:val="22"/>
          <w:szCs w:val="22"/>
          <w:spacing w:val="-8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et-langu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model</w:t>
      </w:r>
      <w:r>
        <w:rPr>
          <w:rFonts w:ascii="Arial" w:hAnsi="Arial" w:cs="Arial" w:eastAsia="Arial"/>
          <w:sz w:val="22"/>
          <w:szCs w:val="22"/>
          <w:spacing w:val="2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(Section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5.3);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xicon</w:t>
      </w:r>
      <w:r>
        <w:rPr>
          <w:rFonts w:ascii="Arial" w:hAnsi="Arial" w:cs="Arial" w:eastAsia="Arial"/>
          <w:sz w:val="22"/>
          <w:szCs w:val="22"/>
          <w:spacing w:val="4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;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xi-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calized</w:t>
      </w:r>
      <w:r>
        <w:rPr>
          <w:rFonts w:ascii="Arial" w:hAnsi="Arial" w:cs="Arial" w:eastAsia="Arial"/>
          <w:sz w:val="22"/>
          <w:szCs w:val="22"/>
          <w:spacing w:val="11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eo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dering</w:t>
      </w:r>
      <w:r>
        <w:rPr>
          <w:rFonts w:ascii="Arial" w:hAnsi="Arial" w:cs="Arial" w:eastAsia="Arial"/>
          <w:sz w:val="22"/>
          <w:szCs w:val="22"/>
          <w:spacing w:val="43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models</w:t>
      </w:r>
      <w:r>
        <w:rPr>
          <w:rFonts w:ascii="Arial" w:hAnsi="Arial" w:cs="Arial" w:eastAsia="Arial"/>
          <w:sz w:val="22"/>
          <w:szCs w:val="22"/>
          <w:spacing w:val="-11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illmann,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2004;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2011)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aiming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predicting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orientation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unit;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“weak”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distance-based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distortion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wo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d-bonus</w:t>
      </w:r>
      <w:r>
        <w:rPr>
          <w:rFonts w:ascii="Arial" w:hAnsi="Arial" w:cs="Arial" w:eastAsia="Arial"/>
          <w:sz w:val="22"/>
          <w:szCs w:val="22"/>
          <w:spacing w:val="4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tuple-bonus</w:t>
      </w:r>
      <w:r>
        <w:rPr>
          <w:rFonts w:ascii="Arial" w:hAnsi="Arial" w:cs="Arial" w:eastAsia="Arial"/>
          <w:sz w:val="22"/>
          <w:szCs w:val="22"/>
          <w:spacing w:val="5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model</w:t>
      </w:r>
      <w:r>
        <w:rPr>
          <w:rFonts w:ascii="Arial" w:hAnsi="Arial" w:cs="Arial" w:eastAsia="Arial"/>
          <w:sz w:val="22"/>
          <w:szCs w:val="22"/>
          <w:spacing w:val="34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compensate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preference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short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ranslations.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xicon</w:t>
      </w:r>
      <w:r>
        <w:rPr>
          <w:rFonts w:ascii="Arial" w:hAnsi="Arial" w:cs="Arial" w:eastAsia="Arial"/>
          <w:sz w:val="22"/>
          <w:szCs w:val="22"/>
          <w:spacing w:val="3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models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similar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ones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dard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phrase-based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systems: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scores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frequencies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tuples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weights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automatic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alignments.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weights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5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learned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ing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discriminat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training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fram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(Och,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2003)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(Minimum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Rate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raining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T))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wstest2009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ineni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et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al.,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2002)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optimization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criteria.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5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Standard</w:t>
      </w:r>
      <w:r>
        <w:rPr>
          <w:rFonts w:ascii="Arial" w:hAnsi="Arial" w:cs="Arial" w:eastAsia="Arial"/>
          <w:sz w:val="22"/>
          <w:szCs w:val="22"/>
          <w:spacing w:val="9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-gram</w:t>
      </w:r>
      <w:r>
        <w:rPr>
          <w:rFonts w:ascii="Arial" w:hAnsi="Arial" w:cs="Arial" w:eastAsia="Arial"/>
          <w:sz w:val="22"/>
          <w:szCs w:val="22"/>
          <w:spacing w:val="38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translation</w:t>
      </w:r>
      <w:r>
        <w:rPr>
          <w:rFonts w:ascii="Arial" w:hAnsi="Arial" w:cs="Arial" w:eastAsia="Arial"/>
          <w:sz w:val="22"/>
          <w:szCs w:val="22"/>
          <w:spacing w:val="-1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1" w:lineRule="auto"/>
        <w:ind w:left="100" w:right="-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-gram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specific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composition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probability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assumed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decomposed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4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equence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called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tuples</w:t>
      </w:r>
      <w:r>
        <w:rPr>
          <w:rFonts w:ascii="Arial" w:hAnsi="Arial" w:cs="Arial" w:eastAsia="Arial"/>
          <w:sz w:val="22"/>
          <w:szCs w:val="22"/>
          <w:spacing w:val="1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defining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gmentation: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)</w:t>
      </w:r>
      <w:r>
        <w:rPr>
          <w:rFonts w:ascii="Arial" w:hAnsi="Arial" w:cs="Arial" w:eastAsia="Arial"/>
          <w:sz w:val="22"/>
          <w:szCs w:val="22"/>
          <w:spacing w:val="-2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98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...,</w:t>
      </w:r>
      <w:r>
        <w:rPr>
          <w:rFonts w:ascii="Arial" w:hAnsi="Arial" w:cs="Arial" w:eastAsia="Arial"/>
          <w:sz w:val="22"/>
          <w:szCs w:val="22"/>
          <w:spacing w:val="-23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0"/>
        </w:rPr>
        <w:t>u</w:t>
      </w:r>
      <w:r>
        <w:rPr>
          <w:rFonts w:ascii="Arial" w:hAnsi="Arial" w:cs="Arial" w:eastAsia="Arial"/>
          <w:sz w:val="16"/>
          <w:szCs w:val="16"/>
          <w:spacing w:val="10"/>
          <w:w w:val="129"/>
          <w:i/>
          <w:position w:val="-3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approach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(Mari</w:t>
      </w:r>
      <w:r>
        <w:rPr>
          <w:rFonts w:ascii="Arial" w:hAnsi="Arial" w:cs="Arial" w:eastAsia="Arial"/>
          <w:sz w:val="22"/>
          <w:szCs w:val="22"/>
          <w:spacing w:val="-91"/>
          <w:w w:val="8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2006),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gmentation</w:t>
      </w:r>
      <w:r>
        <w:rPr>
          <w:rFonts w:ascii="Arial" w:hAnsi="Arial" w:cs="Arial" w:eastAsia="Arial"/>
          <w:sz w:val="22"/>
          <w:szCs w:val="22"/>
          <w:spacing w:val="-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by-product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source</w:t>
      </w:r>
      <w:r>
        <w:rPr>
          <w:rFonts w:ascii="Arial" w:hAnsi="Arial" w:cs="Arial" w:eastAsia="Arial"/>
          <w:sz w:val="22"/>
          <w:szCs w:val="22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reorde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ing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obtained</w:t>
      </w:r>
      <w:r>
        <w:rPr>
          <w:rFonts w:ascii="Arial" w:hAnsi="Arial" w:cs="Arial" w:eastAsia="Arial"/>
          <w:sz w:val="22"/>
          <w:szCs w:val="22"/>
          <w:spacing w:val="-1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“unfolding”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initial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alignments.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99.048798pt;margin-top:32.241871pt;width:5.114pt;height:.1pt;mso-position-horizontal-relative:page;mso-position-vertical-relative:paragraph;z-index:-580" coordorigin="3981,645" coordsize="102,2">
            <v:shape style="position:absolute;left:3981;top:645;width:102;height:2" coordorigin="3981,645" coordsize="102,0" path="m3981,645l4083,645e" filled="f" stroked="t" strokeweight=".436pt" strokecolor="#000000">
              <v:path arrowok="t"/>
            </v:shape>
          </v:group>
          <w10:wrap type="none"/>
        </w:pict>
      </w:r>
      <w:r>
        <w:rPr/>
        <w:pict>
          <v:group style="position:absolute;margin-left:209.010803pt;margin-top:30.22887pt;width:3.939pt;height:.1pt;mso-position-horizontal-relative:page;mso-position-vertical-relative:paragraph;z-index:-579" coordorigin="4180,605" coordsize="79,2">
            <v:shape style="position:absolute;left:4180;top:605;width:79;height:2" coordorigin="4180,605" coordsize="79,0" path="m4180,605l4259,605e" filled="f" stroked="t" strokeweight=".436pt" strokecolor="#000000">
              <v:path arrowok="t"/>
            </v:shape>
          </v:group>
          <w10:wrap type="none"/>
        </w:pict>
      </w:r>
      <w:r>
        <w:rPr/>
        <w:pict>
          <v:group style="position:absolute;margin-left:72.000801pt;margin-top:45.790871pt;width:5.114pt;height:.1pt;mso-position-horizontal-relative:page;mso-position-vertical-relative:paragraph;z-index:-578" coordorigin="1440,916" coordsize="102,2">
            <v:shape style="position:absolute;left:1440;top:916;width:102;height:2" coordorigin="1440,916" coordsize="102,0" path="m1440,916l1542,916e" filled="f" stroked="t" strokeweight=".436pt" strokecolor="#000000">
              <v:path arrowok="t"/>
            </v:shape>
          </v:group>
          <w10:wrap type="none"/>
        </w:pict>
      </w:r>
      <w:r>
        <w:rPr/>
        <w:pict>
          <v:group style="position:absolute;margin-left:139.547806pt;margin-top:43.77787pt;width:3.939pt;height:.1pt;mso-position-horizontal-relative:page;mso-position-vertical-relative:paragraph;z-index:-577" coordorigin="2791,876" coordsize="79,2">
            <v:shape style="position:absolute;left:2791;top:876;width:79;height:2" coordorigin="2791,876" coordsize="79,0" path="m2791,876l2870,876e" filled="f" stroked="t" strokeweight=".436pt" strokecolor="#000000">
              <v:path arrowok="t"/>
            </v:shape>
          </v:group>
          <w10:wrap type="none"/>
        </w:pict>
      </w:r>
      <w:r>
        <w:rPr/>
        <w:pict>
          <v:group style="position:absolute;margin-left:72.000801pt;margin-top:77.175873pt;width:59.776pt;height:.1pt;mso-position-horizontal-relative:page;mso-position-vertical-relative:paragraph;z-index:-576" coordorigin="1440,1544" coordsize="1196,2">
            <v:shape style="position:absolute;left:1440;top:1544;width:1196;height:2" coordorigin="1440,1544" coordsize="1196,0" path="m1440,1544l2636,154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fram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ork,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basic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ation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units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tuples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analogous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pairs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matching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2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s,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)</w:t>
      </w:r>
      <w:r>
        <w:rPr>
          <w:rFonts w:ascii="Arial" w:hAnsi="Arial" w:cs="Arial" w:eastAsia="Arial"/>
          <w:sz w:val="22"/>
          <w:szCs w:val="22"/>
          <w:spacing w:val="8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2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(see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-gram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assumption,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probability</w:t>
      </w:r>
      <w:r>
        <w:rPr>
          <w:rFonts w:ascii="Arial" w:hAnsi="Arial" w:cs="Arial" w:eastAsia="Arial"/>
          <w:sz w:val="22"/>
          <w:szCs w:val="22"/>
          <w:spacing w:val="2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1" w:after="0" w:line="253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During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phase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(Mari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2006),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ples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xtracted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ord-aligned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MGIZA++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ault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settings)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such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ay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unique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gmentation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bilingual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-gram</w:t>
      </w:r>
      <w:r>
        <w:rPr>
          <w:rFonts w:ascii="Arial" w:hAnsi="Arial" w:cs="Arial" w:eastAsia="Arial"/>
          <w:sz w:val="22"/>
          <w:szCs w:val="22"/>
          <w:spacing w:val="4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estimated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5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posed</w:t>
      </w:r>
      <w:r>
        <w:rPr>
          <w:rFonts w:ascii="Arial" w:hAnsi="Arial" w:cs="Arial" w:eastAsia="Arial"/>
          <w:sz w:val="22"/>
          <w:szCs w:val="22"/>
          <w:spacing w:val="3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tuple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sequences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4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modified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Knesse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Smoothing</w:t>
      </w:r>
      <w:r>
        <w:rPr>
          <w:rFonts w:ascii="Arial" w:hAnsi="Arial" w:cs="Arial" w:eastAsia="Arial"/>
          <w:sz w:val="22"/>
          <w:szCs w:val="22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(Chen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Goodman,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1998).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323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Infe</w:t>
      </w:r>
      <w:r>
        <w:rPr>
          <w:rFonts w:ascii="Arial" w:hAnsi="Arial" w:cs="Arial" w:eastAsia="Arial"/>
          <w:sz w:val="22"/>
          <w:szCs w:val="22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b/>
          <w:bCs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decoding,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lattices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containing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promising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reordering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ypotheses,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reproduce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order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modifications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introduced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during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tuple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xtraction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process.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Hence,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those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ypotheses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translated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duced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using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reordering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rules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learned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alignments.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6" w:after="0" w:line="139" w:lineRule="auto"/>
        <w:ind w:right="36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prix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bel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la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paix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❀</w:t>
      </w:r>
      <w:r>
        <w:rPr>
          <w:rFonts w:ascii="Meiryo" w:hAnsi="Meiryo" w:cs="Meiryo" w:eastAsia="Meiryo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nobel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la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paix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prix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duces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translating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ypicall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part-of-speech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(POS)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increase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generalization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these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Hence,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write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rather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(Cr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Mari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63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SOUL</w:t>
      </w:r>
      <w:r>
        <w:rPr>
          <w:rFonts w:ascii="Arial" w:hAnsi="Arial" w:cs="Arial" w:eastAsia="Arial"/>
          <w:sz w:val="24"/>
          <w:szCs w:val="24"/>
          <w:spacing w:val="46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translation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models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issue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equa-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elementary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pairs.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consequence,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underlying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ular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hence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number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parameters,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quite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small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tasks.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sparsity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issues,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bound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ere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estima-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problems.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Another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problem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get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sides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symmetric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roles: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yet,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decoding,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side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side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must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89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ord</w:t>
      </w:r>
      <w:r>
        <w:rPr>
          <w:rFonts w:ascii="Arial" w:hAnsi="Arial" w:cs="Arial" w:eastAsia="Arial"/>
          <w:sz w:val="22"/>
          <w:szCs w:val="22"/>
          <w:spacing w:val="15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facto</w:t>
      </w:r>
      <w:r>
        <w:rPr>
          <w:rFonts w:ascii="Arial" w:hAnsi="Arial" w:cs="Arial" w:eastAsia="Arial"/>
          <w:sz w:val="22"/>
          <w:szCs w:val="22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translation</w:t>
      </w:r>
      <w:r>
        <w:rPr>
          <w:rFonts w:ascii="Arial" w:hAnsi="Arial" w:cs="Arial" w:eastAsia="Arial"/>
          <w:sz w:val="22"/>
          <w:szCs w:val="22"/>
          <w:spacing w:val="11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9" w:after="0" w:line="270" w:lineRule="atLeast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ercome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issues,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-gram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probability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equation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actored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decomposing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tuples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38" w:lineRule="exact"/>
        <w:ind w:left="353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9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1"/>
        </w:rPr>
        <w:t>From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1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1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1"/>
        </w:rPr>
        <w:t>w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1"/>
        </w:rPr>
        <w:t>on,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1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83"/>
          <w:b/>
          <w:bCs/>
          <w:position w:val="1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2"/>
          <w:i/>
          <w:position w:val="1"/>
        </w:rPr>
        <w:t>,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  <w:b/>
          <w:bCs/>
          <w:position w:val="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1"/>
        </w:rPr>
        <w:t>)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1"/>
        </w:rPr>
        <w:t>thus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1"/>
        </w:rPr>
        <w:t>denotes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1"/>
        </w:rPr>
        <w:t>an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  <w:position w:val="1"/>
        </w:rPr>
        <w:t>aligned</w:t>
      </w:r>
      <w:r>
        <w:rPr>
          <w:rFonts w:ascii="Arial" w:hAnsi="Arial" w:cs="Arial" w:eastAsia="Arial"/>
          <w:sz w:val="18"/>
          <w:szCs w:val="18"/>
          <w:spacing w:val="3"/>
          <w:w w:val="100"/>
          <w:i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1"/>
        </w:rPr>
        <w:t>sentence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1"/>
        </w:rPr>
        <w:t>pai</w:t>
      </w:r>
      <w:r>
        <w:rPr>
          <w:rFonts w:ascii="Arial" w:hAnsi="Arial" w:cs="Arial" w:eastAsia="Arial"/>
          <w:sz w:val="18"/>
          <w:szCs w:val="18"/>
          <w:spacing w:val="-7"/>
          <w:w w:val="92"/>
          <w:position w:val="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1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  <w:position w:val="1"/>
        </w:rPr>
      </w:r>
      <w:r>
        <w:rPr>
          <w:rFonts w:ascii="Arial" w:hAnsi="Arial" w:cs="Arial" w:eastAsia="Arial"/>
          <w:sz w:val="18"/>
          <w:szCs w:val="18"/>
          <w:spacing w:val="0"/>
          <w:w w:val="89"/>
          <w:u w:val="single" w:color="0000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  <w:position w:val="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2" w:after="0" w:line="240" w:lineRule="auto"/>
        <w:ind w:left="100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8"/>
        </w:rPr>
        <w:t>and</w:t>
      </w:r>
      <w:r>
        <w:rPr>
          <w:rFonts w:ascii="Arial" w:hAnsi="Arial" w:cs="Arial" w:eastAsia="Arial"/>
          <w:sz w:val="18"/>
          <w:szCs w:val="18"/>
          <w:spacing w:val="-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we</w:t>
      </w:r>
      <w:r>
        <w:rPr>
          <w:rFonts w:ascii="Arial" w:hAnsi="Arial" w:cs="Arial" w:eastAsia="Arial"/>
          <w:sz w:val="18"/>
          <w:szCs w:val="18"/>
          <w:spacing w:val="6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omit</w:t>
      </w:r>
      <w:r>
        <w:rPr>
          <w:rFonts w:ascii="Arial" w:hAnsi="Arial" w:cs="Arial" w:eastAsia="Arial"/>
          <w:sz w:val="18"/>
          <w:szCs w:val="18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alignment</w:t>
      </w:r>
      <w:r>
        <w:rPr>
          <w:rFonts w:ascii="Arial" w:hAnsi="Arial" w:cs="Arial" w:eastAsia="Arial"/>
          <w:sz w:val="18"/>
          <w:szCs w:val="18"/>
          <w:spacing w:val="16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8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ariable</w:t>
      </w:r>
      <w:r>
        <w:rPr>
          <w:rFonts w:ascii="Arial" w:hAnsi="Arial" w:cs="Arial" w:eastAsia="Arial"/>
          <w:sz w:val="18"/>
          <w:szCs w:val="18"/>
          <w:spacing w:val="1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further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d</w:t>
      </w:r>
      <w:r>
        <w:rPr>
          <w:rFonts w:ascii="Arial" w:hAnsi="Arial" w:cs="Arial" w:eastAsia="Arial"/>
          <w:sz w:val="18"/>
          <w:szCs w:val="18"/>
          <w:spacing w:val="-4"/>
          <w:w w:val="84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elopments.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30"/>
            <w:position w:val="-1"/>
          </w:rPr>
          <w:t>http://www.kyloo.net/software/doku.php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575" w:space="602"/>
            <w:col w:w="4403"/>
          </w:cols>
        </w:sectPr>
      </w:pPr>
      <w:rPr/>
    </w:p>
    <w:p>
      <w:pPr>
        <w:spacing w:before="66" w:after="0" w:line="240" w:lineRule="auto"/>
        <w:ind w:right="-2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193.741669pt;margin-top:13.043959pt;width:236.942355pt;height:53.54994pt;mso-position-horizontal-relative:page;mso-position-vertical-relative:paragraph;z-index:-575" coordorigin="3875,261" coordsize="4739,1071">
            <v:shape style="position:absolute;left:3875;top:261;width:4739;height:1071" type="#_x0000_t75">
              <v:imagedata r:id="rId8" o:title=""/>
            </v:shape>
            <v:group style="position:absolute;left:3946;top:306;width:465;height:929" coordorigin="3946,306" coordsize="465,929">
              <v:shape style="position:absolute;left:3946;top:306;width:465;height:929" coordorigin="3946,306" coordsize="465,929" path="m4352,306l4004,306,4001,306,3980,311,3962,324,3950,342,3946,364,3946,1180,3951,1201,3964,1219,3982,1231,4004,1235,4355,1235,4376,1230,4394,1217,4406,1199,4410,1177,4410,362,4405,340,4393,322,4374,310,4352,306e" filled="t" fillcolor="#EBEBEB" stroked="f">
                <v:path arrowok="t"/>
                <v:fill/>
              </v:shape>
            </v:group>
            <v:group style="position:absolute;left:3946;top:306;width:465;height:929" coordorigin="3946,306" coordsize="465,929">
              <v:shape style="position:absolute;left:3946;top:306;width:465;height:929" coordorigin="3946,306" coordsize="465,929" path="m4004,306l4352,306,4374,310,4393,322,4405,340,4410,362,4410,1177,4406,1199,4394,1217,4376,1230,4355,1235,4004,1235,3982,1231,3964,1219,3951,1201,3946,1180,3946,1177,3946,364,3950,342,3962,324,3980,311,4001,306,4004,306xe" filled="f" stroked="t" strokeweight=".32259pt" strokecolor="#000000">
                <v:path arrowok="t"/>
              </v:shape>
            </v:group>
            <v:group style="position:absolute;left:4014;top:422;width:329;height:239" coordorigin="4014,422" coordsize="329,239">
              <v:shape style="position:absolute;left:4014;top:422;width:329;height:239" coordorigin="4014,422" coordsize="329,239" path="m4310,422l4046,422,4039,423,4021,434,4014,454,4014,629,4014,635,4025,653,4046,661,4317,660,4335,649,4343,629,4342,448,4331,430,4310,422e" filled="t" fillcolor="#FFFFFF" stroked="f">
                <v:path arrowok="t"/>
                <v:fill/>
              </v:shape>
            </v:group>
            <v:group style="position:absolute;left:4014;top:422;width:329;height:239" coordorigin="4014,422" coordsize="329,239">
              <v:shape style="position:absolute;left:4014;top:422;width:329;height:239" coordorigin="4014,422" coordsize="329,239" path="m4046,422l4310,422,4331,430,4342,448,4343,629,4335,649,4317,660,4046,661,4025,653,4014,635,4014,629,4014,454,4021,434,4039,423,4046,422xe" filled="f" stroked="t" strokeweight=".32259pt" strokecolor="#000000">
                <v:path arrowok="t"/>
              </v:shape>
            </v:group>
            <v:group style="position:absolute;left:3997;top:880;width:361;height:239" coordorigin="3997,880" coordsize="361,239">
              <v:shape style="position:absolute;left:3997;top:880;width:361;height:239" coordorigin="3997,880" coordsize="361,239" path="m4326,880l4030,880,4023,881,4005,892,3997,913,3997,1087,3998,1093,4009,1112,4030,1119,4333,1118,4351,1107,4359,1087,4358,906,4347,888,4326,880e" filled="t" fillcolor="#FFFFFF" stroked="f">
                <v:path arrowok="t"/>
                <v:fill/>
              </v:shape>
            </v:group>
            <v:group style="position:absolute;left:3997;top:880;width:361;height:239" coordorigin="3997,880" coordsize="361,239">
              <v:shape style="position:absolute;left:3997;top:880;width:361;height:239" coordorigin="3997,880" coordsize="361,239" path="m4030,880l4326,880,4347,888,4358,906,4359,1087,4351,1107,4333,1118,4030,1119,4009,1112,3998,1093,3997,1087,3997,913,4005,892,4023,881,4030,880xe" filled="f" stroked="t" strokeweight=".32259pt" strokecolor="#000000">
                <v:path arrowok="t"/>
              </v:shape>
            </v:group>
            <v:group style="position:absolute;left:4501;top:306;width:929;height:929" coordorigin="4501,306" coordsize="929,929">
              <v:shape style="position:absolute;left:4501;top:306;width:929;height:929" coordorigin="4501,306" coordsize="929,929" path="m5372,306l4559,306,4556,306,4535,311,4517,324,4505,342,4501,364,4501,1180,4506,1201,4518,1219,4537,1231,4559,1235,5374,1235,5396,1230,5414,1217,5425,1199,5430,1177,5430,362,5424,340,5412,322,5394,310,5372,306e" filled="t" fillcolor="#EBEBEB" stroked="f">
                <v:path arrowok="t"/>
                <v:fill/>
              </v:shape>
            </v:group>
            <v:group style="position:absolute;left:4501;top:306;width:929;height:929" coordorigin="4501,306" coordsize="929,929">
              <v:shape style="position:absolute;left:4501;top:306;width:929;height:929" coordorigin="4501,306" coordsize="929,929" path="m4559,306l5372,306,5394,310,5412,322,5424,340,5430,362,5430,1177,5425,1199,5414,1217,5396,1230,5374,1235,4559,1235,4537,1231,4518,1219,4506,1201,4501,1180,4501,1177,4501,364,4505,342,4517,324,4535,311,4556,306,4559,306xe" filled="f" stroked="t" strokeweight=".32259pt" strokecolor="#000000">
                <v:path arrowok="t"/>
              </v:shape>
            </v:group>
            <v:group style="position:absolute;left:4581;top:422;width:768;height:239" coordorigin="4581,422" coordsize="768,239">
              <v:shape style="position:absolute;left:4581;top:422;width:768;height:239" coordorigin="4581,422" coordsize="768,239" path="m5317,422l4614,422,4607,423,4589,434,4581,454,4581,629,4582,635,4593,653,4614,661,5323,660,5342,649,5349,629,5348,448,5337,430,5317,422e" filled="t" fillcolor="#FFFFFF" stroked="f">
                <v:path arrowok="t"/>
                <v:fill/>
              </v:shape>
            </v:group>
            <v:group style="position:absolute;left:4581;top:422;width:768;height:239" coordorigin="4581,422" coordsize="768,239">
              <v:shape style="position:absolute;left:4581;top:422;width:768;height:239" coordorigin="4581,422" coordsize="768,239" path="m4614,422l5317,422,5337,430,5348,448,5349,629,5342,649,5323,660,4614,661,4593,653,4582,635,4581,629,4581,454,4589,434,4607,423,4614,422xe" filled="f" stroked="t" strokeweight=".32259pt" strokecolor="#000000">
                <v:path arrowok="t"/>
              </v:shape>
            </v:group>
            <v:group style="position:absolute;left:4620;top:880;width:690;height:239" coordorigin="4620,880" coordsize="690,239">
              <v:shape style="position:absolute;left:4620;top:880;width:690;height:239" coordorigin="4620,880" coordsize="690,239" path="m5278,880l4652,880,4646,881,4627,892,4620,913,4620,1087,4621,1093,4632,1112,4652,1119,5285,1118,5303,1107,5310,1087,5310,906,5299,888,5278,880e" filled="t" fillcolor="#FFFFFF" stroked="f">
                <v:path arrowok="t"/>
                <v:fill/>
              </v:shape>
            </v:group>
            <v:group style="position:absolute;left:4620;top:880;width:690;height:239" coordorigin="4620,880" coordsize="690,239">
              <v:shape style="position:absolute;left:4620;top:880;width:690;height:239" coordorigin="4620,880" coordsize="690,239" path="m4652,880l5278,880,5299,888,5310,906,5310,1087,5303,1107,5285,1118,4652,1119,4632,1112,4621,1093,4620,1087,4620,913,4627,892,4646,881,4652,880xe" filled="f" stroked="t" strokeweight=".32259pt" strokecolor="#000000">
                <v:path arrowok="t"/>
              </v:shape>
            </v:group>
            <v:group style="position:absolute;left:5514;top:306;width:645;height:929" coordorigin="5514,306" coordsize="645,929">
              <v:shape style="position:absolute;left:5514;top:306;width:645;height:929" coordorigin="5514,306" coordsize="645,929" path="m6101,306l5572,306,5569,306,5547,311,5530,324,5518,342,5514,364,5514,1180,5519,1201,5531,1219,5550,1231,5572,1235,6103,1235,6125,1230,6143,1217,6154,1199,6159,1177,6159,362,6154,340,6141,322,6123,310,6101,306e" filled="t" fillcolor="#EBEBEB" stroked="f">
                <v:path arrowok="t"/>
                <v:fill/>
              </v:shape>
            </v:group>
            <v:group style="position:absolute;left:5514;top:306;width:645;height:929" coordorigin="5514,306" coordsize="645,929">
              <v:shape style="position:absolute;left:5514;top:306;width:645;height:929" coordorigin="5514,306" coordsize="645,929" path="m5572,306l6101,306,6123,310,6141,322,6154,340,6159,362,6159,1177,6154,1199,6143,1217,6125,1230,6103,1235,5572,1235,5550,1231,5531,1219,5519,1201,5514,1180,5514,1177,5514,364,5518,342,5530,324,5547,311,5569,306,5572,306xe" filled="f" stroked="t" strokeweight=".32259pt" strokecolor="#000000">
                <v:path arrowok="t"/>
              </v:shape>
            </v:group>
            <v:group style="position:absolute;left:5620;top:422;width:432;height:239" coordorigin="5620,422" coordsize="432,239">
              <v:shape style="position:absolute;left:5620;top:422;width:432;height:239" coordorigin="5620,422" coordsize="432,239" path="m6020,422l5652,422,5646,423,5627,434,5620,454,5620,629,5621,635,5632,653,5652,661,6026,660,6045,649,6052,629,6052,448,6041,430,6020,422e" filled="t" fillcolor="#FFFFFF" stroked="f">
                <v:path arrowok="t"/>
                <v:fill/>
              </v:shape>
            </v:group>
            <v:group style="position:absolute;left:5620;top:422;width:432;height:239" coordorigin="5620,422" coordsize="432,239">
              <v:shape style="position:absolute;left:5620;top:422;width:432;height:239" coordorigin="5620,422" coordsize="432,239" path="m5652,422l6020,422,6041,430,6052,448,6052,629,6045,649,6026,660,5652,661,5632,653,5621,635,5620,629,5620,454,5627,434,5646,423,5652,422xe" filled="f" stroked="t" strokeweight=".32259pt" strokecolor="#000000">
                <v:path arrowok="t"/>
              </v:shape>
            </v:group>
            <v:group style="position:absolute;left:5591;top:880;width:490;height:239" coordorigin="5591,880" coordsize="490,239">
              <v:shape style="position:absolute;left:5591;top:880;width:490;height:239" coordorigin="5591,880" coordsize="490,239" path="m6049,880l5623,880,5617,881,5598,892,5591,913,5591,1087,5592,1093,5603,1112,5623,1119,6056,1118,6074,1107,6081,1087,6081,906,6070,888,6049,880e" filled="t" fillcolor="#FFFFFF" stroked="f">
                <v:path arrowok="t"/>
                <v:fill/>
              </v:shape>
            </v:group>
            <v:group style="position:absolute;left:5591;top:880;width:490;height:239" coordorigin="5591,880" coordsize="490,239">
              <v:shape style="position:absolute;left:5591;top:880;width:490;height:239" coordorigin="5591,880" coordsize="490,239" path="m5623,880l6049,880,6070,888,6081,906,6081,1087,6074,1107,6056,1118,5623,1119,5603,1112,5592,1093,5591,1087,5591,913,5598,892,5617,881,5623,880xe" filled="f" stroked="t" strokeweight=".32259pt" strokecolor="#000000">
                <v:path arrowok="t"/>
              </v:shape>
            </v:group>
            <v:group style="position:absolute;left:6249;top:306;width:1458;height:929" coordorigin="6249,306" coordsize="1458,929">
              <v:shape style="position:absolute;left:6249;top:306;width:1458;height:929" coordorigin="6249,306" coordsize="1458,929" path="m7649,306l6307,306,6305,306,6283,311,6265,324,6253,342,6249,364,6249,1180,6254,1201,6267,1219,6285,1231,6307,1235,7652,1235,7673,1230,7691,1217,7703,1199,7707,1177,7707,362,7702,340,7689,322,7671,310,7649,306e" filled="t" fillcolor="#EBEBEB" stroked="f">
                <v:path arrowok="t"/>
                <v:fill/>
              </v:shape>
            </v:group>
            <v:group style="position:absolute;left:6249;top:306;width:1458;height:929" coordorigin="6249,306" coordsize="1458,929">
              <v:shape style="position:absolute;left:6249;top:306;width:1458;height:929" coordorigin="6249,306" coordsize="1458,929" path="m6307,306l7649,306,7671,310,7689,322,7702,340,7707,362,7707,1177,7703,1199,7691,1217,7673,1230,7652,1235,6307,1235,6285,1231,6267,1219,6254,1201,6249,1180,6249,1177,6249,364,6253,342,6265,324,6283,311,6305,306,6307,306xe" filled="f" stroked="t" strokeweight=".32259pt" strokecolor="#000000">
                <v:path arrowok="t"/>
              </v:shape>
            </v:group>
            <v:group style="position:absolute;left:6330;top:422;width:1297;height:239" coordorigin="6330,422" coordsize="1297,239">
              <v:shape style="position:absolute;left:6330;top:422;width:1297;height:239" coordorigin="6330,422" coordsize="1297,239" path="m7594,422l6362,422,6356,423,6337,434,6330,454,6330,629,6330,635,6341,653,6362,661,7601,660,7619,649,7627,629,7626,448,7615,430,7594,422e" filled="t" fillcolor="#FFFFFF" stroked="f">
                <v:path arrowok="t"/>
                <v:fill/>
              </v:shape>
            </v:group>
            <v:group style="position:absolute;left:6330;top:422;width:1297;height:239" coordorigin="6330,422" coordsize="1297,239">
              <v:shape style="position:absolute;left:6330;top:422;width:1297;height:239" coordorigin="6330,422" coordsize="1297,239" path="m6362,422l7594,422,7615,430,7626,448,7627,629,7619,649,7601,660,6362,661,6341,653,6330,635,6330,629,6330,454,6337,434,6356,423,6362,422xe" filled="f" stroked="t" strokeweight=".32259pt" strokecolor="#000000">
                <v:path arrowok="t"/>
              </v:shape>
            </v:group>
            <v:group style="position:absolute;left:6462;top:880;width:1032;height:239" coordorigin="6462,880" coordsize="1032,239">
              <v:shape style="position:absolute;left:6462;top:880;width:1032;height:239" coordorigin="6462,880" coordsize="1032,239" path="m7462,880l6494,880,6488,881,6469,892,6462,913,6462,1087,6463,1093,6474,1112,6494,1119,7468,1118,7487,1107,7494,1087,7494,906,7483,888,7462,880e" filled="t" fillcolor="#FFFFFF" stroked="f">
                <v:path arrowok="t"/>
                <v:fill/>
              </v:shape>
            </v:group>
            <v:group style="position:absolute;left:6462;top:880;width:1032;height:239" coordorigin="6462,880" coordsize="1032,239">
              <v:shape style="position:absolute;left:6462;top:880;width:1032;height:239" coordorigin="6462,880" coordsize="1032,239" path="m6494,880l7462,880,7483,888,7494,906,7494,1087,7487,1107,7468,1118,6494,1119,6474,1112,6463,1093,6462,1087,6462,913,6469,892,6488,881,6494,880xe" filled="f" stroked="t" strokeweight=".32259pt" strokecolor="#000000">
                <v:path arrowok="t"/>
              </v:shape>
            </v:group>
            <v:group style="position:absolute;left:7794;top:306;width:745;height:929" coordorigin="7794,306" coordsize="745,929">
              <v:shape style="position:absolute;left:7794;top:306;width:745;height:929" coordorigin="7794,306" coordsize="745,929" path="m8481,306l7852,306,7850,306,7828,311,7811,324,7799,342,7794,364,7794,1180,7800,1201,7812,1219,7830,1231,7852,1235,8484,1235,8506,1230,8523,1217,8535,1199,8539,1177,8539,362,8534,340,8522,322,8503,310,8481,306e" filled="t" fillcolor="#EBEBEB" stroked="f">
                <v:path arrowok="t"/>
                <v:fill/>
              </v:shape>
            </v:group>
            <v:group style="position:absolute;left:7794;top:306;width:745;height:929" coordorigin="7794,306" coordsize="745,929">
              <v:shape style="position:absolute;left:7794;top:306;width:745;height:929" coordorigin="7794,306" coordsize="745,929" path="m7852,306l8481,306,8503,310,8522,322,8534,340,8539,362,8539,1177,8535,1199,8523,1217,8506,1230,8484,1235,7852,1235,7830,1231,7812,1219,7800,1201,7794,1180,7794,1177,7794,364,7799,342,7811,324,7828,311,7850,306,7852,306xe" filled="f" stroked="t" strokeweight=".32259pt" strokecolor="#000000">
                <v:path arrowok="t"/>
              </v:shape>
            </v:group>
            <v:group style="position:absolute;left:7883;top:422;width:568;height:239" coordorigin="7883,422" coordsize="568,239">
              <v:shape style="position:absolute;left:7883;top:422;width:568;height:239" coordorigin="7883,422" coordsize="568,239" path="m8419,422l7915,422,7909,423,7890,434,7883,454,7883,629,7884,635,7895,653,7915,661,8425,660,8443,649,8451,629,8450,448,8439,430,8419,422e" filled="t" fillcolor="#FFFFFF" stroked="f">
                <v:path arrowok="t"/>
                <v:fill/>
              </v:shape>
            </v:group>
            <v:group style="position:absolute;left:7883;top:422;width:568;height:239" coordorigin="7883,422" coordsize="568,239">
              <v:shape style="position:absolute;left:7883;top:422;width:568;height:239" coordorigin="7883,422" coordsize="568,239" path="m7915,422l8419,422,8439,430,8450,448,8451,629,8443,649,8425,660,7915,661,7895,653,7884,635,7883,629,7883,454,7890,434,7909,423,7915,422xe" filled="f" stroked="t" strokeweight=".32259pt" strokecolor="#000000">
                <v:path arrowok="t"/>
              </v:shape>
            </v:group>
            <v:group style="position:absolute;left:7860;top:880;width:613;height:239" coordorigin="7860,880" coordsize="613,239">
              <v:shape style="position:absolute;left:7860;top:880;width:613;height:239" coordorigin="7860,880" coordsize="613,239" path="m8441,880l7893,880,7886,881,7868,892,7860,913,7860,1087,7861,1093,7872,1112,7893,1119,8448,1118,8466,1107,8473,1087,8473,906,8462,888,8441,880e" filled="t" fillcolor="#FFFFFF" stroked="f">
                <v:path arrowok="t"/>
                <v:fill/>
              </v:shape>
            </v:group>
            <v:group style="position:absolute;left:7860;top:880;width:613;height:239" coordorigin="7860,880" coordsize="613,239">
              <v:shape style="position:absolute;left:7860;top:880;width:613;height:239" coordorigin="7860,880" coordsize="613,239" path="m7893,880l8441,880,8462,888,8473,906,8473,1087,8466,1107,8448,1118,7893,1119,7872,1112,7861,1093,7860,1087,7860,913,7868,892,7886,881,7893,880xe" filled="f" stroked="t" strokeweight=".322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....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66" w:after="0" w:line="240" w:lineRule="auto"/>
        <w:ind w:right="-20"/>
        <w:jc w:val="left"/>
        <w:tabs>
          <w:tab w:pos="560" w:val="left"/>
          <w:tab w:pos="1620" w:val="left"/>
          <w:tab w:pos="270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à</w:t>
      </w:r>
      <w:r>
        <w:rPr>
          <w:rFonts w:ascii="Times New Roman" w:hAnsi="Times New Roman" w:cs="Times New Roman" w:eastAsia="Times New Roman"/>
          <w:sz w:val="15"/>
          <w:szCs w:val="15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recevoir</w:t>
      </w:r>
      <w:r>
        <w:rPr>
          <w:rFonts w:ascii="Times New Roman" w:hAnsi="Times New Roman" w:cs="Times New Roman" w:eastAsia="Times New Roman"/>
          <w:sz w:val="15"/>
          <w:szCs w:val="15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5"/>
          <w:szCs w:val="15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prix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nobel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paix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left"/>
        <w:spacing w:after="0"/>
        <w:sectPr>
          <w:pgMar w:header="0" w:footer="1115" w:top="1100" w:bottom="1300" w:left="1340" w:right="1320"/>
          <w:pgSz w:w="12240" w:h="15840"/>
          <w:cols w:num="2" w:equalWidth="0">
            <w:col w:w="2355" w:space="445"/>
            <w:col w:w="6780"/>
          </w:cols>
        </w:sectPr>
      </w:pPr>
      <w:rPr/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37" w:after="0" w:line="240" w:lineRule="auto"/>
        <w:ind w:right="-13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....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5" w:lineRule="exact"/>
        <w:ind w:right="-20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b/>
          <w:bCs/>
          <w:position w:val="-7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b/>
          <w:bCs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7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7"/>
        </w:rPr>
        <w:t>....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37" w:after="0" w:line="240" w:lineRule="auto"/>
        <w:ind w:left="20" w:right="-53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̅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8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à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1" w:lineRule="exact"/>
        <w:ind w:right="-66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  <w:position w:val="-4"/>
        </w:rPr>
        <w:t>̅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6"/>
        </w:rPr>
        <w:t>to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37" w:after="0" w:line="240" w:lineRule="auto"/>
        <w:ind w:right="-71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̅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9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recevoir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1" w:lineRule="exact"/>
        <w:ind w:left="36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  <w:position w:val="-4"/>
        </w:rPr>
        <w:t>̅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2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6"/>
        </w:rPr>
        <w:t>receive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37" w:after="0" w:line="240" w:lineRule="auto"/>
        <w:ind w:left="33" w:right="-4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̅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10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le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1" w:lineRule="exact"/>
        <w:ind w:right="-66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  <w:position w:val="-4"/>
        </w:rPr>
        <w:t>̅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6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37" w:after="0" w:line="240" w:lineRule="auto"/>
        <w:ind w:left="-35" w:right="-5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̅</w:t>
      </w:r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  <w:position w:val="-6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nobel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la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paix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1" w:lineRule="exact"/>
        <w:ind w:left="97" w:right="8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  <w:position w:val="-4"/>
        </w:rPr>
        <w:t>̅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nobel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6"/>
        </w:rPr>
        <w:t>peace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37" w:after="0" w:line="240" w:lineRule="auto"/>
        <w:ind w:left="24" w:right="-49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-55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̅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12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prix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1" w:lineRule="exact"/>
        <w:ind w:right="-66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49"/>
          <w:w w:val="100"/>
          <w:position w:val="-4"/>
        </w:rPr>
        <w:t>̅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 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6"/>
        </w:rPr>
        <w:t>:</w:t>
      </w:r>
      <w:r>
        <w:rPr>
          <w:rFonts w:ascii="Times New Roman" w:hAnsi="Times New Roman" w:cs="Times New Roman" w:eastAsia="Times New Roman"/>
          <w:sz w:val="11"/>
          <w:szCs w:val="11"/>
          <w:spacing w:val="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6"/>
        </w:rPr>
        <w:t>prize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37" w:after="0" w:line="240" w:lineRule="auto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....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5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7"/>
        </w:rPr>
        <w:t>....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7" w:equalWidth="0">
            <w:col w:w="2359" w:space="351"/>
            <w:col w:w="286" w:space="302"/>
            <w:col w:w="687" w:space="319"/>
            <w:col w:w="413" w:space="328"/>
            <w:col w:w="1219" w:space="311"/>
            <w:col w:w="533" w:space="501"/>
            <w:col w:w="1971"/>
          </w:cols>
        </w:sectPr>
      </w:pPr>
      <w:rPr/>
    </w:p>
    <w:p>
      <w:pPr>
        <w:spacing w:before="0" w:after="0" w:line="111" w:lineRule="exact"/>
        <w:ind w:left="2756" w:right="-20"/>
        <w:jc w:val="left"/>
        <w:tabs>
          <w:tab w:pos="3360" w:val="left"/>
          <w:tab w:pos="4340" w:val="left"/>
          <w:tab w:pos="5220" w:val="left"/>
          <w:tab w:pos="662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11"/>
          <w:szCs w:val="11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11"/>
          <w:szCs w:val="11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11"/>
          <w:szCs w:val="11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</w:rPr>
        <w:t>12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4" w:after="0" w:line="240" w:lineRule="auto"/>
        <w:ind w:left="2786" w:right="-20"/>
        <w:jc w:val="left"/>
        <w:tabs>
          <w:tab w:pos="3560" w:val="left"/>
          <w:tab w:pos="4380" w:val="left"/>
          <w:tab w:pos="5540" w:val="left"/>
          <w:tab w:pos="674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6"/>
        </w:rPr>
        <w:t>u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sz w:val="11"/>
          <w:szCs w:val="11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6"/>
        </w:rPr>
        <w:t>u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9</w:t>
      </w:r>
      <w:r>
        <w:rPr>
          <w:rFonts w:ascii="Times New Roman" w:hAnsi="Times New Roman" w:cs="Times New Roman" w:eastAsia="Times New Roman"/>
          <w:sz w:val="11"/>
          <w:szCs w:val="11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6"/>
        </w:rPr>
        <w:t>u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11"/>
          <w:szCs w:val="11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6"/>
        </w:rPr>
        <w:t>u</w:t>
      </w:r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6"/>
        </w:rPr>
        <w:t>u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5"/>
          <w:position w:val="0"/>
        </w:rPr>
        <w:t>12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9" w:lineRule="auto"/>
        <w:ind w:left="10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476.433807pt;margin-top:28.905907pt;width:4.67pt;height:.1pt;mso-position-horizontal-relative:page;mso-position-vertical-relative:paragraph;z-index:-574" coordorigin="9529,578" coordsize="93,2">
            <v:shape style="position:absolute;left:9529;top:578;width:93;height:2" coordorigin="9529,578" coordsize="93,0" path="m9529,578l9622,57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503.787811pt;margin-top:27.067905pt;width:3.598pt;height:.1pt;mso-position-horizontal-relative:page;mso-position-vertical-relative:paragraph;z-index:-573" coordorigin="10076,541" coordsize="72,2">
            <v:shape style="position:absolute;left:10076;top:541;width:72;height:2" coordorigin="10076,541" coordsize="72,0" path="m10076,541l10148,54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Extract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French-English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sentence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pair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gmented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into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bilingual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units.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original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)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French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sentence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appears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top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figure,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reordered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source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18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get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5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)</w:t>
      </w:r>
      <w:r>
        <w:rPr>
          <w:rFonts w:ascii="Arial" w:hAnsi="Arial" w:cs="Arial" w:eastAsia="Arial"/>
          <w:sz w:val="20"/>
          <w:szCs w:val="20"/>
          <w:spacing w:val="1"/>
          <w:w w:val="12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decomposes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sequence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bilingual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units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tuples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)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-3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9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...,</w:t>
      </w:r>
      <w:r>
        <w:rPr>
          <w:rFonts w:ascii="Arial" w:hAnsi="Arial" w:cs="Arial" w:eastAsia="Arial"/>
          <w:sz w:val="20"/>
          <w:szCs w:val="20"/>
          <w:spacing w:val="-21"/>
          <w:w w:val="9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40"/>
          <w:i/>
          <w:position w:val="-3"/>
        </w:rPr>
        <w:t>L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tuple</w:t>
      </w:r>
      <w:r>
        <w:rPr>
          <w:rFonts w:ascii="Arial" w:hAnsi="Arial" w:cs="Arial" w:eastAsia="Arial"/>
          <w:sz w:val="20"/>
          <w:szCs w:val="20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  <w:position w:val="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contains</w:t>
      </w:r>
      <w:r>
        <w:rPr>
          <w:rFonts w:ascii="Arial" w:hAnsi="Arial" w:cs="Arial" w:eastAsia="Arial"/>
          <w:sz w:val="20"/>
          <w:szCs w:val="20"/>
          <w:spacing w:val="4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source</w:t>
      </w:r>
      <w:r>
        <w:rPr>
          <w:rFonts w:ascii="Arial" w:hAnsi="Arial" w:cs="Arial" w:eastAsia="Arial"/>
          <w:sz w:val="20"/>
          <w:szCs w:val="20"/>
          <w:spacing w:val="15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-3"/>
          <w:w w:val="84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get</w:t>
      </w:r>
      <w:r>
        <w:rPr>
          <w:rFonts w:ascii="Arial" w:hAnsi="Arial" w:cs="Arial" w:eastAsia="Arial"/>
          <w:sz w:val="20"/>
          <w:szCs w:val="20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phrase:</w:t>
      </w:r>
      <w:r>
        <w:rPr>
          <w:rFonts w:ascii="Arial" w:hAnsi="Arial" w:cs="Arial" w:eastAsia="Arial"/>
          <w:sz w:val="20"/>
          <w:szCs w:val="20"/>
          <w:spacing w:val="28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81"/>
          <w:i/>
          <w:position w:val="-3"/>
        </w:rPr>
        <w:t>i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21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(source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get),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taking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basic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units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may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seem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gression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state-of-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the-art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systems,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3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shift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2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1993)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(Zens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2002)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usually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sidered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major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breakthrough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recent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years.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Indeed,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important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phrases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capture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local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reordering.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should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emphasized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decomposition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phrases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into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ords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re-introduced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here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miti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param-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eter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estimation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problems.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ranslation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units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still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pairs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ph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ases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gmen-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tation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tuples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synchronizing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streams.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estimation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poli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scribed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4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actual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ly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account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la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er</w:t>
      </w:r>
      <w:r>
        <w:rPr>
          <w:rFonts w:ascii="Arial" w:hAnsi="Arial" w:cs="Arial" w:eastAsia="Arial"/>
          <w:sz w:val="22"/>
          <w:szCs w:val="22"/>
          <w:spacing w:val="41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xts</w:t>
      </w:r>
      <w:r>
        <w:rPr>
          <w:rFonts w:ascii="Arial" w:hAnsi="Arial" w:cs="Arial" w:eastAsia="Arial"/>
          <w:sz w:val="22"/>
          <w:szCs w:val="22"/>
          <w:spacing w:val="-14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possible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tional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-gram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4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pair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sliding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wind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length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language;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remain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synchronized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tuple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gmenta-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not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limited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rent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phrase,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continues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include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from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jacent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phrases.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ution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4"/>
          <w:position w:val="-3"/>
        </w:rPr>
        <w:t>11</w:t>
      </w:r>
      <w:r>
        <w:rPr>
          <w:rFonts w:ascii="Arial" w:hAnsi="Arial" w:cs="Arial" w:eastAsia="Arial"/>
          <w:sz w:val="16"/>
          <w:szCs w:val="16"/>
          <w:spacing w:val="4"/>
          <w:w w:val="114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11"/>
          <w:w w:val="11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nobel,</w:t>
      </w:r>
      <w:r>
        <w:rPr>
          <w:rFonts w:ascii="Arial" w:hAnsi="Arial" w:cs="Arial" w:eastAsia="Arial"/>
          <w:sz w:val="22"/>
          <w:szCs w:val="22"/>
          <w:spacing w:val="27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peace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4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b/>
          <w:bCs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21"/>
          <w:w w:val="12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2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gram</w:t>
      </w:r>
      <w:r>
        <w:rPr>
          <w:rFonts w:ascii="Arial" w:hAnsi="Arial" w:cs="Arial" w:eastAsia="Arial"/>
          <w:sz w:val="22"/>
          <w:szCs w:val="22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8" w:after="0" w:line="240" w:lineRule="auto"/>
        <w:ind w:left="828" w:right="822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56.712799pt;margin-top:-24.866123pt;width:3.939pt;height:.1pt;mso-position-horizontal-relative:page;mso-position-vertical-relative:paragraph;z-index:-569" coordorigin="9134,-497" coordsize="79,2">
            <v:shape style="position:absolute;left:9134;top:-497;width:79;height:2" coordorigin="9134,-497" coordsize="79,0" path="m9134,-497l9213,-497e" filled="f" stroked="t" strokeweight=".4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nobel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rece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e,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la,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paix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18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31" w:lineRule="exact"/>
        <w:ind w:left="722" w:right="822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1"/>
          <w:i/>
          <w:position w:val="-2"/>
        </w:rPr>
        <w:t>×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  <w:position w:val="-2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11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11"/>
          <w:position w:val="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peace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-2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the,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nobel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-2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87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la,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2"/>
        </w:rPr>
        <w:t>paix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2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16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benefit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formulation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ularies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only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contain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much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smaller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tuple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ries.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These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thus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less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risk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agued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by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sparsity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sues.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decomposition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(3)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models: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term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represents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ond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term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best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vi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54" w:lineRule="exact"/>
        <w:ind w:left="318" w:right="-7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7.3508pt;margin-top:7.423834pt;width:2.877206pt;height:7.9701pt;mso-position-horizontal-relative:page;mso-position-vertical-relative:paragraph;z-index:-566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62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71" w:lineRule="exact"/>
        <w:ind w:right="-81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6"/>
          <w:position w:val="1"/>
        </w:rPr>
        <w:t>denote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  <w:position w:val="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th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ord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1"/>
        </w:rPr>
        <w:t>source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tuple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1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7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formulation,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predicts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896" w:space="109"/>
            <w:col w:w="3631" w:space="287"/>
            <w:col w:w="4657"/>
          </w:cols>
        </w:sectPr>
      </w:pPr>
      <w:rPr/>
    </w:p>
    <w:p>
      <w:pPr>
        <w:spacing w:before="0" w:after="0" w:line="254" w:lineRule="exact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287.578796pt;margin-top:-9.419306pt;width:5.114pt;height:.1pt;mso-position-horizontal-relative:page;mso-position-vertical-relative:paragraph;z-index:-572" coordorigin="5752,-188" coordsize="102,2">
            <v:shape style="position:absolute;left:5752;top:-188;width:102;height:2" coordorigin="5752,-188" coordsize="102,0" path="m5752,-188l5854,-188e" filled="f" stroked="t" strokeweight=".436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2.250793pt;margin-top:7.299119pt;width:8.464247pt;height:7.9701pt;mso-position-horizontal-relative:page;mso-position-vertical-relative:paragraph;z-index:-565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11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Considering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40" w:lineRule="auto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denotes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7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phrase,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3875" w:space="95"/>
            <w:col w:w="667" w:space="287"/>
            <w:col w:w="4656"/>
          </w:cols>
        </w:sectPr>
      </w:pPr>
      <w:rPr/>
    </w:p>
    <w:p>
      <w:pPr>
        <w:spacing w:before="0" w:after="0" w:line="271" w:lineRule="exact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6.416794pt;margin-top:8.163365pt;width:8.464247pt;height:7.9701pt;mso-position-horizontal-relative:page;mso-position-vertical-relative:paragraph;z-index:-564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11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source</w:t>
      </w:r>
      <w:r>
        <w:rPr>
          <w:rFonts w:ascii="Arial" w:hAnsi="Arial" w:cs="Arial" w:eastAsia="Arial"/>
          <w:sz w:val="22"/>
          <w:szCs w:val="22"/>
          <w:spacing w:val="37"/>
          <w:w w:val="86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  <w:t>nobel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paix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2558" w:space="99"/>
            <w:col w:w="6923"/>
          </w:cols>
        </w:sectPr>
      </w:pPr>
      <w:rPr/>
    </w:p>
    <w:p>
      <w:pPr>
        <w:spacing w:before="0" w:after="0" w:line="271" w:lineRule="exact"/>
        <w:ind w:left="100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6.696793pt;margin-top:8.295378pt;width:2.877206pt;height:7.9701pt;mso-position-horizontal-relative:page;mso-position-vertical-relative:paragraph;z-index:-563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62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-15"/>
          <w:w w:val="91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finally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denote</w:t>
      </w:r>
      <w:r>
        <w:rPr>
          <w:rFonts w:ascii="Arial" w:hAnsi="Arial" w:cs="Arial" w:eastAsia="Arial"/>
          <w:sz w:val="22"/>
          <w:szCs w:val="22"/>
          <w:spacing w:val="31"/>
          <w:w w:val="86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-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7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2"/>
          <w:i/>
          <w:position w:val="7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7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7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-1"/>
        </w:rPr>
        <w:t>sequence</w:t>
      </w:r>
      <w:r>
        <w:rPr>
          <w:rFonts w:ascii="Arial" w:hAnsi="Arial" w:cs="Arial" w:eastAsia="Arial"/>
          <w:sz w:val="22"/>
          <w:szCs w:val="22"/>
          <w:spacing w:val="22"/>
          <w:w w:val="84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-1"/>
        </w:rPr>
        <w:t>made</w:t>
      </w:r>
      <w:r>
        <w:rPr>
          <w:rFonts w:ascii="Arial" w:hAnsi="Arial" w:cs="Arial" w:eastAsia="Arial"/>
          <w:sz w:val="22"/>
          <w:szCs w:val="22"/>
          <w:spacing w:val="37"/>
          <w:w w:val="84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100" w:right="-8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-1"/>
        </w:rPr>
        <w:t>−</w:t>
      </w:r>
      <w:r>
        <w:rPr>
          <w:rFonts w:ascii="Arial" w:hAnsi="Arial" w:cs="Arial" w:eastAsia="Arial"/>
          <w:sz w:val="22"/>
          <w:szCs w:val="22"/>
          <w:spacing w:val="-31"/>
          <w:w w:val="131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"/>
        </w:rPr>
        <w:t>ords</w:t>
      </w:r>
      <w:r>
        <w:rPr>
          <w:rFonts w:ascii="Arial" w:hAnsi="Arial" w:cs="Arial" w:eastAsia="Arial"/>
          <w:sz w:val="22"/>
          <w:szCs w:val="22"/>
          <w:spacing w:val="9"/>
          <w:w w:val="89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"/>
        </w:rPr>
        <w:t>preceding</w:t>
      </w:r>
      <w:r>
        <w:rPr>
          <w:rFonts w:ascii="Arial" w:hAnsi="Arial" w:cs="Arial" w:eastAsia="Arial"/>
          <w:sz w:val="22"/>
          <w:szCs w:val="22"/>
          <w:spacing w:val="2"/>
          <w:w w:val="89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  <w:i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7"/>
          <w:i/>
          <w:position w:val="7"/>
        </w:rPr>
        <w:t>k</w:t>
      </w:r>
      <w:r>
        <w:rPr>
          <w:rFonts w:ascii="Arial" w:hAnsi="Arial" w:cs="Arial" w:eastAsia="Arial"/>
          <w:sz w:val="16"/>
          <w:szCs w:val="16"/>
          <w:spacing w:val="19"/>
          <w:w w:val="117"/>
          <w:i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get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sentence: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11" w:lineRule="atLeast"/>
        <w:ind w:left="100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h</w:t>
      </w:r>
      <w:r>
        <w:rPr>
          <w:rFonts w:ascii="Arial" w:hAnsi="Arial" w:cs="Arial" w:eastAsia="Arial"/>
          <w:sz w:val="16"/>
          <w:szCs w:val="16"/>
          <w:spacing w:val="10"/>
          <w:w w:val="104"/>
          <w:position w:val="8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4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4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4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thus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refers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three</w:t>
      </w:r>
      <w:r>
        <w:rPr>
          <w:rFonts w:ascii="Arial" w:hAnsi="Arial" w:cs="Arial" w:eastAsia="Arial"/>
          <w:sz w:val="22"/>
          <w:szCs w:val="22"/>
          <w:spacing w:val="2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" w:lineRule="atLeast"/>
        <w:ind w:right="-7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)</w:t>
      </w:r>
      <w:r>
        <w:rPr>
          <w:rFonts w:ascii="Arial" w:hAnsi="Arial" w:cs="Arial" w:eastAsia="Arial"/>
          <w:sz w:val="22"/>
          <w:szCs w:val="22"/>
          <w:spacing w:val="-2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92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pict>
          <v:group style="position:absolute;margin-left:393.8078pt;margin-top:7.309088pt;width:3.916pt;height:.1pt;mso-position-horizontal-relative:page;mso-position-vertical-relative:paragraph;z-index:-568" coordorigin="7876,146" coordsize="78,2">
            <v:shape style="position:absolute;left:7876;top:146;width:78;height:2" coordorigin="7876,146" coordsize="78,0" path="m7876,146l7954,146e" filled="f" stroked="t" strokeweight=".35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29"/>
          <w:i/>
          <w:position w:val="-2"/>
        </w:rPr>
        <w:t>L</w:t>
      </w:r>
      <w:r>
        <w:rPr>
          <w:rFonts w:ascii="Arial" w:hAnsi="Arial" w:cs="Arial" w:eastAsia="Arial"/>
          <w:sz w:val="16"/>
          <w:szCs w:val="16"/>
          <w:spacing w:val="55"/>
          <w:w w:val="129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29"/>
          <w:position w:val="-5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0"/>
        </w:rPr>
        <w:t>|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  <w:position w:val="0"/>
        </w:rPr>
        <w:t>s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2"/>
        </w:rPr>
        <w:t>i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0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" w:lineRule="atLeast"/>
        <w:ind w:right="-9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5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" w:lineRule="atLeast"/>
        <w:ind w:right="-8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5"/>
        </w:rPr>
        <w:t>(</w:t>
      </w:r>
      <w:r>
        <w:rPr>
          <w:rFonts w:ascii="Arial" w:hAnsi="Arial" w:cs="Arial" w:eastAsia="Arial"/>
          <w:sz w:val="22"/>
          <w:szCs w:val="22"/>
          <w:w w:val="92"/>
          <w:i/>
        </w:rPr>
        <w:t>s</w:t>
      </w:r>
      <w:r>
        <w:rPr>
          <w:rFonts w:ascii="Arial" w:hAnsi="Arial" w:cs="Arial" w:eastAsia="Arial"/>
          <w:sz w:val="16"/>
          <w:szCs w:val="16"/>
          <w:w w:val="162"/>
          <w:i/>
          <w:position w:val="-5"/>
        </w:rPr>
        <w:t>i</w:t>
      </w:r>
      <w:r>
        <w:rPr>
          <w:rFonts w:ascii="Arial" w:hAnsi="Arial" w:cs="Arial" w:eastAsia="Arial"/>
          <w:sz w:val="16"/>
          <w:szCs w:val="16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177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5"/>
          <w:position w:val="-25"/>
        </w:rPr>
        <w:t>(</w:t>
      </w:r>
      <w:r>
        <w:rPr>
          <w:rFonts w:ascii="Arial" w:hAnsi="Arial" w:cs="Arial" w:eastAsia="Arial"/>
          <w:sz w:val="22"/>
          <w:szCs w:val="22"/>
          <w:w w:val="128"/>
          <w:i/>
          <w:position w:val="-25"/>
        </w:rPr>
        <w:t>t</w:t>
      </w:r>
      <w:r>
        <w:rPr>
          <w:rFonts w:ascii="Arial" w:hAnsi="Arial" w:cs="Arial" w:eastAsia="Arial"/>
          <w:sz w:val="16"/>
          <w:szCs w:val="16"/>
          <w:w w:val="162"/>
          <w:i/>
          <w:position w:val="-30"/>
        </w:rPr>
        <w:t>i</w:t>
      </w:r>
      <w:r>
        <w:rPr>
          <w:rFonts w:ascii="Arial" w:hAnsi="Arial" w:cs="Arial" w:eastAsia="Arial"/>
          <w:sz w:val="16"/>
          <w:szCs w:val="16"/>
          <w:w w:val="118"/>
          <w:position w:val="-30"/>
        </w:rPr>
        <w:t>+</w:t>
      </w:r>
      <w:r>
        <w:rPr>
          <w:rFonts w:ascii="Arial" w:hAnsi="Arial" w:cs="Arial" w:eastAsia="Arial"/>
          <w:sz w:val="16"/>
          <w:szCs w:val="16"/>
          <w:spacing w:val="10"/>
          <w:w w:val="118"/>
          <w:position w:val="-3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2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-7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6" w:equalWidth="0">
            <w:col w:w="4637" w:space="437"/>
            <w:col w:w="864" w:space="142"/>
            <w:col w:w="645" w:space="72"/>
            <w:col w:w="662" w:space="329"/>
            <w:col w:w="598" w:space="329"/>
            <w:col w:w="865"/>
          </w:cols>
        </w:sectPr>
      </w:pPr>
      <w:rPr/>
    </w:p>
    <w:p>
      <w:pPr>
        <w:spacing w:before="0" w:after="0" w:line="196" w:lineRule="atLeast"/>
        <w:ind w:left="2569" w:right="-71"/>
        <w:jc w:val="left"/>
        <w:tabs>
          <w:tab w:pos="7160" w:val="left"/>
          <w:tab w:pos="74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"/>
        </w:rPr>
        <w:t>k</w:t>
      </w:r>
      <w:r>
        <w:rPr>
          <w:rFonts w:ascii="Arial" w:hAnsi="Arial" w:cs="Arial" w:eastAsia="Arial"/>
          <w:sz w:val="16"/>
          <w:szCs w:val="16"/>
          <w:spacing w:val="-36"/>
          <w:w w:val="100"/>
          <w:i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1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   </w:t>
      </w:r>
      <w:r>
        <w:rPr>
          <w:rFonts w:ascii="Arial" w:hAnsi="Arial" w:cs="Arial" w:eastAsia="Arial"/>
          <w:sz w:val="16"/>
          <w:szCs w:val="16"/>
          <w:spacing w:val="30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8" w:after="0" w:line="109" w:lineRule="exact"/>
        <w:ind w:left="163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6"/>
        </w:rPr>
        <w:t>11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92" w:lineRule="atLeas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8064" w:space="321"/>
            <w:col w:w="1195"/>
          </w:cols>
        </w:sectPr>
      </w:pPr>
      <w:rPr/>
    </w:p>
    <w:p>
      <w:pPr>
        <w:spacing w:before="0" w:after="0" w:line="233" w:lineRule="exact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8.685791pt;margin-top:8.163374pt;width:8.464247pt;height:7.9701pt;mso-position-horizontal-relative:page;mso-position-vertical-relative:paragraph;z-index:-56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11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4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4"/>
        </w:rPr>
        <w:t>xt</w:t>
      </w:r>
      <w:r>
        <w:rPr>
          <w:rFonts w:ascii="Arial" w:hAnsi="Arial" w:cs="Arial" w:eastAsia="Arial"/>
          <w:sz w:val="22"/>
          <w:szCs w:val="22"/>
          <w:spacing w:val="11"/>
          <w:w w:val="89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  <w:position w:val="-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-4"/>
        </w:rPr>
        <w:t>eceive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-4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-4"/>
        </w:rPr>
        <w:t>nobel</w:t>
      </w:r>
      <w:r>
        <w:rPr>
          <w:rFonts w:ascii="Arial" w:hAnsi="Arial" w:cs="Arial" w:eastAsia="Arial"/>
          <w:sz w:val="22"/>
          <w:szCs w:val="22"/>
          <w:spacing w:val="23"/>
          <w:w w:val="87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4"/>
        </w:rPr>
        <w:t>associated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4"/>
        </w:rPr>
        <w:t>with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4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15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84"/>
          <w:i/>
          <w:position w:val="-3"/>
        </w:rPr>
        <w:t>peace</w:t>
      </w:r>
      <w:r>
        <w:rPr>
          <w:rFonts w:ascii="Arial" w:hAnsi="Arial" w:cs="Arial" w:eastAsia="Arial"/>
          <w:sz w:val="22"/>
          <w:szCs w:val="22"/>
          <w:w w:val="89"/>
          <w:position w:val="-3"/>
        </w:rPr>
        <w:t>.</w:t>
      </w:r>
      <w:r>
        <w:rPr>
          <w:rFonts w:ascii="Arial" w:hAnsi="Arial" w:cs="Arial" w:eastAsia="Arial"/>
          <w:sz w:val="22"/>
          <w:szCs w:val="22"/>
          <w:w w:val="100"/>
          <w:position w:val="0"/>
        </w:rPr>
      </w:r>
    </w:p>
    <w:p>
      <w:pPr>
        <w:spacing w:before="0" w:after="0" w:line="124" w:lineRule="exact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62"/>
          <w:i/>
          <w:position w:val="1"/>
        </w:rPr>
        <w:t>i</w:t>
      </w:r>
      <w:r>
        <w:rPr>
          <w:rFonts w:ascii="Arial" w:hAnsi="Arial" w:cs="Arial" w:eastAsia="Arial"/>
          <w:sz w:val="16"/>
          <w:szCs w:val="16"/>
          <w:w w:val="118"/>
          <w:position w:val="1"/>
        </w:rPr>
        <w:t>=1</w:t>
      </w:r>
      <w:r>
        <w:rPr>
          <w:rFonts w:ascii="Arial" w:hAnsi="Arial" w:cs="Arial" w:eastAsia="Arial"/>
          <w:sz w:val="16"/>
          <w:szCs w:val="16"/>
          <w:w w:val="100"/>
          <w:position w:val="0"/>
        </w:rPr>
      </w:r>
    </w:p>
    <w:p>
      <w:pPr>
        <w:spacing w:before="0" w:after="0" w:line="12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4"/>
          <w:w w:val="110"/>
          <w:i/>
          <w:position w:val="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1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4" w:equalWidth="0">
            <w:col w:w="4004" w:space="69"/>
            <w:col w:w="564" w:space="1364"/>
            <w:col w:w="274" w:space="178"/>
            <w:col w:w="3127"/>
          </w:cols>
        </w:sectPr>
      </w:pPr>
      <w:rPr/>
    </w:p>
    <w:p>
      <w:pPr>
        <w:spacing w:before="56" w:after="0" w:line="240" w:lineRule="auto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70.297791pt;margin-top:-.184132pt;width:3.058pt;height:.1pt;mso-position-horizontal-relative:page;mso-position-vertical-relative:paragraph;z-index:-567" coordorigin="7406,-4" coordsize="61,2">
            <v:shape style="position:absolute;left:7406;top:-4;width:61;height:2" coordorigin="7406,-4" coordsize="61,0" path="m7406,-4l7467,-4e" filled="f" stroked="t" strokeweight=".35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notations,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equation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written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90" w:lineRule="exact"/>
        <w:ind w:left="263" w:right="-71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66"/>
          <w:i/>
          <w:position w:val="3"/>
        </w:rPr>
        <w:t>|</w:t>
      </w:r>
      <w:r>
        <w:rPr>
          <w:rFonts w:ascii="Arial" w:hAnsi="Arial" w:cs="Arial" w:eastAsia="Arial"/>
          <w:sz w:val="16"/>
          <w:szCs w:val="16"/>
          <w:w w:val="137"/>
          <w:i/>
          <w:position w:val="3"/>
        </w:rPr>
        <w:t>t</w:t>
      </w:r>
      <w:r>
        <w:rPr>
          <w:rFonts w:ascii="Arial" w:hAnsi="Arial" w:cs="Arial" w:eastAsia="Arial"/>
          <w:sz w:val="12"/>
          <w:szCs w:val="12"/>
          <w:w w:val="199"/>
          <w:i/>
          <w:position w:val="1"/>
        </w:rPr>
        <w:t>i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3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16" w:after="0" w:line="141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-9"/>
        </w:rPr>
        <w:t>×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47" w:lineRule="exact"/>
        <w:ind w:right="-101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4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4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4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4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4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-14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2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210"/>
          <w:position w:val="1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3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(4)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4" w:equalWidth="0">
            <w:col w:w="4482" w:space="1273"/>
            <w:col w:w="482" w:space="81"/>
            <w:col w:w="2440" w:space="447"/>
            <w:col w:w="375"/>
          </w:cols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59.097794pt;margin-top:.323901pt;width:3.058pt;height:.1pt;mso-position-horizontal-relative:page;mso-position-vertical-relative:paragraph;z-index:-571" coordorigin="3182,6" coordsize="61,2">
            <v:shape style="position:absolute;left:3182;top:6;width:61;height:2" coordorigin="3182,6" coordsize="61,0" path="m3182,6l3243,6e" filled="f" stroked="t" strokeweight=".35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29"/>
          <w:i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141" w:lineRule="exact"/>
        <w:ind w:left="15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5"/>
          <w:i/>
          <w:position w:val="-9"/>
        </w:rPr>
        <w:t>P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9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  <w:position w:val="-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9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b/>
          <w:bCs/>
          <w:position w:val="-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9"/>
        </w:rPr>
        <w:t>)</w:t>
      </w:r>
      <w:r>
        <w:rPr>
          <w:rFonts w:ascii="Arial" w:hAnsi="Arial" w:cs="Arial" w:eastAsia="Arial"/>
          <w:sz w:val="22"/>
          <w:szCs w:val="22"/>
          <w:spacing w:val="-29"/>
          <w:w w:val="131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9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4" w:after="0" w:line="240" w:lineRule="auto"/>
        <w:ind w:right="-71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br w:type="column"/>
      </w:r>
      <w:r>
        <w:rPr>
          <w:rFonts w:ascii="Meiryo" w:hAnsi="Meiryo" w:cs="Meiryo" w:eastAsia="Meiryo"/>
          <w:sz w:val="16"/>
          <w:szCs w:val="16"/>
          <w:w w:val="66"/>
          <w:i/>
        </w:rPr>
        <w:t>|</w:t>
      </w:r>
      <w:r>
        <w:rPr>
          <w:rFonts w:ascii="Arial" w:hAnsi="Arial" w:cs="Arial" w:eastAsia="Arial"/>
          <w:sz w:val="16"/>
          <w:szCs w:val="16"/>
          <w:w w:val="137"/>
          <w:i/>
        </w:rPr>
        <w:t>t</w:t>
      </w:r>
      <w:r>
        <w:rPr>
          <w:rFonts w:ascii="Arial" w:hAnsi="Arial" w:cs="Arial" w:eastAsia="Arial"/>
          <w:sz w:val="12"/>
          <w:szCs w:val="12"/>
          <w:w w:val="199"/>
          <w:i/>
          <w:position w:val="-2"/>
        </w:rPr>
        <w:t>i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0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321" w:lineRule="exact"/>
        <w:ind w:right="-9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3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  <w:position w:val="-1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3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-1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2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-1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3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  <w:position w:val="-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  </w:t>
      </w:r>
      <w:r>
        <w:rPr>
          <w:rFonts w:ascii="Arial" w:hAnsi="Arial" w:cs="Arial" w:eastAsia="Arial"/>
          <w:sz w:val="16"/>
          <w:szCs w:val="16"/>
          <w:spacing w:val="33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53" w:lineRule="exact"/>
        <w:ind w:left="694" w:right="-20"/>
        <w:jc w:val="left"/>
        <w:tabs>
          <w:tab w:pos="1480" w:val="left"/>
          <w:tab w:pos="238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9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4" w:equalWidth="0">
            <w:col w:w="1493" w:space="302"/>
            <w:col w:w="219" w:space="81"/>
            <w:col w:w="2526" w:space="1353"/>
            <w:col w:w="3606"/>
          </w:cols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18"/>
        </w:rPr>
        <w:t>=1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0" w:after="0" w:line="220" w:lineRule="exact"/>
        <w:ind w:right="8"/>
        <w:jc w:val="right"/>
        <w:rPr>
          <w:rFonts w:ascii="Meiryo" w:hAnsi="Meiryo" w:cs="Meiryo" w:eastAsia="Meiryo"/>
          <w:sz w:val="16"/>
          <w:szCs w:val="16"/>
        </w:rPr>
      </w:pPr>
      <w:rPr/>
      <w:r>
        <w:rPr/>
        <w:pict>
          <v:group style="position:absolute;margin-left:134.728806pt;margin-top:6.028684pt;width:3.916pt;height:.1pt;mso-position-horizontal-relative:page;mso-position-vertical-relative:paragraph;z-index:-570" coordorigin="2695,121" coordsize="78,2">
            <v:shape style="position:absolute;left:2695;top:121;width:78;height:2" coordorigin="2695,121" coordsize="78,0" path="m2695,121l2773,121e" filled="f" stroked="t" strokeweight=".359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16"/>
          <w:szCs w:val="16"/>
          <w:w w:val="66"/>
          <w:i/>
          <w:position w:val="-4"/>
        </w:rPr>
        <w:t>|</w:t>
      </w:r>
      <w:r>
        <w:rPr>
          <w:rFonts w:ascii="Arial" w:hAnsi="Arial" w:cs="Arial" w:eastAsia="Arial"/>
          <w:sz w:val="16"/>
          <w:szCs w:val="16"/>
          <w:w w:val="97"/>
          <w:i/>
          <w:position w:val="-4"/>
        </w:rPr>
        <w:t>s</w:t>
      </w:r>
      <w:r>
        <w:rPr>
          <w:rFonts w:ascii="Arial" w:hAnsi="Arial" w:cs="Arial" w:eastAsia="Arial"/>
          <w:sz w:val="12"/>
          <w:szCs w:val="12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6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66"/>
          <w:i/>
          <w:position w:val="-4"/>
        </w:rPr>
        <w:t>|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0"/>
        </w:rPr>
      </w:r>
    </w:p>
    <w:p>
      <w:pPr>
        <w:spacing w:before="0" w:after="0" w:line="153" w:lineRule="exact"/>
        <w:ind w:left="694" w:right="-64"/>
        <w:jc w:val="left"/>
        <w:tabs>
          <w:tab w:pos="146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9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53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18"/>
        </w:rPr>
        <w:t>+1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2" w:lineRule="exact"/>
        <w:ind w:left="23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(3)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2" w:after="0" w:line="240" w:lineRule="auto"/>
        <w:ind w:right="-20"/>
        <w:jc w:val="left"/>
        <w:tabs>
          <w:tab w:pos="3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principles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SOUL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09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In</w:t>
      </w:r>
      <w:r>
        <w:rPr>
          <w:rFonts w:ascii="Arial" w:hAnsi="Arial" w:cs="Arial" w:eastAsia="Arial"/>
          <w:sz w:val="22"/>
          <w:szCs w:val="22"/>
          <w:spacing w:val="55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2"/>
        </w:rPr>
        <w:t>section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3.1,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we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defined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1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79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-gram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4" w:equalWidth="0">
            <w:col w:w="1572" w:space="178"/>
            <w:col w:w="1534" w:space="868"/>
            <w:col w:w="485" w:space="287"/>
            <w:col w:w="4656"/>
          </w:cols>
        </w:sectPr>
      </w:pPr>
      <w:rPr/>
    </w:p>
    <w:p>
      <w:pPr>
        <w:spacing w:before="0" w:after="0" w:line="278" w:lineRule="exact"/>
        <w:ind w:left="1053" w:right="-20"/>
        <w:jc w:val="left"/>
        <w:tabs>
          <w:tab w:pos="16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-7"/>
        </w:rPr>
        <w:t>×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-7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0"/>
          <w:i/>
          <w:position w:val="3"/>
        </w:rPr>
        <w:t>k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7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7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5"/>
          <w:i/>
          <w:position w:val="3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5"/>
          <w:i/>
          <w:position w:val="3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105"/>
          <w:position w:val="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-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7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5"/>
          <w:position w:val="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-7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7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105"/>
          <w:i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3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3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7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3"/>
        </w:rPr>
        <w:t>k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7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1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210"/>
          <w:position w:val="18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97" w:lineRule="exact"/>
        <w:ind w:left="1989" w:right="-20"/>
        <w:jc w:val="left"/>
        <w:tabs>
          <w:tab w:pos="2760" w:val="left"/>
          <w:tab w:pos="36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9" w:after="0" w:line="240" w:lineRule="auto"/>
        <w:ind w:left="12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10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decomposition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relies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assump-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Therefore,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estimates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probability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model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equations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(3)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(4).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major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fi-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reliably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estimate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parameters,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xponen-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tially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aggr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ated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natural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well-kn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sparsity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issue.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antage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recent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proposal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2011).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specific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neural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architec-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ture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(the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Structu</w:t>
      </w:r>
      <w:r>
        <w:rPr>
          <w:rFonts w:ascii="Arial" w:hAnsi="Arial" w:cs="Arial" w:eastAsia="Arial"/>
          <w:sz w:val="22"/>
          <w:szCs w:val="22"/>
          <w:spacing w:val="-7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ed</w:t>
      </w:r>
      <w:r>
        <w:rPr>
          <w:rFonts w:ascii="Arial" w:hAnsi="Arial" w:cs="Arial" w:eastAsia="Arial"/>
          <w:sz w:val="22"/>
          <w:szCs w:val="22"/>
          <w:spacing w:val="-1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OUtput</w:t>
      </w:r>
      <w:r>
        <w:rPr>
          <w:rFonts w:ascii="Arial" w:hAnsi="Arial" w:cs="Arial" w:eastAsia="Arial"/>
          <w:sz w:val="22"/>
          <w:szCs w:val="22"/>
          <w:spacing w:val="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Layer</w:t>
      </w:r>
      <w:r>
        <w:rPr>
          <w:rFonts w:ascii="Arial" w:hAnsi="Arial" w:cs="Arial" w:eastAsia="Arial"/>
          <w:sz w:val="22"/>
          <w:szCs w:val="22"/>
          <w:spacing w:val="5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SOUL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becomes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possible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ulary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guage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xperi-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mented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last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year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only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xtended</w:t>
      </w:r>
      <w:r>
        <w:rPr>
          <w:rFonts w:ascii="Arial" w:hAnsi="Arial" w:cs="Arial" w:eastAsia="Arial"/>
          <w:sz w:val="22"/>
          <w:szCs w:val="22"/>
          <w:spacing w:val="-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models.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details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about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SOUL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architecture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found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2011),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xtension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precisely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(Hai-Son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gration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tasks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carried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using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o-pass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approach: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pass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uses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entional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back-o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-gram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lation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produce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-best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(the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translations);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second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pass,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probability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puted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ypothesis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-best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cordingly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reordered.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xperi-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ments,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size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SOUL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300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decompositions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equa-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(3)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(4)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introducing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during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rescoring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3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Co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pora</w:t>
      </w:r>
      <w:r>
        <w:rPr>
          <w:rFonts w:ascii="Arial" w:hAnsi="Arial" w:cs="Arial" w:eastAsia="Arial"/>
          <w:sz w:val="24"/>
          <w:szCs w:val="24"/>
          <w:spacing w:val="19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-5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data</w:t>
      </w:r>
      <w:r>
        <w:rPr>
          <w:rFonts w:ascii="Arial" w:hAnsi="Arial" w:cs="Arial" w:eastAsia="Arial"/>
          <w:sz w:val="24"/>
          <w:szCs w:val="24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e-p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ocessing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Concerning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pre-processing,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started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from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submissions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year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(Allauzen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mainly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upgraded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corpora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associated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language-dependent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pre-processing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routines.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6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e-p</w:t>
      </w:r>
      <w:r>
        <w:rPr>
          <w:rFonts w:ascii="Arial" w:hAnsi="Arial" w:cs="Arial" w:eastAsia="Arial"/>
          <w:sz w:val="22"/>
          <w:szCs w:val="22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ocessing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in-house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enization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enization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steps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(D</w:t>
      </w:r>
      <w:r>
        <w:rPr>
          <w:rFonts w:ascii="Arial" w:hAnsi="Arial" w:cs="Arial" w:eastAsia="Arial"/>
          <w:sz w:val="22"/>
          <w:szCs w:val="22"/>
          <w:spacing w:val="-7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chelotte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2008).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demonstrated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better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normalization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ools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better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scores: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thus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“true-case”.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Compared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yea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pre-process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ing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utf-8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significantly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ault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poli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consists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treating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independently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plagued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sparsit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(alignment)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decoding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(due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translating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glish,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side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thus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normalized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specific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pre-processing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scheme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(Al-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lauzen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2010;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Du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El-Kahlout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2010)),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aims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reducing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redun-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normalizing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hograp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tralizing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most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inflections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nd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(iii)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splitting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POS-tagged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(Schmid,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1994);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addition,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fine-grained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labels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needed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pre-processing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obtained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(Schmid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ws,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47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Bilingual</w:t>
      </w:r>
      <w:r>
        <w:rPr>
          <w:rFonts w:ascii="Arial" w:hAnsi="Arial" w:cs="Arial" w:eastAsia="Arial"/>
          <w:sz w:val="22"/>
          <w:szCs w:val="22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pora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last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aluation,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ail-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llel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German-English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pai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while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only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subpart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French-English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allel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lected.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trained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data,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estimated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subpart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allel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data: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discarded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about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French-English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filtered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xity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criterion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(Al-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lauzen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al.,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5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French-English,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upgraded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material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year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xtracting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trained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year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dated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running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forced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39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data.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These</w:t>
      </w:r>
      <w:r>
        <w:rPr>
          <w:rFonts w:ascii="Arial" w:hAnsi="Arial" w:cs="Arial" w:eastAsia="Arial"/>
          <w:sz w:val="22"/>
          <w:szCs w:val="22"/>
          <w:spacing w:val="3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ord-aligned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last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89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parallel</w:t>
      </w:r>
      <w:r>
        <w:rPr>
          <w:rFonts w:ascii="Arial" w:hAnsi="Arial" w:cs="Arial" w:eastAsia="Arial"/>
          <w:sz w:val="22"/>
          <w:szCs w:val="22"/>
          <w:spacing w:val="4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constitute</w:t>
      </w:r>
      <w:r>
        <w:rPr>
          <w:rFonts w:ascii="Arial" w:hAnsi="Arial" w:cs="Arial" w:eastAsia="Arial"/>
          <w:sz w:val="22"/>
          <w:szCs w:val="22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material</w:t>
      </w:r>
      <w:r>
        <w:rPr>
          <w:rFonts w:ascii="Arial" w:hAnsi="Arial" w:cs="Arial" w:eastAsia="Arial"/>
          <w:sz w:val="22"/>
          <w:szCs w:val="22"/>
          <w:spacing w:val="2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4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functions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described</w:t>
      </w:r>
      <w:r>
        <w:rPr>
          <w:rFonts w:ascii="Arial" w:hAnsi="Arial" w:cs="Arial" w:eastAsia="Arial"/>
          <w:sz w:val="22"/>
          <w:szCs w:val="22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Section</w:t>
      </w:r>
      <w:r>
        <w:rPr>
          <w:rFonts w:ascii="Arial" w:hAnsi="Arial" w:cs="Arial" w:eastAsia="Arial"/>
          <w:sz w:val="22"/>
          <w:szCs w:val="22"/>
          <w:spacing w:val="3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4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amount</w:t>
      </w:r>
      <w:r>
        <w:rPr>
          <w:rFonts w:ascii="Arial" w:hAnsi="Arial" w:cs="Arial" w:eastAsia="Arial"/>
          <w:sz w:val="22"/>
          <w:szCs w:val="22"/>
          <w:spacing w:val="3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data,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three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bilingual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-gram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estimated,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-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source</w:t>
      </w:r>
      <w:r>
        <w:rPr>
          <w:rFonts w:ascii="Arial" w:hAnsi="Arial" w:cs="Arial" w:eastAsia="Arial"/>
          <w:sz w:val="22"/>
          <w:szCs w:val="22"/>
          <w:spacing w:val="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data: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ws-Commentar</w:t>
      </w:r>
      <w:r>
        <w:rPr>
          <w:rFonts w:ascii="Arial" w:hAnsi="Arial" w:cs="Arial" w:eastAsia="Arial"/>
          <w:sz w:val="22"/>
          <w:szCs w:val="22"/>
          <w:spacing w:val="-12"/>
          <w:w w:val="8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Eur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oparl,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French-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English</w:t>
      </w:r>
      <w:r>
        <w:rPr>
          <w:rFonts w:ascii="Arial" w:hAnsi="Arial" w:cs="Arial" w:eastAsia="Arial"/>
          <w:sz w:val="22"/>
          <w:szCs w:val="22"/>
          <w:spacing w:val="4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Gi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These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weighted</w:t>
      </w:r>
      <w:r>
        <w:rPr>
          <w:rFonts w:ascii="Arial" w:hAnsi="Arial" w:cs="Arial" w:eastAsia="Arial"/>
          <w:sz w:val="22"/>
          <w:szCs w:val="22"/>
          <w:spacing w:val="-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mixture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defined</w:t>
      </w:r>
      <w:r>
        <w:rPr>
          <w:rFonts w:ascii="Arial" w:hAnsi="Arial" w:cs="Arial" w:eastAsia="Arial"/>
          <w:sz w:val="22"/>
          <w:szCs w:val="22"/>
          <w:spacing w:val="-1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equation</w:t>
      </w:r>
      <w:r>
        <w:rPr>
          <w:rFonts w:ascii="Arial" w:hAnsi="Arial" w:cs="Arial" w:eastAsia="Arial"/>
          <w:sz w:val="22"/>
          <w:szCs w:val="22"/>
          <w:spacing w:val="-1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(1).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German-English,</w:t>
      </w:r>
      <w:r>
        <w:rPr>
          <w:rFonts w:ascii="Arial" w:hAnsi="Arial" w:cs="Arial" w:eastAsia="Arial"/>
          <w:sz w:val="22"/>
          <w:szCs w:val="22"/>
          <w:spacing w:val="3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simply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35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parallel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-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train</w:t>
      </w:r>
      <w:r>
        <w:rPr>
          <w:rFonts w:ascii="Arial" w:hAnsi="Arial" w:cs="Arial" w:eastAsia="Arial"/>
          <w:sz w:val="22"/>
          <w:szCs w:val="22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-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single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2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Monolingual</w:t>
      </w:r>
      <w:r>
        <w:rPr>
          <w:rFonts w:ascii="Arial" w:hAnsi="Arial" w:cs="Arial" w:eastAsia="Arial"/>
          <w:sz w:val="22"/>
          <w:szCs w:val="22"/>
          <w:spacing w:val="53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pora</w:t>
      </w:r>
      <w:r>
        <w:rPr>
          <w:rFonts w:ascii="Arial" w:hAnsi="Arial" w:cs="Arial" w:eastAsia="Arial"/>
          <w:sz w:val="22"/>
          <w:szCs w:val="22"/>
          <w:spacing w:val="23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-9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data,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setup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last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yea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constrained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eral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sets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ed</w:t>
      </w:r>
      <w:r>
        <w:rPr>
          <w:rFonts w:ascii="Arial" w:hAnsi="Arial" w:cs="Arial" w:eastAsia="Arial"/>
          <w:sz w:val="22"/>
          <w:szCs w:val="22"/>
          <w:spacing w:val="4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dates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genres: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ws-Commentar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wled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grouped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yea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Europarl.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subset,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standard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4-gram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polated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Knese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smoothing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(Kneser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2" w:lineRule="auto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47073pt;width:59.776pt;height:.1pt;mso-position-horizontal-relative:page;mso-position-vertical-relative:paragraph;z-index:-561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forced</w:t>
      </w:r>
      <w:r>
        <w:rPr>
          <w:rFonts w:ascii="Arial" w:hAnsi="Arial" w:cs="Arial" w:eastAsia="Arial"/>
          <w:sz w:val="18"/>
          <w:szCs w:val="18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alignment</w:t>
      </w:r>
      <w:r>
        <w:rPr>
          <w:rFonts w:ascii="Arial" w:hAnsi="Arial" w:cs="Arial" w:eastAsia="Arial"/>
          <w:sz w:val="18"/>
          <w:szCs w:val="18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step</w:t>
      </w:r>
      <w:r>
        <w:rPr>
          <w:rFonts w:ascii="Arial" w:hAnsi="Arial" w:cs="Arial" w:eastAsia="Arial"/>
          <w:sz w:val="18"/>
          <w:szCs w:val="18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consists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an</w:t>
      </w:r>
      <w:r>
        <w:rPr>
          <w:rFonts w:ascii="Arial" w:hAnsi="Arial" w:cs="Arial" w:eastAsia="Arial"/>
          <w:sz w:val="18"/>
          <w:szCs w:val="18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additional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EM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0"/>
        </w:rPr>
        <w:t>it-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eration.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1995;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Chen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Goodman,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1998).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resulting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then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linearly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combined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interpolation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ficients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chosen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minimize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elopment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set.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created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contained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xpanded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reach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total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500k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including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frequent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52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French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same</w:t>
      </w:r>
      <w:r>
        <w:rPr>
          <w:rFonts w:ascii="Arial" w:hAnsi="Arial" w:cs="Arial" w:eastAsia="Arial"/>
          <w:sz w:val="22"/>
          <w:szCs w:val="22"/>
          <w:spacing w:val="-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corpora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last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year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16"/>
          <w:szCs w:val="16"/>
          <w:spacing w:val="9"/>
          <w:w w:val="86"/>
          <w:position w:val="8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did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decrease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attempts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specifically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year</w:t>
      </w:r>
      <w:r>
        <w:rPr>
          <w:rFonts w:ascii="Arial" w:hAnsi="Arial" w:cs="Arial" w:eastAsia="Arial"/>
          <w:sz w:val="22"/>
          <w:szCs w:val="22"/>
          <w:spacing w:val="-12"/>
          <w:w w:val="94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aluation.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therefore</w:t>
      </w:r>
      <w:r>
        <w:rPr>
          <w:rFonts w:ascii="Arial" w:hAnsi="Arial" w:cs="Arial" w:eastAsia="Arial"/>
          <w:sz w:val="22"/>
          <w:szCs w:val="22"/>
          <w:spacing w:val="4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39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(Allauzen</w:t>
      </w:r>
      <w:r>
        <w:rPr>
          <w:rFonts w:ascii="Arial" w:hAnsi="Arial" w:cs="Arial" w:eastAsia="Arial"/>
          <w:sz w:val="22"/>
          <w:szCs w:val="22"/>
          <w:spacing w:val="3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2011).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208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“On-the-fly”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6" w:lineRule="auto"/>
        <w:ind w:left="100" w:right="-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elopped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menting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“on-the-fly”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estimation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parameter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standard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phase-based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model,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using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Moses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oehn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2007)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decode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Implementing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on-the-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fly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estimation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-code,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less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appealing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due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computational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estimating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smoothed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those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statistics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required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phrases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contains.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the-fly</w:t>
      </w:r>
      <w:r>
        <w:rPr>
          <w:rFonts w:ascii="Arial" w:hAnsi="Arial" w:cs="Arial" w:eastAsia="Arial"/>
          <w:sz w:val="22"/>
          <w:szCs w:val="22"/>
          <w:spacing w:val="36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estimation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(Callison-Burch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2005;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Lopez,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compute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array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enables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subset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deterministic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random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sampling,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meaning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sample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chosen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randomly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sample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returned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sample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size,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hereafter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denoted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000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computed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sample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ord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(we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same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enization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submitted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systems)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1"/>
          <w:w w:val="86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xi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cal</w:t>
      </w:r>
      <w:r>
        <w:rPr>
          <w:rFonts w:ascii="Arial" w:hAnsi="Arial" w:cs="Arial" w:eastAsia="Arial"/>
          <w:sz w:val="22"/>
          <w:szCs w:val="22"/>
          <w:spacing w:val="3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reordering</w:t>
      </w:r>
      <w:r>
        <w:rPr>
          <w:rFonts w:ascii="Arial" w:hAnsi="Arial" w:cs="Arial" w:eastAsia="Arial"/>
          <w:sz w:val="22"/>
          <w:szCs w:val="22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scripts</w:t>
      </w:r>
      <w:r>
        <w:rPr>
          <w:rFonts w:ascii="Arial" w:hAnsi="Arial" w:cs="Arial" w:eastAsia="Arial"/>
          <w:sz w:val="22"/>
          <w:szCs w:val="22"/>
          <w:spacing w:val="3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Moses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Experiments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data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sets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used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English-French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tasks,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corpora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optimization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3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69pt;width:59.776pt;height:.1pt;mso-position-horizontal-relative:page;mso-position-vertical-relative:paragraph;z-index:-560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fifth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edition</w:t>
      </w:r>
      <w:r>
        <w:rPr>
          <w:rFonts w:ascii="Arial" w:hAnsi="Arial" w:cs="Arial" w:eastAsia="Arial"/>
          <w:sz w:val="18"/>
          <w:szCs w:val="18"/>
          <w:spacing w:val="8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he</w:t>
      </w:r>
      <w:r>
        <w:rPr>
          <w:rFonts w:ascii="Arial" w:hAnsi="Arial" w:cs="Arial" w:eastAsia="Arial"/>
          <w:sz w:val="18"/>
          <w:szCs w:val="18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English</w:t>
      </w:r>
      <w:r>
        <w:rPr>
          <w:rFonts w:ascii="Arial" w:hAnsi="Arial" w:cs="Arial" w:eastAsia="Arial"/>
          <w:sz w:val="18"/>
          <w:szCs w:val="18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Gi</w:t>
      </w:r>
      <w:r>
        <w:rPr>
          <w:rFonts w:ascii="Arial" w:hAnsi="Arial" w:cs="Arial" w:eastAsia="Arial"/>
          <w:sz w:val="18"/>
          <w:szCs w:val="18"/>
          <w:spacing w:val="-1"/>
          <w:w w:val="90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ord</w:t>
      </w:r>
      <w:r>
        <w:rPr>
          <w:rFonts w:ascii="Arial" w:hAnsi="Arial" w:cs="Arial" w:eastAsia="Arial"/>
          <w:sz w:val="18"/>
          <w:szCs w:val="18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(LDC2011T07)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left="100" w:right="351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2"/>
          <w:w w:val="87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</w:rPr>
        <w:t>not</w:t>
      </w:r>
      <w:r>
        <w:rPr>
          <w:rFonts w:ascii="Arial" w:hAnsi="Arial" w:cs="Arial" w:eastAsia="Arial"/>
          <w:sz w:val="18"/>
          <w:szCs w:val="18"/>
          <w:spacing w:val="15"/>
          <w:w w:val="87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used.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3" w:lineRule="exact"/>
        <w:ind w:left="353" w:right="-8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An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-1"/>
        </w:rPr>
        <w:t>approximation</w:t>
      </w:r>
      <w:r>
        <w:rPr>
          <w:rFonts w:ascii="Arial" w:hAnsi="Arial" w:cs="Arial" w:eastAsia="Arial"/>
          <w:sz w:val="18"/>
          <w:szCs w:val="18"/>
          <w:spacing w:val="-3"/>
          <w:w w:val="92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1"/>
        </w:rPr>
        <w:t>used</w:t>
      </w:r>
      <w:r>
        <w:rPr>
          <w:rFonts w:ascii="Arial" w:hAnsi="Arial" w:cs="Arial" w:eastAsia="Arial"/>
          <w:sz w:val="18"/>
          <w:szCs w:val="18"/>
          <w:spacing w:val="1"/>
          <w:w w:val="84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  <w:position w:val="-1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-1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78"/>
          <w:i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-30"/>
          <w:w w:val="100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|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-1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  <w:position w:val="-1"/>
        </w:rPr>
        <w:t>cohe</w:t>
      </w:r>
      <w:r>
        <w:rPr>
          <w:rFonts w:ascii="Arial" w:hAnsi="Arial" w:cs="Arial" w:eastAsia="Arial"/>
          <w:sz w:val="18"/>
          <w:szCs w:val="18"/>
          <w:spacing w:val="-6"/>
          <w:w w:val="87"/>
          <w:i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  <w:position w:val="-1"/>
        </w:rPr>
        <w:t>ent</w:t>
      </w:r>
      <w:r>
        <w:rPr>
          <w:rFonts w:ascii="Arial" w:hAnsi="Arial" w:cs="Arial" w:eastAsia="Arial"/>
          <w:sz w:val="18"/>
          <w:szCs w:val="18"/>
          <w:spacing w:val="15"/>
          <w:w w:val="87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transla-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procedure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xperiments.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table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our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Moses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decoder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stead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-gram-based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system.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on-the-fly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(31.7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point)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orst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-code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(32.0)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better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equ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lent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Moses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(31.5),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much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aste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estimation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reduced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hours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50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minutes,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erhead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loading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files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half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hours,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compared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roughly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210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hours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tems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under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comparable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hard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conditions.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11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Experimental</w:t>
      </w:r>
      <w:r>
        <w:rPr>
          <w:rFonts w:ascii="Arial" w:hAnsi="Arial" w:cs="Arial" w:eastAsia="Arial"/>
          <w:sz w:val="24"/>
          <w:szCs w:val="24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2"/>
          <w:b/>
          <w:bCs/>
        </w:rPr>
        <w:t>esults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36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-code</w:t>
      </w:r>
      <w:r>
        <w:rPr>
          <w:rFonts w:ascii="Arial" w:hAnsi="Arial" w:cs="Arial" w:eastAsia="Arial"/>
          <w:sz w:val="22"/>
          <w:szCs w:val="22"/>
          <w:spacing w:val="-15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SOUL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5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summarizes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mitted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shared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French-English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German-English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both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rections.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mances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measured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stest2011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yea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r</w:t>
      </w:r>
      <w:r>
        <w:rPr>
          <w:rFonts w:ascii="Arial" w:hAnsi="Arial" w:cs="Arial" w:eastAsia="Arial"/>
          <w:sz w:val="22"/>
          <w:szCs w:val="22"/>
          <w:spacing w:val="-12"/>
          <w:w w:val="11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wstest2012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scores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NIST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script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mt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va-v13.pl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wstest2012</w:t>
      </w:r>
      <w:r>
        <w:rPr>
          <w:rFonts w:ascii="Arial" w:hAnsi="Arial" w:cs="Arial" w:eastAsia="Arial"/>
          <w:sz w:val="22"/>
          <w:szCs w:val="22"/>
          <w:spacing w:val="35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anizers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4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tained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-gram</w:t>
      </w:r>
      <w:r>
        <w:rPr>
          <w:rFonts w:ascii="Arial" w:hAnsi="Arial" w:cs="Arial" w:eastAsia="Arial"/>
          <w:sz w:val="22"/>
          <w:szCs w:val="22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estimated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back-o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f,</w:t>
      </w:r>
      <w:r>
        <w:rPr>
          <w:rFonts w:ascii="Arial" w:hAnsi="Arial" w:cs="Arial" w:eastAsia="Arial"/>
          <w:sz w:val="22"/>
          <w:szCs w:val="22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-1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bili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ngual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get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models.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ith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-gram</w:t>
      </w:r>
      <w:r>
        <w:rPr>
          <w:rFonts w:ascii="Arial" w:hAnsi="Arial" w:cs="Arial" w:eastAsia="Arial"/>
          <w:sz w:val="22"/>
          <w:szCs w:val="22"/>
          <w:spacing w:val="4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estimates,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der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limited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5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25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instance,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-code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French-English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0.5</w:t>
      </w:r>
      <w:r>
        <w:rPr>
          <w:rFonts w:ascii="Arial" w:hAnsi="Arial" w:cs="Arial" w:eastAsia="Arial"/>
          <w:sz w:val="22"/>
          <w:szCs w:val="22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point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Moses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trained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setup</w:t>
      </w:r>
      <w:r>
        <w:rPr>
          <w:rFonts w:ascii="Arial" w:hAnsi="Arial" w:cs="Arial" w:eastAsia="Arial"/>
          <w:sz w:val="22"/>
          <w:szCs w:val="22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directions.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9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(translation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model)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consistently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trast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SOUL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LM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significant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when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added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instance,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0.3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point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translating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French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addition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SOUL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directions,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ences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gligible.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results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come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ficial</w:t>
      </w:r>
      <w:r>
        <w:rPr>
          <w:rFonts w:ascii="Arial" w:hAnsi="Arial" w:cs="Arial" w:eastAsia="Arial"/>
          <w:sz w:val="18"/>
          <w:szCs w:val="18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website:</w:t>
      </w:r>
      <w:r>
        <w:rPr>
          <w:rFonts w:ascii="Arial" w:hAnsi="Arial" w:cs="Arial" w:eastAsia="Arial"/>
          <w:sz w:val="18"/>
          <w:szCs w:val="18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7"/>
          <w:position w:val="0"/>
        </w:rPr>
        <w:t>http://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NumType w:start="334"/>
          <w:pgMar w:footer="1500" w:header="0" w:top="1060" w:bottom="1700" w:left="1340" w:right="1320"/>
          <w:footerReference w:type="default" r:id="rId9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4924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3.022797pt;margin-top:-.640978pt;width:224.558pt;height:151.032832pt;mso-position-horizontal-relative:page;mso-position-vertical-relative:paragraph;z-index:-558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5" w:hRule="exact"/>
                    </w:trPr>
                    <w:tc>
                      <w:tcPr>
                        <w:tcW w:w="106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3.1840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Di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8"/>
                            <w:w w:val="100"/>
                            <w:i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ection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nil" w:sz="6" w:space="0" w:color="auto"/>
                          <w:left w:val="single" w:sz="3.184027" w:space="0" w:color="000000"/>
                          <w:right w:val="single" w:sz="3.18431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2"/>
                            <w:i/>
                          </w:rPr>
                          <w:t>System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052" w:type="dxa"/>
                        <w:gridSpan w:val="2"/>
                        <w:tcBorders>
                          <w:top w:val="nil" w:sz="6" w:space="0" w:color="auto"/>
                          <w:bottom w:val="single" w:sz="3.184" w:space="0" w:color="000000"/>
                          <w:left w:val="single" w:sz="3.184313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684" w:right="668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99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8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9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9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1067" w:type="dxa"/>
                        <w:vMerge/>
                        <w:tcBorders>
                          <w:bottom w:val="single" w:sz="3.184" w:space="0" w:color="000000"/>
                          <w:left w:val="nil" w:sz="6" w:space="0" w:color="auto"/>
                          <w:right w:val="single" w:sz="3.184027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bottom w:val="single" w:sz="3.184" w:space="0" w:color="000000"/>
                          <w:left w:val="single" w:sz="3.184027" w:space="0" w:color="000000"/>
                          <w:right w:val="single" w:sz="3.184313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7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3" w:space="0" w:color="000000"/>
                          <w:right w:val="single" w:sz="3.184083" w:space="0" w:color="000000"/>
                        </w:tcBorders>
                      </w:tcPr>
                      <w:p>
                        <w:pPr>
                          <w:spacing w:before="0" w:after="0" w:line="228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test2011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83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8" w:lineRule="exact"/>
                          <w:ind w:left="116" w:right="-20"/>
                          <w:jc w:val="left"/>
                          <w:rPr>
                            <w:rFonts w:ascii="Meiryo" w:hAnsi="Meiryo" w:cs="Meiryo" w:eastAsia="Meiryo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test2012</w:t>
                        </w:r>
                        <w:r>
                          <w:rPr>
                            <w:rFonts w:ascii="Meiryo" w:hAnsi="Meiryo" w:cs="Meiryo" w:eastAsia="Meiryo"/>
                            <w:sz w:val="16"/>
                            <w:szCs w:val="16"/>
                            <w:spacing w:val="0"/>
                            <w:w w:val="100"/>
                            <w:i/>
                            <w:position w:val="8"/>
                          </w:rPr>
                          <w:t>∗</w:t>
                        </w:r>
                        <w:r>
                          <w:rPr>
                            <w:rFonts w:ascii="Meiryo" w:hAnsi="Meiryo" w:cs="Meiryo" w:eastAsia="Meiryo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821" w:hRule="exact"/>
                    </w:trPr>
                    <w:tc>
                      <w:tcPr>
                        <w:tcW w:w="106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40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en2fr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7" w:space="0" w:color="000000"/>
                          <w:right w:val="single" w:sz="3.18431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Baseline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5"/>
                          </w:rPr>
                          <w:t>SOUL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4"/>
                            <w:w w:val="9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3"/>
                          </w:rPr>
                          <w:t>TM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on-the-fly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3" w:space="0" w:color="000000"/>
                          <w:right w:val="single" w:sz="3.18408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32.0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33.4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31.7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83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28.9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29.9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28.6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106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40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fr2en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7" w:space="0" w:color="000000"/>
                          <w:right w:val="single" w:sz="3.18431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Baseline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5"/>
                          </w:rPr>
                          <w:t>SOUL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4"/>
                            <w:w w:val="9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3"/>
                          </w:rPr>
                          <w:t>TM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3" w:space="0" w:color="000000"/>
                          <w:right w:val="single" w:sz="3.18408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30.2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31.1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83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30.4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31.5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106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40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en2de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7" w:space="0" w:color="000000"/>
                          <w:right w:val="single" w:sz="3.18431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Baseline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5"/>
                          </w:rPr>
                          <w:t>SOUL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4"/>
                            <w:w w:val="9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3"/>
                          </w:rPr>
                          <w:t>TM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3" w:space="0" w:color="000000"/>
                          <w:right w:val="single" w:sz="3.18408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15.4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16.6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83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16.0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17.0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106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40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de2en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7" w:space="0" w:color="000000"/>
                          <w:right w:val="single" w:sz="3.18431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Baseline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5"/>
                          </w:rPr>
                          <w:t>SOUL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4"/>
                            <w:w w:val="9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3"/>
                          </w:rPr>
                          <w:t>TM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3" w:space="0" w:color="000000"/>
                          <w:right w:val="single" w:sz="3.18408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21.8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473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22.8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83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22.9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56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23.9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small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ains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smaller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dataset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(IWS</w:t>
      </w:r>
      <w:r>
        <w:rPr>
          <w:rFonts w:ascii="Arial" w:hAnsi="Arial" w:cs="Arial" w:eastAsia="Arial"/>
          <w:sz w:val="22"/>
          <w:szCs w:val="22"/>
          <w:spacing w:val="-19"/>
          <w:w w:val="9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T’11),</w:t>
      </w:r>
      <w:r>
        <w:rPr>
          <w:rFonts w:ascii="Arial" w:hAnsi="Arial" w:cs="Arial" w:eastAsia="Arial"/>
          <w:sz w:val="22"/>
          <w:szCs w:val="22"/>
          <w:spacing w:val="5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we</w:t>
      </w:r>
      <w:r>
        <w:rPr>
          <w:rFonts w:ascii="Arial" w:hAnsi="Arial" w:cs="Arial" w:eastAsia="Arial"/>
          <w:sz w:val="22"/>
          <w:szCs w:val="22"/>
          <w:spacing w:val="-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here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system.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analysis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hints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ariants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already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ered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high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probabilities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ariants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seldom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found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reference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tences.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means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situation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reference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vided,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ypotheses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high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adequately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arded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actual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references.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335"/>
          <w:pgMar w:footer="1115" w:header="0" w:top="1000" w:bottom="1300" w:left="1340" w:right="1320"/>
          <w:footerReference w:type="default" r:id="rId10"/>
          <w:pgSz w:w="12240" w:h="15840"/>
        </w:sectPr>
      </w:pPr>
      <w:rPr/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Experimental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scores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measured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wstest2011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wstest2012.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wstest2012,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scores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vided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anizers.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5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7.2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Experiments</w:t>
      </w:r>
      <w:r>
        <w:rPr>
          <w:rFonts w:ascii="Arial" w:hAnsi="Arial" w:cs="Arial" w:eastAsia="Arial"/>
          <w:sz w:val="22"/>
          <w:szCs w:val="22"/>
          <w:spacing w:val="-14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additional</w:t>
      </w:r>
      <w:r>
        <w:rPr>
          <w:rFonts w:ascii="Arial" w:hAnsi="Arial" w:cs="Arial" w:eastAsia="Arial"/>
          <w:sz w:val="22"/>
          <w:szCs w:val="22"/>
          <w:spacing w:val="10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featu</w:t>
      </w:r>
      <w:r>
        <w:rPr>
          <w:rFonts w:ascii="Arial" w:hAnsi="Arial" w:cs="Arial" w:eastAsia="Arial"/>
          <w:sz w:val="22"/>
          <w:szCs w:val="22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4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aluation,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disambiguation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(WSD)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rescoring.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models,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added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after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-best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ork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(Och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2004;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Hasan,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1993)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helpful.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asymmetric,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estimated,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directions.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trary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reported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results,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additional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yield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significant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system.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assume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already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xtens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ely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optimized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estimated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corpora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xplain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redundan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hese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ditional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54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separate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series</w:t>
      </w:r>
      <w:r>
        <w:rPr>
          <w:rFonts w:ascii="Arial" w:hAnsi="Arial" w:cs="Arial" w:eastAsia="Arial"/>
          <w:sz w:val="22"/>
          <w:szCs w:val="22"/>
          <w:spacing w:val="3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xperiments,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WSD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calculated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according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proposed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(Apidianaki,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subset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(source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guage)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ular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classifier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duces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probability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lations</w:t>
      </w:r>
      <w:r>
        <w:rPr>
          <w:rFonts w:ascii="Arial" w:hAnsi="Arial" w:cs="Arial" w:eastAsia="Arial"/>
          <w:sz w:val="16"/>
          <w:szCs w:val="16"/>
          <w:spacing w:val="9"/>
          <w:w w:val="87"/>
          <w:position w:val="8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During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reranking,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3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ypoth-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esis</w:t>
      </w:r>
      <w:r>
        <w:rPr>
          <w:rFonts w:ascii="Arial" w:hAnsi="Arial" w:cs="Arial" w:eastAsia="Arial"/>
          <w:sz w:val="22"/>
          <w:szCs w:val="22"/>
          <w:spacing w:val="7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scanned</w:t>
      </w:r>
      <w:r>
        <w:rPr>
          <w:rFonts w:ascii="Arial" w:hAnsi="Arial" w:cs="Arial" w:eastAsia="Arial"/>
          <w:sz w:val="22"/>
          <w:szCs w:val="22"/>
          <w:spacing w:val="-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translations</w:t>
      </w:r>
      <w:r>
        <w:rPr>
          <w:rFonts w:ascii="Arial" w:hAnsi="Arial" w:cs="Arial" w:eastAsia="Arial"/>
          <w:sz w:val="22"/>
          <w:szCs w:val="22"/>
          <w:spacing w:val="-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match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proposed</w:t>
      </w:r>
      <w:r>
        <w:rPr>
          <w:rFonts w:ascii="Arial" w:hAnsi="Arial" w:cs="Arial" w:eastAsia="Arial"/>
          <w:sz w:val="22"/>
          <w:szCs w:val="22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ariant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arded</w:t>
      </w:r>
      <w:r>
        <w:rPr>
          <w:rFonts w:ascii="Arial" w:hAnsi="Arial" w:cs="Arial" w:eastAsia="Arial"/>
          <w:sz w:val="22"/>
          <w:szCs w:val="22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additional</w:t>
      </w:r>
      <w:r>
        <w:rPr>
          <w:rFonts w:ascii="Arial" w:hAnsi="Arial" w:cs="Arial" w:eastAsia="Arial"/>
          <w:sz w:val="22"/>
          <w:szCs w:val="22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score.</w:t>
      </w:r>
      <w:r>
        <w:rPr>
          <w:rFonts w:ascii="Arial" w:hAnsi="Arial" w:cs="Arial" w:eastAsia="Arial"/>
          <w:sz w:val="22"/>
          <w:szCs w:val="22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While</w:t>
      </w:r>
      <w:r>
        <w:rPr>
          <w:rFonts w:ascii="Arial" w:hAnsi="Arial" w:cs="Arial" w:eastAsia="Arial"/>
          <w:sz w:val="22"/>
          <w:szCs w:val="22"/>
          <w:spacing w:val="3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3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4pt;width:59.776pt;height:.1pt;mso-position-horizontal-relative:page;mso-position-vertical-relative:paragraph;z-index:-559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di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ference</w:t>
      </w:r>
      <w:r>
        <w:rPr>
          <w:rFonts w:ascii="Arial" w:hAnsi="Arial" w:cs="Arial" w:eastAsia="Arial"/>
          <w:sz w:val="18"/>
          <w:szCs w:val="18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method</w:t>
      </w:r>
      <w:r>
        <w:rPr>
          <w:rFonts w:ascii="Arial" w:hAnsi="Arial" w:cs="Arial" w:eastAsia="Arial"/>
          <w:sz w:val="18"/>
          <w:szCs w:val="18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described</w:t>
      </w:r>
      <w:r>
        <w:rPr>
          <w:rFonts w:ascii="Arial" w:hAnsi="Arial" w:cs="Arial" w:eastAsia="Arial"/>
          <w:sz w:val="18"/>
          <w:szCs w:val="18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(Apidianaki,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54" w:lineRule="auto"/>
        <w:ind w:left="100" w:right="-5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0"/>
        </w:rPr>
        <w:t>2009)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that</w:t>
      </w:r>
      <w:r>
        <w:rPr>
          <w:rFonts w:ascii="Arial" w:hAnsi="Arial" w:cs="Arial" w:eastAsia="Arial"/>
          <w:sz w:val="18"/>
          <w:szCs w:val="18"/>
          <w:spacing w:val="22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no</w:t>
      </w:r>
      <w:r>
        <w:rPr>
          <w:rFonts w:ascii="Arial" w:hAnsi="Arial" w:cs="Arial" w:eastAsia="Arial"/>
          <w:sz w:val="18"/>
          <w:szCs w:val="18"/>
          <w:spacing w:val="15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sense</w:t>
      </w:r>
      <w:r>
        <w:rPr>
          <w:rFonts w:ascii="Arial" w:hAnsi="Arial" w:cs="Arial" w:eastAsia="Arial"/>
          <w:sz w:val="18"/>
          <w:szCs w:val="18"/>
          <w:spacing w:val="-9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clustering</w:t>
      </w:r>
      <w:r>
        <w:rPr>
          <w:rFonts w:ascii="Arial" w:hAnsi="Arial" w:cs="Arial" w:eastAsia="Arial"/>
          <w:sz w:val="18"/>
          <w:szCs w:val="18"/>
          <w:spacing w:val="-3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performed,</w:t>
      </w:r>
      <w:r>
        <w:rPr>
          <w:rFonts w:ascii="Arial" w:hAnsi="Arial" w:cs="Arial" w:eastAsia="Arial"/>
          <w:sz w:val="18"/>
          <w:szCs w:val="18"/>
          <w:spacing w:val="34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each</w:t>
      </w:r>
      <w:r>
        <w:rPr>
          <w:rFonts w:ascii="Arial" w:hAnsi="Arial" w:cs="Arial" w:eastAsia="Arial"/>
          <w:sz w:val="18"/>
          <w:szCs w:val="18"/>
          <w:spacing w:val="-9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transla-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tion</w:t>
      </w:r>
      <w:r>
        <w:rPr>
          <w:rFonts w:ascii="Arial" w:hAnsi="Arial" w:cs="Arial" w:eastAsia="Arial"/>
          <w:sz w:val="18"/>
          <w:szCs w:val="18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represented</w:t>
      </w:r>
      <w:r>
        <w:rPr>
          <w:rFonts w:ascii="Arial" w:hAnsi="Arial" w:cs="Arial" w:eastAsia="Arial"/>
          <w:sz w:val="18"/>
          <w:szCs w:val="18"/>
          <w:spacing w:val="1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by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separate</w:t>
      </w:r>
      <w:r>
        <w:rPr>
          <w:rFonts w:ascii="Arial" w:hAnsi="Arial" w:cs="Arial" w:eastAsia="Arial"/>
          <w:sz w:val="18"/>
          <w:szCs w:val="18"/>
          <w:spacing w:val="-12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weighted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source</w:t>
      </w:r>
      <w:r>
        <w:rPr>
          <w:rFonts w:ascii="Arial" w:hAnsi="Arial" w:cs="Arial" w:eastAsia="Arial"/>
          <w:sz w:val="18"/>
          <w:szCs w:val="18"/>
          <w:spacing w:val="7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feature</w:t>
      </w:r>
      <w:r>
        <w:rPr>
          <w:rFonts w:ascii="Arial" w:hAnsi="Arial" w:cs="Arial" w:eastAsia="Arial"/>
          <w:sz w:val="18"/>
          <w:szCs w:val="18"/>
          <w:spacing w:val="18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ector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which</w:t>
      </w:r>
      <w:r>
        <w:rPr>
          <w:rFonts w:ascii="Arial" w:hAnsi="Arial" w:cs="Arial" w:eastAsia="Arial"/>
          <w:sz w:val="18"/>
          <w:szCs w:val="18"/>
          <w:spacing w:val="-2"/>
          <w:w w:val="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used</w:t>
      </w:r>
      <w:r>
        <w:rPr>
          <w:rFonts w:ascii="Arial" w:hAnsi="Arial" w:cs="Arial" w:eastAsia="Arial"/>
          <w:sz w:val="18"/>
          <w:szCs w:val="18"/>
          <w:spacing w:val="3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disambiguation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40" w:lineRule="auto"/>
        <w:ind w:right="3099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pape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submissions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WMT’12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French-English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shared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tasks,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both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directions.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participation,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tems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-code,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open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source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Statis-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tical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Machine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ranslation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-grams.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utions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threefold.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First,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xperimented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els,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-gram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timated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continuous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space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neural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past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kind</w:t>
      </w:r>
      <w:r>
        <w:rPr>
          <w:rFonts w:ascii="Arial" w:hAnsi="Arial" w:cs="Arial" w:eastAsia="Arial"/>
          <w:sz w:val="22"/>
          <w:szCs w:val="22"/>
          <w:spacing w:val="-1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rescoring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step.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obser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continuous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space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yields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model.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combination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additional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reported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preliminary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”on-the-fly”,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pled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translated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train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xtua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lly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adapted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system.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While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tem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comparable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performance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system,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noticing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much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smaller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comparable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Moses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ated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eral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features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IBM1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models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sense</w:t>
      </w:r>
      <w:r>
        <w:rPr>
          <w:rFonts w:ascii="Arial" w:hAnsi="Arial" w:cs="Arial" w:eastAsia="Arial"/>
          <w:sz w:val="22"/>
          <w:szCs w:val="22"/>
          <w:spacing w:val="-1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ambiguation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rescoring.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methods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sometimes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reported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help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here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82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wledgment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partially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funded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French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inn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ation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(OSEO)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Quaero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9" w:after="0" w:line="249" w:lineRule="auto"/>
        <w:ind w:left="318" w:right="-5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xandre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Allauzen,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Josep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6"/>
          <w:w w:val="100"/>
          <w:position w:val="4"/>
        </w:rPr>
        <w:t>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Ilknur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-4"/>
          <w:w w:val="92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2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ar</w:t>
      </w:r>
      <w:r>
        <w:rPr>
          <w:rFonts w:ascii="Arial" w:hAnsi="Arial" w:cs="Arial" w:eastAsia="Arial"/>
          <w:sz w:val="20"/>
          <w:szCs w:val="20"/>
          <w:spacing w:val="1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Kahlout,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Fran</w:t>
      </w:r>
      <w:r>
        <w:rPr>
          <w:rFonts w:ascii="Arial" w:hAnsi="Arial" w:cs="Arial" w:eastAsia="Arial"/>
          <w:sz w:val="20"/>
          <w:szCs w:val="20"/>
          <w:spacing w:val="-69"/>
          <w:w w:val="89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9"/>
          <w:position w:val="0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ois</w:t>
      </w:r>
      <w:r>
        <w:rPr>
          <w:rFonts w:ascii="Arial" w:hAnsi="Arial" w:cs="Arial" w:eastAsia="Arial"/>
          <w:sz w:val="20"/>
          <w:szCs w:val="20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2010.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LIMSI</w:t>
      </w:r>
      <w:r>
        <w:rPr>
          <w:rFonts w:ascii="Arial" w:hAnsi="Arial" w:cs="Arial" w:eastAsia="Arial"/>
          <w:sz w:val="20"/>
          <w:szCs w:val="20"/>
          <w:spacing w:val="-11"/>
          <w:w w:val="107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statis-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tical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translation</w:t>
      </w:r>
      <w:r>
        <w:rPr>
          <w:rFonts w:ascii="Arial" w:hAnsi="Arial" w:cs="Arial" w:eastAsia="Arial"/>
          <w:sz w:val="20"/>
          <w:szCs w:val="20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systems</w:t>
      </w:r>
      <w:r>
        <w:rPr>
          <w:rFonts w:ascii="Arial" w:hAnsi="Arial" w:cs="Arial" w:eastAsia="Arial"/>
          <w:sz w:val="20"/>
          <w:szCs w:val="20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WMT’10.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oc.</w:t>
      </w:r>
      <w:r>
        <w:rPr>
          <w:rFonts w:ascii="Arial" w:hAnsi="Arial" w:cs="Arial" w:eastAsia="Arial"/>
          <w:sz w:val="20"/>
          <w:szCs w:val="20"/>
          <w:spacing w:val="5"/>
          <w:w w:val="93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oint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orkshop</w:t>
      </w:r>
      <w:r>
        <w:rPr>
          <w:rFonts w:ascii="Arial" w:hAnsi="Arial" w:cs="Arial" w:eastAsia="Arial"/>
          <w:sz w:val="20"/>
          <w:szCs w:val="20"/>
          <w:spacing w:val="-11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Statistical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hine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anslation</w:t>
      </w:r>
      <w:r>
        <w:rPr>
          <w:rFonts w:ascii="Arial" w:hAnsi="Arial" w:cs="Arial" w:eastAsia="Arial"/>
          <w:sz w:val="20"/>
          <w:szCs w:val="20"/>
          <w:spacing w:val="-11"/>
          <w:w w:val="93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MetricsM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54–59,</w:t>
      </w:r>
      <w:r>
        <w:rPr>
          <w:rFonts w:ascii="Arial" w:hAnsi="Arial" w:cs="Arial" w:eastAsia="Arial"/>
          <w:sz w:val="20"/>
          <w:szCs w:val="20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Uppsala,</w:t>
      </w:r>
      <w:r>
        <w:rPr>
          <w:rFonts w:ascii="Arial" w:hAnsi="Arial" w:cs="Arial" w:eastAsia="Arial"/>
          <w:sz w:val="20"/>
          <w:szCs w:val="20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Sweden.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9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xandre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Allauzen,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Gilles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Adda,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`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Bonneau-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Maynard,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Josep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Hai-Son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Le,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Aur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lien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Max,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Adrien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Lardilleux,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Thomas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gne,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Artem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Guillaume</w:t>
      </w:r>
      <w:r>
        <w:rPr>
          <w:rFonts w:ascii="Arial" w:hAnsi="Arial" w:cs="Arial" w:eastAsia="Arial"/>
          <w:sz w:val="20"/>
          <w:szCs w:val="20"/>
          <w:spacing w:val="4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isni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wski,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Fran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ois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LIMSI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@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WMT11.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Sixth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shop</w:t>
      </w:r>
      <w:r>
        <w:rPr>
          <w:rFonts w:ascii="Arial" w:hAnsi="Arial" w:cs="Arial" w:eastAsia="Arial"/>
          <w:sz w:val="20"/>
          <w:szCs w:val="20"/>
          <w:spacing w:val="2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2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309–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3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315,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Edin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gh,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Scotland,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Jul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Association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Marianna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Apidianaki.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2009.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Data-dr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semantic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multilingual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xical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selection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12th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Eu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opean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(E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2009)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3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77–85,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Athens,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Greece,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March.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Association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Peter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wn,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incent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J.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Della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Pietra,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Stephen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Pietra,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Robert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Merce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1993.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mathemat-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statistical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translation: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parameter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mation.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Comput.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19(2):263–311.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Callison-Burch,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Colin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Bannard,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Josh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Schroede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Scaling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phrase-based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statisti-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corpora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longer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phrases.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43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4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’05)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255–262,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Ann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Arbo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Michi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June.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Francesco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Casacuberta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Enrique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inferred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stochastic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transducers.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4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30(3):205–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225.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Stanl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Chen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Joshua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Goodman.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empirical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udy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smoothing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modeling.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echnical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Report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TR-10-98,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Computer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ence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Group,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Josep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Jos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Mari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coupling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reordering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decoding.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1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20(3):199–215.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Josep</w:t>
      </w:r>
      <w:r>
        <w:rPr>
          <w:rFonts w:ascii="Arial" w:hAnsi="Arial" w:cs="Arial" w:eastAsia="Arial"/>
          <w:sz w:val="20"/>
          <w:szCs w:val="20"/>
          <w:spacing w:val="4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Fran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ois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Jos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Mari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2011.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N-code: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open-source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Bilingual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N-gram</w:t>
      </w:r>
      <w:r>
        <w:rPr>
          <w:rFonts w:ascii="Arial" w:hAnsi="Arial" w:cs="Arial" w:eastAsia="Arial"/>
          <w:sz w:val="20"/>
          <w:szCs w:val="20"/>
          <w:spacing w:val="-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oolkit.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gue</w:t>
      </w:r>
      <w:r>
        <w:rPr>
          <w:rFonts w:ascii="Arial" w:hAnsi="Arial" w:cs="Arial" w:eastAsia="Arial"/>
          <w:sz w:val="20"/>
          <w:szCs w:val="20"/>
          <w:spacing w:val="-1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Bulletin</w:t>
      </w:r>
      <w:r>
        <w:rPr>
          <w:rFonts w:ascii="Arial" w:hAnsi="Arial" w:cs="Arial" w:eastAsia="Arial"/>
          <w:sz w:val="20"/>
          <w:szCs w:val="20"/>
          <w:spacing w:val="2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Mathematical</w:t>
      </w:r>
      <w:r>
        <w:rPr>
          <w:rFonts w:ascii="Arial" w:hAnsi="Arial" w:cs="Arial" w:eastAsia="Arial"/>
          <w:sz w:val="20"/>
          <w:szCs w:val="20"/>
          <w:spacing w:val="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96:49–58.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Ilknur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El-Kahlout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Fran</w:t>
      </w:r>
      <w:r>
        <w:rPr>
          <w:rFonts w:ascii="Arial" w:hAnsi="Arial" w:cs="Arial" w:eastAsia="Arial"/>
          <w:sz w:val="20"/>
          <w:szCs w:val="20"/>
          <w:spacing w:val="-7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ois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2010.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pay-o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fs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preprocessing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German-English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tical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ranslation.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Marcello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Federico,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Lane,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Michael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aul,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Fran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editors,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venth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Spo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4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(IWS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T)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pages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251–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258.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1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Daniel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chelotte,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Gilles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Adda,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xandre</w:t>
      </w:r>
      <w:r>
        <w:rPr>
          <w:rFonts w:ascii="Arial" w:hAnsi="Arial" w:cs="Arial" w:eastAsia="Arial"/>
          <w:sz w:val="20"/>
          <w:szCs w:val="20"/>
          <w:spacing w:val="3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Allauzen,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Galibert,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Jean-Luc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ain,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`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nard,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Fran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ois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MSI</w:t>
      </w:r>
      <w:r>
        <w:rPr>
          <w:rFonts w:ascii="Arial" w:hAnsi="Arial" w:cs="Arial" w:eastAsia="Arial"/>
          <w:sz w:val="20"/>
          <w:szCs w:val="20"/>
          <w:spacing w:val="-11"/>
          <w:w w:val="10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statisti-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translation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WMT’08.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CL-HTL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3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4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shop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us,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Ohio.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Hai-Son,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xandre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Allauzen,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Fran</w:t>
      </w:r>
      <w:r>
        <w:rPr>
          <w:rFonts w:ascii="Arial" w:hAnsi="Arial" w:cs="Arial" w:eastAsia="Arial"/>
          <w:sz w:val="20"/>
          <w:szCs w:val="20"/>
          <w:spacing w:val="-69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ois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Continuous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space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translation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neural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CL</w:t>
      </w:r>
      <w:r>
        <w:rPr>
          <w:rFonts w:ascii="Arial" w:hAnsi="Arial" w:cs="Arial" w:eastAsia="Arial"/>
          <w:sz w:val="20"/>
          <w:szCs w:val="20"/>
          <w:spacing w:val="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’12: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2012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North</w:t>
      </w:r>
      <w:r>
        <w:rPr>
          <w:rFonts w:ascii="Arial" w:hAnsi="Arial" w:cs="Arial" w:eastAsia="Arial"/>
          <w:sz w:val="20"/>
          <w:szCs w:val="20"/>
          <w:spacing w:val="2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American</w:t>
      </w:r>
      <w:r>
        <w:rPr>
          <w:rFonts w:ascii="Arial" w:hAnsi="Arial" w:cs="Arial" w:eastAsia="Arial"/>
          <w:sz w:val="20"/>
          <w:szCs w:val="20"/>
          <w:spacing w:val="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Associ-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ation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3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Human</w:t>
      </w:r>
      <w:r>
        <w:rPr>
          <w:rFonts w:ascii="Arial" w:hAnsi="Arial" w:cs="Arial" w:eastAsia="Arial"/>
          <w:sz w:val="20"/>
          <w:szCs w:val="20"/>
          <w:spacing w:val="2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1"/>
        </w:rPr>
        <w:t>Sa</w:t>
      </w:r>
      <w:r>
        <w:rPr>
          <w:rFonts w:ascii="Arial" w:hAnsi="Arial" w:cs="Arial" w:eastAsia="Arial"/>
          <w:sz w:val="20"/>
          <w:szCs w:val="20"/>
          <w:spacing w:val="-72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99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Hasan.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riplet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xicon</w:t>
      </w:r>
      <w:r>
        <w:rPr>
          <w:rFonts w:ascii="Arial" w:hAnsi="Arial" w:cs="Arial" w:eastAsia="Arial"/>
          <w:sz w:val="20"/>
          <w:szCs w:val="20"/>
          <w:spacing w:val="2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Models</w:t>
      </w:r>
      <w:r>
        <w:rPr>
          <w:rFonts w:ascii="Arial" w:hAnsi="Arial" w:cs="Arial" w:eastAsia="Arial"/>
          <w:sz w:val="20"/>
          <w:szCs w:val="20"/>
          <w:spacing w:val="2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Statisti-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cal</w:t>
      </w:r>
      <w:r>
        <w:rPr>
          <w:rFonts w:ascii="Arial" w:hAnsi="Arial" w:cs="Arial" w:eastAsia="Arial"/>
          <w:sz w:val="20"/>
          <w:szCs w:val="20"/>
          <w:spacing w:val="-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hine</w:t>
      </w:r>
      <w:r>
        <w:rPr>
          <w:rFonts w:ascii="Arial" w:hAnsi="Arial" w:cs="Arial" w:eastAsia="Arial"/>
          <w:sz w:val="20"/>
          <w:szCs w:val="20"/>
          <w:spacing w:val="-1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.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Ph.D.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thesis,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WTH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Aachen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Reinhard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Kneser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Herman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backing-o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m-gram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modeling.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ence</w:t>
      </w:r>
      <w:r>
        <w:rPr>
          <w:rFonts w:ascii="Arial" w:hAnsi="Arial" w:cs="Arial" w:eastAsia="Arial"/>
          <w:sz w:val="20"/>
          <w:szCs w:val="20"/>
          <w:spacing w:val="-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Acoustics,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Spee</w:t>
      </w:r>
      <w:r>
        <w:rPr>
          <w:rFonts w:ascii="Arial" w:hAnsi="Arial" w:cs="Arial" w:eastAsia="Arial"/>
          <w:sz w:val="20"/>
          <w:szCs w:val="20"/>
          <w:spacing w:val="-2"/>
          <w:w w:val="8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h,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Signal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ocessin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SP’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95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26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181–184,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Detroit,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Philipp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oehn,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Hieu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Hoang,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xandra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Birch,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Callison-Burch,</w:t>
      </w:r>
      <w:r>
        <w:rPr>
          <w:rFonts w:ascii="Arial" w:hAnsi="Arial" w:cs="Arial" w:eastAsia="Arial"/>
          <w:sz w:val="20"/>
          <w:szCs w:val="20"/>
          <w:spacing w:val="3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Marcello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Federico,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Nicola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Bertoldi,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Broo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Shen,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Christine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Moran,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Richard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Zens,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Ondrej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Boja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xandra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stantin,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Herbst.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Moses: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translation.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45th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3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Companion</w:t>
      </w:r>
      <w:r>
        <w:rPr>
          <w:rFonts w:ascii="Arial" w:hAnsi="Arial" w:cs="Arial" w:eastAsia="Arial"/>
          <w:sz w:val="20"/>
          <w:szCs w:val="20"/>
          <w:spacing w:val="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1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olume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23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Demo</w:t>
      </w:r>
      <w:r>
        <w:rPr>
          <w:rFonts w:ascii="Arial" w:hAnsi="Arial" w:cs="Arial" w:eastAsia="Arial"/>
          <w:sz w:val="20"/>
          <w:szCs w:val="20"/>
          <w:spacing w:val="26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oster</w:t>
      </w:r>
      <w:r>
        <w:rPr>
          <w:rFonts w:ascii="Arial" w:hAnsi="Arial" w:cs="Arial" w:eastAsia="Arial"/>
          <w:sz w:val="20"/>
          <w:szCs w:val="20"/>
          <w:spacing w:val="28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Sessions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pages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177–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180,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Prague,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Czech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Republic,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June.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18" w:right="2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Hai-Son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Ilya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Oparin,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xandre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Allauzen,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Jean-Luc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Gau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Fran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ois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2011.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layer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neural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model.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ICASSP’11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5524–5527.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Adam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Lopez.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era-scale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translation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pattern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atching.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22nd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2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(Col-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ing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505–512,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Coling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2008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anizing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Committee.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218" w:right="65" w:firstLine="-218"/>
        <w:jc w:val="both"/>
        <w:tabs>
          <w:tab w:pos="13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1"/>
        </w:rPr>
        <w:t>Jos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Mari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o,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ael</w:t>
      </w:r>
      <w:r>
        <w:rPr>
          <w:rFonts w:ascii="Arial" w:hAnsi="Arial" w:cs="Arial" w:eastAsia="Arial"/>
          <w:sz w:val="20"/>
          <w:szCs w:val="20"/>
          <w:spacing w:val="3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E.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Banchs,</w:t>
      </w:r>
      <w:r>
        <w:rPr>
          <w:rFonts w:ascii="Arial" w:hAnsi="Arial" w:cs="Arial" w:eastAsia="Arial"/>
          <w:sz w:val="20"/>
          <w:szCs w:val="20"/>
          <w:spacing w:val="3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Josep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Adri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`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Gispert,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atrick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Lambert,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Jos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A.R.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onollos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Marta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Costa-Juss</w:t>
      </w:r>
      <w:r>
        <w:rPr>
          <w:rFonts w:ascii="Arial" w:hAnsi="Arial" w:cs="Arial" w:eastAsia="Arial"/>
          <w:sz w:val="20"/>
          <w:szCs w:val="20"/>
          <w:spacing w:val="-65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`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N-gram-based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4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32(4):527–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403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549.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9" w:lineRule="auto"/>
        <w:ind w:left="218" w:right="65" w:firstLine="-218"/>
        <w:jc w:val="both"/>
        <w:tabs>
          <w:tab w:pos="9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Franz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Josef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Och,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Daniel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Gildea,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Sanje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Khudanpu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Anoop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Sarka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enji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amada,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Frase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Shankar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uma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Shen,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Smith,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Katherine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iren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Jain,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Zhen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Jin,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Dragomir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smo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asbord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features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statistical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Daniel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Susan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Dumais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Salim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Rou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os,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editors,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L</w:t>
      </w:r>
      <w:r>
        <w:rPr>
          <w:rFonts w:ascii="Arial" w:hAnsi="Arial" w:cs="Arial" w:eastAsia="Arial"/>
          <w:sz w:val="20"/>
          <w:szCs w:val="20"/>
          <w:spacing w:val="-14"/>
          <w:w w:val="91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-</w:t>
      </w:r>
      <w:r>
        <w:rPr>
          <w:rFonts w:ascii="Arial" w:hAnsi="Arial" w:cs="Arial" w:eastAsia="Arial"/>
          <w:sz w:val="20"/>
          <w:szCs w:val="20"/>
          <w:spacing w:val="-5"/>
          <w:w w:val="91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2004: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Main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161–168,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Bos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ton,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Massachusetts,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115" w:top="104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1" w:after="0" w:line="249" w:lineRule="auto"/>
        <w:ind w:left="318" w:right="44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Franz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Josef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Och.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error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rate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raining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’03:</w:t>
      </w:r>
      <w:r>
        <w:rPr>
          <w:rFonts w:ascii="Arial" w:hAnsi="Arial" w:cs="Arial" w:eastAsia="Arial"/>
          <w:sz w:val="20"/>
          <w:szCs w:val="20"/>
          <w:spacing w:val="4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41st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160–167.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Kishore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apineni,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Salim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odd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ard,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Jing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Zhu.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2002.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BLEU: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al-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uation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’02:</w:t>
      </w:r>
      <w:r>
        <w:rPr>
          <w:rFonts w:ascii="Arial" w:hAnsi="Arial" w:cs="Arial" w:eastAsia="Arial"/>
          <w:sz w:val="20"/>
          <w:szCs w:val="20"/>
          <w:spacing w:val="5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40th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tational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311–318.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Helmut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Schmid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Florian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Estimation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conditional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decision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trees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fine-grained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tagging.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ings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22nd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putational</w:t>
      </w:r>
      <w:r>
        <w:rPr>
          <w:rFonts w:ascii="Arial" w:hAnsi="Arial" w:cs="Arial" w:eastAsia="Arial"/>
          <w:sz w:val="20"/>
          <w:szCs w:val="20"/>
          <w:spacing w:val="1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(Coling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777–784,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Helmut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Schmid.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1994.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Probabilistic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part-of-speech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decision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trees.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44–49,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Christoph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illmann.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2004.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unigram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orientation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4"/>
          <w:i/>
        </w:rPr>
        <w:t>L</w:t>
      </w:r>
      <w:r>
        <w:rPr>
          <w:rFonts w:ascii="Arial" w:hAnsi="Arial" w:cs="Arial" w:eastAsia="Arial"/>
          <w:sz w:val="20"/>
          <w:szCs w:val="20"/>
          <w:spacing w:val="-14"/>
          <w:w w:val="94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-</w:t>
      </w:r>
      <w:r>
        <w:rPr>
          <w:rFonts w:ascii="Arial" w:hAnsi="Arial" w:cs="Arial" w:eastAsia="Arial"/>
          <w:sz w:val="20"/>
          <w:szCs w:val="20"/>
          <w:spacing w:val="-5"/>
          <w:w w:val="94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4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CL</w:t>
      </w:r>
      <w:r>
        <w:rPr>
          <w:rFonts w:ascii="Arial" w:hAnsi="Arial" w:cs="Arial" w:eastAsia="Arial"/>
          <w:sz w:val="20"/>
          <w:szCs w:val="20"/>
          <w:spacing w:val="41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101–104.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Richard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Zens,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Franz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Josef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Och,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Hermann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8" w:right="449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Phrase-based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  <w:i/>
        </w:rPr>
        <w:t>KI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448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’02: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25th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Annual</w:t>
      </w:r>
      <w:r>
        <w:rPr>
          <w:rFonts w:ascii="Arial" w:hAnsi="Arial" w:cs="Arial" w:eastAsia="Arial"/>
          <w:sz w:val="20"/>
          <w:szCs w:val="20"/>
          <w:spacing w:val="3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German</w:t>
      </w:r>
      <w:r>
        <w:rPr>
          <w:rFonts w:ascii="Arial" w:hAnsi="Arial" w:cs="Arial" w:eastAsia="Arial"/>
          <w:sz w:val="20"/>
          <w:szCs w:val="20"/>
          <w:spacing w:val="2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3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18–32,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London,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Springe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erlag.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60" w:bottom="1300" w:left="134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581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13.200806pt;margin-top:681.441284pt;width:59.776pt;height:.1pt;mso-position-horizontal-relative:page;mso-position-vertical-relative:page;z-index:-580" coordorigin="6264,13629" coordsize="1196,2">
          <v:shape style="position:absolute;left:6264;top:13629;width:1196;height:2" coordorigin="6264,13629" coordsize="1196,0" path="m6264,13629l7460,13629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0801pt;margin-top:695.115845pt;width:153.917722pt;height:10.9664pt;mso-position-horizontal-relative:page;mso-position-vertical-relative:page;z-index:-579" type="#_x0000_t202" filled="f" stroked="f">
          <v:textbox inset="0,0,0,0">
            <w:txbxContent>
              <w:p>
                <w:pPr>
                  <w:spacing w:before="0" w:after="0" w:line="196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tion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</w:rPr>
                  <w:t>estimation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is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5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3"/>
                  </w:rPr>
                  <w:t>used;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2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3"/>
                  </w:rPr>
                  <w:t>see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1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3"/>
                  </w:rPr>
                  <w:t>(Lopez,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6"/>
                    <w:w w:val="83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2008).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200806pt;margin-top:695.052612pt;width:138.7366pt;height:11.029613pt;mso-position-horizontal-relative:page;mso-position-vertical-relative:page;z-index:-578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w w:val="139"/>
                  </w:rPr>
                  <w:t>matrix.statmt.org/matrix/</w:t>
                </w:r>
                <w:r>
                  <w:rPr>
                    <w:rFonts w:ascii="Arial" w:hAnsi="Arial" w:cs="Arial" w:eastAsia="Arial"/>
                    <w:sz w:val="18"/>
                    <w:szCs w:val="18"/>
                    <w:w w:val="89"/>
                  </w:rPr>
                  <w:t>.</w:t>
                </w:r>
                <w:r>
                  <w:rPr>
                    <w:rFonts w:ascii="Arial" w:hAnsi="Arial" w:cs="Arial" w:eastAsia="Arial"/>
                    <w:sz w:val="18"/>
                    <w:szCs w:val="18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577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576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ncode.limsi.fr/" TargetMode="External"/><Relationship Id="rId6" Type="http://schemas.openxmlformats.org/officeDocument/2006/relationships/footer" Target="footer1.xml"/><Relationship Id="rId7" Type="http://schemas.openxmlformats.org/officeDocument/2006/relationships/hyperlink" Target="http://www.kyloo.net/software/doku.php" TargetMode="External"/><Relationship Id="rId8" Type="http://schemas.openxmlformats.org/officeDocument/2006/relationships/image" Target="media/image1.png"/><Relationship Id="rId9" Type="http://schemas.openxmlformats.org/officeDocument/2006/relationships/footer" Target="footer2.xml"/><Relationship Id="rId10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Hai-Son Le ; Thomas Lavergne ; Alexandre Allauzen ; Marianna Apidianaki ; Li Gong ; Aurelien Max ; Artem Sokolov ; Guillaume Wisniewski ; Francois Yvon</dc:creator>
  <dc:subject>WMT 2012</dc:subject>
  <dc:title>LIMSI @ WMT12</dc:title>
  <dcterms:created xsi:type="dcterms:W3CDTF">2016-02-20T16:42:04Z</dcterms:created>
  <dcterms:modified xsi:type="dcterms:W3CDTF">2016-02-20T16:42:04Z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2012-05-18T00:00:00Z</vt:filetime>
  </property>
  <property fmtid="{D5CDD505-2E9C-101B-9397-08002B2CF9AE}" pid="3" name="LastSaved">
    <vt:filetime>2016-02-20T00:00:00Z</vt:filetime>
  </property>
</Properties>
</file>